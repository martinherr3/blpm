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72A7F708" wp14:editId="30BCD1DD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 xml:space="preserve">Ing. </w:t>
      </w:r>
      <w:proofErr w:type="spellStart"/>
      <w:r w:rsidRPr="009C756B">
        <w:rPr>
          <w:sz w:val="24"/>
        </w:rPr>
        <w:t>Zohil</w:t>
      </w:r>
      <w:proofErr w:type="spellEnd"/>
      <w:r w:rsidRPr="009C756B">
        <w:rPr>
          <w:sz w:val="24"/>
        </w:rPr>
        <w:t>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F63888" w:rsidRPr="00476538" w:rsidRDefault="00F63888" w:rsidP="00F63888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F63888" w:rsidRPr="00476538" w:rsidRDefault="00F63888" w:rsidP="00F63888">
      <w:r w:rsidRPr="004D3CB5">
        <w:rPr>
          <w:u w:val="single"/>
        </w:rPr>
        <w:t>Sistema</w:t>
      </w:r>
      <w:r w:rsidRPr="00476538">
        <w:t xml:space="preserve">: </w:t>
      </w:r>
      <w:r w:rsidR="001C0D7F">
        <w:t>EDUAR 2.0</w:t>
      </w:r>
    </w:p>
    <w:p w:rsidR="00F63888" w:rsidRDefault="00F63888" w:rsidP="00F63888"/>
    <w:p w:rsidR="00F63888" w:rsidRDefault="00F63888" w:rsidP="00F63888"/>
    <w:sdt>
      <w:sdtPr>
        <w:rPr>
          <w:rStyle w:val="TtuloCar"/>
          <w:lang w:eastAsia="en-US"/>
        </w:rPr>
        <w:alias w:val="Título"/>
        <w:tag w:val=""/>
        <w:id w:val="-1275013336"/>
        <w:placeholder>
          <w:docPart w:val="736FA044A07E429AAA92AE2A88089F7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F63888" w:rsidRPr="001C0D7F" w:rsidRDefault="001C0D7F" w:rsidP="00F63888">
          <w:pPr>
            <w:jc w:val="center"/>
            <w:rPr>
              <w:rStyle w:val="TtuloCar"/>
            </w:rPr>
          </w:pPr>
          <w:proofErr w:type="spellStart"/>
          <w:r w:rsidRPr="001C0D7F">
            <w:rPr>
              <w:rStyle w:val="TtuloCar"/>
            </w:rPr>
            <w:t>Checklist</w:t>
          </w:r>
          <w:proofErr w:type="spellEnd"/>
          <w:r w:rsidRPr="001C0D7F">
            <w:rPr>
              <w:rStyle w:val="TtuloCar"/>
            </w:rPr>
            <w:t xml:space="preserve"> de identificación de riesgos</w:t>
          </w:r>
        </w:p>
      </w:sdtContent>
    </w:sdt>
    <w:p w:rsidR="00F63888" w:rsidRDefault="00F63888" w:rsidP="00F63888"/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Pastorino</w:t>
      </w:r>
      <w:proofErr w:type="spellEnd"/>
      <w:r>
        <w:rPr>
          <w:b/>
          <w:i/>
          <w:sz w:val="24"/>
        </w:rPr>
        <w:t xml:space="preserve">, Laura </w:t>
      </w:r>
      <w:proofErr w:type="spellStart"/>
      <w:r>
        <w:rPr>
          <w:b/>
          <w:i/>
          <w:sz w:val="24"/>
        </w:rPr>
        <w:t>Analía</w:t>
      </w:r>
      <w:proofErr w:type="spellEnd"/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8F145C">
        <w:rPr>
          <w:i/>
          <w:noProof/>
          <w:sz w:val="20"/>
        </w:rPr>
        <w:t>3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650F1D">
        <w:rPr>
          <w:i/>
          <w:noProof/>
          <w:sz w:val="20"/>
        </w:rPr>
        <w:t>22/05/2011 08:42:00 p.m.</w:t>
      </w:r>
      <w:r w:rsidRPr="004D3CB5">
        <w:rPr>
          <w:i/>
          <w:sz w:val="20"/>
        </w:rPr>
        <w:fldChar w:fldCharType="end"/>
      </w:r>
      <w:bookmarkStart w:id="4" w:name="_GoBack"/>
      <w:bookmarkEnd w:id="4"/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Pr="00791E00" w:rsidRDefault="0021037F" w:rsidP="00650F1D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  <w:r w:rsidRPr="00791E00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03/04/2011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Baseline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650F1D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Pablo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Nicoliello</w:t>
            </w:r>
            <w:proofErr w:type="spellEnd"/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EndPr/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5C6902" w:rsidRDefault="0021037F" w:rsidP="007B2627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831975" w:history="1">
            <w:r w:rsidR="005C6902" w:rsidRPr="00415C05">
              <w:rPr>
                <w:rStyle w:val="Hipervnculo"/>
                <w:noProof/>
              </w:rPr>
              <w:t>1.</w:t>
            </w:r>
            <w:r w:rsidR="005C69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6902" w:rsidRPr="00415C05">
              <w:rPr>
                <w:rStyle w:val="Hipervnculo"/>
                <w:noProof/>
              </w:rPr>
              <w:t>Título 1</w:t>
            </w:r>
            <w:r w:rsidR="005C6902">
              <w:rPr>
                <w:noProof/>
                <w:webHidden/>
              </w:rPr>
              <w:tab/>
            </w:r>
            <w:r w:rsidR="005C6902">
              <w:rPr>
                <w:noProof/>
                <w:webHidden/>
              </w:rPr>
              <w:fldChar w:fldCharType="begin"/>
            </w:r>
            <w:r w:rsidR="005C6902">
              <w:rPr>
                <w:noProof/>
                <w:webHidden/>
              </w:rPr>
              <w:instrText xml:space="preserve"> PAGEREF _Toc293831975 \h </w:instrText>
            </w:r>
            <w:r w:rsidR="005C6902">
              <w:rPr>
                <w:noProof/>
                <w:webHidden/>
              </w:rPr>
            </w:r>
            <w:r w:rsidR="005C6902">
              <w:rPr>
                <w:noProof/>
                <w:webHidden/>
              </w:rPr>
              <w:fldChar w:fldCharType="separate"/>
            </w:r>
            <w:r w:rsidR="001C0D7F">
              <w:rPr>
                <w:noProof/>
                <w:webHidden/>
              </w:rPr>
              <w:t>2</w:t>
            </w:r>
            <w:r w:rsidR="005C6902">
              <w:rPr>
                <w:noProof/>
                <w:webHidden/>
              </w:rPr>
              <w:fldChar w:fldCharType="end"/>
            </w:r>
          </w:hyperlink>
        </w:p>
        <w:p w:rsidR="005C6902" w:rsidRDefault="00153367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93831976" w:history="1">
            <w:r w:rsidR="005C6902" w:rsidRPr="00415C05">
              <w:rPr>
                <w:rStyle w:val="Hipervnculo"/>
                <w:noProof/>
              </w:rPr>
              <w:t>Subtitulo 1</w:t>
            </w:r>
            <w:r w:rsidR="005C6902">
              <w:rPr>
                <w:noProof/>
                <w:webHidden/>
              </w:rPr>
              <w:tab/>
            </w:r>
            <w:r w:rsidR="005C6902">
              <w:rPr>
                <w:noProof/>
                <w:webHidden/>
              </w:rPr>
              <w:fldChar w:fldCharType="begin"/>
            </w:r>
            <w:r w:rsidR="005C6902">
              <w:rPr>
                <w:noProof/>
                <w:webHidden/>
              </w:rPr>
              <w:instrText xml:space="preserve"> PAGEREF _Toc293831976 \h </w:instrText>
            </w:r>
            <w:r w:rsidR="005C6902">
              <w:rPr>
                <w:noProof/>
                <w:webHidden/>
              </w:rPr>
            </w:r>
            <w:r w:rsidR="005C6902">
              <w:rPr>
                <w:noProof/>
                <w:webHidden/>
              </w:rPr>
              <w:fldChar w:fldCharType="separate"/>
            </w:r>
            <w:r w:rsidR="001C0D7F">
              <w:rPr>
                <w:noProof/>
                <w:webHidden/>
              </w:rPr>
              <w:t>2</w:t>
            </w:r>
            <w:r w:rsidR="005C6902">
              <w:rPr>
                <w:noProof/>
                <w:webHidden/>
              </w:rPr>
              <w:fldChar w:fldCharType="end"/>
            </w:r>
          </w:hyperlink>
        </w:p>
        <w:p w:rsidR="005C6902" w:rsidRDefault="00153367" w:rsidP="007B2627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3831977" w:history="1">
            <w:r w:rsidR="005C6902" w:rsidRPr="00415C05">
              <w:rPr>
                <w:rStyle w:val="Hipervnculo"/>
                <w:noProof/>
              </w:rPr>
              <w:t>2.</w:t>
            </w:r>
            <w:r w:rsidR="005C69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6902" w:rsidRPr="00415C05">
              <w:rPr>
                <w:rStyle w:val="Hipervnculo"/>
                <w:noProof/>
              </w:rPr>
              <w:t>Título 2</w:t>
            </w:r>
            <w:r w:rsidR="005C6902">
              <w:rPr>
                <w:noProof/>
                <w:webHidden/>
              </w:rPr>
              <w:tab/>
            </w:r>
            <w:r w:rsidR="005C6902">
              <w:rPr>
                <w:noProof/>
                <w:webHidden/>
              </w:rPr>
              <w:fldChar w:fldCharType="begin"/>
            </w:r>
            <w:r w:rsidR="005C6902">
              <w:rPr>
                <w:noProof/>
                <w:webHidden/>
              </w:rPr>
              <w:instrText xml:space="preserve"> PAGEREF _Toc293831977 \h </w:instrText>
            </w:r>
            <w:r w:rsidR="005C6902">
              <w:rPr>
                <w:noProof/>
                <w:webHidden/>
              </w:rPr>
            </w:r>
            <w:r w:rsidR="005C6902">
              <w:rPr>
                <w:noProof/>
                <w:webHidden/>
              </w:rPr>
              <w:fldChar w:fldCharType="separate"/>
            </w:r>
            <w:r w:rsidR="001C0D7F">
              <w:rPr>
                <w:noProof/>
                <w:webHidden/>
              </w:rPr>
              <w:t>2</w:t>
            </w:r>
            <w:r w:rsidR="005C6902">
              <w:rPr>
                <w:noProof/>
                <w:webHidden/>
              </w:rPr>
              <w:fldChar w:fldCharType="end"/>
            </w:r>
          </w:hyperlink>
        </w:p>
        <w:p w:rsidR="005C6902" w:rsidRDefault="00153367" w:rsidP="007B2627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3831978" w:history="1">
            <w:r w:rsidR="005C6902" w:rsidRPr="00415C05">
              <w:rPr>
                <w:rStyle w:val="Hipervnculo"/>
                <w:noProof/>
              </w:rPr>
              <w:t>3.</w:t>
            </w:r>
            <w:r w:rsidR="005C69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6902" w:rsidRPr="00415C05">
              <w:rPr>
                <w:rStyle w:val="Hipervnculo"/>
                <w:noProof/>
              </w:rPr>
              <w:t>Bibliografía</w:t>
            </w:r>
            <w:r w:rsidR="005C6902">
              <w:rPr>
                <w:noProof/>
                <w:webHidden/>
              </w:rPr>
              <w:tab/>
            </w:r>
            <w:r w:rsidR="005C6902">
              <w:rPr>
                <w:noProof/>
                <w:webHidden/>
              </w:rPr>
              <w:fldChar w:fldCharType="begin"/>
            </w:r>
            <w:r w:rsidR="005C6902">
              <w:rPr>
                <w:noProof/>
                <w:webHidden/>
              </w:rPr>
              <w:instrText xml:space="preserve"> PAGEREF _Toc293831978 \h </w:instrText>
            </w:r>
            <w:r w:rsidR="005C6902">
              <w:rPr>
                <w:noProof/>
                <w:webHidden/>
              </w:rPr>
            </w:r>
            <w:r w:rsidR="005C6902">
              <w:rPr>
                <w:noProof/>
                <w:webHidden/>
              </w:rPr>
              <w:fldChar w:fldCharType="separate"/>
            </w:r>
            <w:r w:rsidR="001C0D7F">
              <w:rPr>
                <w:noProof/>
                <w:webHidden/>
              </w:rPr>
              <w:t>2</w:t>
            </w:r>
            <w:r w:rsidR="005C6902">
              <w:rPr>
                <w:noProof/>
                <w:webHidden/>
              </w:rPr>
              <w:fldChar w:fldCharType="end"/>
            </w:r>
          </w:hyperlink>
        </w:p>
        <w:p w:rsidR="005C6902" w:rsidRDefault="00153367" w:rsidP="007B2627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293831979" w:history="1">
            <w:r w:rsidR="005C6902" w:rsidRPr="00415C05">
              <w:rPr>
                <w:rStyle w:val="Hipervnculo"/>
                <w:noProof/>
              </w:rPr>
              <w:t>4.</w:t>
            </w:r>
            <w:r w:rsidR="005C6902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C6902" w:rsidRPr="00415C05">
              <w:rPr>
                <w:rStyle w:val="Hipervnculo"/>
                <w:noProof/>
              </w:rPr>
              <w:t>Anexo</w:t>
            </w:r>
            <w:r w:rsidR="005C6902">
              <w:rPr>
                <w:noProof/>
                <w:webHidden/>
              </w:rPr>
              <w:tab/>
            </w:r>
            <w:r w:rsidR="005C6902">
              <w:rPr>
                <w:noProof/>
                <w:webHidden/>
              </w:rPr>
              <w:fldChar w:fldCharType="begin"/>
            </w:r>
            <w:r w:rsidR="005C6902">
              <w:rPr>
                <w:noProof/>
                <w:webHidden/>
              </w:rPr>
              <w:instrText xml:space="preserve"> PAGEREF _Toc293831979 \h </w:instrText>
            </w:r>
            <w:r w:rsidR="005C6902">
              <w:rPr>
                <w:noProof/>
                <w:webHidden/>
              </w:rPr>
            </w:r>
            <w:r w:rsidR="005C6902">
              <w:rPr>
                <w:noProof/>
                <w:webHidden/>
              </w:rPr>
              <w:fldChar w:fldCharType="separate"/>
            </w:r>
            <w:r w:rsidR="001C0D7F">
              <w:rPr>
                <w:noProof/>
                <w:webHidden/>
              </w:rPr>
              <w:t>2</w:t>
            </w:r>
            <w:r w:rsidR="005C6902"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bookmarkEnd w:id="0"/>
    <w:bookmarkEnd w:id="1"/>
    <w:bookmarkEnd w:id="2"/>
    <w:bookmarkEnd w:id="3"/>
    <w:p w:rsidR="0021037F" w:rsidRPr="0034084A" w:rsidRDefault="006758D6" w:rsidP="0021037F">
      <w:pPr>
        <w:pStyle w:val="Ttulo1"/>
        <w:numPr>
          <w:ilvl w:val="0"/>
          <w:numId w:val="1"/>
        </w:numPr>
      </w:pPr>
      <w:proofErr w:type="spellStart"/>
      <w:r>
        <w:lastRenderedPageBreak/>
        <w:t>Checklist</w:t>
      </w:r>
      <w:proofErr w:type="spellEnd"/>
    </w:p>
    <w:p w:rsidR="00650F1D" w:rsidRDefault="00650F1D" w:rsidP="00650F1D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709"/>
        <w:gridCol w:w="709"/>
        <w:gridCol w:w="709"/>
      </w:tblGrid>
      <w:tr w:rsidR="004934F5" w:rsidRPr="007C5D18" w:rsidTr="00912887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6379" w:type="dxa"/>
            <w:vMerge w:val="restart"/>
            <w:shd w:val="clear" w:color="auto" w:fill="BFBFBF"/>
            <w:noWrap/>
            <w:vAlign w:val="center"/>
          </w:tcPr>
          <w:p w:rsidR="00650F1D" w:rsidRPr="007C5D18" w:rsidRDefault="00650F1D" w:rsidP="005619D2">
            <w:pPr>
              <w:pStyle w:val="EncabezadoTablaCHK"/>
              <w:rPr>
                <w:sz w:val="24"/>
                <w:szCs w:val="24"/>
                <w:u w:val="none"/>
              </w:rPr>
            </w:pPr>
            <w:r w:rsidRPr="00650F1D">
              <w:rPr>
                <w:smallCaps/>
                <w:sz w:val="24"/>
                <w:szCs w:val="24"/>
                <w:u w:val="none"/>
                <w:lang w:val="es-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 w:type="page"/>
            </w:r>
            <w:r w:rsidRPr="00650F1D">
              <w:rPr>
                <w:smallCaps/>
                <w:sz w:val="24"/>
                <w:szCs w:val="24"/>
                <w:u w:val="none"/>
                <w:lang w:val="es-A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br w:type="page"/>
            </w:r>
            <w:r w:rsidRPr="007C5D18">
              <w:rPr>
                <w:rStyle w:val="TitulosdelCuestionario"/>
                <w:sz w:val="24"/>
                <w:szCs w:val="24"/>
                <w:u w:val="none"/>
                <w:lang w:val="es-AR"/>
              </w:rPr>
              <w:br w:type="page"/>
            </w:r>
          </w:p>
          <w:p w:rsidR="00650F1D" w:rsidRPr="007C5D18" w:rsidRDefault="00650F1D" w:rsidP="005619D2">
            <w:pPr>
              <w:pStyle w:val="EncabezadoTablaCHK"/>
              <w:rPr>
                <w:sz w:val="24"/>
                <w:szCs w:val="24"/>
                <w:u w:val="none"/>
              </w:rPr>
            </w:pPr>
            <w:r w:rsidRPr="007C5D18">
              <w:rPr>
                <w:sz w:val="24"/>
                <w:szCs w:val="24"/>
                <w:u w:val="none"/>
              </w:rPr>
              <w:t>Verificación</w:t>
            </w:r>
          </w:p>
        </w:tc>
        <w:tc>
          <w:tcPr>
            <w:tcW w:w="2127" w:type="dxa"/>
            <w:gridSpan w:val="3"/>
            <w:shd w:val="clear" w:color="auto" w:fill="BFBFBF"/>
            <w:noWrap/>
            <w:vAlign w:val="center"/>
          </w:tcPr>
          <w:p w:rsidR="00650F1D" w:rsidRPr="007C5D18" w:rsidRDefault="00650F1D" w:rsidP="005619D2">
            <w:pPr>
              <w:pStyle w:val="EncabezadoTablaCHK"/>
              <w:rPr>
                <w:sz w:val="24"/>
                <w:szCs w:val="24"/>
                <w:u w:val="none"/>
              </w:rPr>
            </w:pPr>
            <w:r w:rsidRPr="007C5D18">
              <w:rPr>
                <w:sz w:val="24"/>
                <w:szCs w:val="24"/>
                <w:u w:val="none"/>
              </w:rPr>
              <w:t>Condiciones</w:t>
            </w:r>
          </w:p>
        </w:tc>
      </w:tr>
      <w:tr w:rsidR="0095165D" w:rsidRPr="007C5D18" w:rsidTr="00912887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6379" w:type="dxa"/>
            <w:vMerge/>
            <w:shd w:val="clear" w:color="auto" w:fill="BFBFBF"/>
            <w:noWrap/>
            <w:vAlign w:val="center"/>
          </w:tcPr>
          <w:p w:rsidR="00650F1D" w:rsidRPr="007C5D18" w:rsidRDefault="00650F1D" w:rsidP="005619D2">
            <w:pPr>
              <w:pStyle w:val="EncabezadoTablaCHK"/>
              <w:rPr>
                <w:sz w:val="24"/>
                <w:szCs w:val="24"/>
                <w:u w:val="none"/>
              </w:rPr>
            </w:pPr>
          </w:p>
        </w:tc>
        <w:tc>
          <w:tcPr>
            <w:tcW w:w="709" w:type="dxa"/>
            <w:shd w:val="clear" w:color="auto" w:fill="BFBFBF"/>
            <w:noWrap/>
            <w:vAlign w:val="center"/>
          </w:tcPr>
          <w:p w:rsidR="00650F1D" w:rsidRPr="007C5D18" w:rsidRDefault="00650F1D" w:rsidP="005619D2">
            <w:pPr>
              <w:pStyle w:val="EncabezadoTablaCHK"/>
              <w:rPr>
                <w:sz w:val="24"/>
                <w:szCs w:val="24"/>
                <w:u w:val="none"/>
              </w:rPr>
            </w:pPr>
            <w:r w:rsidRPr="007C5D18">
              <w:rPr>
                <w:sz w:val="24"/>
                <w:szCs w:val="24"/>
                <w:u w:val="none"/>
              </w:rPr>
              <w:t>Si</w:t>
            </w:r>
          </w:p>
        </w:tc>
        <w:tc>
          <w:tcPr>
            <w:tcW w:w="709" w:type="dxa"/>
            <w:shd w:val="clear" w:color="auto" w:fill="BFBFBF"/>
            <w:noWrap/>
            <w:vAlign w:val="center"/>
          </w:tcPr>
          <w:p w:rsidR="00650F1D" w:rsidRPr="007C5D18" w:rsidRDefault="00650F1D" w:rsidP="005619D2">
            <w:pPr>
              <w:pStyle w:val="EncabezadoTablaCHK"/>
              <w:rPr>
                <w:sz w:val="24"/>
                <w:szCs w:val="24"/>
                <w:u w:val="none"/>
              </w:rPr>
            </w:pPr>
            <w:r w:rsidRPr="007C5D18">
              <w:rPr>
                <w:sz w:val="24"/>
                <w:szCs w:val="24"/>
                <w:u w:val="none"/>
              </w:rPr>
              <w:t>No</w:t>
            </w:r>
          </w:p>
        </w:tc>
        <w:tc>
          <w:tcPr>
            <w:tcW w:w="709" w:type="dxa"/>
            <w:shd w:val="clear" w:color="auto" w:fill="BFBFBF"/>
            <w:noWrap/>
            <w:vAlign w:val="center"/>
          </w:tcPr>
          <w:p w:rsidR="00650F1D" w:rsidRPr="007C5D18" w:rsidRDefault="00650F1D" w:rsidP="005619D2">
            <w:pPr>
              <w:pStyle w:val="EncabezadoTablaCHK"/>
              <w:rPr>
                <w:sz w:val="24"/>
                <w:szCs w:val="24"/>
                <w:u w:val="none"/>
              </w:rPr>
            </w:pPr>
            <w:r w:rsidRPr="007C5D18">
              <w:rPr>
                <w:sz w:val="24"/>
                <w:szCs w:val="24"/>
                <w:u w:val="none"/>
              </w:rPr>
              <w:t>N/A</w:t>
            </w:r>
          </w:p>
        </w:tc>
      </w:tr>
      <w:tr w:rsidR="00FC21DE" w:rsidRPr="007C5D18" w:rsidTr="00FC21DE">
        <w:tblPrEx>
          <w:tblCellMar>
            <w:top w:w="0" w:type="dxa"/>
            <w:bottom w:w="0" w:type="dxa"/>
          </w:tblCellMar>
        </w:tblPrEx>
        <w:trPr>
          <w:trHeight w:val="342"/>
        </w:trPr>
        <w:tc>
          <w:tcPr>
            <w:tcW w:w="8506" w:type="dxa"/>
            <w:gridSpan w:val="4"/>
            <w:noWrap/>
            <w:vAlign w:val="center"/>
          </w:tcPr>
          <w:p w:rsidR="00FC21DE" w:rsidRPr="00FC21DE" w:rsidRDefault="00FC21DE" w:rsidP="00FC21DE">
            <w:pPr>
              <w:tabs>
                <w:tab w:val="left" w:pos="525"/>
                <w:tab w:val="left" w:pos="1546"/>
                <w:tab w:val="left" w:pos="2517"/>
              </w:tabs>
              <w:spacing w:after="120"/>
              <w:ind w:firstLine="0"/>
              <w:rPr>
                <w:rFonts w:cs="Arial"/>
                <w:i/>
              </w:rPr>
            </w:pPr>
            <w:r w:rsidRPr="00FC21DE">
              <w:rPr>
                <w:rStyle w:val="TitulosdelCuestionario"/>
                <w:rFonts w:cs="Arial"/>
                <w:i/>
                <w:sz w:val="24"/>
                <w:szCs w:val="24"/>
              </w:rPr>
              <w:t>Sobre el Producto</w:t>
            </w:r>
          </w:p>
        </w:tc>
      </w:tr>
      <w:tr w:rsidR="0095165D" w:rsidRPr="007C5D18" w:rsidTr="0091288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6379" w:type="dxa"/>
            <w:noWrap/>
            <w:vAlign w:val="center"/>
          </w:tcPr>
          <w:p w:rsidR="0095165D" w:rsidRPr="004934F5" w:rsidRDefault="0095165D" w:rsidP="004934F5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4934F5">
              <w:rPr>
                <w:rStyle w:val="ParrafodelCuestionario"/>
                <w:rFonts w:cs="Arial"/>
              </w:rPr>
              <w:t>¿El producto a desarrollar es de gran envergadura?</w:t>
            </w:r>
          </w:p>
        </w:tc>
        <w:tc>
          <w:tcPr>
            <w:tcW w:w="709" w:type="dxa"/>
            <w:noWrap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5165D" w:rsidRPr="007C5D18" w:rsidTr="0091288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6379" w:type="dxa"/>
            <w:noWrap/>
            <w:vAlign w:val="center"/>
          </w:tcPr>
          <w:p w:rsidR="0095165D" w:rsidRPr="004934F5" w:rsidRDefault="0095165D" w:rsidP="004934F5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4934F5">
              <w:rPr>
                <w:rStyle w:val="ParrafodelCuestionario"/>
                <w:rFonts w:cs="Arial"/>
              </w:rPr>
              <w:t>¿Los métodos de estimación sobre el tamaño del producto empleados son informales?</w:t>
            </w:r>
          </w:p>
        </w:tc>
        <w:tc>
          <w:tcPr>
            <w:tcW w:w="709" w:type="dxa"/>
            <w:noWrap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4934F5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5165D" w:rsidRPr="007C5D18" w:rsidTr="0091288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6379" w:type="dxa"/>
            <w:noWrap/>
            <w:vAlign w:val="center"/>
          </w:tcPr>
          <w:p w:rsidR="0095165D" w:rsidRPr="004934F5" w:rsidRDefault="0095165D" w:rsidP="004934F5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4934F5">
              <w:rPr>
                <w:rStyle w:val="ParrafodelCuestionario"/>
                <w:rFonts w:cs="Arial"/>
              </w:rPr>
              <w:t>¿Existió desviación considerable en la estimación de productos anteriores con el mismo método?</w:t>
            </w:r>
          </w:p>
        </w:tc>
        <w:tc>
          <w:tcPr>
            <w:tcW w:w="709" w:type="dxa"/>
            <w:noWrap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4934F5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5165D" w:rsidRPr="007C5D18" w:rsidTr="0091288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6379" w:type="dxa"/>
            <w:noWrap/>
            <w:vAlign w:val="center"/>
          </w:tcPr>
          <w:p w:rsidR="0095165D" w:rsidRPr="004934F5" w:rsidRDefault="0095165D" w:rsidP="004934F5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4934F5">
              <w:rPr>
                <w:rStyle w:val="ParrafodelCuestionario"/>
                <w:rFonts w:cs="Arial"/>
              </w:rPr>
              <w:t>¿La base de datos creada o utilizada por el producto es de gran tamaño?</w:t>
            </w:r>
          </w:p>
        </w:tc>
        <w:tc>
          <w:tcPr>
            <w:tcW w:w="709" w:type="dxa"/>
            <w:noWrap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4934F5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5165D" w:rsidRPr="007C5D18" w:rsidTr="0091288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6379" w:type="dxa"/>
            <w:noWrap/>
            <w:vAlign w:val="center"/>
          </w:tcPr>
          <w:p w:rsidR="0095165D" w:rsidRPr="004934F5" w:rsidRDefault="0095165D" w:rsidP="004934F5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4934F5">
              <w:rPr>
                <w:rStyle w:val="ParrafodelCuestionario"/>
                <w:rFonts w:cs="Arial"/>
              </w:rPr>
              <w:t>¿Es grande la cantidad de usuarios del producto?</w:t>
            </w:r>
          </w:p>
        </w:tc>
        <w:tc>
          <w:tcPr>
            <w:tcW w:w="709" w:type="dxa"/>
            <w:noWrap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4934F5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5165D" w:rsidRPr="007C5D18" w:rsidTr="0091288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6379" w:type="dxa"/>
            <w:noWrap/>
            <w:vAlign w:val="center"/>
          </w:tcPr>
          <w:p w:rsidR="0095165D" w:rsidRPr="004934F5" w:rsidRDefault="0095165D" w:rsidP="004934F5">
            <w:pPr>
              <w:spacing w:before="0" w:line="360" w:lineRule="auto"/>
              <w:ind w:firstLine="0"/>
              <w:jc w:val="left"/>
              <w:rPr>
                <w:rStyle w:val="TitulosdelCuestionario"/>
                <w:rFonts w:ascii="Calibri" w:hAnsi="Calibri" w:cs="Arial"/>
                <w:b w:val="0"/>
                <w:bCs w:val="0"/>
                <w:sz w:val="22"/>
              </w:rPr>
            </w:pPr>
            <w:r w:rsidRPr="004934F5">
              <w:rPr>
                <w:rStyle w:val="ParrafodelCuestionario"/>
                <w:rFonts w:cs="Arial"/>
              </w:rPr>
              <w:t xml:space="preserve">¿Se espera una gran cantidad de cambios en los requerimientos antes de la entrega del </w:t>
            </w:r>
            <w:proofErr w:type="spellStart"/>
            <w:r w:rsidRPr="004934F5">
              <w:rPr>
                <w:rStyle w:val="ParrafodelCuestionario"/>
                <w:rFonts w:cs="Arial"/>
              </w:rPr>
              <w:t>release</w:t>
            </w:r>
            <w:proofErr w:type="spellEnd"/>
            <w:r w:rsidRPr="004934F5">
              <w:rPr>
                <w:rStyle w:val="ParrafodelCuestionario"/>
                <w:rFonts w:cs="Arial"/>
              </w:rPr>
              <w:t>?</w:t>
            </w:r>
          </w:p>
        </w:tc>
        <w:tc>
          <w:tcPr>
            <w:tcW w:w="709" w:type="dxa"/>
            <w:noWrap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4934F5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5165D" w:rsidRPr="007C5D18" w:rsidTr="0091288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6379" w:type="dxa"/>
            <w:noWrap/>
            <w:vAlign w:val="center"/>
          </w:tcPr>
          <w:p w:rsidR="0095165D" w:rsidRPr="004934F5" w:rsidRDefault="0095165D" w:rsidP="004934F5">
            <w:pPr>
              <w:spacing w:before="0" w:line="360" w:lineRule="auto"/>
              <w:ind w:firstLine="0"/>
              <w:jc w:val="left"/>
              <w:rPr>
                <w:rStyle w:val="TitulosdelCuestionario"/>
                <w:rFonts w:ascii="Calibri" w:hAnsi="Calibri" w:cs="Arial"/>
                <w:b w:val="0"/>
                <w:bCs w:val="0"/>
                <w:sz w:val="22"/>
              </w:rPr>
            </w:pPr>
            <w:r w:rsidRPr="004934F5">
              <w:rPr>
                <w:rStyle w:val="ParrafodelCuestionario"/>
                <w:rFonts w:cs="Arial"/>
              </w:rPr>
              <w:t xml:space="preserve">¿Se espera una gran cantidad de cambios en los requerimientos después de la entrega del </w:t>
            </w:r>
            <w:proofErr w:type="spellStart"/>
            <w:r w:rsidRPr="004934F5">
              <w:rPr>
                <w:rStyle w:val="ParrafodelCuestionario"/>
                <w:rFonts w:cs="Arial"/>
              </w:rPr>
              <w:t>release</w:t>
            </w:r>
            <w:proofErr w:type="spellEnd"/>
            <w:r w:rsidRPr="004934F5">
              <w:rPr>
                <w:rStyle w:val="ParrafodelCuestionario"/>
                <w:rFonts w:cs="Arial"/>
              </w:rPr>
              <w:t>?</w:t>
            </w:r>
          </w:p>
        </w:tc>
        <w:tc>
          <w:tcPr>
            <w:tcW w:w="709" w:type="dxa"/>
            <w:noWrap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4934F5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5165D" w:rsidRPr="007C5D18" w:rsidTr="0091288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6379" w:type="dxa"/>
            <w:noWrap/>
            <w:vAlign w:val="center"/>
          </w:tcPr>
          <w:p w:rsidR="0095165D" w:rsidRPr="004934F5" w:rsidRDefault="0095165D" w:rsidP="004934F5">
            <w:pPr>
              <w:spacing w:before="0" w:line="360" w:lineRule="auto"/>
              <w:ind w:firstLine="0"/>
              <w:jc w:val="left"/>
              <w:rPr>
                <w:rStyle w:val="TitulosdelCuestionario"/>
                <w:rFonts w:ascii="Calibri" w:hAnsi="Calibri" w:cs="Arial"/>
                <w:b w:val="0"/>
                <w:bCs w:val="0"/>
                <w:sz w:val="22"/>
              </w:rPr>
            </w:pPr>
            <w:r w:rsidRPr="004934F5">
              <w:rPr>
                <w:rStyle w:val="ParrafodelCuestionario"/>
                <w:rFonts w:cs="Arial"/>
              </w:rPr>
              <w:t>¿Los requerimientos del producto imponen excesivas restricciones de rendimiento?</w:t>
            </w:r>
          </w:p>
        </w:tc>
        <w:tc>
          <w:tcPr>
            <w:tcW w:w="709" w:type="dxa"/>
            <w:noWrap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4934F5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5165D" w:rsidRPr="007C5D18" w:rsidTr="0091288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6379" w:type="dxa"/>
            <w:noWrap/>
            <w:vAlign w:val="center"/>
          </w:tcPr>
          <w:p w:rsidR="0095165D" w:rsidRPr="004934F5" w:rsidRDefault="0095165D" w:rsidP="004934F5">
            <w:pPr>
              <w:spacing w:before="0" w:line="360" w:lineRule="auto"/>
              <w:ind w:firstLine="0"/>
              <w:jc w:val="left"/>
              <w:rPr>
                <w:rStyle w:val="TitulosdelCuestionario"/>
                <w:rFonts w:ascii="Calibri" w:hAnsi="Calibri" w:cs="Arial"/>
                <w:b w:val="0"/>
                <w:bCs w:val="0"/>
                <w:sz w:val="22"/>
              </w:rPr>
            </w:pPr>
            <w:r w:rsidRPr="004934F5">
              <w:rPr>
                <w:rStyle w:val="ParrafodelCuestionario"/>
                <w:rFonts w:cs="Arial"/>
              </w:rPr>
              <w:t>¿Los requerimientos del producto demandan el empleo de nuevos métodos de análisis, diseño o prueba?</w:t>
            </w:r>
          </w:p>
        </w:tc>
        <w:tc>
          <w:tcPr>
            <w:tcW w:w="709" w:type="dxa"/>
            <w:noWrap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4934F5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5165D" w:rsidRPr="007C5D18" w:rsidTr="00912887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6379" w:type="dxa"/>
            <w:noWrap/>
            <w:vAlign w:val="center"/>
          </w:tcPr>
          <w:p w:rsidR="0095165D" w:rsidRPr="004934F5" w:rsidRDefault="0095165D" w:rsidP="004934F5">
            <w:pPr>
              <w:ind w:firstLine="0"/>
              <w:rPr>
                <w:rStyle w:val="TitulosdelCuestionario"/>
                <w:rFonts w:cs="Arial"/>
                <w:sz w:val="24"/>
                <w:szCs w:val="24"/>
              </w:rPr>
            </w:pPr>
            <w:r w:rsidRPr="004934F5">
              <w:rPr>
                <w:rStyle w:val="ParrafodelCuestionario"/>
                <w:rFonts w:cs="Arial"/>
              </w:rPr>
              <w:t>¿Los requerimientos del producto demandan el empleo de nuevos métodos de desarrollo no convencionales como IA y/o Redes Neuronales?</w:t>
            </w:r>
          </w:p>
        </w:tc>
        <w:tc>
          <w:tcPr>
            <w:tcW w:w="709" w:type="dxa"/>
            <w:noWrap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95165D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5165D" w:rsidRPr="007C5D18" w:rsidRDefault="004934F5" w:rsidP="004934F5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FC21DE" w:rsidRPr="00FC21DE" w:rsidTr="00FC21DE">
        <w:tblPrEx>
          <w:tblCellMar>
            <w:top w:w="0" w:type="dxa"/>
            <w:bottom w:w="0" w:type="dxa"/>
          </w:tblCellMar>
        </w:tblPrEx>
        <w:trPr>
          <w:trHeight w:val="499"/>
        </w:trPr>
        <w:tc>
          <w:tcPr>
            <w:tcW w:w="8506" w:type="dxa"/>
            <w:gridSpan w:val="4"/>
            <w:noWrap/>
            <w:vAlign w:val="center"/>
          </w:tcPr>
          <w:p w:rsidR="00FC21DE" w:rsidRPr="00FC21DE" w:rsidRDefault="00FC21DE" w:rsidP="00FC21DE">
            <w:pPr>
              <w:tabs>
                <w:tab w:val="left" w:pos="525"/>
                <w:tab w:val="left" w:pos="1546"/>
                <w:tab w:val="left" w:pos="2517"/>
              </w:tabs>
              <w:spacing w:after="120"/>
              <w:ind w:firstLine="0"/>
              <w:rPr>
                <w:rFonts w:cs="Arial"/>
                <w:i/>
              </w:rPr>
            </w:pPr>
            <w:r w:rsidRPr="00FC21DE">
              <w:rPr>
                <w:rStyle w:val="TitulosdelCuestionario"/>
                <w:rFonts w:cs="Arial"/>
                <w:i/>
                <w:sz w:val="24"/>
                <w:szCs w:val="24"/>
              </w:rPr>
              <w:t>Sobre el impacto en el negocio:</w:t>
            </w:r>
          </w:p>
        </w:tc>
      </w:tr>
      <w:tr w:rsidR="00912887" w:rsidRPr="007C5D18" w:rsidTr="00912887">
        <w:tblPrEx>
          <w:tblCellMar>
            <w:top w:w="0" w:type="dxa"/>
            <w:bottom w:w="0" w:type="dxa"/>
          </w:tblCellMar>
        </w:tblPrEx>
        <w:trPr>
          <w:trHeight w:val="847"/>
        </w:trPr>
        <w:tc>
          <w:tcPr>
            <w:tcW w:w="6379" w:type="dxa"/>
            <w:noWrap/>
            <w:vAlign w:val="center"/>
          </w:tcPr>
          <w:p w:rsidR="00912887" w:rsidRPr="004934F5" w:rsidRDefault="00912887" w:rsidP="004934F5">
            <w:pPr>
              <w:ind w:firstLine="0"/>
              <w:rPr>
                <w:rStyle w:val="TitulosdelCuestionario"/>
                <w:rFonts w:cs="Arial"/>
                <w:b w:val="0"/>
                <w:bCs w:val="0"/>
              </w:rPr>
            </w:pPr>
            <w:r w:rsidRPr="004934F5">
              <w:rPr>
                <w:rStyle w:val="ParrafodelCuestionario"/>
                <w:rFonts w:cs="Arial"/>
              </w:rPr>
              <w:t>¿Puede afrontar el negocio el desarrollo del producto sin que esto afecte considerablemente sus ingresos?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12887" w:rsidRPr="007C5D18" w:rsidTr="0091288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6379" w:type="dxa"/>
            <w:noWrap/>
            <w:vAlign w:val="center"/>
          </w:tcPr>
          <w:p w:rsidR="00912887" w:rsidRPr="004934F5" w:rsidRDefault="00912887" w:rsidP="004934F5">
            <w:pPr>
              <w:ind w:firstLine="0"/>
              <w:rPr>
                <w:rStyle w:val="TitulosdelCuestionario"/>
                <w:rFonts w:cs="Arial"/>
                <w:b w:val="0"/>
                <w:bCs w:val="0"/>
              </w:rPr>
            </w:pPr>
            <w:r w:rsidRPr="004934F5">
              <w:rPr>
                <w:rStyle w:val="ParrafodelCuestionario"/>
                <w:rFonts w:cs="Arial"/>
              </w:rPr>
              <w:t>¿Es viable el producto para los Gestores de la Compañía?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12887" w:rsidRPr="007C5D18" w:rsidTr="0091288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6379" w:type="dxa"/>
            <w:noWrap/>
            <w:vAlign w:val="center"/>
          </w:tcPr>
          <w:p w:rsidR="00912887" w:rsidRPr="007C5D18" w:rsidRDefault="00912887" w:rsidP="004934F5">
            <w:pPr>
              <w:ind w:firstLine="0"/>
              <w:rPr>
                <w:rStyle w:val="TitulosdelCuestionario"/>
                <w:rFonts w:cs="Arial"/>
                <w:sz w:val="24"/>
                <w:szCs w:val="24"/>
              </w:rPr>
            </w:pPr>
            <w:r w:rsidRPr="004934F5">
              <w:rPr>
                <w:rStyle w:val="ParrafodelCuestionario"/>
                <w:rFonts w:cs="Arial"/>
              </w:rPr>
              <w:t>¿Es razonable la fecha de entrega?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12887" w:rsidRPr="007C5D18" w:rsidTr="0091288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6379" w:type="dxa"/>
            <w:noWrap/>
            <w:vAlign w:val="center"/>
          </w:tcPr>
          <w:p w:rsidR="00912887" w:rsidRPr="007C5D18" w:rsidRDefault="00912887" w:rsidP="004934F5">
            <w:pPr>
              <w:ind w:firstLine="0"/>
              <w:rPr>
                <w:rStyle w:val="TitulosdelCuestionario"/>
                <w:rFonts w:cs="Arial"/>
                <w:sz w:val="24"/>
                <w:szCs w:val="24"/>
              </w:rPr>
            </w:pPr>
            <w:r w:rsidRPr="004934F5">
              <w:rPr>
                <w:rStyle w:val="ParrafodelCuestionario"/>
                <w:rFonts w:cs="Arial"/>
              </w:rPr>
              <w:t>¿Es consistente el producto con las necesidades de los Clientes?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12887" w:rsidRPr="007C5D18" w:rsidTr="0091288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6379" w:type="dxa"/>
            <w:noWrap/>
            <w:vAlign w:val="center"/>
          </w:tcPr>
          <w:p w:rsidR="00912887" w:rsidRPr="007C5D18" w:rsidRDefault="00912887" w:rsidP="004934F5">
            <w:pPr>
              <w:ind w:firstLine="0"/>
              <w:rPr>
                <w:rStyle w:val="TitulosdelCuestionario"/>
                <w:rFonts w:cs="Arial"/>
                <w:sz w:val="24"/>
                <w:szCs w:val="24"/>
              </w:rPr>
            </w:pPr>
            <w:r w:rsidRPr="004934F5">
              <w:rPr>
                <w:rStyle w:val="ParrafodelCuestionario"/>
                <w:rFonts w:cs="Arial"/>
              </w:rPr>
              <w:t>¿Existen otros Clientes que usarán el producto?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12887" w:rsidRPr="007C5D18" w:rsidTr="0091288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6379" w:type="dxa"/>
            <w:noWrap/>
            <w:vAlign w:val="center"/>
          </w:tcPr>
          <w:p w:rsidR="00912887" w:rsidRPr="004934F5" w:rsidRDefault="00912887" w:rsidP="004934F5">
            <w:pPr>
              <w:ind w:firstLine="0"/>
              <w:rPr>
                <w:rStyle w:val="TitulosdelCuestionario"/>
                <w:rFonts w:cs="Arial"/>
                <w:b w:val="0"/>
                <w:bCs w:val="0"/>
              </w:rPr>
            </w:pPr>
            <w:r w:rsidRPr="004934F5">
              <w:rPr>
                <w:rStyle w:val="ParrafodelCuestionario"/>
                <w:rFonts w:cs="Arial"/>
              </w:rPr>
              <w:t>¿Existen otros Clientes que usarán el producto?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12887" w:rsidRPr="007C5D18" w:rsidTr="0091288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6379" w:type="dxa"/>
            <w:noWrap/>
            <w:vAlign w:val="center"/>
          </w:tcPr>
          <w:p w:rsidR="00912887" w:rsidRPr="004934F5" w:rsidRDefault="00912887" w:rsidP="004934F5">
            <w:pPr>
              <w:ind w:firstLine="0"/>
              <w:rPr>
                <w:rStyle w:val="TitulosdelCuestionario"/>
                <w:rFonts w:cs="Arial"/>
                <w:b w:val="0"/>
                <w:bCs w:val="0"/>
              </w:rPr>
            </w:pPr>
            <w:r w:rsidRPr="004934F5">
              <w:rPr>
                <w:rStyle w:val="ParrafodelCuestionario"/>
                <w:rFonts w:cs="Arial"/>
              </w:rPr>
              <w:t>¿Se consideraron limitaciones gubernamentales para la construcción de producto?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12887" w:rsidRPr="007C5D18" w:rsidTr="0091288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6379" w:type="dxa"/>
            <w:noWrap/>
            <w:vAlign w:val="center"/>
          </w:tcPr>
          <w:p w:rsidR="00912887" w:rsidRPr="004934F5" w:rsidRDefault="00912887" w:rsidP="004934F5">
            <w:pPr>
              <w:ind w:firstLine="0"/>
              <w:rPr>
                <w:rStyle w:val="TitulosdelCuestionario"/>
                <w:rFonts w:cs="Arial"/>
                <w:b w:val="0"/>
                <w:bCs w:val="0"/>
              </w:rPr>
            </w:pPr>
            <w:r w:rsidRPr="004934F5">
              <w:rPr>
                <w:rStyle w:val="ParrafodelCuestionario"/>
                <w:rFonts w:cs="Arial"/>
              </w:rPr>
              <w:t>¿Se consideraron los costos adicionales por demora en la entrega?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12887" w:rsidRPr="007C5D18" w:rsidTr="0091288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6379" w:type="dxa"/>
            <w:noWrap/>
            <w:vAlign w:val="center"/>
          </w:tcPr>
          <w:p w:rsidR="00912887" w:rsidRPr="007C5D18" w:rsidRDefault="00912887" w:rsidP="004934F5">
            <w:pPr>
              <w:ind w:firstLine="0"/>
              <w:rPr>
                <w:rStyle w:val="TitulosdelCuestionario"/>
                <w:rFonts w:cs="Arial"/>
                <w:sz w:val="24"/>
                <w:szCs w:val="24"/>
              </w:rPr>
            </w:pPr>
            <w:r w:rsidRPr="004934F5">
              <w:rPr>
                <w:rStyle w:val="ParrafodelCuestionario"/>
                <w:rFonts w:cs="Arial"/>
              </w:rPr>
              <w:lastRenderedPageBreak/>
              <w:t>¿Se consideraron los costos asociados con el producto defectuoso?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FC21DE" w:rsidRPr="00FC21DE" w:rsidTr="00EB5F44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8506" w:type="dxa"/>
            <w:gridSpan w:val="4"/>
            <w:noWrap/>
            <w:vAlign w:val="center"/>
          </w:tcPr>
          <w:p w:rsidR="00FC21DE" w:rsidRPr="00FC21DE" w:rsidRDefault="00FC21DE" w:rsidP="00FC21DE">
            <w:pPr>
              <w:tabs>
                <w:tab w:val="left" w:pos="525"/>
                <w:tab w:val="left" w:pos="1546"/>
                <w:tab w:val="left" w:pos="2517"/>
              </w:tabs>
              <w:spacing w:after="120"/>
              <w:ind w:firstLine="0"/>
              <w:rPr>
                <w:rFonts w:cs="Arial"/>
                <w:i/>
              </w:rPr>
            </w:pPr>
            <w:r w:rsidRPr="00FC21DE">
              <w:rPr>
                <w:rStyle w:val="TitulosdelCuestionario"/>
                <w:rFonts w:cs="Arial"/>
                <w:i/>
                <w:sz w:val="24"/>
                <w:szCs w:val="24"/>
              </w:rPr>
              <w:t>Sobre el Cliente</w:t>
            </w:r>
          </w:p>
        </w:tc>
      </w:tr>
      <w:tr w:rsidR="00912887" w:rsidRPr="007C5D18" w:rsidTr="007D2B8F">
        <w:tblPrEx>
          <w:tblCellMar>
            <w:top w:w="0" w:type="dxa"/>
            <w:bottom w:w="0" w:type="dxa"/>
          </w:tblCellMar>
        </w:tblPrEx>
        <w:trPr>
          <w:trHeight w:val="382"/>
        </w:trPr>
        <w:tc>
          <w:tcPr>
            <w:tcW w:w="6379" w:type="dxa"/>
            <w:noWrap/>
            <w:vAlign w:val="center"/>
          </w:tcPr>
          <w:p w:rsidR="00912887" w:rsidRPr="007C5D18" w:rsidRDefault="00912887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¿Se ha trabajado anteriormente con el Cliente?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12887" w:rsidRPr="007C5D18" w:rsidTr="007D2B8F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6379" w:type="dxa"/>
            <w:noWrap/>
            <w:vAlign w:val="center"/>
          </w:tcPr>
          <w:p w:rsidR="00912887" w:rsidRPr="00912887" w:rsidRDefault="00912887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7C5D18">
              <w:rPr>
                <w:rStyle w:val="ParrafodelCuestionario"/>
                <w:rFonts w:cs="Arial"/>
              </w:rPr>
              <w:t>¿Tiene el Cliente una idea formal de lo que necesita?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12887" w:rsidRPr="007C5D18" w:rsidTr="007D2B8F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6379" w:type="dxa"/>
            <w:noWrap/>
            <w:vAlign w:val="center"/>
          </w:tcPr>
          <w:p w:rsidR="00912887" w:rsidRPr="00912887" w:rsidRDefault="00912887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912887">
              <w:rPr>
                <w:rStyle w:val="ParrafodelCuestionario"/>
                <w:rFonts w:cs="Arial"/>
              </w:rPr>
              <w:t>¿Se utilizan técnicas de especificación para ayudar a la comunicación con el Cliente?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12887" w:rsidRPr="007C5D18" w:rsidTr="007D2B8F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6379" w:type="dxa"/>
            <w:noWrap/>
            <w:vAlign w:val="center"/>
          </w:tcPr>
          <w:p w:rsidR="00912887" w:rsidRPr="00912887" w:rsidRDefault="00912887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7C5D18">
              <w:rPr>
                <w:rStyle w:val="ParrafodelCuestionario"/>
                <w:rFonts w:cs="Arial"/>
              </w:rPr>
              <w:t>¿Se utilizan medios formales de comunicación con el Cliente?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12887" w:rsidRPr="007C5D18" w:rsidTr="007D2B8F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6379" w:type="dxa"/>
            <w:noWrap/>
            <w:vAlign w:val="center"/>
          </w:tcPr>
          <w:p w:rsidR="00912887" w:rsidRPr="007C5D18" w:rsidRDefault="00912887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¿Se utilizan medios formales de aprobación de entregables?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12887" w:rsidRPr="007C5D18" w:rsidTr="007D2B8F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6379" w:type="dxa"/>
            <w:noWrap/>
            <w:vAlign w:val="center"/>
          </w:tcPr>
          <w:p w:rsidR="00912887" w:rsidRPr="007C5D18" w:rsidRDefault="00912887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¿Está seguro el cliente que la funcionalidad pedida sea factible?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FC21DE" w:rsidRPr="00FC21DE" w:rsidTr="003B30FA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506" w:type="dxa"/>
            <w:gridSpan w:val="4"/>
            <w:noWrap/>
            <w:vAlign w:val="center"/>
          </w:tcPr>
          <w:p w:rsidR="00FC21DE" w:rsidRPr="00FC21DE" w:rsidRDefault="00FC21DE" w:rsidP="00FC21DE">
            <w:pPr>
              <w:tabs>
                <w:tab w:val="left" w:pos="525"/>
                <w:tab w:val="left" w:pos="1546"/>
                <w:tab w:val="left" w:pos="2630"/>
              </w:tabs>
              <w:spacing w:after="120"/>
              <w:ind w:firstLine="0"/>
              <w:rPr>
                <w:rFonts w:cs="Arial"/>
                <w:i/>
              </w:rPr>
            </w:pPr>
            <w:r w:rsidRPr="00FC21DE">
              <w:rPr>
                <w:rStyle w:val="TitulosdelCuestionario"/>
                <w:rFonts w:cs="Arial"/>
                <w:i/>
                <w:sz w:val="24"/>
                <w:szCs w:val="24"/>
              </w:rPr>
              <w:t>Sobre el Mercado</w:t>
            </w:r>
          </w:p>
        </w:tc>
      </w:tr>
      <w:tr w:rsidR="00912887" w:rsidRPr="007C5D18" w:rsidTr="005F7D9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6379" w:type="dxa"/>
            <w:noWrap/>
            <w:vAlign w:val="center"/>
          </w:tcPr>
          <w:p w:rsidR="00912887" w:rsidRPr="00912887" w:rsidRDefault="00912887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7C5D18">
              <w:rPr>
                <w:rStyle w:val="ParrafodelCuestionario"/>
                <w:rFonts w:cs="Arial"/>
              </w:rPr>
              <w:t>¿El producto a desarrollar puede tener inconvenientes en su instalación y puesta en producción?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12887" w:rsidRPr="007C5D18" w:rsidTr="005F7D9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6379" w:type="dxa"/>
            <w:noWrap/>
            <w:vAlign w:val="center"/>
          </w:tcPr>
          <w:p w:rsidR="00912887" w:rsidRPr="00912887" w:rsidRDefault="00912887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7C5D18">
              <w:rPr>
                <w:rStyle w:val="ParrafodelCuestionario"/>
                <w:rFonts w:cs="Arial"/>
              </w:rPr>
              <w:t>¿Existen posibilidades de saturación del mercado con el producto?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12887" w:rsidRPr="007C5D18" w:rsidTr="005F7D9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6379" w:type="dxa"/>
            <w:noWrap/>
            <w:vAlign w:val="center"/>
          </w:tcPr>
          <w:p w:rsidR="00912887" w:rsidRPr="00912887" w:rsidRDefault="00912887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7C5D18">
              <w:rPr>
                <w:rStyle w:val="ParrafodelCuestionario"/>
                <w:rFonts w:cs="Arial"/>
              </w:rPr>
              <w:t>¿Se espera un ciclo de vida corto para el producto?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912887" w:rsidRPr="007C5D18" w:rsidTr="005F7D9E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6379" w:type="dxa"/>
            <w:noWrap/>
            <w:vAlign w:val="center"/>
          </w:tcPr>
          <w:p w:rsidR="00912887" w:rsidRPr="007C5D18" w:rsidRDefault="00912887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</w:rPr>
            </w:pPr>
            <w:r w:rsidRPr="007C5D18">
              <w:rPr>
                <w:rStyle w:val="ParrafodelCuestionario"/>
                <w:rFonts w:cs="Arial"/>
              </w:rPr>
              <w:t>¿Existen leyes y/o regulaciones nuevas o modificadas que puedan afectar al producto?</w:t>
            </w:r>
          </w:p>
        </w:tc>
        <w:tc>
          <w:tcPr>
            <w:tcW w:w="709" w:type="dxa"/>
            <w:noWrap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912887" w:rsidRPr="007C5D18" w:rsidRDefault="00912887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FC21DE" w:rsidRPr="00FC21DE" w:rsidTr="00F951B6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8506" w:type="dxa"/>
            <w:gridSpan w:val="4"/>
            <w:noWrap/>
            <w:vAlign w:val="center"/>
          </w:tcPr>
          <w:p w:rsidR="00FC21DE" w:rsidRPr="00FC21DE" w:rsidRDefault="00FC21DE" w:rsidP="00FC21DE">
            <w:pPr>
              <w:tabs>
                <w:tab w:val="left" w:pos="525"/>
                <w:tab w:val="left" w:pos="1546"/>
                <w:tab w:val="left" w:pos="2517"/>
              </w:tabs>
              <w:spacing w:after="120"/>
              <w:ind w:firstLine="0"/>
              <w:rPr>
                <w:rFonts w:cs="Arial"/>
                <w:i/>
              </w:rPr>
            </w:pPr>
            <w:r w:rsidRPr="00FC21DE">
              <w:rPr>
                <w:rStyle w:val="TitulosdelCuestionario"/>
                <w:rFonts w:cs="Arial"/>
                <w:i/>
                <w:sz w:val="24"/>
                <w:szCs w:val="24"/>
              </w:rPr>
              <w:t>Sobre el Proceso de Desarrollo</w:t>
            </w:r>
          </w:p>
        </w:tc>
      </w:tr>
      <w:tr w:rsidR="001D4436" w:rsidRPr="007C5D18" w:rsidTr="00881CBD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6379" w:type="dxa"/>
            <w:noWrap/>
            <w:vAlign w:val="center"/>
          </w:tcPr>
          <w:p w:rsidR="001D4436" w:rsidRPr="001D4436" w:rsidRDefault="001D4436" w:rsidP="001D443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7C5D18">
              <w:rPr>
                <w:rStyle w:val="ParrafodelCuestionario"/>
                <w:rFonts w:cs="Arial"/>
              </w:rPr>
              <w:t>¿Se emplean métodos específicos para hacer análisis?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881CBD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6379" w:type="dxa"/>
            <w:noWrap/>
            <w:vAlign w:val="center"/>
          </w:tcPr>
          <w:p w:rsidR="001D4436" w:rsidRPr="007C5D18" w:rsidRDefault="001D4436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¿Se emplean métodos específicos para el diseño arquitectónico?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881CBD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6379" w:type="dxa"/>
            <w:noWrap/>
            <w:vAlign w:val="center"/>
          </w:tcPr>
          <w:p w:rsidR="001D4436" w:rsidRPr="007C5D18" w:rsidRDefault="001D4436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¿Se emplean métodos específicos para el diseño de los datos?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881CBD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6379" w:type="dxa"/>
            <w:noWrap/>
            <w:vAlign w:val="center"/>
          </w:tcPr>
          <w:p w:rsidR="001D4436" w:rsidRPr="00912887" w:rsidRDefault="001D4436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7C5D18">
              <w:rPr>
                <w:rStyle w:val="ParrafodelCuestionario"/>
                <w:rFonts w:cs="Arial"/>
              </w:rPr>
              <w:t>¿El código está escrito en su mayoría (75 % o más) en un lenguaje de alto nivel?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881CBD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6379" w:type="dxa"/>
            <w:noWrap/>
            <w:vAlign w:val="center"/>
          </w:tcPr>
          <w:p w:rsidR="001D4436" w:rsidRPr="00912887" w:rsidRDefault="001D4436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7C5D18">
              <w:rPr>
                <w:rStyle w:val="ParrafodelCuestionario"/>
                <w:rFonts w:cs="Arial"/>
              </w:rPr>
              <w:t>¿Se han definido reglas específicas para la documentación del código?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881CBD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6379" w:type="dxa"/>
            <w:noWrap/>
            <w:vAlign w:val="center"/>
          </w:tcPr>
          <w:p w:rsidR="001D4436" w:rsidRPr="007C5D18" w:rsidRDefault="001D4436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¿Se utilizan técnicas formales para el diseño de Casos de Prueba?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881CBD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6379" w:type="dxa"/>
            <w:noWrap/>
            <w:vAlign w:val="center"/>
          </w:tcPr>
          <w:p w:rsidR="001D4436" w:rsidRPr="007C5D18" w:rsidRDefault="001D4436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¿Se utilizan herramientas de software para apoyar la planificación y seguimiento de actividades?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881CBD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6379" w:type="dxa"/>
            <w:noWrap/>
            <w:vAlign w:val="center"/>
          </w:tcPr>
          <w:p w:rsidR="001D4436" w:rsidRPr="007C5D18" w:rsidRDefault="001D4436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¿Se utilizan herramientas de software para apoyar la planificación y seguimiento de actividades?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881CBD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6379" w:type="dxa"/>
            <w:noWrap/>
            <w:vAlign w:val="center"/>
          </w:tcPr>
          <w:p w:rsidR="001D4436" w:rsidRPr="007C5D18" w:rsidRDefault="001D4436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lastRenderedPageBreak/>
              <w:t>¿Se emplean herramientas de Administración de Configuración de Software a lo largo del Proceso de Desarrollo?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881CBD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6379" w:type="dxa"/>
            <w:noWrap/>
            <w:vAlign w:val="center"/>
          </w:tcPr>
          <w:p w:rsidR="001D4436" w:rsidRPr="007C5D18" w:rsidRDefault="001D4436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¿Se utilizan herramientas de software para crear prototipos?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881CBD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6379" w:type="dxa"/>
            <w:noWrap/>
            <w:vAlign w:val="center"/>
          </w:tcPr>
          <w:p w:rsidR="001D4436" w:rsidRPr="00912887" w:rsidRDefault="001D4436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7C5D18">
              <w:rPr>
                <w:rStyle w:val="ParrafodelCuestionario"/>
                <w:rFonts w:cs="Arial"/>
              </w:rPr>
              <w:t>¿Se utilizan herramientas de software para apoyar los Procesos de Análisis y Diseño?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881CBD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6379" w:type="dxa"/>
            <w:noWrap/>
            <w:vAlign w:val="center"/>
          </w:tcPr>
          <w:p w:rsidR="001D4436" w:rsidRPr="00912887" w:rsidRDefault="001D4436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7C5D18">
              <w:rPr>
                <w:rStyle w:val="ParrafodelCuestionario"/>
                <w:rFonts w:cs="Arial"/>
              </w:rPr>
              <w:t>¿Se emplean  herramientas de software para apoyar los Procesos de Prueba?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881CBD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6379" w:type="dxa"/>
            <w:noWrap/>
            <w:vAlign w:val="center"/>
          </w:tcPr>
          <w:p w:rsidR="001D4436" w:rsidRPr="00912887" w:rsidRDefault="001D4436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7C5D18">
              <w:rPr>
                <w:rStyle w:val="ParrafodelCuestionario"/>
                <w:rFonts w:cs="Arial"/>
              </w:rPr>
              <w:t>¿Se utilizan herramientas de software para soportar la producción y gestión de documentación?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881CBD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6379" w:type="dxa"/>
            <w:noWrap/>
            <w:vAlign w:val="center"/>
          </w:tcPr>
          <w:p w:rsidR="001D4436" w:rsidRPr="00912887" w:rsidRDefault="001D4436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7C5D18">
              <w:rPr>
                <w:rStyle w:val="ParrafodelCuestionario"/>
                <w:rFonts w:cs="Arial"/>
              </w:rPr>
              <w:t>¿Se han definido métricas de calidad para los proyectos?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881CBD">
        <w:tblPrEx>
          <w:tblCellMar>
            <w:top w:w="0" w:type="dxa"/>
            <w:bottom w:w="0" w:type="dxa"/>
          </w:tblCellMar>
        </w:tblPrEx>
        <w:trPr>
          <w:trHeight w:val="626"/>
        </w:trPr>
        <w:tc>
          <w:tcPr>
            <w:tcW w:w="6379" w:type="dxa"/>
            <w:noWrap/>
            <w:vAlign w:val="center"/>
          </w:tcPr>
          <w:p w:rsidR="001D4436" w:rsidRPr="007C5D18" w:rsidRDefault="001D4436" w:rsidP="00912887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¿Se han establecido métricas de productividad para los proyectos?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FC21DE" w:rsidRPr="00FC21DE" w:rsidTr="008E10E7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8506" w:type="dxa"/>
            <w:gridSpan w:val="4"/>
            <w:noWrap/>
            <w:vAlign w:val="center"/>
          </w:tcPr>
          <w:p w:rsidR="00FC21DE" w:rsidRPr="00FC21DE" w:rsidRDefault="00FC21DE" w:rsidP="00FC21DE">
            <w:pPr>
              <w:tabs>
                <w:tab w:val="left" w:pos="525"/>
                <w:tab w:val="left" w:pos="1546"/>
                <w:tab w:val="left" w:pos="2517"/>
              </w:tabs>
              <w:spacing w:after="120"/>
              <w:ind w:firstLine="0"/>
              <w:rPr>
                <w:rFonts w:cs="Arial"/>
                <w:i/>
              </w:rPr>
            </w:pPr>
            <w:r w:rsidRPr="00FC21DE">
              <w:rPr>
                <w:rStyle w:val="TitulosdelCuestionario"/>
                <w:rFonts w:cs="Arial"/>
                <w:i/>
                <w:sz w:val="24"/>
                <w:szCs w:val="24"/>
              </w:rPr>
              <w:t>Sobre el Entorno de Desarrollo</w:t>
            </w:r>
          </w:p>
        </w:tc>
      </w:tr>
      <w:tr w:rsidR="001D4436" w:rsidRPr="007C5D18" w:rsidTr="009C678E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6379" w:type="dxa"/>
            <w:noWrap/>
            <w:vAlign w:val="center"/>
          </w:tcPr>
          <w:p w:rsidR="001D4436" w:rsidRPr="007C5D18" w:rsidRDefault="001D4436" w:rsidP="001D443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¿Hay disponible una herramienta de gestión de proyectos?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9C678E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6379" w:type="dxa"/>
            <w:noWrap/>
            <w:vAlign w:val="center"/>
          </w:tcPr>
          <w:p w:rsidR="001D4436" w:rsidRPr="007C5D18" w:rsidRDefault="001D4436" w:rsidP="001D443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¿Hay disponibles herramientas de análisis y diseño?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9C678E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6379" w:type="dxa"/>
            <w:noWrap/>
            <w:vAlign w:val="center"/>
          </w:tcPr>
          <w:p w:rsidR="001D4436" w:rsidRPr="007C5D18" w:rsidRDefault="001D4436" w:rsidP="001D443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¿Las herramientas de Análisis y Diseño disponibles son apropiadas para el producto a construir?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9C678E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6379" w:type="dxa"/>
            <w:noWrap/>
            <w:vAlign w:val="center"/>
          </w:tcPr>
          <w:p w:rsidR="001D4436" w:rsidRPr="007C5D18" w:rsidRDefault="001D4436" w:rsidP="001D443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 xml:space="preserve">¿Existen compiladores o generadores de </w:t>
            </w:r>
            <w:proofErr w:type="gramStart"/>
            <w:r w:rsidRPr="007C5D18">
              <w:rPr>
                <w:rStyle w:val="ParrafodelCuestionario"/>
                <w:rFonts w:cs="Arial"/>
              </w:rPr>
              <w:t>código apropiados, disponibles</w:t>
            </w:r>
            <w:proofErr w:type="gramEnd"/>
            <w:r w:rsidRPr="007C5D18">
              <w:rPr>
                <w:rStyle w:val="ParrafodelCuestionario"/>
                <w:rFonts w:cs="Arial"/>
              </w:rPr>
              <w:t xml:space="preserve"> para el producto a construir?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9C678E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6379" w:type="dxa"/>
            <w:noWrap/>
            <w:vAlign w:val="center"/>
          </w:tcPr>
          <w:p w:rsidR="001D4436" w:rsidRPr="007C5D18" w:rsidRDefault="001D4436" w:rsidP="001D443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¿Existen herramientas de prueba apropiadas  para el producto a construir?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9C678E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6379" w:type="dxa"/>
            <w:noWrap/>
            <w:vAlign w:val="center"/>
          </w:tcPr>
          <w:p w:rsidR="001D4436" w:rsidRPr="007C5D18" w:rsidRDefault="001D4436" w:rsidP="001D443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¿Hay disponible una herramienta de Administración de Configuración de Software?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9C678E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6379" w:type="dxa"/>
            <w:noWrap/>
            <w:vAlign w:val="center"/>
          </w:tcPr>
          <w:p w:rsidR="001D4436" w:rsidRPr="001D4436" w:rsidRDefault="001D4436" w:rsidP="001D443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7C5D18">
              <w:rPr>
                <w:rStyle w:val="ParrafodelCuestionario"/>
                <w:rFonts w:cs="Arial"/>
              </w:rPr>
              <w:t>¿Las herramientas de software están integradas entre sí?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9C678E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6379" w:type="dxa"/>
            <w:noWrap/>
            <w:vAlign w:val="center"/>
          </w:tcPr>
          <w:p w:rsidR="001D4436" w:rsidRPr="001D4436" w:rsidRDefault="001D4436" w:rsidP="001D443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b w:val="0"/>
                <w:bCs w:val="0"/>
              </w:rPr>
            </w:pPr>
            <w:r w:rsidRPr="007C5D18">
              <w:rPr>
                <w:rStyle w:val="ParrafodelCuestionario"/>
                <w:rFonts w:cs="Arial"/>
              </w:rPr>
              <w:t>¿Hay expertos disponibles que respondan a las preguntas que surjan de la herramienta?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1D4436" w:rsidRPr="007C5D18" w:rsidTr="009C678E">
        <w:tblPrEx>
          <w:tblCellMar>
            <w:top w:w="0" w:type="dxa"/>
            <w:bottom w:w="0" w:type="dxa"/>
          </w:tblCellMar>
        </w:tblPrEx>
        <w:trPr>
          <w:trHeight w:val="559"/>
        </w:trPr>
        <w:tc>
          <w:tcPr>
            <w:tcW w:w="6379" w:type="dxa"/>
            <w:noWrap/>
            <w:vAlign w:val="center"/>
          </w:tcPr>
          <w:p w:rsidR="001D4436" w:rsidRPr="007C5D18" w:rsidRDefault="001D4436" w:rsidP="001D443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¿Es adecuada la ayuda en línea y la documentación disponible de las herramientas?</w:t>
            </w:r>
          </w:p>
        </w:tc>
        <w:tc>
          <w:tcPr>
            <w:tcW w:w="709" w:type="dxa"/>
            <w:noWrap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1D4436" w:rsidRPr="007C5D18" w:rsidRDefault="001D443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FC21DE" w:rsidRPr="00FC21DE" w:rsidTr="00FC21DE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8506" w:type="dxa"/>
            <w:gridSpan w:val="4"/>
            <w:noWrap/>
            <w:vAlign w:val="center"/>
          </w:tcPr>
          <w:p w:rsidR="00FC21DE" w:rsidRPr="00FC21DE" w:rsidRDefault="00FC21DE" w:rsidP="00FC21DE">
            <w:pPr>
              <w:tabs>
                <w:tab w:val="left" w:pos="525"/>
                <w:tab w:val="left" w:pos="1546"/>
                <w:tab w:val="left" w:pos="2517"/>
              </w:tabs>
              <w:spacing w:after="120"/>
              <w:ind w:firstLine="0"/>
              <w:rPr>
                <w:rFonts w:cs="Arial"/>
                <w:i/>
              </w:rPr>
            </w:pPr>
            <w:r w:rsidRPr="00FC21DE">
              <w:rPr>
                <w:rStyle w:val="TitulosdelCuestionario"/>
                <w:rFonts w:cs="Arial"/>
                <w:i/>
                <w:sz w:val="24"/>
                <w:szCs w:val="24"/>
              </w:rPr>
              <w:t>Sobre la T</w:t>
            </w:r>
            <w:r w:rsidRPr="00FC21DE">
              <w:rPr>
                <w:rStyle w:val="TitulosdelCuestionario"/>
                <w:rFonts w:cs="Arial"/>
                <w:i/>
                <w:sz w:val="24"/>
                <w:szCs w:val="24"/>
              </w:rPr>
              <w:t>ecnología</w:t>
            </w:r>
          </w:p>
        </w:tc>
      </w:tr>
      <w:tr w:rsidR="006758D6" w:rsidRPr="007C5D18" w:rsidTr="008E21EF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6379" w:type="dxa"/>
            <w:noWrap/>
            <w:vAlign w:val="center"/>
          </w:tcPr>
          <w:p w:rsidR="006758D6" w:rsidRPr="007C5D18" w:rsidRDefault="006758D6" w:rsidP="006758D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 xml:space="preserve">¿Es nueva para </w:t>
            </w:r>
            <w:smartTag w:uri="urn:schemas-microsoft-com:office:smarttags" w:element="PersonName">
              <w:smartTagPr>
                <w:attr w:name="ProductID" w:val="la Organizaci￳n"/>
              </w:smartTagPr>
              <w:r w:rsidRPr="007C5D18">
                <w:rPr>
                  <w:rStyle w:val="ParrafodelCuestionario"/>
                  <w:rFonts w:cs="Arial"/>
                </w:rPr>
                <w:t>la Organización</w:t>
              </w:r>
            </w:smartTag>
            <w:r w:rsidRPr="007C5D18">
              <w:rPr>
                <w:rStyle w:val="ParrafodelCuestionario"/>
                <w:rFonts w:cs="Arial"/>
              </w:rPr>
              <w:t xml:space="preserve"> la tecnología a construir?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8E21EF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6379" w:type="dxa"/>
            <w:noWrap/>
            <w:vAlign w:val="center"/>
          </w:tcPr>
          <w:p w:rsidR="006758D6" w:rsidRPr="007C5D18" w:rsidRDefault="006758D6" w:rsidP="006758D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¿Los requerimientos del Cliente demandan la creación de nuevos algoritmos o tecnología de entrada/salida?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8E21EF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6379" w:type="dxa"/>
            <w:noWrap/>
            <w:vAlign w:val="center"/>
          </w:tcPr>
          <w:p w:rsidR="006758D6" w:rsidRPr="007C5D18" w:rsidRDefault="006758D6" w:rsidP="006758D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lastRenderedPageBreak/>
              <w:t>¿El software a construir interactúa con hardware nuevo o que aún no se ha probado?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8E21EF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6379" w:type="dxa"/>
            <w:noWrap/>
            <w:vAlign w:val="center"/>
          </w:tcPr>
          <w:p w:rsidR="006758D6" w:rsidRPr="007C5D18" w:rsidRDefault="006758D6" w:rsidP="006758D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¿El software a construir interactúa con productos de software nuevo o que aún no se ha probado?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8E21EF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6379" w:type="dxa"/>
            <w:noWrap/>
            <w:vAlign w:val="center"/>
          </w:tcPr>
          <w:p w:rsidR="006758D6" w:rsidRPr="007C5D18" w:rsidRDefault="006758D6" w:rsidP="006758D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¿El software a construir interactúa con un sistema de Base de Datos cuyo funcionamiento o rendimiento no se ha probado en esta área de aplicación?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8E21EF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6379" w:type="dxa"/>
            <w:noWrap/>
            <w:vAlign w:val="center"/>
          </w:tcPr>
          <w:p w:rsidR="006758D6" w:rsidRPr="007C5D18" w:rsidRDefault="006758D6" w:rsidP="006758D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¿Los requerimientos del producto demandan una interfaz de usuario especial?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8E21EF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6379" w:type="dxa"/>
            <w:noWrap/>
            <w:vAlign w:val="center"/>
          </w:tcPr>
          <w:p w:rsidR="006758D6" w:rsidRPr="007C5D18" w:rsidRDefault="006758D6" w:rsidP="006758D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¿Los requerimientos del producto demandan la creación de componentes de programación distintos de los que su organización haya desarrollado hasta ahora?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FC21DE" w:rsidRPr="00FC21DE" w:rsidTr="00480736">
        <w:tblPrEx>
          <w:tblCellMar>
            <w:top w:w="0" w:type="dxa"/>
            <w:bottom w:w="0" w:type="dxa"/>
          </w:tblCellMar>
        </w:tblPrEx>
        <w:trPr>
          <w:trHeight w:val="501"/>
        </w:trPr>
        <w:tc>
          <w:tcPr>
            <w:tcW w:w="8506" w:type="dxa"/>
            <w:gridSpan w:val="4"/>
            <w:tcBorders>
              <w:bottom w:val="single" w:sz="4" w:space="0" w:color="auto"/>
            </w:tcBorders>
            <w:noWrap/>
            <w:vAlign w:val="center"/>
          </w:tcPr>
          <w:p w:rsidR="00FC21DE" w:rsidRPr="00FC21DE" w:rsidRDefault="00FC21DE" w:rsidP="00FC21DE">
            <w:pPr>
              <w:tabs>
                <w:tab w:val="left" w:pos="525"/>
                <w:tab w:val="left" w:pos="1546"/>
                <w:tab w:val="left" w:pos="2517"/>
              </w:tabs>
              <w:spacing w:after="120"/>
              <w:ind w:firstLine="0"/>
              <w:rPr>
                <w:rFonts w:cs="Arial"/>
                <w:i/>
                <w:sz w:val="24"/>
                <w:szCs w:val="24"/>
              </w:rPr>
            </w:pPr>
            <w:r w:rsidRPr="00FC21DE">
              <w:rPr>
                <w:rStyle w:val="TitulosdelCuestionario"/>
                <w:rFonts w:cs="Arial"/>
                <w:i/>
                <w:sz w:val="24"/>
                <w:szCs w:val="24"/>
              </w:rPr>
              <w:t>Sobre el</w:t>
            </w:r>
            <w:r w:rsidRPr="00FC21DE">
              <w:rPr>
                <w:rStyle w:val="TitulosdelCuestionario"/>
                <w:rFonts w:cs="Arial"/>
                <w:i/>
                <w:sz w:val="24"/>
                <w:szCs w:val="24"/>
              </w:rPr>
              <w:t xml:space="preserve"> Equipo de Desarrollo</w:t>
            </w:r>
          </w:p>
        </w:tc>
      </w:tr>
      <w:tr w:rsidR="006758D6" w:rsidRPr="007C5D18" w:rsidTr="00F212BD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6379" w:type="dxa"/>
            <w:tcBorders>
              <w:bottom w:val="single" w:sz="4" w:space="0" w:color="auto"/>
            </w:tcBorders>
            <w:noWrap/>
            <w:vAlign w:val="center"/>
          </w:tcPr>
          <w:p w:rsidR="006758D6" w:rsidRPr="007C5D18" w:rsidRDefault="006758D6" w:rsidP="006758D6">
            <w:pPr>
              <w:spacing w:before="0" w:line="360" w:lineRule="auto"/>
              <w:ind w:firstLine="0"/>
              <w:jc w:val="left"/>
              <w:rPr>
                <w:rStyle w:val="ParrafodelCuestionario"/>
                <w:rFonts w:cs="Arial"/>
              </w:rPr>
            </w:pPr>
            <w:r w:rsidRPr="007C5D18">
              <w:rPr>
                <w:rStyle w:val="ParrafodelCuestionario"/>
                <w:rFonts w:cs="Arial"/>
              </w:rPr>
              <w:t>¿Se cuenta con la mejor gente?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F212BD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6379" w:type="dxa"/>
            <w:tcBorders>
              <w:bottom w:val="single" w:sz="4" w:space="0" w:color="auto"/>
            </w:tcBorders>
            <w:noWrap/>
            <w:vAlign w:val="center"/>
          </w:tcPr>
          <w:p w:rsidR="006758D6" w:rsidRPr="007C5D18" w:rsidRDefault="006758D6" w:rsidP="006758D6">
            <w:pPr>
              <w:spacing w:before="0" w:line="360" w:lineRule="auto"/>
              <w:ind w:firstLine="0"/>
              <w:jc w:val="left"/>
              <w:rPr>
                <w:rStyle w:val="ParrafodelCuestionario"/>
                <w:rFonts w:cs="Arial"/>
              </w:rPr>
            </w:pPr>
            <w:r w:rsidRPr="007C5D18">
              <w:rPr>
                <w:rStyle w:val="ParrafodelCuestionario"/>
                <w:rFonts w:cs="Arial"/>
              </w:rPr>
              <w:t>¿El personal tiene todos los conocimientos adecuados?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F212BD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6379" w:type="dxa"/>
            <w:tcBorders>
              <w:bottom w:val="single" w:sz="4" w:space="0" w:color="auto"/>
            </w:tcBorders>
            <w:noWrap/>
            <w:vAlign w:val="center"/>
          </w:tcPr>
          <w:p w:rsidR="006758D6" w:rsidRPr="007C5D18" w:rsidRDefault="006758D6" w:rsidP="006758D6">
            <w:pPr>
              <w:spacing w:before="0" w:line="360" w:lineRule="auto"/>
              <w:ind w:firstLine="0"/>
              <w:jc w:val="left"/>
              <w:rPr>
                <w:rStyle w:val="ParrafodelCuestionario"/>
                <w:rFonts w:cs="Arial"/>
              </w:rPr>
            </w:pPr>
            <w:r w:rsidRPr="007C5D18">
              <w:rPr>
                <w:rStyle w:val="ParrafodelCuestionario"/>
                <w:rFonts w:cs="Arial"/>
              </w:rPr>
              <w:t>¿Hay suficiente personal?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F212BD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6379" w:type="dxa"/>
            <w:tcBorders>
              <w:bottom w:val="single" w:sz="4" w:space="0" w:color="auto"/>
            </w:tcBorders>
            <w:noWrap/>
            <w:vAlign w:val="center"/>
          </w:tcPr>
          <w:p w:rsidR="006758D6" w:rsidRPr="007C5D18" w:rsidRDefault="006758D6" w:rsidP="006758D6">
            <w:pPr>
              <w:spacing w:before="0" w:line="360" w:lineRule="auto"/>
              <w:ind w:firstLine="0"/>
              <w:jc w:val="left"/>
              <w:rPr>
                <w:rStyle w:val="ParrafodelCuestionario"/>
                <w:rFonts w:cs="Arial"/>
              </w:rPr>
            </w:pPr>
            <w:r w:rsidRPr="007C5D18">
              <w:rPr>
                <w:rStyle w:val="ParrafodelCuestionario"/>
                <w:rFonts w:cs="Arial"/>
              </w:rPr>
              <w:t>¿Se ha asignado personal para toda la duración del proyecto?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F212BD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6379" w:type="dxa"/>
            <w:tcBorders>
              <w:bottom w:val="single" w:sz="4" w:space="0" w:color="auto"/>
            </w:tcBorders>
            <w:noWrap/>
            <w:vAlign w:val="center"/>
          </w:tcPr>
          <w:p w:rsidR="006758D6" w:rsidRPr="007C5D18" w:rsidRDefault="006758D6" w:rsidP="006758D6">
            <w:pPr>
              <w:spacing w:before="0" w:line="360" w:lineRule="auto"/>
              <w:ind w:firstLine="0"/>
              <w:jc w:val="left"/>
              <w:rPr>
                <w:rStyle w:val="ParrafodelCuestionario"/>
                <w:rFonts w:cs="Arial"/>
              </w:rPr>
            </w:pPr>
            <w:r w:rsidRPr="007C5D18">
              <w:rPr>
                <w:rStyle w:val="ParrafodelCuestionario"/>
                <w:rFonts w:cs="Arial"/>
              </w:rPr>
              <w:t>¿Habrá personal que trabaja en el proyecto solo durante un cierto tiempo?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F212BD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6379" w:type="dxa"/>
            <w:tcBorders>
              <w:bottom w:val="single" w:sz="4" w:space="0" w:color="auto"/>
            </w:tcBorders>
            <w:noWrap/>
            <w:vAlign w:val="center"/>
          </w:tcPr>
          <w:p w:rsidR="006758D6" w:rsidRPr="007C5D18" w:rsidRDefault="006758D6" w:rsidP="006758D6">
            <w:pPr>
              <w:spacing w:before="0" w:line="360" w:lineRule="auto"/>
              <w:ind w:firstLine="0"/>
              <w:jc w:val="left"/>
              <w:rPr>
                <w:rStyle w:val="ParrafodelCuestionario"/>
                <w:rFonts w:cs="Arial"/>
              </w:rPr>
            </w:pPr>
            <w:r w:rsidRPr="007C5D18">
              <w:rPr>
                <w:rStyle w:val="ParrafodelCuestionario"/>
                <w:rFonts w:cs="Arial"/>
              </w:rPr>
              <w:t>¿El personal tiene las expectativas correctas sobre el trabajo que deberá realizarse?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F212BD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6379" w:type="dxa"/>
            <w:tcBorders>
              <w:bottom w:val="single" w:sz="4" w:space="0" w:color="auto"/>
            </w:tcBorders>
            <w:noWrap/>
            <w:vAlign w:val="center"/>
          </w:tcPr>
          <w:p w:rsidR="006758D6" w:rsidRPr="007C5D18" w:rsidRDefault="006758D6" w:rsidP="006758D6">
            <w:pPr>
              <w:spacing w:before="0" w:line="360" w:lineRule="auto"/>
              <w:ind w:firstLine="0"/>
              <w:jc w:val="left"/>
              <w:rPr>
                <w:rStyle w:val="ParrafodelCuestionario"/>
                <w:rFonts w:cs="Arial"/>
              </w:rPr>
            </w:pPr>
            <w:r w:rsidRPr="007C5D18">
              <w:rPr>
                <w:rStyle w:val="ParrafodelCuestionario"/>
                <w:rFonts w:cs="Arial"/>
              </w:rPr>
              <w:t>¿El personal ha recibido capacitación adecuada?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F212BD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6379" w:type="dxa"/>
            <w:tcBorders>
              <w:bottom w:val="single" w:sz="4" w:space="0" w:color="auto"/>
            </w:tcBorders>
            <w:noWrap/>
            <w:vAlign w:val="center"/>
          </w:tcPr>
          <w:p w:rsidR="006758D6" w:rsidRPr="007C5D18" w:rsidRDefault="006758D6" w:rsidP="006758D6">
            <w:pPr>
              <w:spacing w:before="0" w:line="360" w:lineRule="auto"/>
              <w:ind w:firstLine="0"/>
              <w:jc w:val="left"/>
              <w:rPr>
                <w:rStyle w:val="ParrafodelCuestionario"/>
                <w:rFonts w:cs="Arial"/>
              </w:rPr>
            </w:pPr>
            <w:r w:rsidRPr="007C5D18">
              <w:rPr>
                <w:rStyle w:val="ParrafodelCuestionario"/>
                <w:rFonts w:cs="Arial"/>
              </w:rPr>
              <w:t>¿Será mínimo el movimiento del personal para permitir la continuidad?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FC21DE" w:rsidRPr="00FC21DE" w:rsidTr="00FC21DE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8506" w:type="dxa"/>
            <w:gridSpan w:val="4"/>
            <w:noWrap/>
            <w:vAlign w:val="center"/>
          </w:tcPr>
          <w:p w:rsidR="00FC21DE" w:rsidRPr="00FC21DE" w:rsidRDefault="00FC21DE" w:rsidP="00FC21DE">
            <w:pPr>
              <w:tabs>
                <w:tab w:val="left" w:pos="525"/>
                <w:tab w:val="left" w:pos="1546"/>
                <w:tab w:val="left" w:pos="2517"/>
              </w:tabs>
              <w:spacing w:after="120"/>
              <w:ind w:firstLine="0"/>
              <w:rPr>
                <w:rFonts w:cs="Arial"/>
                <w:i/>
              </w:rPr>
            </w:pPr>
            <w:r w:rsidRPr="00FC21DE">
              <w:rPr>
                <w:rStyle w:val="TitulosdelCuestionario"/>
                <w:rFonts w:cs="Arial"/>
                <w:i/>
                <w:sz w:val="24"/>
                <w:szCs w:val="24"/>
              </w:rPr>
              <w:t>Sobre la Adquisición</w:t>
            </w:r>
          </w:p>
        </w:tc>
      </w:tr>
      <w:tr w:rsidR="006758D6" w:rsidRPr="007C5D18" w:rsidTr="008A66A4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6379" w:type="dxa"/>
            <w:noWrap/>
            <w:vAlign w:val="center"/>
          </w:tcPr>
          <w:p w:rsidR="006758D6" w:rsidRPr="007C5D18" w:rsidRDefault="006758D6" w:rsidP="001D443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¿Se cuenta con un proceso formal para la selección de Proveedores?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8A66A4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6379" w:type="dxa"/>
            <w:noWrap/>
            <w:vAlign w:val="center"/>
          </w:tcPr>
          <w:p w:rsidR="006758D6" w:rsidRPr="007C5D18" w:rsidRDefault="006758D6" w:rsidP="001D443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¿Se cuenta con un proceso formal para la contratación de proveedores?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8A66A4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6379" w:type="dxa"/>
            <w:noWrap/>
            <w:vAlign w:val="center"/>
          </w:tcPr>
          <w:p w:rsidR="006758D6" w:rsidRPr="007C5D18" w:rsidRDefault="006758D6" w:rsidP="001D443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¿Se definieron para los Proveedores pautas de calidad, tiempos de entrega?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8A66A4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6379" w:type="dxa"/>
            <w:noWrap/>
            <w:vAlign w:val="center"/>
          </w:tcPr>
          <w:p w:rsidR="006758D6" w:rsidRPr="007C5D18" w:rsidRDefault="006758D6" w:rsidP="001D443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¿Se ha definido una política de precios estable con los proveedores?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8A66A4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6379" w:type="dxa"/>
            <w:noWrap/>
            <w:vAlign w:val="center"/>
          </w:tcPr>
          <w:p w:rsidR="006758D6" w:rsidRPr="007C5D18" w:rsidRDefault="006758D6" w:rsidP="001D443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t>¿Existen proveedores que puedan complementar o reemplazar a los Proveedores seleccionados?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  <w:tr w:rsidR="006758D6" w:rsidRPr="007C5D18" w:rsidTr="008A66A4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6379" w:type="dxa"/>
            <w:tcBorders>
              <w:bottom w:val="single" w:sz="4" w:space="0" w:color="auto"/>
            </w:tcBorders>
            <w:noWrap/>
            <w:vAlign w:val="center"/>
          </w:tcPr>
          <w:p w:rsidR="006758D6" w:rsidRPr="007C5D18" w:rsidRDefault="006758D6" w:rsidP="001D4436">
            <w:pPr>
              <w:spacing w:before="0" w:line="360" w:lineRule="auto"/>
              <w:ind w:firstLine="0"/>
              <w:jc w:val="left"/>
              <w:rPr>
                <w:rStyle w:val="TitulosdelCuestionario"/>
                <w:rFonts w:cs="Arial"/>
                <w:sz w:val="24"/>
                <w:szCs w:val="24"/>
              </w:rPr>
            </w:pPr>
            <w:r w:rsidRPr="007C5D18">
              <w:rPr>
                <w:rStyle w:val="ParrafodelCuestionario"/>
                <w:rFonts w:cs="Arial"/>
              </w:rPr>
              <w:lastRenderedPageBreak/>
              <w:t>¿Tiene el proveedor procedimientos definidos para la distribución de sus productos?</w:t>
            </w:r>
          </w:p>
        </w:tc>
        <w:tc>
          <w:tcPr>
            <w:tcW w:w="709" w:type="dxa"/>
            <w:noWrap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Style w:val="ParrafodelCuestionario"/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6758D6" w:rsidRPr="007C5D18" w:rsidRDefault="006758D6" w:rsidP="005619D2">
            <w:pPr>
              <w:tabs>
                <w:tab w:val="left" w:pos="525"/>
                <w:tab w:val="left" w:pos="1546"/>
                <w:tab w:val="left" w:pos="2630"/>
              </w:tabs>
              <w:ind w:firstLine="0"/>
              <w:jc w:val="center"/>
              <w:rPr>
                <w:rFonts w:cs="Arial"/>
              </w:rPr>
            </w:pPr>
            <w:r w:rsidRPr="007C5D18">
              <w:rPr>
                <w:rFonts w:cs="Arial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C5D18">
              <w:rPr>
                <w:rFonts w:cs="Arial"/>
              </w:rPr>
              <w:instrText xml:space="preserve"> FORMCHECKBOX </w:instrText>
            </w:r>
            <w:r w:rsidRPr="007C5D18">
              <w:rPr>
                <w:rFonts w:cs="Arial"/>
              </w:rPr>
            </w:r>
            <w:r w:rsidRPr="007C5D18">
              <w:rPr>
                <w:rFonts w:cs="Arial"/>
              </w:rPr>
              <w:fldChar w:fldCharType="end"/>
            </w:r>
          </w:p>
        </w:tc>
      </w:tr>
    </w:tbl>
    <w:p w:rsidR="008F145C" w:rsidRDefault="008F145C" w:rsidP="00650F1D"/>
    <w:p w:rsidR="008F145C" w:rsidRDefault="008F145C" w:rsidP="008F145C">
      <w:pPr>
        <w:pStyle w:val="Ttulo2"/>
        <w:ind w:firstLine="0"/>
      </w:pPr>
      <w:bookmarkStart w:id="5" w:name="_Toc293858878"/>
      <w:r w:rsidRPr="00335A62">
        <w:t>Ob</w:t>
      </w:r>
      <w:bookmarkEnd w:id="5"/>
      <w:r>
        <w:t>servaciones</w:t>
      </w:r>
      <w:r w:rsidRPr="00335A62">
        <w:t xml:space="preserve"> </w:t>
      </w:r>
    </w:p>
    <w:p w:rsidR="008F145C" w:rsidRDefault="008F145C" w:rsidP="008F145C">
      <w:pPr>
        <w:rPr>
          <w:rStyle w:val="ParrafodelCuestionario"/>
        </w:rPr>
      </w:pPr>
    </w:p>
    <w:p w:rsidR="008F145C" w:rsidRPr="00E65E2D" w:rsidRDefault="008F145C" w:rsidP="008F145C">
      <w:pPr>
        <w:rPr>
          <w:rStyle w:val="ParrafodelCuestionario"/>
        </w:rPr>
      </w:pPr>
      <w:r>
        <w:rPr>
          <w:rStyle w:val="ParrafodelCuestionario"/>
        </w:rPr>
        <w:t>L</w:t>
      </w:r>
      <w:r w:rsidRPr="00E65E2D">
        <w:rPr>
          <w:rStyle w:val="ParrafodelCuestionario"/>
        </w:rPr>
        <w:t>as siguientes consideraciones deberán tenerse en cuenta en caso que la pregunta “aplique” al proyecto que se está  analizando:</w:t>
      </w:r>
    </w:p>
    <w:p w:rsidR="008F145C" w:rsidRDefault="008F145C" w:rsidP="008F145C">
      <w:pPr>
        <w:rPr>
          <w:rFonts w:cs="Arial"/>
        </w:rPr>
      </w:pPr>
    </w:p>
    <w:p w:rsidR="008F145C" w:rsidRPr="008F145C" w:rsidRDefault="008F145C" w:rsidP="008F145C">
      <w:pPr>
        <w:pStyle w:val="Prrafodelista"/>
        <w:numPr>
          <w:ilvl w:val="0"/>
          <w:numId w:val="9"/>
        </w:numPr>
        <w:rPr>
          <w:rFonts w:cs="Arial"/>
          <w:lang w:val="es-ES"/>
        </w:rPr>
      </w:pPr>
      <w:r w:rsidRPr="008F145C">
        <w:rPr>
          <w:rFonts w:cs="Arial"/>
          <w:lang w:val="es-ES"/>
        </w:rPr>
        <w:t xml:space="preserve">Si en la parte 1 del </w:t>
      </w:r>
      <w:proofErr w:type="spellStart"/>
      <w:r w:rsidRPr="008F145C">
        <w:rPr>
          <w:rFonts w:cs="Arial"/>
          <w:lang w:val="es-ES"/>
        </w:rPr>
        <w:t>Checklist</w:t>
      </w:r>
      <w:proofErr w:type="spellEnd"/>
      <w:r w:rsidRPr="008F145C">
        <w:rPr>
          <w:rFonts w:cs="Arial"/>
          <w:lang w:val="es-ES"/>
        </w:rPr>
        <w:t>: “Sobre el Producto”, la mayoría de las respuestas es afirmativa, el producto a desarrollar es de alto riesgo.</w:t>
      </w:r>
    </w:p>
    <w:p w:rsidR="008F145C" w:rsidRPr="008F145C" w:rsidRDefault="008F145C" w:rsidP="008F145C">
      <w:pPr>
        <w:pStyle w:val="Prrafodelista"/>
        <w:numPr>
          <w:ilvl w:val="0"/>
          <w:numId w:val="9"/>
        </w:numPr>
        <w:rPr>
          <w:rFonts w:cs="Arial"/>
          <w:lang w:val="es-ES"/>
        </w:rPr>
      </w:pPr>
      <w:r w:rsidRPr="008F145C">
        <w:rPr>
          <w:rFonts w:cs="Arial"/>
        </w:rPr>
        <w:t xml:space="preserve">Si en la parte 2 del </w:t>
      </w:r>
      <w:proofErr w:type="spellStart"/>
      <w:r w:rsidRPr="008F145C">
        <w:rPr>
          <w:rFonts w:cs="Arial"/>
        </w:rPr>
        <w:t>Checklist</w:t>
      </w:r>
      <w:proofErr w:type="spellEnd"/>
      <w:r w:rsidRPr="008F145C">
        <w:rPr>
          <w:rFonts w:cs="Arial"/>
        </w:rPr>
        <w:t>: “Sobre el Impacto en el Negocio”, la mayoría de las respuestas</w:t>
      </w:r>
      <w:r w:rsidRPr="008F145C">
        <w:rPr>
          <w:rFonts w:cs="Arial"/>
          <w:lang w:val="es-ES"/>
        </w:rPr>
        <w:t xml:space="preserve"> es negativa, el proyecto es de alto riesgo. </w:t>
      </w:r>
    </w:p>
    <w:p w:rsidR="008F145C" w:rsidRPr="008F145C" w:rsidRDefault="008F145C" w:rsidP="008F145C">
      <w:pPr>
        <w:pStyle w:val="Prrafodelista"/>
        <w:numPr>
          <w:ilvl w:val="0"/>
          <w:numId w:val="9"/>
        </w:numPr>
        <w:rPr>
          <w:rFonts w:cs="Arial"/>
        </w:rPr>
      </w:pPr>
      <w:r w:rsidRPr="008F145C">
        <w:rPr>
          <w:rFonts w:cs="Arial"/>
        </w:rPr>
        <w:t xml:space="preserve">Si en la parte 3 del </w:t>
      </w:r>
      <w:proofErr w:type="spellStart"/>
      <w:r w:rsidRPr="008F145C">
        <w:rPr>
          <w:rFonts w:cs="Arial"/>
        </w:rPr>
        <w:t>Checklist</w:t>
      </w:r>
      <w:proofErr w:type="spellEnd"/>
      <w:r w:rsidRPr="008F145C">
        <w:rPr>
          <w:rFonts w:cs="Arial"/>
        </w:rPr>
        <w:t>: “Sobre el Cliente”, la mayoría de las respuestas es negativa, el proyecto es de alto riesgo.</w:t>
      </w:r>
    </w:p>
    <w:p w:rsidR="008F145C" w:rsidRPr="008F145C" w:rsidRDefault="008F145C" w:rsidP="008F145C">
      <w:pPr>
        <w:pStyle w:val="Prrafodelista"/>
        <w:numPr>
          <w:ilvl w:val="0"/>
          <w:numId w:val="9"/>
        </w:numPr>
        <w:rPr>
          <w:rFonts w:cs="Arial"/>
          <w:lang w:val="es-ES"/>
        </w:rPr>
      </w:pPr>
      <w:r w:rsidRPr="008F145C">
        <w:rPr>
          <w:rFonts w:cs="Arial"/>
          <w:lang w:val="es-ES"/>
        </w:rPr>
        <w:t xml:space="preserve">Si en la parte 4 del </w:t>
      </w:r>
      <w:proofErr w:type="spellStart"/>
      <w:r w:rsidRPr="008F145C">
        <w:rPr>
          <w:rFonts w:cs="Arial"/>
          <w:lang w:val="es-ES"/>
        </w:rPr>
        <w:t>Checklist</w:t>
      </w:r>
      <w:proofErr w:type="spellEnd"/>
      <w:r w:rsidRPr="008F145C">
        <w:rPr>
          <w:rFonts w:cs="Arial"/>
          <w:lang w:val="es-ES"/>
        </w:rPr>
        <w:t>: “Sobre el Mercado”, la mayoría de las respuestas es afirmativa, el producto a desarrollar es de alto riesgo.</w:t>
      </w:r>
    </w:p>
    <w:p w:rsidR="008F145C" w:rsidRPr="008F145C" w:rsidRDefault="008F145C" w:rsidP="008F145C">
      <w:pPr>
        <w:pStyle w:val="Prrafodelista"/>
        <w:numPr>
          <w:ilvl w:val="0"/>
          <w:numId w:val="9"/>
        </w:numPr>
        <w:rPr>
          <w:rFonts w:cs="Arial"/>
        </w:rPr>
      </w:pPr>
      <w:r w:rsidRPr="008F145C">
        <w:rPr>
          <w:rFonts w:cs="Arial"/>
        </w:rPr>
        <w:t xml:space="preserve">Si en la parte 5 del </w:t>
      </w:r>
      <w:proofErr w:type="spellStart"/>
      <w:r w:rsidRPr="008F145C">
        <w:rPr>
          <w:rFonts w:cs="Arial"/>
        </w:rPr>
        <w:t>Checklist</w:t>
      </w:r>
      <w:proofErr w:type="spellEnd"/>
      <w:r w:rsidRPr="008F145C">
        <w:rPr>
          <w:rFonts w:cs="Arial"/>
        </w:rPr>
        <w:t>: “Sobre el Proceso de Desarrollo”, la mayoría de las  respuestas es negativa, el proceso de desarrollo es débil y de alto riesgo.</w:t>
      </w:r>
    </w:p>
    <w:p w:rsidR="008F145C" w:rsidRPr="008F145C" w:rsidRDefault="008F145C" w:rsidP="008F145C">
      <w:pPr>
        <w:pStyle w:val="Prrafodelista"/>
        <w:numPr>
          <w:ilvl w:val="0"/>
          <w:numId w:val="9"/>
        </w:numPr>
        <w:rPr>
          <w:rFonts w:cs="Arial"/>
          <w:lang w:val="es-ES"/>
        </w:rPr>
      </w:pPr>
      <w:r w:rsidRPr="008F145C">
        <w:rPr>
          <w:rFonts w:cs="Arial"/>
          <w:lang w:val="es-ES"/>
        </w:rPr>
        <w:t xml:space="preserve">Si en la parte 6 del </w:t>
      </w:r>
      <w:proofErr w:type="spellStart"/>
      <w:r w:rsidRPr="008F145C">
        <w:rPr>
          <w:rFonts w:cs="Arial"/>
          <w:lang w:val="es-ES"/>
        </w:rPr>
        <w:t>Checklist</w:t>
      </w:r>
      <w:proofErr w:type="spellEnd"/>
      <w:r w:rsidRPr="008F145C">
        <w:rPr>
          <w:rFonts w:cs="Arial"/>
          <w:lang w:val="es-ES"/>
        </w:rPr>
        <w:t>: “Sobre el Entorno de Desarrollo”, la mayoría de las respuestas es negativa, el entorno de desarrollo es débil y de alto riesgo.</w:t>
      </w:r>
    </w:p>
    <w:p w:rsidR="008F145C" w:rsidRPr="008F145C" w:rsidRDefault="008F145C" w:rsidP="008F145C">
      <w:pPr>
        <w:pStyle w:val="Prrafodelista"/>
        <w:numPr>
          <w:ilvl w:val="0"/>
          <w:numId w:val="9"/>
        </w:numPr>
        <w:rPr>
          <w:rFonts w:cs="Arial"/>
          <w:lang w:val="es-ES"/>
        </w:rPr>
      </w:pPr>
      <w:r w:rsidRPr="008F145C">
        <w:rPr>
          <w:rFonts w:cs="Arial"/>
          <w:lang w:val="es-ES"/>
        </w:rPr>
        <w:t xml:space="preserve">Si en la parte 7 del </w:t>
      </w:r>
      <w:proofErr w:type="spellStart"/>
      <w:r w:rsidRPr="008F145C">
        <w:rPr>
          <w:rFonts w:cs="Arial"/>
          <w:lang w:val="es-ES"/>
        </w:rPr>
        <w:t>Checklist</w:t>
      </w:r>
      <w:proofErr w:type="spellEnd"/>
      <w:r w:rsidRPr="008F145C">
        <w:rPr>
          <w:rFonts w:cs="Arial"/>
          <w:lang w:val="es-ES"/>
        </w:rPr>
        <w:t xml:space="preserve">: “Sobre </w:t>
      </w:r>
      <w:smartTag w:uri="urn:schemas-microsoft-com:office:smarttags" w:element="PersonName">
        <w:smartTagPr>
          <w:attr w:name="ProductID" w:val="la Tecnología"/>
        </w:smartTagPr>
        <w:r w:rsidRPr="008F145C">
          <w:rPr>
            <w:rFonts w:cs="Arial"/>
            <w:lang w:val="es-ES"/>
          </w:rPr>
          <w:t>la Tecnología</w:t>
        </w:r>
      </w:smartTag>
      <w:r w:rsidRPr="008F145C">
        <w:rPr>
          <w:rFonts w:cs="Arial"/>
          <w:lang w:val="es-ES"/>
        </w:rPr>
        <w:t>”, la mayoría de las respuestas es afirmativa, debería realizar una investigación más profunda para valorar el riesgo potencial.</w:t>
      </w:r>
    </w:p>
    <w:p w:rsidR="008F145C" w:rsidRPr="008F145C" w:rsidRDefault="008F145C" w:rsidP="008F145C">
      <w:pPr>
        <w:pStyle w:val="Prrafodelista"/>
        <w:numPr>
          <w:ilvl w:val="0"/>
          <w:numId w:val="9"/>
        </w:numPr>
        <w:rPr>
          <w:rFonts w:cs="Arial"/>
          <w:lang w:val="es-ES"/>
        </w:rPr>
      </w:pPr>
      <w:r w:rsidRPr="008F145C">
        <w:rPr>
          <w:rFonts w:cs="Arial"/>
          <w:lang w:val="es-ES"/>
        </w:rPr>
        <w:t xml:space="preserve">Si en la parte 8 del </w:t>
      </w:r>
      <w:proofErr w:type="spellStart"/>
      <w:r w:rsidRPr="008F145C">
        <w:rPr>
          <w:rFonts w:cs="Arial"/>
          <w:lang w:val="es-ES"/>
        </w:rPr>
        <w:t>Checklist</w:t>
      </w:r>
      <w:proofErr w:type="spellEnd"/>
      <w:r w:rsidRPr="008F145C">
        <w:rPr>
          <w:rFonts w:cs="Arial"/>
          <w:lang w:val="es-ES"/>
        </w:rPr>
        <w:t>: “Sobre el Equipo de Desarrollo”, la mayoría de las respuestas es negativa, debería realizar una investigación más profunda para valorar el riesgo potencial.</w:t>
      </w:r>
    </w:p>
    <w:p w:rsidR="008F145C" w:rsidRPr="008F145C" w:rsidRDefault="008F145C" w:rsidP="008F145C">
      <w:pPr>
        <w:pStyle w:val="Prrafodelista"/>
        <w:numPr>
          <w:ilvl w:val="0"/>
          <w:numId w:val="9"/>
        </w:numPr>
        <w:rPr>
          <w:rFonts w:cs="Arial"/>
          <w:lang w:val="es-ES"/>
        </w:rPr>
      </w:pPr>
      <w:r w:rsidRPr="008F145C">
        <w:rPr>
          <w:rFonts w:cs="Arial"/>
          <w:lang w:val="es-ES"/>
        </w:rPr>
        <w:t xml:space="preserve">Si en la parte 9 del </w:t>
      </w:r>
      <w:proofErr w:type="spellStart"/>
      <w:r w:rsidRPr="008F145C">
        <w:rPr>
          <w:rFonts w:cs="Arial"/>
          <w:lang w:val="es-ES"/>
        </w:rPr>
        <w:t>Checklist</w:t>
      </w:r>
      <w:proofErr w:type="spellEnd"/>
      <w:r w:rsidRPr="008F145C">
        <w:rPr>
          <w:rFonts w:cs="Arial"/>
          <w:lang w:val="es-ES"/>
        </w:rPr>
        <w:t xml:space="preserve">: “Sobre </w:t>
      </w:r>
      <w:smartTag w:uri="urn:schemas-microsoft-com:office:smarttags" w:element="PersonName">
        <w:smartTagPr>
          <w:attr w:name="ProductID" w:val="la Adquisición"/>
        </w:smartTagPr>
        <w:r w:rsidRPr="008F145C">
          <w:rPr>
            <w:rFonts w:cs="Arial"/>
            <w:lang w:val="es-ES"/>
          </w:rPr>
          <w:t>la Adquisición</w:t>
        </w:r>
      </w:smartTag>
      <w:r w:rsidRPr="008F145C">
        <w:rPr>
          <w:rFonts w:cs="Arial"/>
          <w:lang w:val="es-ES"/>
        </w:rPr>
        <w:t>”, la mayoría de las respuestas es negativa,  el proceso de adquisición y sus actividades relacionadas son de alto riesgo.</w:t>
      </w:r>
    </w:p>
    <w:p w:rsidR="008F145C" w:rsidRPr="002D2CD3" w:rsidRDefault="008F145C" w:rsidP="008F145C">
      <w:pPr>
        <w:rPr>
          <w:rFonts w:cs="Arial"/>
          <w:lang w:val="es-ES"/>
        </w:rPr>
      </w:pPr>
    </w:p>
    <w:p w:rsidR="0021037F" w:rsidRDefault="0021037F" w:rsidP="008F145C">
      <w:pPr>
        <w:ind w:firstLine="0"/>
      </w:pPr>
    </w:p>
    <w:p w:rsidR="0021037F" w:rsidRDefault="0021037F" w:rsidP="008F145C">
      <w:pPr>
        <w:spacing w:after="200" w:line="276" w:lineRule="auto"/>
        <w:ind w:firstLine="0"/>
      </w:pPr>
      <w:r>
        <w:br w:type="page"/>
      </w:r>
    </w:p>
    <w:bookmarkStart w:id="6" w:name="_Toc293831978" w:displacedByCustomXml="next"/>
    <w:bookmarkStart w:id="7" w:name="_Toc293830635" w:displacedByCustomXml="next"/>
    <w:bookmarkStart w:id="8" w:name="_Toc293830721" w:displacedByCustomXml="next"/>
    <w:bookmarkStart w:id="9" w:name="_Toc293830894" w:displacedByCustomXml="next"/>
    <w:bookmarkStart w:id="10" w:name="_Toc293830976" w:displacedByCustomXml="next"/>
    <w:bookmarkStart w:id="11" w:name="_Toc293831063" w:displacedByCustomXml="next"/>
    <w:sdt>
      <w:sdtPr>
        <w:rPr>
          <w:rFonts w:ascii="Calibri" w:hAnsi="Calibri"/>
          <w:b w:val="0"/>
          <w:bCs w:val="0"/>
          <w:smallCaps w:val="0"/>
          <w:color w:val="auto"/>
          <w:sz w:val="22"/>
          <w:szCs w:val="22"/>
        </w:rPr>
        <w:id w:val="-83231708"/>
        <w:docPartObj>
          <w:docPartGallery w:val="Bibliographies"/>
          <w:docPartUnique/>
        </w:docPartObj>
      </w:sdtPr>
      <w:sdtEndPr/>
      <w:sdtContent>
        <w:p w:rsidR="0021037F" w:rsidRDefault="0021037F" w:rsidP="0021037F">
          <w:pPr>
            <w:pStyle w:val="Ttulo1"/>
            <w:numPr>
              <w:ilvl w:val="0"/>
              <w:numId w:val="1"/>
            </w:numPr>
          </w:pPr>
          <w:r w:rsidRPr="001E20C2">
            <w:t>Bibliografía</w:t>
          </w:r>
          <w:bookmarkEnd w:id="11"/>
          <w:bookmarkEnd w:id="10"/>
          <w:bookmarkEnd w:id="9"/>
          <w:bookmarkEnd w:id="8"/>
          <w:bookmarkEnd w:id="7"/>
          <w:bookmarkEnd w:id="6"/>
        </w:p>
        <w:sdt>
          <w:sdtPr>
            <w:id w:val="111145805"/>
            <w:bibliography/>
          </w:sdtPr>
          <w:sdtEndPr/>
          <w:sdtContent>
            <w:p w:rsidR="0021037F" w:rsidRDefault="0021037F" w:rsidP="0021037F">
              <w:pPr>
                <w:pStyle w:val="Bibliografa"/>
                <w:ind w:left="720" w:hanging="720"/>
              </w:pPr>
            </w:p>
            <w:p w:rsidR="0021037F" w:rsidRDefault="00153367" w:rsidP="0021037F"/>
          </w:sdtContent>
        </w:sdt>
      </w:sdtContent>
    </w:sdt>
    <w:p w:rsidR="0021037F" w:rsidRPr="001E20C2" w:rsidRDefault="0021037F" w:rsidP="0021037F"/>
    <w:p w:rsidR="0021037F" w:rsidRDefault="0021037F" w:rsidP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21037F" w:rsidRDefault="0021037F" w:rsidP="0021037F">
      <w:pPr>
        <w:pStyle w:val="Ttulo1"/>
        <w:numPr>
          <w:ilvl w:val="0"/>
          <w:numId w:val="1"/>
        </w:numPr>
      </w:pPr>
      <w:bookmarkStart w:id="12" w:name="_Toc293830636"/>
      <w:bookmarkStart w:id="13" w:name="_Toc293830722"/>
      <w:bookmarkStart w:id="14" w:name="_Toc293830895"/>
      <w:bookmarkStart w:id="15" w:name="_Toc293830977"/>
      <w:bookmarkStart w:id="16" w:name="_Toc293831064"/>
      <w:bookmarkStart w:id="17" w:name="_Toc293831979"/>
      <w:r>
        <w:lastRenderedPageBreak/>
        <w:t>Anexo</w:t>
      </w:r>
      <w:bookmarkEnd w:id="12"/>
      <w:bookmarkEnd w:id="13"/>
      <w:bookmarkEnd w:id="14"/>
      <w:bookmarkEnd w:id="15"/>
      <w:bookmarkEnd w:id="16"/>
      <w:bookmarkEnd w:id="17"/>
    </w:p>
    <w:p w:rsidR="0021037F" w:rsidRDefault="0021037F" w:rsidP="0021037F"/>
    <w:p w:rsidR="0021037F" w:rsidRPr="0037431D" w:rsidRDefault="0021037F" w:rsidP="0021037F"/>
    <w:p w:rsidR="00B155CD" w:rsidRDefault="00153367"/>
    <w:sectPr w:rsidR="00B155CD" w:rsidSect="00983420">
      <w:headerReference w:type="default" r:id="rId10"/>
      <w:footerReference w:type="default" r:id="rId11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367" w:rsidRDefault="00153367" w:rsidP="0021037F">
      <w:r>
        <w:separator/>
      </w:r>
    </w:p>
  </w:endnote>
  <w:endnote w:type="continuationSeparator" w:id="0">
    <w:p w:rsidR="00153367" w:rsidRDefault="00153367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1A4EBF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1A4EBF" w:rsidRPr="004734D9" w:rsidRDefault="00CC153B" w:rsidP="00A50DF4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fldSimple w:instr=" STYLEREF  &quot;1&quot;  ">
            <w:r w:rsidR="008F145C">
              <w:rPr>
                <w:noProof/>
              </w:rPr>
              <w:t>Checklist</w:t>
            </w:r>
          </w:fldSimple>
        </w:p>
      </w:tc>
    </w:tr>
    <w:tr w:rsidR="001A4EBF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1A4EBF" w:rsidRPr="004734D9" w:rsidRDefault="00EF15BE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8F145C" w:rsidRPr="008F145C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2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1A4EBF" w:rsidRPr="009B4117" w:rsidRDefault="00CE6132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 w:rsidR="00650F1D">
      <w:rPr>
        <w:i/>
        <w:noProof/>
        <w:sz w:val="16"/>
        <w:szCs w:val="16"/>
      </w:rPr>
      <w:t>Blpm _Chk_Iden_Riesgos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 w:rsidR="001C0D7F">
      <w:rPr>
        <w:i/>
        <w:noProof/>
        <w:sz w:val="16"/>
        <w:szCs w:val="16"/>
      </w:rPr>
      <w:t>1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367" w:rsidRDefault="00153367" w:rsidP="0021037F">
      <w:r>
        <w:separator/>
      </w:r>
    </w:p>
  </w:footnote>
  <w:footnote w:type="continuationSeparator" w:id="0">
    <w:p w:rsidR="00153367" w:rsidRDefault="00153367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942C1D" w:rsidTr="004635FE">
      <w:trPr>
        <w:trHeight w:val="838"/>
      </w:trPr>
      <w:tc>
        <w:tcPr>
          <w:tcW w:w="4095" w:type="dxa"/>
        </w:tcPr>
        <w:p w:rsidR="004635FE" w:rsidRDefault="004635FE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 xml:space="preserve">Proyecto </w:t>
          </w: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99298952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1C0D7F">
                <w:rPr>
                  <w:b/>
                  <w:i/>
                  <w:sz w:val="16"/>
                  <w:szCs w:val="16"/>
                </w:rPr>
                <w:t>Checklist</w:t>
              </w:r>
              <w:proofErr w:type="spellEnd"/>
              <w:r w:rsidR="001C0D7F">
                <w:rPr>
                  <w:b/>
                  <w:i/>
                  <w:sz w:val="16"/>
                  <w:szCs w:val="16"/>
                </w:rPr>
                <w:t xml:space="preserve"> de identificación de riesgos</w:t>
              </w:r>
            </w:sdtContent>
          </w:sdt>
        </w:p>
        <w:p w:rsidR="00942C1D" w:rsidRPr="004635FE" w:rsidRDefault="004635FE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>Sistema de Explotación de Información Educativa</w:t>
          </w:r>
          <w:r w:rsidR="00CC153B" w:rsidRPr="004635FE">
            <w:rPr>
              <w:i/>
              <w:sz w:val="16"/>
              <w:szCs w:val="16"/>
            </w:rPr>
            <w:fldChar w:fldCharType="begin"/>
          </w:r>
          <w:r w:rsidR="00CC153B"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="00CC153B"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942C1D" w:rsidRPr="008D2B1A" w:rsidRDefault="00CC153B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942C1D" w:rsidRDefault="00CC153B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2A898E01" wp14:editId="7A1996CD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942C1D" w:rsidRDefault="00153367" w:rsidP="007B2627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2711"/>
    <w:multiLevelType w:val="multilevel"/>
    <w:tmpl w:val="E8EC2642"/>
    <w:lvl w:ilvl="0">
      <w:start w:val="1"/>
      <w:numFmt w:val="decimal"/>
      <w:lvlText w:val="1.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15797FB8"/>
    <w:multiLevelType w:val="multilevel"/>
    <w:tmpl w:val="E8EC2642"/>
    <w:lvl w:ilvl="0">
      <w:start w:val="1"/>
      <w:numFmt w:val="decimal"/>
      <w:lvlText w:val="1.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15BC7E78"/>
    <w:multiLevelType w:val="hybridMultilevel"/>
    <w:tmpl w:val="2A0A1F3E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0626CC"/>
    <w:multiLevelType w:val="hybridMultilevel"/>
    <w:tmpl w:val="2480A8C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B0312"/>
    <w:multiLevelType w:val="multilevel"/>
    <w:tmpl w:val="2D568CD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8665FE"/>
    <w:multiLevelType w:val="multilevel"/>
    <w:tmpl w:val="E8EC2642"/>
    <w:lvl w:ilvl="0">
      <w:start w:val="1"/>
      <w:numFmt w:val="decimal"/>
      <w:lvlText w:val="1.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E5546C5"/>
    <w:multiLevelType w:val="hybridMultilevel"/>
    <w:tmpl w:val="3E3CF4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1DB1C49"/>
    <w:multiLevelType w:val="multilevel"/>
    <w:tmpl w:val="2D568CD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D7F"/>
    <w:rsid w:val="000B605F"/>
    <w:rsid w:val="00153367"/>
    <w:rsid w:val="001C0D7F"/>
    <w:rsid w:val="001D4436"/>
    <w:rsid w:val="0021037F"/>
    <w:rsid w:val="0025547B"/>
    <w:rsid w:val="004358C0"/>
    <w:rsid w:val="00444A37"/>
    <w:rsid w:val="0046322D"/>
    <w:rsid w:val="004635FE"/>
    <w:rsid w:val="004934F5"/>
    <w:rsid w:val="005C6902"/>
    <w:rsid w:val="005E1A42"/>
    <w:rsid w:val="006420E0"/>
    <w:rsid w:val="00650F1D"/>
    <w:rsid w:val="006758D6"/>
    <w:rsid w:val="006969D2"/>
    <w:rsid w:val="006F669E"/>
    <w:rsid w:val="007563FD"/>
    <w:rsid w:val="00763A77"/>
    <w:rsid w:val="007B2627"/>
    <w:rsid w:val="008102B9"/>
    <w:rsid w:val="008408C4"/>
    <w:rsid w:val="008F145C"/>
    <w:rsid w:val="00912887"/>
    <w:rsid w:val="0095165D"/>
    <w:rsid w:val="00983420"/>
    <w:rsid w:val="009B4117"/>
    <w:rsid w:val="009E3F38"/>
    <w:rsid w:val="00A74EE2"/>
    <w:rsid w:val="00A8702E"/>
    <w:rsid w:val="00A87C7B"/>
    <w:rsid w:val="00B04FF2"/>
    <w:rsid w:val="00B30063"/>
    <w:rsid w:val="00B406ED"/>
    <w:rsid w:val="00B723BA"/>
    <w:rsid w:val="00B772F7"/>
    <w:rsid w:val="00C61D02"/>
    <w:rsid w:val="00CB18BF"/>
    <w:rsid w:val="00CC153B"/>
    <w:rsid w:val="00CE6132"/>
    <w:rsid w:val="00E34CF1"/>
    <w:rsid w:val="00E77E2D"/>
    <w:rsid w:val="00E966A2"/>
    <w:rsid w:val="00EF15BE"/>
    <w:rsid w:val="00F63888"/>
    <w:rsid w:val="00F90B3E"/>
    <w:rsid w:val="00FC21DE"/>
    <w:rsid w:val="00F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1C0D7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0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character" w:customStyle="1" w:styleId="ParrafodelCuestionario">
    <w:name w:val="Parrafo del Cuestionario"/>
    <w:basedOn w:val="Fuentedeprrafopredeter"/>
    <w:rsid w:val="00650F1D"/>
    <w:rPr>
      <w:rFonts w:ascii="Arial" w:hAnsi="Arial"/>
      <w:sz w:val="20"/>
    </w:rPr>
  </w:style>
  <w:style w:type="character" w:customStyle="1" w:styleId="TitulosdelCuestionario">
    <w:name w:val="Titulos del Cuestionario"/>
    <w:basedOn w:val="Fuentedeprrafopredeter"/>
    <w:rsid w:val="00650F1D"/>
    <w:rPr>
      <w:rFonts w:ascii="Arial" w:hAnsi="Arial"/>
      <w:b/>
      <w:bCs/>
      <w:sz w:val="20"/>
    </w:rPr>
  </w:style>
  <w:style w:type="paragraph" w:customStyle="1" w:styleId="EncabezadoTablaCHK">
    <w:name w:val="Encabezado Tabla CHK"/>
    <w:basedOn w:val="Ttulo3"/>
    <w:rsid w:val="00650F1D"/>
    <w:pPr>
      <w:keepLines w:val="0"/>
      <w:spacing w:before="0" w:after="120"/>
      <w:ind w:left="-70" w:firstLine="70"/>
      <w:jc w:val="center"/>
    </w:pPr>
    <w:rPr>
      <w:rFonts w:ascii="Arial" w:eastAsia="Times New Roman" w:hAnsi="Arial" w:cs="Arial"/>
      <w:color w:val="auto"/>
      <w:sz w:val="20"/>
      <w:szCs w:val="20"/>
      <w:u w:val="single"/>
      <w:lang w:val="es-ES" w:eastAsia="es-ES"/>
    </w:rPr>
  </w:style>
  <w:style w:type="paragraph" w:styleId="Sinespaciado">
    <w:name w:val="No Spacing"/>
    <w:uiPriority w:val="1"/>
    <w:qFormat/>
    <w:rsid w:val="00650F1D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character" w:customStyle="1" w:styleId="TituloObservaciones">
    <w:name w:val="Titulo Observaciones"/>
    <w:basedOn w:val="Fuentedeprrafopredeter"/>
    <w:rsid w:val="008F145C"/>
    <w:rPr>
      <w:rFonts w:ascii="Arial" w:hAnsi="Arial"/>
      <w:b/>
      <w:bCs/>
      <w:sz w:val="2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A74EE2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21037F"/>
    <w:pPr>
      <w:keepNext/>
      <w:keepLines/>
      <w:pBdr>
        <w:bottom w:val="single" w:sz="4" w:space="1" w:color="auto"/>
      </w:pBdr>
      <w:spacing w:before="48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1037F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99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1C0D7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0D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AR"/>
    </w:rPr>
  </w:style>
  <w:style w:type="character" w:customStyle="1" w:styleId="ParrafodelCuestionario">
    <w:name w:val="Parrafo del Cuestionario"/>
    <w:basedOn w:val="Fuentedeprrafopredeter"/>
    <w:rsid w:val="00650F1D"/>
    <w:rPr>
      <w:rFonts w:ascii="Arial" w:hAnsi="Arial"/>
      <w:sz w:val="20"/>
    </w:rPr>
  </w:style>
  <w:style w:type="character" w:customStyle="1" w:styleId="TitulosdelCuestionario">
    <w:name w:val="Titulos del Cuestionario"/>
    <w:basedOn w:val="Fuentedeprrafopredeter"/>
    <w:rsid w:val="00650F1D"/>
    <w:rPr>
      <w:rFonts w:ascii="Arial" w:hAnsi="Arial"/>
      <w:b/>
      <w:bCs/>
      <w:sz w:val="20"/>
    </w:rPr>
  </w:style>
  <w:style w:type="paragraph" w:customStyle="1" w:styleId="EncabezadoTablaCHK">
    <w:name w:val="Encabezado Tabla CHK"/>
    <w:basedOn w:val="Ttulo3"/>
    <w:rsid w:val="00650F1D"/>
    <w:pPr>
      <w:keepLines w:val="0"/>
      <w:spacing w:before="0" w:after="120"/>
      <w:ind w:left="-70" w:firstLine="70"/>
      <w:jc w:val="center"/>
    </w:pPr>
    <w:rPr>
      <w:rFonts w:ascii="Arial" w:eastAsia="Times New Roman" w:hAnsi="Arial" w:cs="Arial"/>
      <w:color w:val="auto"/>
      <w:sz w:val="20"/>
      <w:szCs w:val="20"/>
      <w:u w:val="single"/>
      <w:lang w:val="es-ES" w:eastAsia="es-ES"/>
    </w:rPr>
  </w:style>
  <w:style w:type="paragraph" w:styleId="Sinespaciado">
    <w:name w:val="No Spacing"/>
    <w:uiPriority w:val="1"/>
    <w:qFormat/>
    <w:rsid w:val="00650F1D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character" w:customStyle="1" w:styleId="TituloObservaciones">
    <w:name w:val="Titulo Observaciones"/>
    <w:basedOn w:val="Fuentedeprrafopredeter"/>
    <w:rsid w:val="008F145C"/>
    <w:rPr>
      <w:rFonts w:ascii="Arial" w:hAnsi="Arial"/>
      <w:b/>
      <w:bCs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kus\Tesis_blpm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36FA044A07E429AAA92AE2A88089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1D675-E1F1-4918-B8C3-C9F994297152}"/>
      </w:docPartPr>
      <w:docPartBody>
        <w:p w:rsidR="00000000" w:rsidRDefault="004D2860">
          <w:pPr>
            <w:pStyle w:val="736FA044A07E429AAA92AE2A88089F78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860"/>
    <w:rsid w:val="004D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36FA044A07E429AAA92AE2A88089F78">
    <w:name w:val="736FA044A07E429AAA92AE2A88089F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736FA044A07E429AAA92AE2A88089F78">
    <w:name w:val="736FA044A07E429AAA92AE2A88089F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297A3C6-DCE0-46CA-8954-4F5139352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81</TotalTime>
  <Pages>10</Pages>
  <Words>1945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Checklist de identificación de riesgos</vt:lpstr>
    </vt:vector>
  </TitlesOfParts>
  <Company>Pastorino</Company>
  <LinksUpToDate>false</LinksUpToDate>
  <CharactersWithSpaces>12621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de identificación de riesgos</dc:title>
  <dc:creator>Pablo Nicoliello</dc:creator>
  <cp:lastModifiedBy>Pablo Nicoliello</cp:lastModifiedBy>
  <cp:revision>4</cp:revision>
  <dcterms:created xsi:type="dcterms:W3CDTF">2011-05-22T23:30:00Z</dcterms:created>
  <dcterms:modified xsi:type="dcterms:W3CDTF">2011-05-23T00:54:00Z</dcterms:modified>
</cp:coreProperties>
</file>