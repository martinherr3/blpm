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538" w:rsidRDefault="00476538" w:rsidP="00476538">
      <w:pPr>
        <w:contextualSpacing w:val="0"/>
        <w:jc w:val="center"/>
        <w:rPr>
          <w:rFonts w:ascii="Cambria" w:hAnsi="Cambria"/>
          <w:b/>
          <w:i/>
          <w:smallCaps/>
          <w:sz w:val="40"/>
        </w:rPr>
      </w:pPr>
      <w:r w:rsidRPr="00476538">
        <w:rPr>
          <w:rFonts w:ascii="Cambria" w:hAnsi="Cambria"/>
          <w:b/>
          <w:i/>
          <w:smallCaps/>
          <w:noProof/>
          <w:sz w:val="40"/>
        </w:rPr>
        <w:drawing>
          <wp:anchor distT="0" distB="126111" distL="126492" distR="124587" simplePos="0" relativeHeight="251659264" behindDoc="0" locked="0" layoutInCell="1" allowOverlap="1" wp14:anchorId="0F15591A" wp14:editId="4107F1F8">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476538" w:rsidRDefault="00476538" w:rsidP="00476538">
      <w:pPr>
        <w:contextualSpacing w:val="0"/>
        <w:jc w:val="center"/>
        <w:rPr>
          <w:rFonts w:ascii="Cambria" w:hAnsi="Cambria"/>
          <w:b/>
          <w:i/>
          <w:smallCaps/>
          <w:sz w:val="40"/>
        </w:rPr>
      </w:pPr>
      <w:r>
        <w:rPr>
          <w:rFonts w:ascii="Cambria" w:hAnsi="Cambria"/>
          <w:b/>
          <w:i/>
          <w:smallCaps/>
          <w:sz w:val="40"/>
        </w:rPr>
        <w:t>FACULTAD REGIONAL CÓRDOBA</w:t>
      </w:r>
    </w:p>
    <w:p w:rsidR="00476538" w:rsidRPr="00476538" w:rsidRDefault="00476538" w:rsidP="00476538">
      <w:pPr>
        <w:contextualSpacing w:val="0"/>
        <w:jc w:val="center"/>
        <w:rPr>
          <w:rFonts w:ascii="Cambria" w:hAnsi="Cambria"/>
          <w:b/>
          <w:smallCaps/>
          <w:sz w:val="40"/>
        </w:rPr>
      </w:pPr>
      <w:r w:rsidRPr="00476538">
        <w:rPr>
          <w:rFonts w:ascii="Cambria" w:hAnsi="Cambria"/>
          <w:b/>
          <w:smallCaps/>
          <w:sz w:val="40"/>
        </w:rPr>
        <w:t>Ingeniería en Sistemas de Información</w:t>
      </w:r>
    </w:p>
    <w:p w:rsidR="00476538" w:rsidRDefault="00476538" w:rsidP="00476538">
      <w:pPr>
        <w:contextualSpacing w:val="0"/>
      </w:pPr>
    </w:p>
    <w:p w:rsidR="00476538" w:rsidRDefault="00476538" w:rsidP="00476538">
      <w:pPr>
        <w:contextualSpacing w:val="0"/>
      </w:pPr>
    </w:p>
    <w:p w:rsidR="00476538" w:rsidRDefault="00476538" w:rsidP="00476538"/>
    <w:p w:rsidR="00476538" w:rsidRPr="009C756B" w:rsidRDefault="00476538" w:rsidP="00476538">
      <w:pPr>
        <w:contextualSpacing w:val="0"/>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00A20623" w:rsidRPr="00A20623">
        <w:rPr>
          <w:b/>
          <w:sz w:val="24"/>
        </w:rPr>
        <w:t>.</w:t>
      </w:r>
    </w:p>
    <w:p w:rsidR="00476538" w:rsidRPr="009C756B" w:rsidRDefault="00476538" w:rsidP="00476538">
      <w:pPr>
        <w:contextualSpacing w:val="0"/>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476538" w:rsidRPr="009C756B" w:rsidRDefault="00476538" w:rsidP="00476538">
      <w:pPr>
        <w:contextualSpacing w:val="0"/>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476538" w:rsidRDefault="00476538" w:rsidP="00476538"/>
    <w:p w:rsidR="00476538" w:rsidRDefault="00476538" w:rsidP="00476538">
      <w:pPr>
        <w:contextualSpacing w:val="0"/>
        <w:jc w:val="center"/>
        <w:rPr>
          <w:b/>
          <w:i/>
          <w:caps/>
          <w:sz w:val="52"/>
        </w:rPr>
      </w:pPr>
      <w:r>
        <w:rPr>
          <w:b/>
          <w:i/>
          <w:caps/>
          <w:sz w:val="52"/>
        </w:rPr>
        <w:t>PROYECTO FINAL</w:t>
      </w:r>
    </w:p>
    <w:p w:rsidR="00476538" w:rsidRDefault="00476538" w:rsidP="00476538">
      <w:pPr>
        <w:contextualSpacing w:val="0"/>
      </w:pPr>
    </w:p>
    <w:p w:rsidR="00476538" w:rsidRPr="00476538" w:rsidRDefault="00476538" w:rsidP="00476538">
      <w:pPr>
        <w:contextualSpacing w:val="0"/>
      </w:pPr>
      <w:r w:rsidRPr="004D3CB5">
        <w:rPr>
          <w:u w:val="single"/>
        </w:rPr>
        <w:t>Producto</w:t>
      </w:r>
      <w:r w:rsidRPr="00476538">
        <w:t>: Sistema de Explotación de Información Educativa</w:t>
      </w:r>
      <w:r w:rsidRPr="00476538">
        <w:tab/>
      </w:r>
    </w:p>
    <w:p w:rsidR="00476538" w:rsidRPr="00476538" w:rsidRDefault="00476538" w:rsidP="00476538">
      <w:pPr>
        <w:contextualSpacing w:val="0"/>
      </w:pPr>
      <w:r w:rsidRPr="004D3CB5">
        <w:rPr>
          <w:u w:val="single"/>
        </w:rPr>
        <w:t>Sistema</w:t>
      </w:r>
      <w:r w:rsidRPr="00476538">
        <w:t xml:space="preserve">: </w:t>
      </w:r>
    </w:p>
    <w:p w:rsidR="00476538" w:rsidRDefault="00476538" w:rsidP="00476538">
      <w:pPr>
        <w:contextualSpacing w:val="0"/>
      </w:pPr>
    </w:p>
    <w:p w:rsidR="00476538" w:rsidRDefault="00476538" w:rsidP="00476538">
      <w:pPr>
        <w:contextualSpacing w:val="0"/>
      </w:pPr>
    </w:p>
    <w:sdt>
      <w:sdtPr>
        <w:rPr>
          <w:b/>
          <w:i/>
          <w:caps/>
          <w:sz w:val="36"/>
        </w:rPr>
        <w:alias w:val="Título"/>
        <w:tag w:val=""/>
        <w:id w:val="-1275013336"/>
        <w:placeholder>
          <w:docPart w:val="C8DDBD6C1ABA4682B7860F21C9070FAD"/>
        </w:placeholder>
        <w:dataBinding w:prefixMappings="xmlns:ns0='http://purl.org/dc/elements/1.1/' xmlns:ns1='http://schemas.openxmlformats.org/package/2006/metadata/core-properties' " w:xpath="/ns1:coreProperties[1]/ns0:title[1]" w:storeItemID="{6C3C8BC8-F283-45AE-878A-BAB7291924A1}"/>
        <w:text/>
      </w:sdtPr>
      <w:sdtEndPr/>
      <w:sdtContent>
        <w:p w:rsidR="00476538" w:rsidRPr="00476538" w:rsidRDefault="00476538" w:rsidP="00476538">
          <w:pPr>
            <w:contextualSpacing w:val="0"/>
            <w:jc w:val="center"/>
            <w:rPr>
              <w:b/>
              <w:i/>
              <w:caps/>
              <w:sz w:val="36"/>
            </w:rPr>
          </w:pPr>
          <w:r>
            <w:rPr>
              <w:b/>
              <w:i/>
              <w:caps/>
              <w:sz w:val="36"/>
            </w:rPr>
            <w:t>EDUAR 2.0</w:t>
          </w:r>
        </w:p>
      </w:sdtContent>
    </w:sdt>
    <w:p w:rsidR="00476538" w:rsidRDefault="00476538" w:rsidP="00476538"/>
    <w:p w:rsidR="00476538" w:rsidRDefault="00476538" w:rsidP="00476538"/>
    <w:p w:rsidR="00476538" w:rsidRDefault="00476538" w:rsidP="0047653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476538" w:rsidRDefault="00476538" w:rsidP="00476538"/>
    <w:p w:rsidR="00476538" w:rsidRDefault="00476538" w:rsidP="0047653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476538" w:rsidRDefault="00476538" w:rsidP="00476538"/>
    <w:p w:rsidR="00476538" w:rsidRDefault="00476538" w:rsidP="00476538">
      <w:pPr>
        <w:contextualSpacing w:val="0"/>
        <w:rPr>
          <w:b/>
          <w:i/>
          <w:sz w:val="24"/>
        </w:rPr>
      </w:pPr>
      <w:r>
        <w:rPr>
          <w:b/>
          <w:i/>
          <w:sz w:val="24"/>
        </w:rPr>
        <w:t>Bazán, María Belén</w:t>
      </w:r>
      <w:r>
        <w:rPr>
          <w:b/>
          <w:i/>
          <w:sz w:val="24"/>
        </w:rPr>
        <w:tab/>
      </w:r>
      <w:r>
        <w:rPr>
          <w:b/>
          <w:i/>
          <w:sz w:val="24"/>
        </w:rPr>
        <w:tab/>
      </w:r>
      <w:r>
        <w:rPr>
          <w:b/>
          <w:i/>
          <w:sz w:val="24"/>
        </w:rPr>
        <w:tab/>
      </w:r>
      <w:r>
        <w:rPr>
          <w:b/>
          <w:i/>
          <w:sz w:val="24"/>
        </w:rPr>
        <w:tab/>
        <w:t>48071</w:t>
      </w:r>
    </w:p>
    <w:p w:rsidR="00476538" w:rsidRDefault="00476538" w:rsidP="00476538">
      <w:pPr>
        <w:contextualSpacing w:val="0"/>
        <w:rPr>
          <w:b/>
          <w:i/>
          <w:sz w:val="24"/>
        </w:rPr>
      </w:pPr>
      <w:r>
        <w:rPr>
          <w:b/>
          <w:i/>
          <w:sz w:val="24"/>
        </w:rPr>
        <w:t>Herrán, Martín Carlos</w:t>
      </w:r>
      <w:r>
        <w:rPr>
          <w:b/>
          <w:i/>
          <w:sz w:val="24"/>
        </w:rPr>
        <w:tab/>
      </w:r>
      <w:r>
        <w:rPr>
          <w:b/>
          <w:i/>
          <w:sz w:val="24"/>
        </w:rPr>
        <w:tab/>
      </w:r>
      <w:r>
        <w:rPr>
          <w:b/>
          <w:i/>
          <w:sz w:val="24"/>
        </w:rPr>
        <w:tab/>
        <w:t>44633</w:t>
      </w:r>
    </w:p>
    <w:p w:rsidR="00476538" w:rsidRDefault="00476538" w:rsidP="00476538">
      <w:pPr>
        <w:contextualSpacing w:val="0"/>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476538" w:rsidRDefault="00476538" w:rsidP="00476538">
      <w:pPr>
        <w:contextualSpacing w:val="0"/>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476538" w:rsidRDefault="00476538" w:rsidP="00476538">
      <w:pPr>
        <w:contextualSpacing w:val="0"/>
      </w:pPr>
    </w:p>
    <w:p w:rsidR="00476538" w:rsidRDefault="00476538" w:rsidP="0047653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Pr>
          <w:i/>
          <w:sz w:val="20"/>
        </w:rPr>
        <w:t>1</w:t>
      </w:r>
      <w:r>
        <w:rPr>
          <w:i/>
          <w:sz w:val="20"/>
        </w:rPr>
        <w:fldChar w:fldCharType="end"/>
      </w:r>
    </w:p>
    <w:p w:rsidR="00476538" w:rsidRDefault="00476538" w:rsidP="004D3CB5">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E82964">
        <w:rPr>
          <w:i/>
          <w:noProof/>
          <w:sz w:val="20"/>
        </w:rPr>
        <w:t>08/05/2011 11:44:00</w:t>
      </w:r>
      <w:r w:rsidRPr="004D3CB5">
        <w:rPr>
          <w:i/>
          <w:sz w:val="20"/>
        </w:rPr>
        <w:fldChar w:fldCharType="end"/>
      </w:r>
    </w:p>
    <w:p w:rsidR="00476538" w:rsidRDefault="00476538" w:rsidP="00476538">
      <w:pPr>
        <w:jc w:val="center"/>
        <w:rPr>
          <w:rFonts w:ascii="Arial" w:hAnsi="Arial" w:cs="Arial"/>
          <w:b/>
          <w:snapToGrid w:val="0"/>
          <w:sz w:val="32"/>
        </w:rPr>
      </w:pPr>
    </w:p>
    <w:p w:rsidR="00476538" w:rsidRDefault="00476538">
      <w:pPr>
        <w:spacing w:before="0" w:after="200" w:line="276" w:lineRule="auto"/>
        <w:ind w:firstLine="0"/>
        <w:contextualSpacing w:val="0"/>
        <w:jc w:val="left"/>
        <w:rPr>
          <w:rFonts w:ascii="Cambria" w:hAnsi="Cambria"/>
          <w:b/>
          <w:bCs/>
          <w:smallCaps/>
          <w:color w:val="365F91"/>
          <w:sz w:val="28"/>
          <w:szCs w:val="28"/>
        </w:rPr>
      </w:pPr>
      <w:r>
        <w:br w:type="page"/>
      </w:r>
    </w:p>
    <w:p w:rsidR="00385558" w:rsidRDefault="00385558" w:rsidP="00650291">
      <w:pPr>
        <w:pStyle w:val="Ttulo1"/>
        <w:ind w:left="714" w:hanging="357"/>
      </w:pPr>
      <w:bookmarkStart w:id="0" w:name="_Toc292328316"/>
      <w:r>
        <w:lastRenderedPageBreak/>
        <w:t>Historial de Revisión</w:t>
      </w:r>
      <w:bookmarkEnd w:id="0"/>
    </w:p>
    <w:p w:rsidR="00385558" w:rsidRDefault="00385558" w:rsidP="00385558">
      <w:pPr>
        <w:pStyle w:val="Body"/>
        <w:rPr>
          <w:rFonts w:ascii="Arial" w:hAnsi="Arial" w:cs="Arial"/>
          <w:lang w:val="es-AR"/>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3"/>
        <w:gridCol w:w="3833"/>
        <w:gridCol w:w="2411"/>
      </w:tblGrid>
      <w:tr w:rsidR="00385558" w:rsidTr="000555D2">
        <w:trPr>
          <w:trHeight w:val="144"/>
        </w:trPr>
        <w:tc>
          <w:tcPr>
            <w:tcW w:w="1548"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Versión</w:t>
            </w:r>
          </w:p>
        </w:tc>
        <w:tc>
          <w:tcPr>
            <w:tcW w:w="167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Fecha</w:t>
            </w:r>
          </w:p>
        </w:tc>
        <w:tc>
          <w:tcPr>
            <w:tcW w:w="3833"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Descripción del Cambio</w:t>
            </w:r>
          </w:p>
        </w:tc>
        <w:tc>
          <w:tcPr>
            <w:tcW w:w="2411" w:type="dxa"/>
            <w:tcBorders>
              <w:top w:val="single" w:sz="4" w:space="0" w:color="auto"/>
              <w:left w:val="single" w:sz="4" w:space="0" w:color="auto"/>
              <w:bottom w:val="single" w:sz="4" w:space="0" w:color="auto"/>
              <w:right w:val="single" w:sz="4" w:space="0" w:color="auto"/>
            </w:tcBorders>
            <w:hideMark/>
          </w:tcPr>
          <w:p w:rsidR="00385558" w:rsidRDefault="00385558" w:rsidP="000555D2">
            <w:pPr>
              <w:pStyle w:val="CellBodyCentre"/>
              <w:ind w:firstLine="0"/>
              <w:rPr>
                <w:rFonts w:ascii="Arial" w:hAnsi="Arial" w:cs="Arial"/>
                <w:b/>
                <w:lang w:val="es-AR"/>
              </w:rPr>
            </w:pPr>
            <w:r>
              <w:rPr>
                <w:rFonts w:ascii="Arial" w:hAnsi="Arial" w:cs="Arial"/>
                <w:b/>
                <w:lang w:val="es-AR"/>
              </w:rPr>
              <w:t>Autor</w:t>
            </w:r>
          </w:p>
        </w:tc>
      </w:tr>
      <w:tr w:rsidR="00385558"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1.0.0</w:t>
            </w:r>
          </w:p>
        </w:tc>
        <w:tc>
          <w:tcPr>
            <w:tcW w:w="167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03/04/2011</w:t>
            </w:r>
          </w:p>
        </w:tc>
        <w:tc>
          <w:tcPr>
            <w:tcW w:w="3833"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2411" w:type="dxa"/>
            <w:tcBorders>
              <w:top w:val="single" w:sz="4" w:space="0" w:color="auto"/>
              <w:left w:val="single" w:sz="4" w:space="0" w:color="auto"/>
              <w:bottom w:val="single" w:sz="4" w:space="0" w:color="auto"/>
              <w:right w:val="single" w:sz="4" w:space="0" w:color="auto"/>
            </w:tcBorders>
            <w:vAlign w:val="center"/>
            <w:hideMark/>
          </w:tcPr>
          <w:p w:rsidR="00385558" w:rsidRDefault="00385558" w:rsidP="005A68D2">
            <w:pPr>
              <w:pStyle w:val="CellBodyCentre"/>
              <w:spacing w:before="0" w:after="0"/>
              <w:ind w:firstLine="0"/>
              <w:rPr>
                <w:rFonts w:ascii="Arial" w:hAnsi="Arial"/>
                <w:sz w:val="16"/>
                <w:lang w:val="es-AR"/>
              </w:rPr>
            </w:pPr>
            <w:r>
              <w:rPr>
                <w:rFonts w:ascii="Arial" w:hAnsi="Arial"/>
                <w:sz w:val="16"/>
                <w:lang w:val="es-AR"/>
              </w:rPr>
              <w:t>Bazán –</w:t>
            </w:r>
            <w:r w:rsidR="000555D2">
              <w:rPr>
                <w:rFonts w:ascii="Arial" w:hAnsi="Arial"/>
                <w:sz w:val="16"/>
                <w:lang w:val="es-AR"/>
              </w:rPr>
              <w:t xml:space="preserve"> </w:t>
            </w:r>
            <w:proofErr w:type="spellStart"/>
            <w:r>
              <w:rPr>
                <w:rFonts w:ascii="Arial" w:hAnsi="Arial"/>
                <w:sz w:val="16"/>
                <w:lang w:val="es-AR"/>
              </w:rPr>
              <w:t>Pastorino</w:t>
            </w:r>
            <w:proofErr w:type="spellEnd"/>
          </w:p>
        </w:tc>
      </w:tr>
      <w:tr w:rsidR="000555D2"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w:t>
            </w:r>
            <w:r w:rsidR="00AC45B9">
              <w:rPr>
                <w:rFonts w:ascii="Arial" w:hAnsi="Arial"/>
                <w:sz w:val="16"/>
                <w:lang w:val="es-AR"/>
              </w:rPr>
              <w:t>1</w:t>
            </w:r>
            <w:r>
              <w:rPr>
                <w:rFonts w:ascii="Arial" w:hAnsi="Arial"/>
                <w:sz w:val="16"/>
                <w:lang w:val="es-AR"/>
              </w:rPr>
              <w:t>.</w:t>
            </w:r>
            <w:r w:rsidR="00AC45B9">
              <w:rPr>
                <w:rFonts w:ascii="Arial" w:hAnsi="Arial"/>
                <w:sz w:val="16"/>
                <w:lang w:val="es-AR"/>
              </w:rPr>
              <w:t>0</w:t>
            </w:r>
          </w:p>
        </w:tc>
        <w:tc>
          <w:tcPr>
            <w:tcW w:w="167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12/04/2011</w:t>
            </w:r>
          </w:p>
        </w:tc>
        <w:tc>
          <w:tcPr>
            <w:tcW w:w="3833"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Actualización</w:t>
            </w:r>
          </w:p>
        </w:tc>
        <w:tc>
          <w:tcPr>
            <w:tcW w:w="2411" w:type="dxa"/>
            <w:tcBorders>
              <w:top w:val="single" w:sz="4" w:space="0" w:color="auto"/>
              <w:left w:val="single" w:sz="4" w:space="0" w:color="auto"/>
              <w:bottom w:val="single" w:sz="4" w:space="0" w:color="auto"/>
              <w:right w:val="single" w:sz="4" w:space="0" w:color="auto"/>
            </w:tcBorders>
            <w:vAlign w:val="center"/>
          </w:tcPr>
          <w:p w:rsidR="000555D2" w:rsidRDefault="000555D2" w:rsidP="005A68D2">
            <w:pPr>
              <w:pStyle w:val="CellBodyCentre"/>
              <w:spacing w:before="0" w:after="0"/>
              <w:ind w:firstLine="0"/>
              <w:rPr>
                <w:rFonts w:ascii="Arial" w:hAnsi="Arial"/>
                <w:sz w:val="16"/>
                <w:lang w:val="es-AR"/>
              </w:rPr>
            </w:pPr>
            <w:r>
              <w:rPr>
                <w:rFonts w:ascii="Arial" w:hAnsi="Arial"/>
                <w:sz w:val="16"/>
                <w:lang w:val="es-AR"/>
              </w:rPr>
              <w:t xml:space="preserve">Bazán – Herrán – </w:t>
            </w:r>
            <w:proofErr w:type="spellStart"/>
            <w:r>
              <w:rPr>
                <w:rFonts w:ascii="Arial" w:hAnsi="Arial"/>
                <w:sz w:val="16"/>
                <w:lang w:val="es-AR"/>
              </w:rPr>
              <w:t>Nicoliello</w:t>
            </w:r>
            <w:proofErr w:type="spellEnd"/>
            <w:r>
              <w:rPr>
                <w:rFonts w:ascii="Arial" w:hAnsi="Arial"/>
                <w:sz w:val="16"/>
                <w:lang w:val="es-AR"/>
              </w:rPr>
              <w:t xml:space="preserve"> - </w:t>
            </w:r>
            <w:proofErr w:type="spellStart"/>
            <w:r>
              <w:rPr>
                <w:rFonts w:ascii="Arial" w:hAnsi="Arial"/>
                <w:sz w:val="16"/>
                <w:lang w:val="es-AR"/>
              </w:rPr>
              <w:t>Pastorino</w:t>
            </w:r>
            <w:proofErr w:type="spellEnd"/>
          </w:p>
        </w:tc>
      </w:tr>
      <w:tr w:rsidR="00A477FA" w:rsidTr="005A68D2">
        <w:trPr>
          <w:trHeight w:val="144"/>
        </w:trPr>
        <w:tc>
          <w:tcPr>
            <w:tcW w:w="1548"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1.1.1</w:t>
            </w:r>
          </w:p>
        </w:tc>
        <w:tc>
          <w:tcPr>
            <w:tcW w:w="167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02/05/2011</w:t>
            </w:r>
          </w:p>
        </w:tc>
        <w:tc>
          <w:tcPr>
            <w:tcW w:w="3833"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Correcciones en la metodología de trabajo</w:t>
            </w:r>
          </w:p>
        </w:tc>
        <w:tc>
          <w:tcPr>
            <w:tcW w:w="2411" w:type="dxa"/>
            <w:tcBorders>
              <w:top w:val="single" w:sz="4" w:space="0" w:color="auto"/>
              <w:left w:val="single" w:sz="4" w:space="0" w:color="auto"/>
              <w:bottom w:val="single" w:sz="4" w:space="0" w:color="auto"/>
              <w:right w:val="single" w:sz="4" w:space="0" w:color="auto"/>
            </w:tcBorders>
            <w:vAlign w:val="center"/>
          </w:tcPr>
          <w:p w:rsidR="00A477FA" w:rsidRDefault="00A477FA" w:rsidP="005A68D2">
            <w:pPr>
              <w:pStyle w:val="CellBodyCentre"/>
              <w:spacing w:before="0" w:after="0"/>
              <w:ind w:firstLine="0"/>
              <w:rPr>
                <w:rFonts w:ascii="Arial" w:hAnsi="Arial"/>
                <w:sz w:val="16"/>
                <w:lang w:val="es-AR"/>
              </w:rPr>
            </w:pPr>
            <w:r>
              <w:rPr>
                <w:rFonts w:ascii="Arial" w:hAnsi="Arial"/>
                <w:sz w:val="16"/>
                <w:lang w:val="es-AR"/>
              </w:rPr>
              <w:t xml:space="preserve">Martin </w:t>
            </w:r>
            <w:proofErr w:type="spellStart"/>
            <w:r>
              <w:rPr>
                <w:rFonts w:ascii="Arial" w:hAnsi="Arial"/>
                <w:sz w:val="16"/>
                <w:lang w:val="es-AR"/>
              </w:rPr>
              <w:t>Herran</w:t>
            </w:r>
            <w:proofErr w:type="spellEnd"/>
          </w:p>
        </w:tc>
      </w:tr>
    </w:tbl>
    <w:p w:rsidR="00385558" w:rsidRDefault="00385558" w:rsidP="00385558">
      <w:pPr>
        <w:pStyle w:val="Body"/>
        <w:ind w:left="0"/>
        <w:rPr>
          <w:lang w:val="es-AR"/>
        </w:rPr>
      </w:pPr>
      <w:r w:rsidRPr="00A477FA">
        <w:rPr>
          <w:rFonts w:ascii="Arial" w:hAnsi="Arial" w:cs="Arial"/>
          <w:b/>
          <w:noProof/>
          <w:snapToGrid w:val="0"/>
          <w:lang w:val="es-AR"/>
        </w:rPr>
        <w:br w:type="page"/>
      </w:r>
    </w:p>
    <w:p w:rsidR="00385558" w:rsidRDefault="00385558" w:rsidP="001E1413">
      <w:pPr>
        <w:pStyle w:val="Ttulo1"/>
        <w:ind w:left="714" w:hanging="357"/>
      </w:pPr>
      <w:bookmarkStart w:id="1" w:name="_Toc292328317"/>
      <w:r>
        <w:lastRenderedPageBreak/>
        <w:t>Tabla de contenido</w:t>
      </w:r>
      <w:bookmarkEnd w:id="1"/>
    </w:p>
    <w:p w:rsidR="00385558" w:rsidRDefault="00385558" w:rsidP="00385558">
      <w:pPr>
        <w:rPr>
          <w:lang w:eastAsia="en-US"/>
        </w:rPr>
      </w:pPr>
    </w:p>
    <w:p w:rsidR="00A20623" w:rsidRDefault="00385558">
      <w:pPr>
        <w:pStyle w:val="TDC1"/>
        <w:tabs>
          <w:tab w:val="right" w:leader="dot" w:pos="8495"/>
        </w:tabs>
        <w:rPr>
          <w:rFonts w:asciiTheme="minorHAnsi" w:eastAsiaTheme="minorEastAsia" w:hAnsiTheme="minorHAnsi" w:cstheme="minorBidi"/>
          <w:noProof/>
          <w:lang w:val="es-AR" w:eastAsia="es-AR"/>
        </w:rPr>
      </w:pPr>
      <w:r w:rsidRPr="003A594F">
        <w:rPr>
          <w:rFonts w:asciiTheme="minorHAnsi" w:hAnsiTheme="minorHAnsi" w:cstheme="minorHAnsi"/>
          <w:sz w:val="20"/>
          <w:szCs w:val="20"/>
          <w:lang w:val="es-AR"/>
        </w:rPr>
        <w:fldChar w:fldCharType="begin"/>
      </w:r>
      <w:r w:rsidRPr="003A594F">
        <w:rPr>
          <w:rFonts w:asciiTheme="minorHAnsi" w:hAnsiTheme="minorHAnsi" w:cstheme="minorHAnsi"/>
          <w:sz w:val="20"/>
          <w:szCs w:val="20"/>
          <w:lang w:val="es-AR"/>
        </w:rPr>
        <w:instrText xml:space="preserve"> TOC \o "1-3" \h \z \u </w:instrText>
      </w:r>
      <w:r w:rsidRPr="003A594F">
        <w:rPr>
          <w:rFonts w:asciiTheme="minorHAnsi" w:hAnsiTheme="minorHAnsi" w:cstheme="minorHAnsi"/>
          <w:sz w:val="20"/>
          <w:szCs w:val="20"/>
          <w:lang w:val="es-AR"/>
        </w:rPr>
        <w:fldChar w:fldCharType="separate"/>
      </w:r>
      <w:hyperlink w:anchor="_Toc292328316" w:history="1">
        <w:r w:rsidR="00A20623" w:rsidRPr="003322D6">
          <w:rPr>
            <w:rStyle w:val="Hipervnculo"/>
            <w:noProof/>
          </w:rPr>
          <w:t>Historial de Revisión</w:t>
        </w:r>
        <w:r w:rsidR="00A20623">
          <w:rPr>
            <w:noProof/>
            <w:webHidden/>
          </w:rPr>
          <w:tab/>
        </w:r>
        <w:r w:rsidR="00A20623">
          <w:rPr>
            <w:noProof/>
            <w:webHidden/>
          </w:rPr>
          <w:fldChar w:fldCharType="begin"/>
        </w:r>
        <w:r w:rsidR="00A20623">
          <w:rPr>
            <w:noProof/>
            <w:webHidden/>
          </w:rPr>
          <w:instrText xml:space="preserve"> PAGEREF _Toc292328316 \h </w:instrText>
        </w:r>
        <w:r w:rsidR="00A20623">
          <w:rPr>
            <w:noProof/>
            <w:webHidden/>
          </w:rPr>
        </w:r>
        <w:r w:rsidR="00A20623">
          <w:rPr>
            <w:noProof/>
            <w:webHidden/>
          </w:rPr>
          <w:fldChar w:fldCharType="separate"/>
        </w:r>
        <w:r w:rsidR="00A20623">
          <w:rPr>
            <w:noProof/>
            <w:webHidden/>
          </w:rPr>
          <w:t>2</w:t>
        </w:r>
        <w:r w:rsidR="00A20623">
          <w:rPr>
            <w:noProof/>
            <w:webHidden/>
          </w:rPr>
          <w:fldChar w:fldCharType="end"/>
        </w:r>
      </w:hyperlink>
    </w:p>
    <w:p w:rsidR="00A20623" w:rsidRDefault="00B8743A">
      <w:pPr>
        <w:pStyle w:val="TDC1"/>
        <w:tabs>
          <w:tab w:val="right" w:leader="dot" w:pos="8495"/>
        </w:tabs>
        <w:rPr>
          <w:rFonts w:asciiTheme="minorHAnsi" w:eastAsiaTheme="minorEastAsia" w:hAnsiTheme="minorHAnsi" w:cstheme="minorBidi"/>
          <w:noProof/>
          <w:lang w:val="es-AR" w:eastAsia="es-AR"/>
        </w:rPr>
      </w:pPr>
      <w:hyperlink w:anchor="_Toc292328317" w:history="1">
        <w:r w:rsidR="00A20623" w:rsidRPr="003322D6">
          <w:rPr>
            <w:rStyle w:val="Hipervnculo"/>
            <w:noProof/>
          </w:rPr>
          <w:t>Tabla de contenido</w:t>
        </w:r>
        <w:r w:rsidR="00A20623">
          <w:rPr>
            <w:noProof/>
            <w:webHidden/>
          </w:rPr>
          <w:tab/>
        </w:r>
        <w:r w:rsidR="00A20623">
          <w:rPr>
            <w:noProof/>
            <w:webHidden/>
          </w:rPr>
          <w:fldChar w:fldCharType="begin"/>
        </w:r>
        <w:r w:rsidR="00A20623">
          <w:rPr>
            <w:noProof/>
            <w:webHidden/>
          </w:rPr>
          <w:instrText xml:space="preserve"> PAGEREF _Toc292328317 \h </w:instrText>
        </w:r>
        <w:r w:rsidR="00A20623">
          <w:rPr>
            <w:noProof/>
            <w:webHidden/>
          </w:rPr>
        </w:r>
        <w:r w:rsidR="00A20623">
          <w:rPr>
            <w:noProof/>
            <w:webHidden/>
          </w:rPr>
          <w:fldChar w:fldCharType="separate"/>
        </w:r>
        <w:r w:rsidR="00A20623">
          <w:rPr>
            <w:noProof/>
            <w:webHidden/>
          </w:rPr>
          <w:t>3</w:t>
        </w:r>
        <w:r w:rsidR="00A20623">
          <w:rPr>
            <w:noProof/>
            <w:webHidden/>
          </w:rPr>
          <w:fldChar w:fldCharType="end"/>
        </w:r>
      </w:hyperlink>
    </w:p>
    <w:p w:rsidR="00A20623" w:rsidRDefault="00B8743A">
      <w:pPr>
        <w:pStyle w:val="TDC1"/>
        <w:tabs>
          <w:tab w:val="left" w:pos="1100"/>
          <w:tab w:val="right" w:leader="dot" w:pos="8495"/>
        </w:tabs>
        <w:rPr>
          <w:rFonts w:asciiTheme="minorHAnsi" w:eastAsiaTheme="minorEastAsia" w:hAnsiTheme="minorHAnsi" w:cstheme="minorBidi"/>
          <w:noProof/>
          <w:lang w:val="es-AR" w:eastAsia="es-AR"/>
        </w:rPr>
      </w:pPr>
      <w:hyperlink w:anchor="_Toc292328318" w:history="1">
        <w:r w:rsidR="00A20623" w:rsidRPr="003322D6">
          <w:rPr>
            <w:rStyle w:val="Hipervnculo"/>
            <w:noProof/>
          </w:rPr>
          <w:t>1.</w:t>
        </w:r>
        <w:r w:rsidR="00A20623">
          <w:rPr>
            <w:rFonts w:asciiTheme="minorHAnsi" w:eastAsiaTheme="minorEastAsia" w:hAnsiTheme="minorHAnsi" w:cstheme="minorBidi"/>
            <w:noProof/>
            <w:lang w:val="es-AR" w:eastAsia="es-AR"/>
          </w:rPr>
          <w:tab/>
        </w:r>
        <w:r w:rsidR="00A20623" w:rsidRPr="003322D6">
          <w:rPr>
            <w:rStyle w:val="Hipervnculo"/>
            <w:noProof/>
          </w:rPr>
          <w:t>Introducción General</w:t>
        </w:r>
        <w:r w:rsidR="00A20623">
          <w:rPr>
            <w:noProof/>
            <w:webHidden/>
          </w:rPr>
          <w:tab/>
        </w:r>
        <w:r w:rsidR="00A20623">
          <w:rPr>
            <w:noProof/>
            <w:webHidden/>
          </w:rPr>
          <w:fldChar w:fldCharType="begin"/>
        </w:r>
        <w:r w:rsidR="00A20623">
          <w:rPr>
            <w:noProof/>
            <w:webHidden/>
          </w:rPr>
          <w:instrText xml:space="preserve"> PAGEREF _Toc292328318 \h </w:instrText>
        </w:r>
        <w:r w:rsidR="00A20623">
          <w:rPr>
            <w:noProof/>
            <w:webHidden/>
          </w:rPr>
        </w:r>
        <w:r w:rsidR="00A20623">
          <w:rPr>
            <w:noProof/>
            <w:webHidden/>
          </w:rPr>
          <w:fldChar w:fldCharType="separate"/>
        </w:r>
        <w:r w:rsidR="00A20623">
          <w:rPr>
            <w:noProof/>
            <w:webHidden/>
          </w:rPr>
          <w:t>5</w:t>
        </w:r>
        <w:r w:rsidR="00A20623">
          <w:rPr>
            <w:noProof/>
            <w:webHidden/>
          </w:rPr>
          <w:fldChar w:fldCharType="end"/>
        </w:r>
      </w:hyperlink>
    </w:p>
    <w:p w:rsidR="00A20623" w:rsidRDefault="00B8743A">
      <w:pPr>
        <w:pStyle w:val="TDC1"/>
        <w:tabs>
          <w:tab w:val="left" w:pos="1100"/>
          <w:tab w:val="right" w:leader="dot" w:pos="8495"/>
        </w:tabs>
        <w:rPr>
          <w:rFonts w:asciiTheme="minorHAnsi" w:eastAsiaTheme="minorEastAsia" w:hAnsiTheme="minorHAnsi" w:cstheme="minorBidi"/>
          <w:noProof/>
          <w:lang w:val="es-AR" w:eastAsia="es-AR"/>
        </w:rPr>
      </w:pPr>
      <w:hyperlink w:anchor="_Toc292328319" w:history="1">
        <w:r w:rsidR="00A20623" w:rsidRPr="003322D6">
          <w:rPr>
            <w:rStyle w:val="Hipervnculo"/>
            <w:noProof/>
          </w:rPr>
          <w:t>2.</w:t>
        </w:r>
        <w:r w:rsidR="00A20623">
          <w:rPr>
            <w:rFonts w:asciiTheme="minorHAnsi" w:eastAsiaTheme="minorEastAsia" w:hAnsiTheme="minorHAnsi" w:cstheme="minorBidi"/>
            <w:noProof/>
            <w:lang w:val="es-AR" w:eastAsia="es-AR"/>
          </w:rPr>
          <w:tab/>
        </w:r>
        <w:r w:rsidR="00A20623" w:rsidRPr="003322D6">
          <w:rPr>
            <w:rStyle w:val="Hipervnculo"/>
            <w:noProof/>
          </w:rPr>
          <w:t>Introducción</w:t>
        </w:r>
        <w:r w:rsidR="00A20623">
          <w:rPr>
            <w:noProof/>
            <w:webHidden/>
          </w:rPr>
          <w:tab/>
        </w:r>
        <w:r w:rsidR="00A20623">
          <w:rPr>
            <w:noProof/>
            <w:webHidden/>
          </w:rPr>
          <w:fldChar w:fldCharType="begin"/>
        </w:r>
        <w:r w:rsidR="00A20623">
          <w:rPr>
            <w:noProof/>
            <w:webHidden/>
          </w:rPr>
          <w:instrText xml:space="preserve"> PAGEREF _Toc292328319 \h </w:instrText>
        </w:r>
        <w:r w:rsidR="00A20623">
          <w:rPr>
            <w:noProof/>
            <w:webHidden/>
          </w:rPr>
        </w:r>
        <w:r w:rsidR="00A20623">
          <w:rPr>
            <w:noProof/>
            <w:webHidden/>
          </w:rPr>
          <w:fldChar w:fldCharType="separate"/>
        </w:r>
        <w:r w:rsidR="00A20623">
          <w:rPr>
            <w:noProof/>
            <w:webHidden/>
          </w:rPr>
          <w:t>6</w:t>
        </w:r>
        <w:r w:rsidR="00A20623">
          <w:rPr>
            <w:noProof/>
            <w:webHidden/>
          </w:rPr>
          <w:fldChar w:fldCharType="end"/>
        </w:r>
      </w:hyperlink>
    </w:p>
    <w:p w:rsidR="00A20623" w:rsidRDefault="00B8743A">
      <w:pPr>
        <w:pStyle w:val="TDC1"/>
        <w:tabs>
          <w:tab w:val="left" w:pos="1100"/>
          <w:tab w:val="right" w:leader="dot" w:pos="8495"/>
        </w:tabs>
        <w:rPr>
          <w:rFonts w:asciiTheme="minorHAnsi" w:eastAsiaTheme="minorEastAsia" w:hAnsiTheme="minorHAnsi" w:cstheme="minorBidi"/>
          <w:noProof/>
          <w:lang w:val="es-AR" w:eastAsia="es-AR"/>
        </w:rPr>
      </w:pPr>
      <w:hyperlink w:anchor="_Toc292328320" w:history="1">
        <w:r w:rsidR="00A20623" w:rsidRPr="003322D6">
          <w:rPr>
            <w:rStyle w:val="Hipervnculo"/>
            <w:noProof/>
          </w:rPr>
          <w:t>3.</w:t>
        </w:r>
        <w:r w:rsidR="00A20623">
          <w:rPr>
            <w:rFonts w:asciiTheme="minorHAnsi" w:eastAsiaTheme="minorEastAsia" w:hAnsiTheme="minorHAnsi" w:cstheme="minorBidi"/>
            <w:noProof/>
            <w:lang w:val="es-AR" w:eastAsia="es-AR"/>
          </w:rPr>
          <w:tab/>
        </w:r>
        <w:r w:rsidR="00A20623" w:rsidRPr="003322D6">
          <w:rPr>
            <w:rStyle w:val="Hipervnculo"/>
            <w:noProof/>
          </w:rPr>
          <w:t>Presentación de integrantes del proyecto</w:t>
        </w:r>
        <w:r w:rsidR="00A20623">
          <w:rPr>
            <w:noProof/>
            <w:webHidden/>
          </w:rPr>
          <w:tab/>
        </w:r>
        <w:r w:rsidR="00A20623">
          <w:rPr>
            <w:noProof/>
            <w:webHidden/>
          </w:rPr>
          <w:fldChar w:fldCharType="begin"/>
        </w:r>
        <w:r w:rsidR="00A20623">
          <w:rPr>
            <w:noProof/>
            <w:webHidden/>
          </w:rPr>
          <w:instrText xml:space="preserve"> PAGEREF _Toc292328320 \h </w:instrText>
        </w:r>
        <w:r w:rsidR="00A20623">
          <w:rPr>
            <w:noProof/>
            <w:webHidden/>
          </w:rPr>
        </w:r>
        <w:r w:rsidR="00A20623">
          <w:rPr>
            <w:noProof/>
            <w:webHidden/>
          </w:rPr>
          <w:fldChar w:fldCharType="separate"/>
        </w:r>
        <w:r w:rsidR="00A20623">
          <w:rPr>
            <w:noProof/>
            <w:webHidden/>
          </w:rPr>
          <w:t>7</w:t>
        </w:r>
        <w:r w:rsidR="00A20623">
          <w:rPr>
            <w:noProof/>
            <w:webHidden/>
          </w:rPr>
          <w:fldChar w:fldCharType="end"/>
        </w:r>
      </w:hyperlink>
    </w:p>
    <w:p w:rsidR="00A20623" w:rsidRDefault="00B8743A">
      <w:pPr>
        <w:pStyle w:val="TDC1"/>
        <w:tabs>
          <w:tab w:val="left" w:pos="1100"/>
          <w:tab w:val="right" w:leader="dot" w:pos="8495"/>
        </w:tabs>
        <w:rPr>
          <w:rFonts w:asciiTheme="minorHAnsi" w:eastAsiaTheme="minorEastAsia" w:hAnsiTheme="minorHAnsi" w:cstheme="minorBidi"/>
          <w:noProof/>
          <w:lang w:val="es-AR" w:eastAsia="es-AR"/>
        </w:rPr>
      </w:pPr>
      <w:hyperlink w:anchor="_Toc292328321" w:history="1">
        <w:r w:rsidR="00A20623" w:rsidRPr="003322D6">
          <w:rPr>
            <w:rStyle w:val="Hipervnculo"/>
            <w:noProof/>
          </w:rPr>
          <w:t>4.</w:t>
        </w:r>
        <w:r w:rsidR="00A20623">
          <w:rPr>
            <w:rFonts w:asciiTheme="minorHAnsi" w:eastAsiaTheme="minorEastAsia" w:hAnsiTheme="minorHAnsi" w:cstheme="minorBidi"/>
            <w:noProof/>
            <w:lang w:val="es-AR" w:eastAsia="es-AR"/>
          </w:rPr>
          <w:tab/>
        </w:r>
        <w:r w:rsidR="00A20623" w:rsidRPr="003322D6">
          <w:rPr>
            <w:rStyle w:val="Hipervnculo"/>
            <w:noProof/>
          </w:rPr>
          <w:t>Escuelas Pías</w:t>
        </w:r>
        <w:r w:rsidR="00A20623">
          <w:rPr>
            <w:noProof/>
            <w:webHidden/>
          </w:rPr>
          <w:tab/>
        </w:r>
        <w:r w:rsidR="00A20623">
          <w:rPr>
            <w:noProof/>
            <w:webHidden/>
          </w:rPr>
          <w:fldChar w:fldCharType="begin"/>
        </w:r>
        <w:r w:rsidR="00A20623">
          <w:rPr>
            <w:noProof/>
            <w:webHidden/>
          </w:rPr>
          <w:instrText xml:space="preserve"> PAGEREF _Toc292328321 \h </w:instrText>
        </w:r>
        <w:r w:rsidR="00A20623">
          <w:rPr>
            <w:noProof/>
            <w:webHidden/>
          </w:rPr>
        </w:r>
        <w:r w:rsidR="00A20623">
          <w:rPr>
            <w:noProof/>
            <w:webHidden/>
          </w:rPr>
          <w:fldChar w:fldCharType="separate"/>
        </w:r>
        <w:r w:rsidR="00A20623">
          <w:rPr>
            <w:noProof/>
            <w:webHidden/>
          </w:rPr>
          <w:t>8</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22" w:history="1">
        <w:r w:rsidR="00A20623" w:rsidRPr="003322D6">
          <w:rPr>
            <w:rStyle w:val="Hipervnculo"/>
            <w:noProof/>
          </w:rPr>
          <w:t>Reseña histórica</w:t>
        </w:r>
        <w:r w:rsidR="00A20623">
          <w:rPr>
            <w:noProof/>
            <w:webHidden/>
          </w:rPr>
          <w:tab/>
        </w:r>
        <w:r w:rsidR="00A20623">
          <w:rPr>
            <w:noProof/>
            <w:webHidden/>
          </w:rPr>
          <w:fldChar w:fldCharType="begin"/>
        </w:r>
        <w:r w:rsidR="00A20623">
          <w:rPr>
            <w:noProof/>
            <w:webHidden/>
          </w:rPr>
          <w:instrText xml:space="preserve"> PAGEREF _Toc292328322 \h </w:instrText>
        </w:r>
        <w:r w:rsidR="00A20623">
          <w:rPr>
            <w:noProof/>
            <w:webHidden/>
          </w:rPr>
        </w:r>
        <w:r w:rsidR="00A20623">
          <w:rPr>
            <w:noProof/>
            <w:webHidden/>
          </w:rPr>
          <w:fldChar w:fldCharType="separate"/>
        </w:r>
        <w:r w:rsidR="00A20623">
          <w:rPr>
            <w:noProof/>
            <w:webHidden/>
          </w:rPr>
          <w:t>8</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23" w:history="1">
        <w:r w:rsidR="00A20623" w:rsidRPr="003322D6">
          <w:rPr>
            <w:rStyle w:val="Hipervnculo"/>
            <w:noProof/>
          </w:rPr>
          <w:t>Localización</w:t>
        </w:r>
        <w:r w:rsidR="00A20623">
          <w:rPr>
            <w:noProof/>
            <w:webHidden/>
          </w:rPr>
          <w:tab/>
        </w:r>
        <w:r w:rsidR="00A20623">
          <w:rPr>
            <w:noProof/>
            <w:webHidden/>
          </w:rPr>
          <w:fldChar w:fldCharType="begin"/>
        </w:r>
        <w:r w:rsidR="00A20623">
          <w:rPr>
            <w:noProof/>
            <w:webHidden/>
          </w:rPr>
          <w:instrText xml:space="preserve"> PAGEREF _Toc292328323 \h </w:instrText>
        </w:r>
        <w:r w:rsidR="00A20623">
          <w:rPr>
            <w:noProof/>
            <w:webHidden/>
          </w:rPr>
        </w:r>
        <w:r w:rsidR="00A20623">
          <w:rPr>
            <w:noProof/>
            <w:webHidden/>
          </w:rPr>
          <w:fldChar w:fldCharType="separate"/>
        </w:r>
        <w:r w:rsidR="00A20623">
          <w:rPr>
            <w:noProof/>
            <w:webHidden/>
          </w:rPr>
          <w:t>9</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24" w:history="1">
        <w:r w:rsidR="00A20623" w:rsidRPr="003322D6">
          <w:rPr>
            <w:rStyle w:val="Hipervnculo"/>
            <w:noProof/>
          </w:rPr>
          <w:t>Organigrama Funcional del Nivel Medio</w:t>
        </w:r>
        <w:r w:rsidR="00A20623">
          <w:rPr>
            <w:noProof/>
            <w:webHidden/>
          </w:rPr>
          <w:tab/>
        </w:r>
        <w:r w:rsidR="00A20623">
          <w:rPr>
            <w:noProof/>
            <w:webHidden/>
          </w:rPr>
          <w:fldChar w:fldCharType="begin"/>
        </w:r>
        <w:r w:rsidR="00A20623">
          <w:rPr>
            <w:noProof/>
            <w:webHidden/>
          </w:rPr>
          <w:instrText xml:space="preserve"> PAGEREF _Toc292328324 \h </w:instrText>
        </w:r>
        <w:r w:rsidR="00A20623">
          <w:rPr>
            <w:noProof/>
            <w:webHidden/>
          </w:rPr>
        </w:r>
        <w:r w:rsidR="00A20623">
          <w:rPr>
            <w:noProof/>
            <w:webHidden/>
          </w:rPr>
          <w:fldChar w:fldCharType="separate"/>
        </w:r>
        <w:r w:rsidR="00A20623">
          <w:rPr>
            <w:noProof/>
            <w:webHidden/>
          </w:rPr>
          <w:t>10</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25" w:history="1">
        <w:r w:rsidR="00A20623" w:rsidRPr="003322D6">
          <w:rPr>
            <w:rStyle w:val="Hipervnculo"/>
            <w:noProof/>
          </w:rPr>
          <w:t>Descripción de Áreas</w:t>
        </w:r>
        <w:r w:rsidR="00A20623">
          <w:rPr>
            <w:noProof/>
            <w:webHidden/>
          </w:rPr>
          <w:tab/>
        </w:r>
        <w:r w:rsidR="00A20623">
          <w:rPr>
            <w:noProof/>
            <w:webHidden/>
          </w:rPr>
          <w:fldChar w:fldCharType="begin"/>
        </w:r>
        <w:r w:rsidR="00A20623">
          <w:rPr>
            <w:noProof/>
            <w:webHidden/>
          </w:rPr>
          <w:instrText xml:space="preserve"> PAGEREF _Toc292328325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B8743A">
      <w:pPr>
        <w:pStyle w:val="TDC3"/>
        <w:tabs>
          <w:tab w:val="right" w:leader="dot" w:pos="8495"/>
        </w:tabs>
        <w:rPr>
          <w:rFonts w:asciiTheme="minorHAnsi" w:eastAsiaTheme="minorEastAsia" w:hAnsiTheme="minorHAnsi" w:cstheme="minorBidi"/>
          <w:noProof/>
        </w:rPr>
      </w:pPr>
      <w:hyperlink w:anchor="_Toc292328326" w:history="1">
        <w:r w:rsidR="00A20623" w:rsidRPr="003322D6">
          <w:rPr>
            <w:rStyle w:val="Hipervnculo"/>
            <w:noProof/>
          </w:rPr>
          <w:t>Rector</w:t>
        </w:r>
        <w:r w:rsidR="00A20623">
          <w:rPr>
            <w:noProof/>
            <w:webHidden/>
          </w:rPr>
          <w:tab/>
        </w:r>
        <w:r w:rsidR="00A20623">
          <w:rPr>
            <w:noProof/>
            <w:webHidden/>
          </w:rPr>
          <w:fldChar w:fldCharType="begin"/>
        </w:r>
        <w:r w:rsidR="00A20623">
          <w:rPr>
            <w:noProof/>
            <w:webHidden/>
          </w:rPr>
          <w:instrText xml:space="preserve"> PAGEREF _Toc292328326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B8743A">
      <w:pPr>
        <w:pStyle w:val="TDC3"/>
        <w:tabs>
          <w:tab w:val="right" w:leader="dot" w:pos="8495"/>
        </w:tabs>
        <w:rPr>
          <w:rFonts w:asciiTheme="minorHAnsi" w:eastAsiaTheme="minorEastAsia" w:hAnsiTheme="minorHAnsi" w:cstheme="minorBidi"/>
          <w:noProof/>
        </w:rPr>
      </w:pPr>
      <w:hyperlink w:anchor="_Toc292328327" w:history="1">
        <w:r w:rsidR="00A20623" w:rsidRPr="003322D6">
          <w:rPr>
            <w:rStyle w:val="Hipervnculo"/>
            <w:noProof/>
          </w:rPr>
          <w:t>Coordinador Pastoral</w:t>
        </w:r>
        <w:r w:rsidR="00A20623">
          <w:rPr>
            <w:noProof/>
            <w:webHidden/>
          </w:rPr>
          <w:tab/>
        </w:r>
        <w:r w:rsidR="00A20623">
          <w:rPr>
            <w:noProof/>
            <w:webHidden/>
          </w:rPr>
          <w:fldChar w:fldCharType="begin"/>
        </w:r>
        <w:r w:rsidR="00A20623">
          <w:rPr>
            <w:noProof/>
            <w:webHidden/>
          </w:rPr>
          <w:instrText xml:space="preserve"> PAGEREF _Toc292328327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B8743A">
      <w:pPr>
        <w:pStyle w:val="TDC3"/>
        <w:tabs>
          <w:tab w:val="right" w:leader="dot" w:pos="8495"/>
        </w:tabs>
        <w:rPr>
          <w:rFonts w:asciiTheme="minorHAnsi" w:eastAsiaTheme="minorEastAsia" w:hAnsiTheme="minorHAnsi" w:cstheme="minorBidi"/>
          <w:noProof/>
        </w:rPr>
      </w:pPr>
      <w:hyperlink w:anchor="_Toc292328328" w:history="1">
        <w:r w:rsidR="00A20623" w:rsidRPr="003322D6">
          <w:rPr>
            <w:rStyle w:val="Hipervnculo"/>
            <w:noProof/>
          </w:rPr>
          <w:t>Director</w:t>
        </w:r>
        <w:r w:rsidR="00A20623">
          <w:rPr>
            <w:noProof/>
            <w:webHidden/>
          </w:rPr>
          <w:tab/>
        </w:r>
        <w:r w:rsidR="00A20623">
          <w:rPr>
            <w:noProof/>
            <w:webHidden/>
          </w:rPr>
          <w:fldChar w:fldCharType="begin"/>
        </w:r>
        <w:r w:rsidR="00A20623">
          <w:rPr>
            <w:noProof/>
            <w:webHidden/>
          </w:rPr>
          <w:instrText xml:space="preserve"> PAGEREF _Toc292328328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B8743A">
      <w:pPr>
        <w:pStyle w:val="TDC3"/>
        <w:tabs>
          <w:tab w:val="right" w:leader="dot" w:pos="8495"/>
        </w:tabs>
        <w:rPr>
          <w:rFonts w:asciiTheme="minorHAnsi" w:eastAsiaTheme="minorEastAsia" w:hAnsiTheme="minorHAnsi" w:cstheme="minorBidi"/>
          <w:noProof/>
        </w:rPr>
      </w:pPr>
      <w:hyperlink w:anchor="_Toc292328329" w:history="1">
        <w:r w:rsidR="00A20623" w:rsidRPr="003322D6">
          <w:rPr>
            <w:rStyle w:val="Hipervnculo"/>
            <w:noProof/>
          </w:rPr>
          <w:t>Vice Director</w:t>
        </w:r>
        <w:r w:rsidR="00A20623">
          <w:rPr>
            <w:noProof/>
            <w:webHidden/>
          </w:rPr>
          <w:tab/>
        </w:r>
        <w:r w:rsidR="00A20623">
          <w:rPr>
            <w:noProof/>
            <w:webHidden/>
          </w:rPr>
          <w:fldChar w:fldCharType="begin"/>
        </w:r>
        <w:r w:rsidR="00A20623">
          <w:rPr>
            <w:noProof/>
            <w:webHidden/>
          </w:rPr>
          <w:instrText xml:space="preserve"> PAGEREF _Toc292328329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B8743A">
      <w:pPr>
        <w:pStyle w:val="TDC3"/>
        <w:tabs>
          <w:tab w:val="right" w:leader="dot" w:pos="8495"/>
        </w:tabs>
        <w:rPr>
          <w:rFonts w:asciiTheme="minorHAnsi" w:eastAsiaTheme="minorEastAsia" w:hAnsiTheme="minorHAnsi" w:cstheme="minorBidi"/>
          <w:noProof/>
        </w:rPr>
      </w:pPr>
      <w:hyperlink w:anchor="_Toc292328330" w:history="1">
        <w:r w:rsidR="00A20623" w:rsidRPr="003322D6">
          <w:rPr>
            <w:rStyle w:val="Hipervnculo"/>
            <w:noProof/>
          </w:rPr>
          <w:t>Docentes</w:t>
        </w:r>
        <w:r w:rsidR="00A20623">
          <w:rPr>
            <w:noProof/>
            <w:webHidden/>
          </w:rPr>
          <w:tab/>
        </w:r>
        <w:r w:rsidR="00A20623">
          <w:rPr>
            <w:noProof/>
            <w:webHidden/>
          </w:rPr>
          <w:fldChar w:fldCharType="begin"/>
        </w:r>
        <w:r w:rsidR="00A20623">
          <w:rPr>
            <w:noProof/>
            <w:webHidden/>
          </w:rPr>
          <w:instrText xml:space="preserve"> PAGEREF _Toc292328330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B8743A">
      <w:pPr>
        <w:pStyle w:val="TDC3"/>
        <w:tabs>
          <w:tab w:val="right" w:leader="dot" w:pos="8495"/>
        </w:tabs>
        <w:rPr>
          <w:rFonts w:asciiTheme="minorHAnsi" w:eastAsiaTheme="minorEastAsia" w:hAnsiTheme="minorHAnsi" w:cstheme="minorBidi"/>
          <w:noProof/>
        </w:rPr>
      </w:pPr>
      <w:hyperlink w:anchor="_Toc292328331" w:history="1">
        <w:r w:rsidR="00A20623" w:rsidRPr="003322D6">
          <w:rPr>
            <w:rStyle w:val="Hipervnculo"/>
            <w:noProof/>
          </w:rPr>
          <w:t>Preceptoría</w:t>
        </w:r>
        <w:r w:rsidR="00A20623">
          <w:rPr>
            <w:noProof/>
            <w:webHidden/>
          </w:rPr>
          <w:tab/>
        </w:r>
        <w:r w:rsidR="00A20623">
          <w:rPr>
            <w:noProof/>
            <w:webHidden/>
          </w:rPr>
          <w:fldChar w:fldCharType="begin"/>
        </w:r>
        <w:r w:rsidR="00A20623">
          <w:rPr>
            <w:noProof/>
            <w:webHidden/>
          </w:rPr>
          <w:instrText xml:space="preserve"> PAGEREF _Toc292328331 \h </w:instrText>
        </w:r>
        <w:r w:rsidR="00A20623">
          <w:rPr>
            <w:noProof/>
            <w:webHidden/>
          </w:rPr>
        </w:r>
        <w:r w:rsidR="00A20623">
          <w:rPr>
            <w:noProof/>
            <w:webHidden/>
          </w:rPr>
          <w:fldChar w:fldCharType="separate"/>
        </w:r>
        <w:r w:rsidR="00A20623">
          <w:rPr>
            <w:noProof/>
            <w:webHidden/>
          </w:rPr>
          <w:t>11</w:t>
        </w:r>
        <w:r w:rsidR="00A20623">
          <w:rPr>
            <w:noProof/>
            <w:webHidden/>
          </w:rPr>
          <w:fldChar w:fldCharType="end"/>
        </w:r>
      </w:hyperlink>
    </w:p>
    <w:p w:rsidR="00A20623" w:rsidRDefault="00B8743A">
      <w:pPr>
        <w:pStyle w:val="TDC3"/>
        <w:tabs>
          <w:tab w:val="right" w:leader="dot" w:pos="8495"/>
        </w:tabs>
        <w:rPr>
          <w:rFonts w:asciiTheme="minorHAnsi" w:eastAsiaTheme="minorEastAsia" w:hAnsiTheme="minorHAnsi" w:cstheme="minorBidi"/>
          <w:noProof/>
        </w:rPr>
      </w:pPr>
      <w:hyperlink w:anchor="_Toc292328332" w:history="1">
        <w:r w:rsidR="00A20623" w:rsidRPr="003322D6">
          <w:rPr>
            <w:rStyle w:val="Hipervnculo"/>
            <w:noProof/>
          </w:rPr>
          <w:t>Biblioteca</w:t>
        </w:r>
        <w:r w:rsidR="00A20623">
          <w:rPr>
            <w:noProof/>
            <w:webHidden/>
          </w:rPr>
          <w:tab/>
        </w:r>
        <w:r w:rsidR="00A20623">
          <w:rPr>
            <w:noProof/>
            <w:webHidden/>
          </w:rPr>
          <w:fldChar w:fldCharType="begin"/>
        </w:r>
        <w:r w:rsidR="00A20623">
          <w:rPr>
            <w:noProof/>
            <w:webHidden/>
          </w:rPr>
          <w:instrText xml:space="preserve"> PAGEREF _Toc292328332 \h </w:instrText>
        </w:r>
        <w:r w:rsidR="00A20623">
          <w:rPr>
            <w:noProof/>
            <w:webHidden/>
          </w:rPr>
        </w:r>
        <w:r w:rsidR="00A20623">
          <w:rPr>
            <w:noProof/>
            <w:webHidden/>
          </w:rPr>
          <w:fldChar w:fldCharType="separate"/>
        </w:r>
        <w:r w:rsidR="00A20623">
          <w:rPr>
            <w:noProof/>
            <w:webHidden/>
          </w:rPr>
          <w:t>12</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33" w:history="1">
        <w:r w:rsidR="00A20623" w:rsidRPr="003322D6">
          <w:rPr>
            <w:rStyle w:val="Hipervnculo"/>
            <w:noProof/>
          </w:rPr>
          <w:t>Antecedentes De Desarrollos</w:t>
        </w:r>
        <w:r w:rsidR="00A20623">
          <w:rPr>
            <w:noProof/>
            <w:webHidden/>
          </w:rPr>
          <w:tab/>
        </w:r>
        <w:r w:rsidR="00A20623">
          <w:rPr>
            <w:noProof/>
            <w:webHidden/>
          </w:rPr>
          <w:fldChar w:fldCharType="begin"/>
        </w:r>
        <w:r w:rsidR="00A20623">
          <w:rPr>
            <w:noProof/>
            <w:webHidden/>
          </w:rPr>
          <w:instrText xml:space="preserve"> PAGEREF _Toc292328333 \h </w:instrText>
        </w:r>
        <w:r w:rsidR="00A20623">
          <w:rPr>
            <w:noProof/>
            <w:webHidden/>
          </w:rPr>
        </w:r>
        <w:r w:rsidR="00A20623">
          <w:rPr>
            <w:noProof/>
            <w:webHidden/>
          </w:rPr>
          <w:fldChar w:fldCharType="separate"/>
        </w:r>
        <w:r w:rsidR="00A20623">
          <w:rPr>
            <w:noProof/>
            <w:webHidden/>
          </w:rPr>
          <w:t>12</w:t>
        </w:r>
        <w:r w:rsidR="00A20623">
          <w:rPr>
            <w:noProof/>
            <w:webHidden/>
          </w:rPr>
          <w:fldChar w:fldCharType="end"/>
        </w:r>
      </w:hyperlink>
    </w:p>
    <w:p w:rsidR="00A20623" w:rsidRDefault="00B8743A">
      <w:pPr>
        <w:pStyle w:val="TDC1"/>
        <w:tabs>
          <w:tab w:val="left" w:pos="1100"/>
          <w:tab w:val="right" w:leader="dot" w:pos="8495"/>
        </w:tabs>
        <w:rPr>
          <w:rFonts w:asciiTheme="minorHAnsi" w:eastAsiaTheme="minorEastAsia" w:hAnsiTheme="minorHAnsi" w:cstheme="minorBidi"/>
          <w:noProof/>
          <w:lang w:val="es-AR" w:eastAsia="es-AR"/>
        </w:rPr>
      </w:pPr>
      <w:hyperlink w:anchor="_Toc292328334" w:history="1">
        <w:r w:rsidR="00A20623" w:rsidRPr="003322D6">
          <w:rPr>
            <w:rStyle w:val="Hipervnculo"/>
            <w:noProof/>
          </w:rPr>
          <w:t>5.</w:t>
        </w:r>
        <w:r w:rsidR="00A20623">
          <w:rPr>
            <w:rFonts w:asciiTheme="minorHAnsi" w:eastAsiaTheme="minorEastAsia" w:hAnsiTheme="minorHAnsi" w:cstheme="minorBidi"/>
            <w:noProof/>
            <w:lang w:val="es-AR" w:eastAsia="es-AR"/>
          </w:rPr>
          <w:tab/>
        </w:r>
        <w:r w:rsidR="00A20623" w:rsidRPr="003322D6">
          <w:rPr>
            <w:rStyle w:val="Hipervnculo"/>
            <w:noProof/>
          </w:rPr>
          <w:t>Recursos Informáticos Existentes</w:t>
        </w:r>
        <w:r w:rsidR="00A20623">
          <w:rPr>
            <w:noProof/>
            <w:webHidden/>
          </w:rPr>
          <w:tab/>
        </w:r>
        <w:r w:rsidR="00A20623">
          <w:rPr>
            <w:noProof/>
            <w:webHidden/>
          </w:rPr>
          <w:fldChar w:fldCharType="begin"/>
        </w:r>
        <w:r w:rsidR="00A20623">
          <w:rPr>
            <w:noProof/>
            <w:webHidden/>
          </w:rPr>
          <w:instrText xml:space="preserve"> PAGEREF _Toc292328334 \h </w:instrText>
        </w:r>
        <w:r w:rsidR="00A20623">
          <w:rPr>
            <w:noProof/>
            <w:webHidden/>
          </w:rPr>
        </w:r>
        <w:r w:rsidR="00A20623">
          <w:rPr>
            <w:noProof/>
            <w:webHidden/>
          </w:rPr>
          <w:fldChar w:fldCharType="separate"/>
        </w:r>
        <w:r w:rsidR="00A20623">
          <w:rPr>
            <w:noProof/>
            <w:webHidden/>
          </w:rPr>
          <w:t>13</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35" w:history="1">
        <w:r w:rsidR="00A20623" w:rsidRPr="003322D6">
          <w:rPr>
            <w:rStyle w:val="Hipervnculo"/>
            <w:noProof/>
          </w:rPr>
          <w:t>Hardware</w:t>
        </w:r>
        <w:r w:rsidR="00A20623">
          <w:rPr>
            <w:noProof/>
            <w:webHidden/>
          </w:rPr>
          <w:tab/>
        </w:r>
        <w:r w:rsidR="00A20623">
          <w:rPr>
            <w:noProof/>
            <w:webHidden/>
          </w:rPr>
          <w:fldChar w:fldCharType="begin"/>
        </w:r>
        <w:r w:rsidR="00A20623">
          <w:rPr>
            <w:noProof/>
            <w:webHidden/>
          </w:rPr>
          <w:instrText xml:space="preserve"> PAGEREF _Toc292328335 \h </w:instrText>
        </w:r>
        <w:r w:rsidR="00A20623">
          <w:rPr>
            <w:noProof/>
            <w:webHidden/>
          </w:rPr>
        </w:r>
        <w:r w:rsidR="00A20623">
          <w:rPr>
            <w:noProof/>
            <w:webHidden/>
          </w:rPr>
          <w:fldChar w:fldCharType="separate"/>
        </w:r>
        <w:r w:rsidR="00A20623">
          <w:rPr>
            <w:noProof/>
            <w:webHidden/>
          </w:rPr>
          <w:t>13</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36" w:history="1">
        <w:r w:rsidR="00A20623" w:rsidRPr="003322D6">
          <w:rPr>
            <w:rStyle w:val="Hipervnculo"/>
            <w:noProof/>
          </w:rPr>
          <w:t>Software</w:t>
        </w:r>
        <w:r w:rsidR="00A20623">
          <w:rPr>
            <w:noProof/>
            <w:webHidden/>
          </w:rPr>
          <w:tab/>
        </w:r>
        <w:r w:rsidR="00A20623">
          <w:rPr>
            <w:noProof/>
            <w:webHidden/>
          </w:rPr>
          <w:fldChar w:fldCharType="begin"/>
        </w:r>
        <w:r w:rsidR="00A20623">
          <w:rPr>
            <w:noProof/>
            <w:webHidden/>
          </w:rPr>
          <w:instrText xml:space="preserve"> PAGEREF _Toc292328336 \h </w:instrText>
        </w:r>
        <w:r w:rsidR="00A20623">
          <w:rPr>
            <w:noProof/>
            <w:webHidden/>
          </w:rPr>
        </w:r>
        <w:r w:rsidR="00A20623">
          <w:rPr>
            <w:noProof/>
            <w:webHidden/>
          </w:rPr>
          <w:fldChar w:fldCharType="separate"/>
        </w:r>
        <w:r w:rsidR="00A20623">
          <w:rPr>
            <w:noProof/>
            <w:webHidden/>
          </w:rPr>
          <w:t>14</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37" w:history="1">
        <w:r w:rsidR="00A20623" w:rsidRPr="003322D6">
          <w:rPr>
            <w:rStyle w:val="Hipervnculo"/>
            <w:noProof/>
          </w:rPr>
          <w:t>Comunicación</w:t>
        </w:r>
        <w:r w:rsidR="00A20623">
          <w:rPr>
            <w:noProof/>
            <w:webHidden/>
          </w:rPr>
          <w:tab/>
        </w:r>
        <w:r w:rsidR="00A20623">
          <w:rPr>
            <w:noProof/>
            <w:webHidden/>
          </w:rPr>
          <w:fldChar w:fldCharType="begin"/>
        </w:r>
        <w:r w:rsidR="00A20623">
          <w:rPr>
            <w:noProof/>
            <w:webHidden/>
          </w:rPr>
          <w:instrText xml:space="preserve"> PAGEREF _Toc292328337 \h </w:instrText>
        </w:r>
        <w:r w:rsidR="00A20623">
          <w:rPr>
            <w:noProof/>
            <w:webHidden/>
          </w:rPr>
        </w:r>
        <w:r w:rsidR="00A20623">
          <w:rPr>
            <w:noProof/>
            <w:webHidden/>
          </w:rPr>
          <w:fldChar w:fldCharType="separate"/>
        </w:r>
        <w:r w:rsidR="00A20623">
          <w:rPr>
            <w:noProof/>
            <w:webHidden/>
          </w:rPr>
          <w:t>14</w:t>
        </w:r>
        <w:r w:rsidR="00A20623">
          <w:rPr>
            <w:noProof/>
            <w:webHidden/>
          </w:rPr>
          <w:fldChar w:fldCharType="end"/>
        </w:r>
      </w:hyperlink>
    </w:p>
    <w:p w:rsidR="00A20623" w:rsidRDefault="00B8743A">
      <w:pPr>
        <w:pStyle w:val="TDC1"/>
        <w:tabs>
          <w:tab w:val="left" w:pos="1100"/>
          <w:tab w:val="right" w:leader="dot" w:pos="8495"/>
        </w:tabs>
        <w:rPr>
          <w:rFonts w:asciiTheme="minorHAnsi" w:eastAsiaTheme="minorEastAsia" w:hAnsiTheme="minorHAnsi" w:cstheme="minorBidi"/>
          <w:noProof/>
          <w:lang w:val="es-AR" w:eastAsia="es-AR"/>
        </w:rPr>
      </w:pPr>
      <w:hyperlink w:anchor="_Toc292328338" w:history="1">
        <w:r w:rsidR="00A20623" w:rsidRPr="003322D6">
          <w:rPr>
            <w:rStyle w:val="Hipervnculo"/>
            <w:noProof/>
          </w:rPr>
          <w:t>6.</w:t>
        </w:r>
        <w:r w:rsidR="00A20623">
          <w:rPr>
            <w:rFonts w:asciiTheme="minorHAnsi" w:eastAsiaTheme="minorEastAsia" w:hAnsiTheme="minorHAnsi" w:cstheme="minorBidi"/>
            <w:noProof/>
            <w:lang w:val="es-AR" w:eastAsia="es-AR"/>
          </w:rPr>
          <w:tab/>
        </w:r>
        <w:r w:rsidR="00A20623" w:rsidRPr="003322D6">
          <w:rPr>
            <w:rStyle w:val="Hipervnculo"/>
            <w:noProof/>
          </w:rPr>
          <w:t>Diagnóstico</w:t>
        </w:r>
        <w:r w:rsidR="00A20623">
          <w:rPr>
            <w:noProof/>
            <w:webHidden/>
          </w:rPr>
          <w:tab/>
        </w:r>
        <w:r w:rsidR="00A20623">
          <w:rPr>
            <w:noProof/>
            <w:webHidden/>
          </w:rPr>
          <w:fldChar w:fldCharType="begin"/>
        </w:r>
        <w:r w:rsidR="00A20623">
          <w:rPr>
            <w:noProof/>
            <w:webHidden/>
          </w:rPr>
          <w:instrText xml:space="preserve"> PAGEREF _Toc292328338 \h </w:instrText>
        </w:r>
        <w:r w:rsidR="00A20623">
          <w:rPr>
            <w:noProof/>
            <w:webHidden/>
          </w:rPr>
        </w:r>
        <w:r w:rsidR="00A20623">
          <w:rPr>
            <w:noProof/>
            <w:webHidden/>
          </w:rPr>
          <w:fldChar w:fldCharType="separate"/>
        </w:r>
        <w:r w:rsidR="00A20623">
          <w:rPr>
            <w:noProof/>
            <w:webHidden/>
          </w:rPr>
          <w:t>15</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39" w:history="1">
        <w:r w:rsidR="00A20623" w:rsidRPr="003322D6">
          <w:rPr>
            <w:rStyle w:val="Hipervnculo"/>
            <w:noProof/>
            <w:lang w:eastAsia="es-ES"/>
          </w:rPr>
          <w:t>Necesidades</w:t>
        </w:r>
        <w:r w:rsidR="00A20623">
          <w:rPr>
            <w:noProof/>
            <w:webHidden/>
          </w:rPr>
          <w:tab/>
        </w:r>
        <w:r w:rsidR="00A20623">
          <w:rPr>
            <w:noProof/>
            <w:webHidden/>
          </w:rPr>
          <w:fldChar w:fldCharType="begin"/>
        </w:r>
        <w:r w:rsidR="00A20623">
          <w:rPr>
            <w:noProof/>
            <w:webHidden/>
          </w:rPr>
          <w:instrText xml:space="preserve"> PAGEREF _Toc292328339 \h </w:instrText>
        </w:r>
        <w:r w:rsidR="00A20623">
          <w:rPr>
            <w:noProof/>
            <w:webHidden/>
          </w:rPr>
        </w:r>
        <w:r w:rsidR="00A20623">
          <w:rPr>
            <w:noProof/>
            <w:webHidden/>
          </w:rPr>
          <w:fldChar w:fldCharType="separate"/>
        </w:r>
        <w:r w:rsidR="00A20623">
          <w:rPr>
            <w:noProof/>
            <w:webHidden/>
          </w:rPr>
          <w:t>15</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40" w:history="1">
        <w:r w:rsidR="00A20623" w:rsidRPr="003322D6">
          <w:rPr>
            <w:rStyle w:val="Hipervnculo"/>
            <w:noProof/>
            <w:lang w:eastAsia="es-ES"/>
          </w:rPr>
          <w:t>Propuesta</w:t>
        </w:r>
        <w:r w:rsidR="00A20623">
          <w:rPr>
            <w:noProof/>
            <w:webHidden/>
          </w:rPr>
          <w:tab/>
        </w:r>
        <w:r w:rsidR="00A20623">
          <w:rPr>
            <w:noProof/>
            <w:webHidden/>
          </w:rPr>
          <w:fldChar w:fldCharType="begin"/>
        </w:r>
        <w:r w:rsidR="00A20623">
          <w:rPr>
            <w:noProof/>
            <w:webHidden/>
          </w:rPr>
          <w:instrText xml:space="preserve"> PAGEREF _Toc292328340 \h </w:instrText>
        </w:r>
        <w:r w:rsidR="00A20623">
          <w:rPr>
            <w:noProof/>
            <w:webHidden/>
          </w:rPr>
        </w:r>
        <w:r w:rsidR="00A20623">
          <w:rPr>
            <w:noProof/>
            <w:webHidden/>
          </w:rPr>
          <w:fldChar w:fldCharType="separate"/>
        </w:r>
        <w:r w:rsidR="00A20623">
          <w:rPr>
            <w:noProof/>
            <w:webHidden/>
          </w:rPr>
          <w:t>16</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41" w:history="1">
        <w:r w:rsidR="00A20623" w:rsidRPr="003322D6">
          <w:rPr>
            <w:rStyle w:val="Hipervnculo"/>
            <w:noProof/>
            <w:lang w:eastAsia="es-ES"/>
          </w:rPr>
          <w:t>Oportunidades de Mejora</w:t>
        </w:r>
        <w:r w:rsidR="00A20623">
          <w:rPr>
            <w:noProof/>
            <w:webHidden/>
          </w:rPr>
          <w:tab/>
        </w:r>
        <w:r w:rsidR="00A20623">
          <w:rPr>
            <w:noProof/>
            <w:webHidden/>
          </w:rPr>
          <w:fldChar w:fldCharType="begin"/>
        </w:r>
        <w:r w:rsidR="00A20623">
          <w:rPr>
            <w:noProof/>
            <w:webHidden/>
          </w:rPr>
          <w:instrText xml:space="preserve"> PAGEREF _Toc292328341 \h </w:instrText>
        </w:r>
        <w:r w:rsidR="00A20623">
          <w:rPr>
            <w:noProof/>
            <w:webHidden/>
          </w:rPr>
        </w:r>
        <w:r w:rsidR="00A20623">
          <w:rPr>
            <w:noProof/>
            <w:webHidden/>
          </w:rPr>
          <w:fldChar w:fldCharType="separate"/>
        </w:r>
        <w:r w:rsidR="00A20623">
          <w:rPr>
            <w:noProof/>
            <w:webHidden/>
          </w:rPr>
          <w:t>16</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42" w:history="1">
        <w:r w:rsidR="00A20623" w:rsidRPr="003322D6">
          <w:rPr>
            <w:rStyle w:val="Hipervnculo"/>
            <w:noProof/>
            <w:lang w:eastAsia="es-ES"/>
          </w:rPr>
          <w:t>Requisitos Funcionales</w:t>
        </w:r>
        <w:r w:rsidR="00A20623">
          <w:rPr>
            <w:noProof/>
            <w:webHidden/>
          </w:rPr>
          <w:tab/>
        </w:r>
        <w:r w:rsidR="00A20623">
          <w:rPr>
            <w:noProof/>
            <w:webHidden/>
          </w:rPr>
          <w:fldChar w:fldCharType="begin"/>
        </w:r>
        <w:r w:rsidR="00A20623">
          <w:rPr>
            <w:noProof/>
            <w:webHidden/>
          </w:rPr>
          <w:instrText xml:space="preserve"> PAGEREF _Toc292328342 \h </w:instrText>
        </w:r>
        <w:r w:rsidR="00A20623">
          <w:rPr>
            <w:noProof/>
            <w:webHidden/>
          </w:rPr>
        </w:r>
        <w:r w:rsidR="00A20623">
          <w:rPr>
            <w:noProof/>
            <w:webHidden/>
          </w:rPr>
          <w:fldChar w:fldCharType="separate"/>
        </w:r>
        <w:r w:rsidR="00A20623">
          <w:rPr>
            <w:noProof/>
            <w:webHidden/>
          </w:rPr>
          <w:t>17</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43" w:history="1">
        <w:r w:rsidR="00A20623" w:rsidRPr="003322D6">
          <w:rPr>
            <w:rStyle w:val="Hipervnculo"/>
            <w:noProof/>
            <w:lang w:eastAsia="es-ES"/>
          </w:rPr>
          <w:t>Requisitos No Funcionales</w:t>
        </w:r>
        <w:r w:rsidR="00A20623">
          <w:rPr>
            <w:noProof/>
            <w:webHidden/>
          </w:rPr>
          <w:tab/>
        </w:r>
        <w:r w:rsidR="00A20623">
          <w:rPr>
            <w:noProof/>
            <w:webHidden/>
          </w:rPr>
          <w:fldChar w:fldCharType="begin"/>
        </w:r>
        <w:r w:rsidR="00A20623">
          <w:rPr>
            <w:noProof/>
            <w:webHidden/>
          </w:rPr>
          <w:instrText xml:space="preserve"> PAGEREF _Toc292328343 \h </w:instrText>
        </w:r>
        <w:r w:rsidR="00A20623">
          <w:rPr>
            <w:noProof/>
            <w:webHidden/>
          </w:rPr>
        </w:r>
        <w:r w:rsidR="00A20623">
          <w:rPr>
            <w:noProof/>
            <w:webHidden/>
          </w:rPr>
          <w:fldChar w:fldCharType="separate"/>
        </w:r>
        <w:r w:rsidR="00A20623">
          <w:rPr>
            <w:noProof/>
            <w:webHidden/>
          </w:rPr>
          <w:t>19</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44" w:history="1">
        <w:r w:rsidR="00A20623" w:rsidRPr="003322D6">
          <w:rPr>
            <w:rStyle w:val="Hipervnculo"/>
            <w:noProof/>
          </w:rPr>
          <w:t>Restricciones</w:t>
        </w:r>
        <w:r w:rsidR="00A20623">
          <w:rPr>
            <w:noProof/>
            <w:webHidden/>
          </w:rPr>
          <w:tab/>
        </w:r>
        <w:r w:rsidR="00A20623">
          <w:rPr>
            <w:noProof/>
            <w:webHidden/>
          </w:rPr>
          <w:fldChar w:fldCharType="begin"/>
        </w:r>
        <w:r w:rsidR="00A20623">
          <w:rPr>
            <w:noProof/>
            <w:webHidden/>
          </w:rPr>
          <w:instrText xml:space="preserve"> PAGEREF _Toc292328344 \h </w:instrText>
        </w:r>
        <w:r w:rsidR="00A20623">
          <w:rPr>
            <w:noProof/>
            <w:webHidden/>
          </w:rPr>
        </w:r>
        <w:r w:rsidR="00A20623">
          <w:rPr>
            <w:noProof/>
            <w:webHidden/>
          </w:rPr>
          <w:fldChar w:fldCharType="separate"/>
        </w:r>
        <w:r w:rsidR="00A20623">
          <w:rPr>
            <w:noProof/>
            <w:webHidden/>
          </w:rPr>
          <w:t>19</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45" w:history="1">
        <w:r w:rsidR="00A20623" w:rsidRPr="003322D6">
          <w:rPr>
            <w:rStyle w:val="Hipervnculo"/>
            <w:noProof/>
          </w:rPr>
          <w:t>Supuestos</w:t>
        </w:r>
        <w:r w:rsidR="00A20623">
          <w:rPr>
            <w:noProof/>
            <w:webHidden/>
          </w:rPr>
          <w:tab/>
        </w:r>
        <w:r w:rsidR="00A20623">
          <w:rPr>
            <w:noProof/>
            <w:webHidden/>
          </w:rPr>
          <w:fldChar w:fldCharType="begin"/>
        </w:r>
        <w:r w:rsidR="00A20623">
          <w:rPr>
            <w:noProof/>
            <w:webHidden/>
          </w:rPr>
          <w:instrText xml:space="preserve"> PAGEREF _Toc292328345 \h </w:instrText>
        </w:r>
        <w:r w:rsidR="00A20623">
          <w:rPr>
            <w:noProof/>
            <w:webHidden/>
          </w:rPr>
        </w:r>
        <w:r w:rsidR="00A20623">
          <w:rPr>
            <w:noProof/>
            <w:webHidden/>
          </w:rPr>
          <w:fldChar w:fldCharType="separate"/>
        </w:r>
        <w:r w:rsidR="00A20623">
          <w:rPr>
            <w:noProof/>
            <w:webHidden/>
          </w:rPr>
          <w:t>19</w:t>
        </w:r>
        <w:r w:rsidR="00A20623">
          <w:rPr>
            <w:noProof/>
            <w:webHidden/>
          </w:rPr>
          <w:fldChar w:fldCharType="end"/>
        </w:r>
      </w:hyperlink>
    </w:p>
    <w:p w:rsidR="00A20623" w:rsidRDefault="00B8743A">
      <w:pPr>
        <w:pStyle w:val="TDC1"/>
        <w:tabs>
          <w:tab w:val="left" w:pos="1100"/>
          <w:tab w:val="right" w:leader="dot" w:pos="8495"/>
        </w:tabs>
        <w:rPr>
          <w:rFonts w:asciiTheme="minorHAnsi" w:eastAsiaTheme="minorEastAsia" w:hAnsiTheme="minorHAnsi" w:cstheme="minorBidi"/>
          <w:noProof/>
          <w:lang w:val="es-AR" w:eastAsia="es-AR"/>
        </w:rPr>
      </w:pPr>
      <w:hyperlink w:anchor="_Toc292328346" w:history="1">
        <w:r w:rsidR="00A20623" w:rsidRPr="003322D6">
          <w:rPr>
            <w:rStyle w:val="Hipervnculo"/>
            <w:noProof/>
          </w:rPr>
          <w:t>7.</w:t>
        </w:r>
        <w:r w:rsidR="00A20623">
          <w:rPr>
            <w:rFonts w:asciiTheme="minorHAnsi" w:eastAsiaTheme="minorEastAsia" w:hAnsiTheme="minorHAnsi" w:cstheme="minorBidi"/>
            <w:noProof/>
            <w:lang w:val="es-AR" w:eastAsia="es-AR"/>
          </w:rPr>
          <w:tab/>
        </w:r>
        <w:r w:rsidR="00A20623" w:rsidRPr="003322D6">
          <w:rPr>
            <w:rStyle w:val="Hipervnculo"/>
            <w:noProof/>
          </w:rPr>
          <w:t>Propuesta Del Producto</w:t>
        </w:r>
        <w:r w:rsidR="00A20623">
          <w:rPr>
            <w:noProof/>
            <w:webHidden/>
          </w:rPr>
          <w:tab/>
        </w:r>
        <w:r w:rsidR="00A20623">
          <w:rPr>
            <w:noProof/>
            <w:webHidden/>
          </w:rPr>
          <w:fldChar w:fldCharType="begin"/>
        </w:r>
        <w:r w:rsidR="00A20623">
          <w:rPr>
            <w:noProof/>
            <w:webHidden/>
          </w:rPr>
          <w:instrText xml:space="preserve"> PAGEREF _Toc292328346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47" w:history="1">
        <w:r w:rsidR="00A20623" w:rsidRPr="003322D6">
          <w:rPr>
            <w:rStyle w:val="Hipervnculo"/>
            <w:noProof/>
          </w:rPr>
          <w:t>Objetivo</w:t>
        </w:r>
        <w:r w:rsidR="00A20623">
          <w:rPr>
            <w:noProof/>
            <w:webHidden/>
          </w:rPr>
          <w:tab/>
        </w:r>
        <w:r w:rsidR="00A20623">
          <w:rPr>
            <w:noProof/>
            <w:webHidden/>
          </w:rPr>
          <w:fldChar w:fldCharType="begin"/>
        </w:r>
        <w:r w:rsidR="00A20623">
          <w:rPr>
            <w:noProof/>
            <w:webHidden/>
          </w:rPr>
          <w:instrText xml:space="preserve"> PAGEREF _Toc292328347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48" w:history="1">
        <w:r w:rsidR="00A20623" w:rsidRPr="003322D6">
          <w:rPr>
            <w:rStyle w:val="Hipervnculo"/>
            <w:noProof/>
          </w:rPr>
          <w:t>Límites</w:t>
        </w:r>
        <w:r w:rsidR="00A20623">
          <w:rPr>
            <w:noProof/>
            <w:webHidden/>
          </w:rPr>
          <w:tab/>
        </w:r>
        <w:r w:rsidR="00A20623">
          <w:rPr>
            <w:noProof/>
            <w:webHidden/>
          </w:rPr>
          <w:fldChar w:fldCharType="begin"/>
        </w:r>
        <w:r w:rsidR="00A20623">
          <w:rPr>
            <w:noProof/>
            <w:webHidden/>
          </w:rPr>
          <w:instrText xml:space="preserve"> PAGEREF _Toc292328348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49" w:history="1">
        <w:r w:rsidR="00A20623" w:rsidRPr="003322D6">
          <w:rPr>
            <w:rStyle w:val="Hipervnculo"/>
            <w:noProof/>
          </w:rPr>
          <w:t>Alcances</w:t>
        </w:r>
        <w:r w:rsidR="00A20623">
          <w:rPr>
            <w:noProof/>
            <w:webHidden/>
          </w:rPr>
          <w:tab/>
        </w:r>
        <w:r w:rsidR="00A20623">
          <w:rPr>
            <w:noProof/>
            <w:webHidden/>
          </w:rPr>
          <w:fldChar w:fldCharType="begin"/>
        </w:r>
        <w:r w:rsidR="00A20623">
          <w:rPr>
            <w:noProof/>
            <w:webHidden/>
          </w:rPr>
          <w:instrText xml:space="preserve"> PAGEREF _Toc292328349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B8743A">
      <w:pPr>
        <w:pStyle w:val="TDC3"/>
        <w:tabs>
          <w:tab w:val="right" w:leader="dot" w:pos="8495"/>
        </w:tabs>
        <w:rPr>
          <w:rFonts w:asciiTheme="minorHAnsi" w:eastAsiaTheme="minorEastAsia" w:hAnsiTheme="minorHAnsi" w:cstheme="minorBidi"/>
          <w:noProof/>
        </w:rPr>
      </w:pPr>
      <w:hyperlink w:anchor="_Toc292328350" w:history="1">
        <w:r w:rsidR="00A20623" w:rsidRPr="003322D6">
          <w:rPr>
            <w:rStyle w:val="Hipervnculo"/>
            <w:noProof/>
          </w:rPr>
          <w:t>Módulo de Gestión de Planificación</w:t>
        </w:r>
        <w:r w:rsidR="00A20623">
          <w:rPr>
            <w:noProof/>
            <w:webHidden/>
          </w:rPr>
          <w:tab/>
        </w:r>
        <w:r w:rsidR="00A20623">
          <w:rPr>
            <w:noProof/>
            <w:webHidden/>
          </w:rPr>
          <w:fldChar w:fldCharType="begin"/>
        </w:r>
        <w:r w:rsidR="00A20623">
          <w:rPr>
            <w:noProof/>
            <w:webHidden/>
          </w:rPr>
          <w:instrText xml:space="preserve"> PAGEREF _Toc292328350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B8743A">
      <w:pPr>
        <w:pStyle w:val="TDC3"/>
        <w:tabs>
          <w:tab w:val="right" w:leader="dot" w:pos="8495"/>
        </w:tabs>
        <w:rPr>
          <w:rFonts w:asciiTheme="minorHAnsi" w:eastAsiaTheme="minorEastAsia" w:hAnsiTheme="minorHAnsi" w:cstheme="minorBidi"/>
          <w:noProof/>
        </w:rPr>
      </w:pPr>
      <w:hyperlink w:anchor="_Toc292328351" w:history="1">
        <w:r w:rsidR="00A20623" w:rsidRPr="003322D6">
          <w:rPr>
            <w:rStyle w:val="Hipervnculo"/>
            <w:noProof/>
          </w:rPr>
          <w:t>Módulo de Reportes</w:t>
        </w:r>
        <w:r w:rsidR="00A20623">
          <w:rPr>
            <w:noProof/>
            <w:webHidden/>
          </w:rPr>
          <w:tab/>
        </w:r>
        <w:r w:rsidR="00A20623">
          <w:rPr>
            <w:noProof/>
            <w:webHidden/>
          </w:rPr>
          <w:fldChar w:fldCharType="begin"/>
        </w:r>
        <w:r w:rsidR="00A20623">
          <w:rPr>
            <w:noProof/>
            <w:webHidden/>
          </w:rPr>
          <w:instrText xml:space="preserve"> PAGEREF _Toc292328351 \h </w:instrText>
        </w:r>
        <w:r w:rsidR="00A20623">
          <w:rPr>
            <w:noProof/>
            <w:webHidden/>
          </w:rPr>
        </w:r>
        <w:r w:rsidR="00A20623">
          <w:rPr>
            <w:noProof/>
            <w:webHidden/>
          </w:rPr>
          <w:fldChar w:fldCharType="separate"/>
        </w:r>
        <w:r w:rsidR="00A20623">
          <w:rPr>
            <w:noProof/>
            <w:webHidden/>
          </w:rPr>
          <w:t>20</w:t>
        </w:r>
        <w:r w:rsidR="00A20623">
          <w:rPr>
            <w:noProof/>
            <w:webHidden/>
          </w:rPr>
          <w:fldChar w:fldCharType="end"/>
        </w:r>
      </w:hyperlink>
    </w:p>
    <w:p w:rsidR="00A20623" w:rsidRDefault="00B8743A">
      <w:pPr>
        <w:pStyle w:val="TDC3"/>
        <w:tabs>
          <w:tab w:val="right" w:leader="dot" w:pos="8495"/>
        </w:tabs>
        <w:rPr>
          <w:rFonts w:asciiTheme="minorHAnsi" w:eastAsiaTheme="minorEastAsia" w:hAnsiTheme="minorHAnsi" w:cstheme="minorBidi"/>
          <w:noProof/>
        </w:rPr>
      </w:pPr>
      <w:hyperlink w:anchor="_Toc292328352" w:history="1">
        <w:r w:rsidR="00A20623" w:rsidRPr="003322D6">
          <w:rPr>
            <w:rStyle w:val="Hipervnculo"/>
            <w:noProof/>
          </w:rPr>
          <w:t>Módulo de Gestión de Comunicación</w:t>
        </w:r>
        <w:r w:rsidR="00A20623">
          <w:rPr>
            <w:noProof/>
            <w:webHidden/>
          </w:rPr>
          <w:tab/>
        </w:r>
        <w:r w:rsidR="00A20623">
          <w:rPr>
            <w:noProof/>
            <w:webHidden/>
          </w:rPr>
          <w:fldChar w:fldCharType="begin"/>
        </w:r>
        <w:r w:rsidR="00A20623">
          <w:rPr>
            <w:noProof/>
            <w:webHidden/>
          </w:rPr>
          <w:instrText xml:space="preserve"> PAGEREF _Toc292328352 \h </w:instrText>
        </w:r>
        <w:r w:rsidR="00A20623">
          <w:rPr>
            <w:noProof/>
            <w:webHidden/>
          </w:rPr>
        </w:r>
        <w:r w:rsidR="00A20623">
          <w:rPr>
            <w:noProof/>
            <w:webHidden/>
          </w:rPr>
          <w:fldChar w:fldCharType="separate"/>
        </w:r>
        <w:r w:rsidR="00A20623">
          <w:rPr>
            <w:noProof/>
            <w:webHidden/>
          </w:rPr>
          <w:t>21</w:t>
        </w:r>
        <w:r w:rsidR="00A20623">
          <w:rPr>
            <w:noProof/>
            <w:webHidden/>
          </w:rPr>
          <w:fldChar w:fldCharType="end"/>
        </w:r>
      </w:hyperlink>
    </w:p>
    <w:p w:rsidR="00A20623" w:rsidRDefault="00B8743A">
      <w:pPr>
        <w:pStyle w:val="TDC3"/>
        <w:tabs>
          <w:tab w:val="right" w:leader="dot" w:pos="8495"/>
        </w:tabs>
        <w:rPr>
          <w:rFonts w:asciiTheme="minorHAnsi" w:eastAsiaTheme="minorEastAsia" w:hAnsiTheme="minorHAnsi" w:cstheme="minorBidi"/>
          <w:noProof/>
        </w:rPr>
      </w:pPr>
      <w:hyperlink w:anchor="_Toc292328353" w:history="1">
        <w:r w:rsidR="00A20623" w:rsidRPr="003322D6">
          <w:rPr>
            <w:rStyle w:val="Hipervnculo"/>
            <w:noProof/>
          </w:rPr>
          <w:t>Módulo de Gestión de foro</w:t>
        </w:r>
        <w:r w:rsidR="00A20623">
          <w:rPr>
            <w:noProof/>
            <w:webHidden/>
          </w:rPr>
          <w:tab/>
        </w:r>
        <w:r w:rsidR="00A20623">
          <w:rPr>
            <w:noProof/>
            <w:webHidden/>
          </w:rPr>
          <w:fldChar w:fldCharType="begin"/>
        </w:r>
        <w:r w:rsidR="00A20623">
          <w:rPr>
            <w:noProof/>
            <w:webHidden/>
          </w:rPr>
          <w:instrText xml:space="preserve"> PAGEREF _Toc292328353 \h </w:instrText>
        </w:r>
        <w:r w:rsidR="00A20623">
          <w:rPr>
            <w:noProof/>
            <w:webHidden/>
          </w:rPr>
        </w:r>
        <w:r w:rsidR="00A20623">
          <w:rPr>
            <w:noProof/>
            <w:webHidden/>
          </w:rPr>
          <w:fldChar w:fldCharType="separate"/>
        </w:r>
        <w:r w:rsidR="00A20623">
          <w:rPr>
            <w:noProof/>
            <w:webHidden/>
          </w:rPr>
          <w:t>21</w:t>
        </w:r>
        <w:r w:rsidR="00A20623">
          <w:rPr>
            <w:noProof/>
            <w:webHidden/>
          </w:rPr>
          <w:fldChar w:fldCharType="end"/>
        </w:r>
      </w:hyperlink>
    </w:p>
    <w:p w:rsidR="00A20623" w:rsidRDefault="00B8743A">
      <w:pPr>
        <w:pStyle w:val="TDC3"/>
        <w:tabs>
          <w:tab w:val="right" w:leader="dot" w:pos="8495"/>
        </w:tabs>
        <w:rPr>
          <w:rFonts w:asciiTheme="minorHAnsi" w:eastAsiaTheme="minorEastAsia" w:hAnsiTheme="minorHAnsi" w:cstheme="minorBidi"/>
          <w:noProof/>
        </w:rPr>
      </w:pPr>
      <w:hyperlink w:anchor="_Toc292328354" w:history="1">
        <w:r w:rsidR="00A20623" w:rsidRPr="003322D6">
          <w:rPr>
            <w:rStyle w:val="Hipervnculo"/>
            <w:noProof/>
          </w:rPr>
          <w:t>Módulo de Gestión Agenda de Actividades</w:t>
        </w:r>
        <w:r w:rsidR="00A20623">
          <w:rPr>
            <w:noProof/>
            <w:webHidden/>
          </w:rPr>
          <w:tab/>
        </w:r>
        <w:r w:rsidR="00A20623">
          <w:rPr>
            <w:noProof/>
            <w:webHidden/>
          </w:rPr>
          <w:fldChar w:fldCharType="begin"/>
        </w:r>
        <w:r w:rsidR="00A20623">
          <w:rPr>
            <w:noProof/>
            <w:webHidden/>
          </w:rPr>
          <w:instrText xml:space="preserve"> PAGEREF _Toc292328354 \h </w:instrText>
        </w:r>
        <w:r w:rsidR="00A20623">
          <w:rPr>
            <w:noProof/>
            <w:webHidden/>
          </w:rPr>
        </w:r>
        <w:r w:rsidR="00A20623">
          <w:rPr>
            <w:noProof/>
            <w:webHidden/>
          </w:rPr>
          <w:fldChar w:fldCharType="separate"/>
        </w:r>
        <w:r w:rsidR="00A20623">
          <w:rPr>
            <w:noProof/>
            <w:webHidden/>
          </w:rPr>
          <w:t>21</w:t>
        </w:r>
        <w:r w:rsidR="00A20623">
          <w:rPr>
            <w:noProof/>
            <w:webHidden/>
          </w:rPr>
          <w:fldChar w:fldCharType="end"/>
        </w:r>
      </w:hyperlink>
    </w:p>
    <w:p w:rsidR="00A20623" w:rsidRDefault="00B8743A">
      <w:pPr>
        <w:pStyle w:val="TDC3"/>
        <w:tabs>
          <w:tab w:val="right" w:leader="dot" w:pos="8495"/>
        </w:tabs>
        <w:rPr>
          <w:rFonts w:asciiTheme="minorHAnsi" w:eastAsiaTheme="minorEastAsia" w:hAnsiTheme="minorHAnsi" w:cstheme="minorBidi"/>
          <w:noProof/>
        </w:rPr>
      </w:pPr>
      <w:hyperlink w:anchor="_Toc292328355" w:history="1">
        <w:r w:rsidR="00A20623" w:rsidRPr="003322D6">
          <w:rPr>
            <w:rStyle w:val="Hipervnculo"/>
            <w:noProof/>
          </w:rPr>
          <w:t>Módulo de Gestión de Usuarios y Perfiles</w:t>
        </w:r>
        <w:r w:rsidR="00A20623">
          <w:rPr>
            <w:noProof/>
            <w:webHidden/>
          </w:rPr>
          <w:tab/>
        </w:r>
        <w:r w:rsidR="00A20623">
          <w:rPr>
            <w:noProof/>
            <w:webHidden/>
          </w:rPr>
          <w:fldChar w:fldCharType="begin"/>
        </w:r>
        <w:r w:rsidR="00A20623">
          <w:rPr>
            <w:noProof/>
            <w:webHidden/>
          </w:rPr>
          <w:instrText xml:space="preserve"> PAGEREF _Toc292328355 \h </w:instrText>
        </w:r>
        <w:r w:rsidR="00A20623">
          <w:rPr>
            <w:noProof/>
            <w:webHidden/>
          </w:rPr>
        </w:r>
        <w:r w:rsidR="00A20623">
          <w:rPr>
            <w:noProof/>
            <w:webHidden/>
          </w:rPr>
          <w:fldChar w:fldCharType="separate"/>
        </w:r>
        <w:r w:rsidR="00A20623">
          <w:rPr>
            <w:noProof/>
            <w:webHidden/>
          </w:rPr>
          <w:t>21</w:t>
        </w:r>
        <w:r w:rsidR="00A20623">
          <w:rPr>
            <w:noProof/>
            <w:webHidden/>
          </w:rPr>
          <w:fldChar w:fldCharType="end"/>
        </w:r>
      </w:hyperlink>
    </w:p>
    <w:p w:rsidR="00A20623" w:rsidRDefault="00B8743A">
      <w:pPr>
        <w:pStyle w:val="TDC3"/>
        <w:tabs>
          <w:tab w:val="right" w:leader="dot" w:pos="8495"/>
        </w:tabs>
        <w:rPr>
          <w:rFonts w:asciiTheme="minorHAnsi" w:eastAsiaTheme="minorEastAsia" w:hAnsiTheme="minorHAnsi" w:cstheme="minorBidi"/>
          <w:noProof/>
        </w:rPr>
      </w:pPr>
      <w:hyperlink w:anchor="_Toc292328356" w:history="1">
        <w:r w:rsidR="00A20623" w:rsidRPr="003322D6">
          <w:rPr>
            <w:rStyle w:val="Hipervnculo"/>
            <w:noProof/>
          </w:rPr>
          <w:t>Módulo de Importación de Datos</w:t>
        </w:r>
        <w:r w:rsidR="00A20623">
          <w:rPr>
            <w:noProof/>
            <w:webHidden/>
          </w:rPr>
          <w:tab/>
        </w:r>
        <w:r w:rsidR="00A20623">
          <w:rPr>
            <w:noProof/>
            <w:webHidden/>
          </w:rPr>
          <w:fldChar w:fldCharType="begin"/>
        </w:r>
        <w:r w:rsidR="00A20623">
          <w:rPr>
            <w:noProof/>
            <w:webHidden/>
          </w:rPr>
          <w:instrText xml:space="preserve"> PAGEREF _Toc292328356 \h </w:instrText>
        </w:r>
        <w:r w:rsidR="00A20623">
          <w:rPr>
            <w:noProof/>
            <w:webHidden/>
          </w:rPr>
        </w:r>
        <w:r w:rsidR="00A20623">
          <w:rPr>
            <w:noProof/>
            <w:webHidden/>
          </w:rPr>
          <w:fldChar w:fldCharType="separate"/>
        </w:r>
        <w:r w:rsidR="00A20623">
          <w:rPr>
            <w:noProof/>
            <w:webHidden/>
          </w:rPr>
          <w:t>21</w:t>
        </w:r>
        <w:r w:rsidR="00A20623">
          <w:rPr>
            <w:noProof/>
            <w:webHidden/>
          </w:rPr>
          <w:fldChar w:fldCharType="end"/>
        </w:r>
      </w:hyperlink>
    </w:p>
    <w:p w:rsidR="00A20623" w:rsidRDefault="00B8743A">
      <w:pPr>
        <w:pStyle w:val="TDC3"/>
        <w:tabs>
          <w:tab w:val="right" w:leader="dot" w:pos="8495"/>
        </w:tabs>
        <w:rPr>
          <w:rFonts w:asciiTheme="minorHAnsi" w:eastAsiaTheme="minorEastAsia" w:hAnsiTheme="minorHAnsi" w:cstheme="minorBidi"/>
          <w:noProof/>
        </w:rPr>
      </w:pPr>
      <w:hyperlink w:anchor="_Toc292328357" w:history="1">
        <w:r w:rsidR="00A20623" w:rsidRPr="003322D6">
          <w:rPr>
            <w:rStyle w:val="Hipervnculo"/>
            <w:noProof/>
          </w:rPr>
          <w:t>Módulo de Gestión de Información de Alumnos</w:t>
        </w:r>
        <w:r w:rsidR="00A20623">
          <w:rPr>
            <w:noProof/>
            <w:webHidden/>
          </w:rPr>
          <w:tab/>
        </w:r>
        <w:r w:rsidR="00A20623">
          <w:rPr>
            <w:noProof/>
            <w:webHidden/>
          </w:rPr>
          <w:fldChar w:fldCharType="begin"/>
        </w:r>
        <w:r w:rsidR="00A20623">
          <w:rPr>
            <w:noProof/>
            <w:webHidden/>
          </w:rPr>
          <w:instrText xml:space="preserve"> PAGEREF _Toc292328357 \h </w:instrText>
        </w:r>
        <w:r w:rsidR="00A20623">
          <w:rPr>
            <w:noProof/>
            <w:webHidden/>
          </w:rPr>
        </w:r>
        <w:r w:rsidR="00A20623">
          <w:rPr>
            <w:noProof/>
            <w:webHidden/>
          </w:rPr>
          <w:fldChar w:fldCharType="separate"/>
        </w:r>
        <w:r w:rsidR="00A20623">
          <w:rPr>
            <w:noProof/>
            <w:webHidden/>
          </w:rPr>
          <w:t>22</w:t>
        </w:r>
        <w:r w:rsidR="00A20623">
          <w:rPr>
            <w:noProof/>
            <w:webHidden/>
          </w:rPr>
          <w:fldChar w:fldCharType="end"/>
        </w:r>
      </w:hyperlink>
    </w:p>
    <w:p w:rsidR="00A20623" w:rsidRDefault="00B8743A">
      <w:pPr>
        <w:pStyle w:val="TDC3"/>
        <w:tabs>
          <w:tab w:val="right" w:leader="dot" w:pos="8495"/>
        </w:tabs>
        <w:rPr>
          <w:rFonts w:asciiTheme="minorHAnsi" w:eastAsiaTheme="minorEastAsia" w:hAnsiTheme="minorHAnsi" w:cstheme="minorBidi"/>
          <w:noProof/>
        </w:rPr>
      </w:pPr>
      <w:hyperlink w:anchor="_Toc292328358" w:history="1">
        <w:r w:rsidR="00A20623" w:rsidRPr="003322D6">
          <w:rPr>
            <w:rStyle w:val="Hipervnculo"/>
            <w:noProof/>
          </w:rPr>
          <w:t>Módulo Web</w:t>
        </w:r>
        <w:r w:rsidR="00A20623">
          <w:rPr>
            <w:noProof/>
            <w:webHidden/>
          </w:rPr>
          <w:tab/>
        </w:r>
        <w:r w:rsidR="00A20623">
          <w:rPr>
            <w:noProof/>
            <w:webHidden/>
          </w:rPr>
          <w:fldChar w:fldCharType="begin"/>
        </w:r>
        <w:r w:rsidR="00A20623">
          <w:rPr>
            <w:noProof/>
            <w:webHidden/>
          </w:rPr>
          <w:instrText xml:space="preserve"> PAGEREF _Toc292328358 \h </w:instrText>
        </w:r>
        <w:r w:rsidR="00A20623">
          <w:rPr>
            <w:noProof/>
            <w:webHidden/>
          </w:rPr>
        </w:r>
        <w:r w:rsidR="00A20623">
          <w:rPr>
            <w:noProof/>
            <w:webHidden/>
          </w:rPr>
          <w:fldChar w:fldCharType="separate"/>
        </w:r>
        <w:r w:rsidR="00A20623">
          <w:rPr>
            <w:noProof/>
            <w:webHidden/>
          </w:rPr>
          <w:t>22</w:t>
        </w:r>
        <w:r w:rsidR="00A20623">
          <w:rPr>
            <w:noProof/>
            <w:webHidden/>
          </w:rPr>
          <w:fldChar w:fldCharType="end"/>
        </w:r>
      </w:hyperlink>
    </w:p>
    <w:p w:rsidR="00A20623" w:rsidRDefault="00B8743A">
      <w:pPr>
        <w:pStyle w:val="TDC3"/>
        <w:tabs>
          <w:tab w:val="right" w:leader="dot" w:pos="8495"/>
        </w:tabs>
        <w:rPr>
          <w:rFonts w:asciiTheme="minorHAnsi" w:eastAsiaTheme="minorEastAsia" w:hAnsiTheme="minorHAnsi" w:cstheme="minorBidi"/>
          <w:noProof/>
        </w:rPr>
      </w:pPr>
      <w:hyperlink w:anchor="_Toc292328359" w:history="1">
        <w:r w:rsidR="00A20623" w:rsidRPr="003322D6">
          <w:rPr>
            <w:rStyle w:val="Hipervnculo"/>
            <w:noProof/>
          </w:rPr>
          <w:t>Módulo Novedades Áulicas</w:t>
        </w:r>
        <w:r w:rsidR="00A20623">
          <w:rPr>
            <w:noProof/>
            <w:webHidden/>
          </w:rPr>
          <w:tab/>
        </w:r>
        <w:r w:rsidR="00A20623">
          <w:rPr>
            <w:noProof/>
            <w:webHidden/>
          </w:rPr>
          <w:fldChar w:fldCharType="begin"/>
        </w:r>
        <w:r w:rsidR="00A20623">
          <w:rPr>
            <w:noProof/>
            <w:webHidden/>
          </w:rPr>
          <w:instrText xml:space="preserve"> PAGEREF _Toc292328359 \h </w:instrText>
        </w:r>
        <w:r w:rsidR="00A20623">
          <w:rPr>
            <w:noProof/>
            <w:webHidden/>
          </w:rPr>
        </w:r>
        <w:r w:rsidR="00A20623">
          <w:rPr>
            <w:noProof/>
            <w:webHidden/>
          </w:rPr>
          <w:fldChar w:fldCharType="separate"/>
        </w:r>
        <w:r w:rsidR="00A20623">
          <w:rPr>
            <w:noProof/>
            <w:webHidden/>
          </w:rPr>
          <w:t>22</w:t>
        </w:r>
        <w:r w:rsidR="00A20623">
          <w:rPr>
            <w:noProof/>
            <w:webHidden/>
          </w:rPr>
          <w:fldChar w:fldCharType="end"/>
        </w:r>
      </w:hyperlink>
    </w:p>
    <w:p w:rsidR="00A20623" w:rsidRDefault="00B8743A">
      <w:pPr>
        <w:pStyle w:val="TDC3"/>
        <w:tabs>
          <w:tab w:val="right" w:leader="dot" w:pos="8495"/>
        </w:tabs>
        <w:rPr>
          <w:rFonts w:asciiTheme="minorHAnsi" w:eastAsiaTheme="minorEastAsia" w:hAnsiTheme="minorHAnsi" w:cstheme="minorBidi"/>
          <w:noProof/>
        </w:rPr>
      </w:pPr>
      <w:hyperlink w:anchor="_Toc292328360" w:history="1">
        <w:r w:rsidR="00A20623" w:rsidRPr="003322D6">
          <w:rPr>
            <w:rStyle w:val="Hipervnculo"/>
            <w:noProof/>
          </w:rPr>
          <w:t>Módulo Encuestas</w:t>
        </w:r>
        <w:r w:rsidR="00A20623">
          <w:rPr>
            <w:noProof/>
            <w:webHidden/>
          </w:rPr>
          <w:tab/>
        </w:r>
        <w:r w:rsidR="00A20623">
          <w:rPr>
            <w:noProof/>
            <w:webHidden/>
          </w:rPr>
          <w:fldChar w:fldCharType="begin"/>
        </w:r>
        <w:r w:rsidR="00A20623">
          <w:rPr>
            <w:noProof/>
            <w:webHidden/>
          </w:rPr>
          <w:instrText xml:space="preserve"> PAGEREF _Toc292328360 \h </w:instrText>
        </w:r>
        <w:r w:rsidR="00A20623">
          <w:rPr>
            <w:noProof/>
            <w:webHidden/>
          </w:rPr>
        </w:r>
        <w:r w:rsidR="00A20623">
          <w:rPr>
            <w:noProof/>
            <w:webHidden/>
          </w:rPr>
          <w:fldChar w:fldCharType="separate"/>
        </w:r>
        <w:r w:rsidR="00A20623">
          <w:rPr>
            <w:noProof/>
            <w:webHidden/>
          </w:rPr>
          <w:t>22</w:t>
        </w:r>
        <w:r w:rsidR="00A20623">
          <w:rPr>
            <w:noProof/>
            <w:webHidden/>
          </w:rPr>
          <w:fldChar w:fldCharType="end"/>
        </w:r>
      </w:hyperlink>
    </w:p>
    <w:p w:rsidR="00A20623" w:rsidRDefault="00B8743A">
      <w:pPr>
        <w:pStyle w:val="TDC1"/>
        <w:tabs>
          <w:tab w:val="left" w:pos="1100"/>
          <w:tab w:val="right" w:leader="dot" w:pos="8495"/>
        </w:tabs>
        <w:rPr>
          <w:rFonts w:asciiTheme="minorHAnsi" w:eastAsiaTheme="minorEastAsia" w:hAnsiTheme="minorHAnsi" w:cstheme="minorBidi"/>
          <w:noProof/>
          <w:lang w:val="es-AR" w:eastAsia="es-AR"/>
        </w:rPr>
      </w:pPr>
      <w:hyperlink w:anchor="_Toc292328361" w:history="1">
        <w:r w:rsidR="00A20623" w:rsidRPr="003322D6">
          <w:rPr>
            <w:rStyle w:val="Hipervnculo"/>
            <w:noProof/>
          </w:rPr>
          <w:t>8.</w:t>
        </w:r>
        <w:r w:rsidR="00A20623">
          <w:rPr>
            <w:rFonts w:asciiTheme="minorHAnsi" w:eastAsiaTheme="minorEastAsia" w:hAnsiTheme="minorHAnsi" w:cstheme="minorBidi"/>
            <w:noProof/>
            <w:lang w:val="es-AR" w:eastAsia="es-AR"/>
          </w:rPr>
          <w:tab/>
        </w:r>
        <w:r w:rsidR="00A20623" w:rsidRPr="003322D6">
          <w:rPr>
            <w:rStyle w:val="Hipervnculo"/>
            <w:noProof/>
          </w:rPr>
          <w:t>Análisis de Conveniencia Del Proyecto</w:t>
        </w:r>
        <w:r w:rsidR="00A20623">
          <w:rPr>
            <w:noProof/>
            <w:webHidden/>
          </w:rPr>
          <w:tab/>
        </w:r>
        <w:r w:rsidR="00A20623">
          <w:rPr>
            <w:noProof/>
            <w:webHidden/>
          </w:rPr>
          <w:fldChar w:fldCharType="begin"/>
        </w:r>
        <w:r w:rsidR="00A20623">
          <w:rPr>
            <w:noProof/>
            <w:webHidden/>
          </w:rPr>
          <w:instrText xml:space="preserve"> PAGEREF _Toc292328361 \h </w:instrText>
        </w:r>
        <w:r w:rsidR="00A20623">
          <w:rPr>
            <w:noProof/>
            <w:webHidden/>
          </w:rPr>
        </w:r>
        <w:r w:rsidR="00A20623">
          <w:rPr>
            <w:noProof/>
            <w:webHidden/>
          </w:rPr>
          <w:fldChar w:fldCharType="separate"/>
        </w:r>
        <w:r w:rsidR="00A20623">
          <w:rPr>
            <w:noProof/>
            <w:webHidden/>
          </w:rPr>
          <w:t>23</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62" w:history="1">
        <w:r w:rsidR="00A20623" w:rsidRPr="003322D6">
          <w:rPr>
            <w:rStyle w:val="Hipervnculo"/>
            <w:noProof/>
          </w:rPr>
          <w:t>Conveniencia Técnica</w:t>
        </w:r>
        <w:r w:rsidR="00A20623">
          <w:rPr>
            <w:noProof/>
            <w:webHidden/>
          </w:rPr>
          <w:tab/>
        </w:r>
        <w:r w:rsidR="00A20623">
          <w:rPr>
            <w:noProof/>
            <w:webHidden/>
          </w:rPr>
          <w:fldChar w:fldCharType="begin"/>
        </w:r>
        <w:r w:rsidR="00A20623">
          <w:rPr>
            <w:noProof/>
            <w:webHidden/>
          </w:rPr>
          <w:instrText xml:space="preserve"> PAGEREF _Toc292328362 \h </w:instrText>
        </w:r>
        <w:r w:rsidR="00A20623">
          <w:rPr>
            <w:noProof/>
            <w:webHidden/>
          </w:rPr>
        </w:r>
        <w:r w:rsidR="00A20623">
          <w:rPr>
            <w:noProof/>
            <w:webHidden/>
          </w:rPr>
          <w:fldChar w:fldCharType="separate"/>
        </w:r>
        <w:r w:rsidR="00A20623">
          <w:rPr>
            <w:noProof/>
            <w:webHidden/>
          </w:rPr>
          <w:t>23</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63" w:history="1">
        <w:r w:rsidR="00A20623" w:rsidRPr="003322D6">
          <w:rPr>
            <w:rStyle w:val="Hipervnculo"/>
            <w:noProof/>
          </w:rPr>
          <w:t>Conveniencia Económica</w:t>
        </w:r>
        <w:r w:rsidR="00A20623">
          <w:rPr>
            <w:noProof/>
            <w:webHidden/>
          </w:rPr>
          <w:tab/>
        </w:r>
        <w:r w:rsidR="00A20623">
          <w:rPr>
            <w:noProof/>
            <w:webHidden/>
          </w:rPr>
          <w:fldChar w:fldCharType="begin"/>
        </w:r>
        <w:r w:rsidR="00A20623">
          <w:rPr>
            <w:noProof/>
            <w:webHidden/>
          </w:rPr>
          <w:instrText xml:space="preserve"> PAGEREF _Toc292328363 \h </w:instrText>
        </w:r>
        <w:r w:rsidR="00A20623">
          <w:rPr>
            <w:noProof/>
            <w:webHidden/>
          </w:rPr>
        </w:r>
        <w:r w:rsidR="00A20623">
          <w:rPr>
            <w:noProof/>
            <w:webHidden/>
          </w:rPr>
          <w:fldChar w:fldCharType="separate"/>
        </w:r>
        <w:r w:rsidR="00A20623">
          <w:rPr>
            <w:noProof/>
            <w:webHidden/>
          </w:rPr>
          <w:t>24</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64" w:history="1">
        <w:r w:rsidR="00A20623" w:rsidRPr="003322D6">
          <w:rPr>
            <w:rStyle w:val="Hipervnculo"/>
            <w:noProof/>
          </w:rPr>
          <w:t>Conveniencia Operativa</w:t>
        </w:r>
        <w:r w:rsidR="00A20623">
          <w:rPr>
            <w:noProof/>
            <w:webHidden/>
          </w:rPr>
          <w:tab/>
        </w:r>
        <w:r w:rsidR="00A20623">
          <w:rPr>
            <w:noProof/>
            <w:webHidden/>
          </w:rPr>
          <w:fldChar w:fldCharType="begin"/>
        </w:r>
        <w:r w:rsidR="00A20623">
          <w:rPr>
            <w:noProof/>
            <w:webHidden/>
          </w:rPr>
          <w:instrText xml:space="preserve"> PAGEREF _Toc292328364 \h </w:instrText>
        </w:r>
        <w:r w:rsidR="00A20623">
          <w:rPr>
            <w:noProof/>
            <w:webHidden/>
          </w:rPr>
        </w:r>
        <w:r w:rsidR="00A20623">
          <w:rPr>
            <w:noProof/>
            <w:webHidden/>
          </w:rPr>
          <w:fldChar w:fldCharType="separate"/>
        </w:r>
        <w:r w:rsidR="00A20623">
          <w:rPr>
            <w:noProof/>
            <w:webHidden/>
          </w:rPr>
          <w:t>24</w:t>
        </w:r>
        <w:r w:rsidR="00A20623">
          <w:rPr>
            <w:noProof/>
            <w:webHidden/>
          </w:rPr>
          <w:fldChar w:fldCharType="end"/>
        </w:r>
      </w:hyperlink>
    </w:p>
    <w:p w:rsidR="00A20623" w:rsidRDefault="00B8743A">
      <w:pPr>
        <w:pStyle w:val="TDC1"/>
        <w:tabs>
          <w:tab w:val="left" w:pos="1100"/>
          <w:tab w:val="right" w:leader="dot" w:pos="8495"/>
        </w:tabs>
        <w:rPr>
          <w:rFonts w:asciiTheme="minorHAnsi" w:eastAsiaTheme="minorEastAsia" w:hAnsiTheme="minorHAnsi" w:cstheme="minorBidi"/>
          <w:noProof/>
          <w:lang w:val="es-AR" w:eastAsia="es-AR"/>
        </w:rPr>
      </w:pPr>
      <w:hyperlink w:anchor="_Toc292328365" w:history="1">
        <w:r w:rsidR="00A20623" w:rsidRPr="003322D6">
          <w:rPr>
            <w:rStyle w:val="Hipervnculo"/>
            <w:noProof/>
          </w:rPr>
          <w:t>9.</w:t>
        </w:r>
        <w:r w:rsidR="00A20623">
          <w:rPr>
            <w:rFonts w:asciiTheme="minorHAnsi" w:eastAsiaTheme="minorEastAsia" w:hAnsiTheme="minorHAnsi" w:cstheme="minorBidi"/>
            <w:noProof/>
            <w:lang w:val="es-AR" w:eastAsia="es-AR"/>
          </w:rPr>
          <w:tab/>
        </w:r>
        <w:r w:rsidR="00A20623" w:rsidRPr="003322D6">
          <w:rPr>
            <w:rStyle w:val="Hipervnculo"/>
            <w:noProof/>
          </w:rPr>
          <w:t>Herramientas a Utilizar</w:t>
        </w:r>
        <w:r w:rsidR="00A20623">
          <w:rPr>
            <w:noProof/>
            <w:webHidden/>
          </w:rPr>
          <w:tab/>
        </w:r>
        <w:r w:rsidR="00A20623">
          <w:rPr>
            <w:noProof/>
            <w:webHidden/>
          </w:rPr>
          <w:fldChar w:fldCharType="begin"/>
        </w:r>
        <w:r w:rsidR="00A20623">
          <w:rPr>
            <w:noProof/>
            <w:webHidden/>
          </w:rPr>
          <w:instrText xml:space="preserve"> PAGEREF _Toc292328365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66" w:history="1">
        <w:r w:rsidR="00A20623" w:rsidRPr="003322D6">
          <w:rPr>
            <w:rStyle w:val="Hipervnculo"/>
            <w:noProof/>
          </w:rPr>
          <w:t>Microsoft Visual Studio 2010</w:t>
        </w:r>
        <w:r w:rsidR="00A20623">
          <w:rPr>
            <w:noProof/>
            <w:webHidden/>
          </w:rPr>
          <w:tab/>
        </w:r>
        <w:r w:rsidR="00A20623">
          <w:rPr>
            <w:noProof/>
            <w:webHidden/>
          </w:rPr>
          <w:fldChar w:fldCharType="begin"/>
        </w:r>
        <w:r w:rsidR="00A20623">
          <w:rPr>
            <w:noProof/>
            <w:webHidden/>
          </w:rPr>
          <w:instrText xml:space="preserve"> PAGEREF _Toc292328366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67" w:history="1">
        <w:r w:rsidR="00A20623" w:rsidRPr="003322D6">
          <w:rPr>
            <w:rStyle w:val="Hipervnculo"/>
            <w:noProof/>
          </w:rPr>
          <w:t>Subversion y TortoiseSVN</w:t>
        </w:r>
        <w:r w:rsidR="00A20623">
          <w:rPr>
            <w:noProof/>
            <w:webHidden/>
          </w:rPr>
          <w:tab/>
        </w:r>
        <w:r w:rsidR="00A20623">
          <w:rPr>
            <w:noProof/>
            <w:webHidden/>
          </w:rPr>
          <w:fldChar w:fldCharType="begin"/>
        </w:r>
        <w:r w:rsidR="00A20623">
          <w:rPr>
            <w:noProof/>
            <w:webHidden/>
          </w:rPr>
          <w:instrText xml:space="preserve"> PAGEREF _Toc292328367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68" w:history="1">
        <w:r w:rsidR="00A20623" w:rsidRPr="003322D6">
          <w:rPr>
            <w:rStyle w:val="Hipervnculo"/>
            <w:noProof/>
          </w:rPr>
          <w:t>Version One</w:t>
        </w:r>
        <w:r w:rsidR="00A20623">
          <w:rPr>
            <w:noProof/>
            <w:webHidden/>
          </w:rPr>
          <w:tab/>
        </w:r>
        <w:r w:rsidR="00A20623">
          <w:rPr>
            <w:noProof/>
            <w:webHidden/>
          </w:rPr>
          <w:fldChar w:fldCharType="begin"/>
        </w:r>
        <w:r w:rsidR="00A20623">
          <w:rPr>
            <w:noProof/>
            <w:webHidden/>
          </w:rPr>
          <w:instrText xml:space="preserve"> PAGEREF _Toc292328368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69" w:history="1">
        <w:r w:rsidR="00A20623" w:rsidRPr="003322D6">
          <w:rPr>
            <w:rStyle w:val="Hipervnculo"/>
            <w:noProof/>
          </w:rPr>
          <w:t>SQL Server Express 2008 R2</w:t>
        </w:r>
        <w:r w:rsidR="00A20623">
          <w:rPr>
            <w:noProof/>
            <w:webHidden/>
          </w:rPr>
          <w:tab/>
        </w:r>
        <w:r w:rsidR="00A20623">
          <w:rPr>
            <w:noProof/>
            <w:webHidden/>
          </w:rPr>
          <w:fldChar w:fldCharType="begin"/>
        </w:r>
        <w:r w:rsidR="00A20623">
          <w:rPr>
            <w:noProof/>
            <w:webHidden/>
          </w:rPr>
          <w:instrText xml:space="preserve"> PAGEREF _Toc292328369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70" w:history="1">
        <w:r w:rsidR="00A20623" w:rsidRPr="003322D6">
          <w:rPr>
            <w:rStyle w:val="Hipervnculo"/>
            <w:noProof/>
          </w:rPr>
          <w:t>Framework NHibernate</w:t>
        </w:r>
        <w:r w:rsidR="00A20623">
          <w:rPr>
            <w:noProof/>
            <w:webHidden/>
          </w:rPr>
          <w:tab/>
        </w:r>
        <w:r w:rsidR="00A20623">
          <w:rPr>
            <w:noProof/>
            <w:webHidden/>
          </w:rPr>
          <w:fldChar w:fldCharType="begin"/>
        </w:r>
        <w:r w:rsidR="00A20623">
          <w:rPr>
            <w:noProof/>
            <w:webHidden/>
          </w:rPr>
          <w:instrText xml:space="preserve"> PAGEREF _Toc292328370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71" w:history="1">
        <w:r w:rsidR="00A20623" w:rsidRPr="003322D6">
          <w:rPr>
            <w:rStyle w:val="Hipervnculo"/>
            <w:noProof/>
          </w:rPr>
          <w:t>Internet Information Server</w:t>
        </w:r>
        <w:r w:rsidR="00A20623">
          <w:rPr>
            <w:noProof/>
            <w:webHidden/>
          </w:rPr>
          <w:tab/>
        </w:r>
        <w:r w:rsidR="00A20623">
          <w:rPr>
            <w:noProof/>
            <w:webHidden/>
          </w:rPr>
          <w:fldChar w:fldCharType="begin"/>
        </w:r>
        <w:r w:rsidR="00A20623">
          <w:rPr>
            <w:noProof/>
            <w:webHidden/>
          </w:rPr>
          <w:instrText xml:space="preserve"> PAGEREF _Toc292328371 \h </w:instrText>
        </w:r>
        <w:r w:rsidR="00A20623">
          <w:rPr>
            <w:noProof/>
            <w:webHidden/>
          </w:rPr>
        </w:r>
        <w:r w:rsidR="00A20623">
          <w:rPr>
            <w:noProof/>
            <w:webHidden/>
          </w:rPr>
          <w:fldChar w:fldCharType="separate"/>
        </w:r>
        <w:r w:rsidR="00A20623">
          <w:rPr>
            <w:noProof/>
            <w:webHidden/>
          </w:rPr>
          <w:t>26</w:t>
        </w:r>
        <w:r w:rsidR="00A20623">
          <w:rPr>
            <w:noProof/>
            <w:webHidden/>
          </w:rPr>
          <w:fldChar w:fldCharType="end"/>
        </w:r>
      </w:hyperlink>
    </w:p>
    <w:p w:rsidR="00A20623" w:rsidRDefault="00B8743A">
      <w:pPr>
        <w:pStyle w:val="TDC1"/>
        <w:tabs>
          <w:tab w:val="left" w:pos="1320"/>
          <w:tab w:val="right" w:leader="dot" w:pos="8495"/>
        </w:tabs>
        <w:rPr>
          <w:rFonts w:asciiTheme="minorHAnsi" w:eastAsiaTheme="minorEastAsia" w:hAnsiTheme="minorHAnsi" w:cstheme="minorBidi"/>
          <w:noProof/>
          <w:lang w:val="es-AR" w:eastAsia="es-AR"/>
        </w:rPr>
      </w:pPr>
      <w:hyperlink w:anchor="_Toc292328372" w:history="1">
        <w:r w:rsidR="00A20623" w:rsidRPr="003322D6">
          <w:rPr>
            <w:rStyle w:val="Hipervnculo"/>
            <w:noProof/>
          </w:rPr>
          <w:t>10.</w:t>
        </w:r>
        <w:r w:rsidR="00A20623">
          <w:rPr>
            <w:rFonts w:asciiTheme="minorHAnsi" w:eastAsiaTheme="minorEastAsia" w:hAnsiTheme="minorHAnsi" w:cstheme="minorBidi"/>
            <w:noProof/>
            <w:lang w:val="es-AR" w:eastAsia="es-AR"/>
          </w:rPr>
          <w:tab/>
        </w:r>
        <w:r w:rsidR="00A20623" w:rsidRPr="003322D6">
          <w:rPr>
            <w:rStyle w:val="Hipervnculo"/>
            <w:noProof/>
          </w:rPr>
          <w:t>Metodología de Trabajo</w:t>
        </w:r>
        <w:r w:rsidR="00A20623">
          <w:rPr>
            <w:noProof/>
            <w:webHidden/>
          </w:rPr>
          <w:tab/>
        </w:r>
        <w:r w:rsidR="00A20623">
          <w:rPr>
            <w:noProof/>
            <w:webHidden/>
          </w:rPr>
          <w:fldChar w:fldCharType="begin"/>
        </w:r>
        <w:r w:rsidR="00A20623">
          <w:rPr>
            <w:noProof/>
            <w:webHidden/>
          </w:rPr>
          <w:instrText xml:space="preserve"> PAGEREF _Toc292328372 \h </w:instrText>
        </w:r>
        <w:r w:rsidR="00A20623">
          <w:rPr>
            <w:noProof/>
            <w:webHidden/>
          </w:rPr>
        </w:r>
        <w:r w:rsidR="00A20623">
          <w:rPr>
            <w:noProof/>
            <w:webHidden/>
          </w:rPr>
          <w:fldChar w:fldCharType="separate"/>
        </w:r>
        <w:r w:rsidR="00A20623">
          <w:rPr>
            <w:noProof/>
            <w:webHidden/>
          </w:rPr>
          <w:t>27</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73" w:history="1">
        <w:r w:rsidR="00A20623" w:rsidRPr="003322D6">
          <w:rPr>
            <w:rStyle w:val="Hipervnculo"/>
            <w:noProof/>
          </w:rPr>
          <w:t>Metodologías ágiles</w:t>
        </w:r>
        <w:r w:rsidR="00A20623">
          <w:rPr>
            <w:noProof/>
            <w:webHidden/>
          </w:rPr>
          <w:tab/>
        </w:r>
        <w:r w:rsidR="00A20623">
          <w:rPr>
            <w:noProof/>
            <w:webHidden/>
          </w:rPr>
          <w:fldChar w:fldCharType="begin"/>
        </w:r>
        <w:r w:rsidR="00A20623">
          <w:rPr>
            <w:noProof/>
            <w:webHidden/>
          </w:rPr>
          <w:instrText xml:space="preserve"> PAGEREF _Toc292328373 \h </w:instrText>
        </w:r>
        <w:r w:rsidR="00A20623">
          <w:rPr>
            <w:noProof/>
            <w:webHidden/>
          </w:rPr>
        </w:r>
        <w:r w:rsidR="00A20623">
          <w:rPr>
            <w:noProof/>
            <w:webHidden/>
          </w:rPr>
          <w:fldChar w:fldCharType="separate"/>
        </w:r>
        <w:r w:rsidR="00A20623">
          <w:rPr>
            <w:noProof/>
            <w:webHidden/>
          </w:rPr>
          <w:t>27</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74" w:history="1">
        <w:r w:rsidR="00A20623" w:rsidRPr="003322D6">
          <w:rPr>
            <w:rStyle w:val="Hipervnculo"/>
            <w:noProof/>
          </w:rPr>
          <w:t>Proceso de Desarrollo</w:t>
        </w:r>
        <w:r w:rsidR="00A20623">
          <w:rPr>
            <w:noProof/>
            <w:webHidden/>
          </w:rPr>
          <w:tab/>
        </w:r>
        <w:r w:rsidR="00A20623">
          <w:rPr>
            <w:noProof/>
            <w:webHidden/>
          </w:rPr>
          <w:fldChar w:fldCharType="begin"/>
        </w:r>
        <w:r w:rsidR="00A20623">
          <w:rPr>
            <w:noProof/>
            <w:webHidden/>
          </w:rPr>
          <w:instrText xml:space="preserve"> PAGEREF _Toc292328374 \h </w:instrText>
        </w:r>
        <w:r w:rsidR="00A20623">
          <w:rPr>
            <w:noProof/>
            <w:webHidden/>
          </w:rPr>
        </w:r>
        <w:r w:rsidR="00A20623">
          <w:rPr>
            <w:noProof/>
            <w:webHidden/>
          </w:rPr>
          <w:fldChar w:fldCharType="separate"/>
        </w:r>
        <w:r w:rsidR="00A20623">
          <w:rPr>
            <w:noProof/>
            <w:webHidden/>
          </w:rPr>
          <w:t>27</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75" w:history="1">
        <w:r w:rsidR="00A20623" w:rsidRPr="003322D6">
          <w:rPr>
            <w:rStyle w:val="Hipervnculo"/>
            <w:noProof/>
          </w:rPr>
          <w:t>Actividades</w:t>
        </w:r>
        <w:r w:rsidR="00A20623">
          <w:rPr>
            <w:noProof/>
            <w:webHidden/>
          </w:rPr>
          <w:tab/>
        </w:r>
        <w:r w:rsidR="00A20623">
          <w:rPr>
            <w:noProof/>
            <w:webHidden/>
          </w:rPr>
          <w:fldChar w:fldCharType="begin"/>
        </w:r>
        <w:r w:rsidR="00A20623">
          <w:rPr>
            <w:noProof/>
            <w:webHidden/>
          </w:rPr>
          <w:instrText xml:space="preserve"> PAGEREF _Toc292328375 \h </w:instrText>
        </w:r>
        <w:r w:rsidR="00A20623">
          <w:rPr>
            <w:noProof/>
            <w:webHidden/>
          </w:rPr>
        </w:r>
        <w:r w:rsidR="00A20623">
          <w:rPr>
            <w:noProof/>
            <w:webHidden/>
          </w:rPr>
          <w:fldChar w:fldCharType="separate"/>
        </w:r>
        <w:r w:rsidR="00A20623">
          <w:rPr>
            <w:noProof/>
            <w:webHidden/>
          </w:rPr>
          <w:t>27</w:t>
        </w:r>
        <w:r w:rsidR="00A20623">
          <w:rPr>
            <w:noProof/>
            <w:webHidden/>
          </w:rPr>
          <w:fldChar w:fldCharType="end"/>
        </w:r>
      </w:hyperlink>
    </w:p>
    <w:p w:rsidR="00A20623" w:rsidRDefault="00B8743A">
      <w:pPr>
        <w:pStyle w:val="TDC3"/>
        <w:tabs>
          <w:tab w:val="right" w:leader="dot" w:pos="8495"/>
        </w:tabs>
        <w:rPr>
          <w:rFonts w:asciiTheme="minorHAnsi" w:eastAsiaTheme="minorEastAsia" w:hAnsiTheme="minorHAnsi" w:cstheme="minorBidi"/>
          <w:noProof/>
        </w:rPr>
      </w:pPr>
      <w:hyperlink w:anchor="_Toc292328376" w:history="1">
        <w:r w:rsidR="00A20623" w:rsidRPr="003322D6">
          <w:rPr>
            <w:rStyle w:val="Hipervnculo"/>
            <w:noProof/>
            <w:lang w:val="es-ES"/>
          </w:rPr>
          <w:t>Ejemplo de Proceso de Preparación</w:t>
        </w:r>
        <w:r w:rsidR="00A20623">
          <w:rPr>
            <w:noProof/>
            <w:webHidden/>
          </w:rPr>
          <w:tab/>
        </w:r>
        <w:r w:rsidR="00A20623">
          <w:rPr>
            <w:noProof/>
            <w:webHidden/>
          </w:rPr>
          <w:fldChar w:fldCharType="begin"/>
        </w:r>
        <w:r w:rsidR="00A20623">
          <w:rPr>
            <w:noProof/>
            <w:webHidden/>
          </w:rPr>
          <w:instrText xml:space="preserve"> PAGEREF _Toc292328376 \h </w:instrText>
        </w:r>
        <w:r w:rsidR="00A20623">
          <w:rPr>
            <w:noProof/>
            <w:webHidden/>
          </w:rPr>
        </w:r>
        <w:r w:rsidR="00A20623">
          <w:rPr>
            <w:noProof/>
            <w:webHidden/>
          </w:rPr>
          <w:fldChar w:fldCharType="separate"/>
        </w:r>
        <w:r w:rsidR="00A20623">
          <w:rPr>
            <w:noProof/>
            <w:webHidden/>
          </w:rPr>
          <w:t>29</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77" w:history="1">
        <w:r w:rsidR="00A20623" w:rsidRPr="003322D6">
          <w:rPr>
            <w:rStyle w:val="Hipervnculo"/>
            <w:noProof/>
          </w:rPr>
          <w:t>Roles</w:t>
        </w:r>
        <w:r w:rsidR="00A20623">
          <w:rPr>
            <w:noProof/>
            <w:webHidden/>
          </w:rPr>
          <w:tab/>
        </w:r>
        <w:r w:rsidR="00A20623">
          <w:rPr>
            <w:noProof/>
            <w:webHidden/>
          </w:rPr>
          <w:fldChar w:fldCharType="begin"/>
        </w:r>
        <w:r w:rsidR="00A20623">
          <w:rPr>
            <w:noProof/>
            <w:webHidden/>
          </w:rPr>
          <w:instrText xml:space="preserve"> PAGEREF _Toc292328377 \h </w:instrText>
        </w:r>
        <w:r w:rsidR="00A20623">
          <w:rPr>
            <w:noProof/>
            <w:webHidden/>
          </w:rPr>
        </w:r>
        <w:r w:rsidR="00A20623">
          <w:rPr>
            <w:noProof/>
            <w:webHidden/>
          </w:rPr>
          <w:fldChar w:fldCharType="separate"/>
        </w:r>
        <w:r w:rsidR="00A20623">
          <w:rPr>
            <w:noProof/>
            <w:webHidden/>
          </w:rPr>
          <w:t>32</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78" w:history="1">
        <w:r w:rsidR="00A20623" w:rsidRPr="003322D6">
          <w:rPr>
            <w:rStyle w:val="Hipervnculo"/>
            <w:noProof/>
          </w:rPr>
          <w:t>Documentos/Planes a ser llevados</w:t>
        </w:r>
        <w:r w:rsidR="00A20623">
          <w:rPr>
            <w:noProof/>
            <w:webHidden/>
          </w:rPr>
          <w:tab/>
        </w:r>
        <w:r w:rsidR="00A20623">
          <w:rPr>
            <w:noProof/>
            <w:webHidden/>
          </w:rPr>
          <w:fldChar w:fldCharType="begin"/>
        </w:r>
        <w:r w:rsidR="00A20623">
          <w:rPr>
            <w:noProof/>
            <w:webHidden/>
          </w:rPr>
          <w:instrText xml:space="preserve"> PAGEREF _Toc292328378 \h </w:instrText>
        </w:r>
        <w:r w:rsidR="00A20623">
          <w:rPr>
            <w:noProof/>
            <w:webHidden/>
          </w:rPr>
        </w:r>
        <w:r w:rsidR="00A20623">
          <w:rPr>
            <w:noProof/>
            <w:webHidden/>
          </w:rPr>
          <w:fldChar w:fldCharType="separate"/>
        </w:r>
        <w:r w:rsidR="00A20623">
          <w:rPr>
            <w:noProof/>
            <w:webHidden/>
          </w:rPr>
          <w:t>33</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79" w:history="1">
        <w:r w:rsidR="00A20623" w:rsidRPr="003322D6">
          <w:rPr>
            <w:rStyle w:val="Hipervnculo"/>
            <w:noProof/>
          </w:rPr>
          <w:t>Plan de Proyecto</w:t>
        </w:r>
        <w:r w:rsidR="00A20623">
          <w:rPr>
            <w:noProof/>
            <w:webHidden/>
          </w:rPr>
          <w:tab/>
        </w:r>
        <w:r w:rsidR="00A20623">
          <w:rPr>
            <w:noProof/>
            <w:webHidden/>
          </w:rPr>
          <w:fldChar w:fldCharType="begin"/>
        </w:r>
        <w:r w:rsidR="00A20623">
          <w:rPr>
            <w:noProof/>
            <w:webHidden/>
          </w:rPr>
          <w:instrText xml:space="preserve"> PAGEREF _Toc292328379 \h </w:instrText>
        </w:r>
        <w:r w:rsidR="00A20623">
          <w:rPr>
            <w:noProof/>
            <w:webHidden/>
          </w:rPr>
        </w:r>
        <w:r w:rsidR="00A20623">
          <w:rPr>
            <w:noProof/>
            <w:webHidden/>
          </w:rPr>
          <w:fldChar w:fldCharType="separate"/>
        </w:r>
        <w:r w:rsidR="00A20623">
          <w:rPr>
            <w:noProof/>
            <w:webHidden/>
          </w:rPr>
          <w:t>33</w:t>
        </w:r>
        <w:r w:rsidR="00A20623">
          <w:rPr>
            <w:noProof/>
            <w:webHidden/>
          </w:rPr>
          <w:fldChar w:fldCharType="end"/>
        </w:r>
      </w:hyperlink>
    </w:p>
    <w:p w:rsidR="00A20623" w:rsidRDefault="00B8743A">
      <w:pPr>
        <w:pStyle w:val="TDC2"/>
        <w:tabs>
          <w:tab w:val="right" w:leader="dot" w:pos="8495"/>
        </w:tabs>
        <w:rPr>
          <w:rFonts w:asciiTheme="minorHAnsi" w:eastAsiaTheme="minorEastAsia" w:hAnsiTheme="minorHAnsi" w:cstheme="minorBidi"/>
          <w:noProof/>
          <w:lang w:val="es-AR" w:eastAsia="es-AR"/>
        </w:rPr>
      </w:pPr>
      <w:hyperlink w:anchor="_Toc292328380" w:history="1">
        <w:r w:rsidR="00A20623" w:rsidRPr="003322D6">
          <w:rPr>
            <w:rStyle w:val="Hipervnculo"/>
            <w:noProof/>
          </w:rPr>
          <w:t>Otras consideraciones</w:t>
        </w:r>
        <w:r w:rsidR="00A20623">
          <w:rPr>
            <w:noProof/>
            <w:webHidden/>
          </w:rPr>
          <w:tab/>
        </w:r>
        <w:r w:rsidR="00A20623">
          <w:rPr>
            <w:noProof/>
            <w:webHidden/>
          </w:rPr>
          <w:fldChar w:fldCharType="begin"/>
        </w:r>
        <w:r w:rsidR="00A20623">
          <w:rPr>
            <w:noProof/>
            <w:webHidden/>
          </w:rPr>
          <w:instrText xml:space="preserve"> PAGEREF _Toc292328380 \h </w:instrText>
        </w:r>
        <w:r w:rsidR="00A20623">
          <w:rPr>
            <w:noProof/>
            <w:webHidden/>
          </w:rPr>
        </w:r>
        <w:r w:rsidR="00A20623">
          <w:rPr>
            <w:noProof/>
            <w:webHidden/>
          </w:rPr>
          <w:fldChar w:fldCharType="separate"/>
        </w:r>
        <w:r w:rsidR="00A20623">
          <w:rPr>
            <w:noProof/>
            <w:webHidden/>
          </w:rPr>
          <w:t>34</w:t>
        </w:r>
        <w:r w:rsidR="00A20623">
          <w:rPr>
            <w:noProof/>
            <w:webHidden/>
          </w:rPr>
          <w:fldChar w:fldCharType="end"/>
        </w:r>
      </w:hyperlink>
    </w:p>
    <w:p w:rsidR="00A20623" w:rsidRDefault="00B8743A">
      <w:pPr>
        <w:pStyle w:val="TDC1"/>
        <w:tabs>
          <w:tab w:val="left" w:pos="1320"/>
          <w:tab w:val="right" w:leader="dot" w:pos="8495"/>
        </w:tabs>
        <w:rPr>
          <w:rFonts w:asciiTheme="minorHAnsi" w:eastAsiaTheme="minorEastAsia" w:hAnsiTheme="minorHAnsi" w:cstheme="minorBidi"/>
          <w:noProof/>
          <w:lang w:val="es-AR" w:eastAsia="es-AR"/>
        </w:rPr>
      </w:pPr>
      <w:hyperlink w:anchor="_Toc292328381" w:history="1">
        <w:r w:rsidR="00A20623" w:rsidRPr="003322D6">
          <w:rPr>
            <w:rStyle w:val="Hipervnculo"/>
            <w:noProof/>
          </w:rPr>
          <w:t>11.</w:t>
        </w:r>
        <w:r w:rsidR="00A20623">
          <w:rPr>
            <w:rFonts w:asciiTheme="minorHAnsi" w:eastAsiaTheme="minorEastAsia" w:hAnsiTheme="minorHAnsi" w:cstheme="minorBidi"/>
            <w:noProof/>
            <w:lang w:val="es-AR" w:eastAsia="es-AR"/>
          </w:rPr>
          <w:tab/>
        </w:r>
        <w:r w:rsidR="00A20623" w:rsidRPr="003322D6">
          <w:rPr>
            <w:rStyle w:val="Hipervnculo"/>
            <w:noProof/>
          </w:rPr>
          <w:t>Equipos De Trabajo</w:t>
        </w:r>
        <w:r w:rsidR="00A20623">
          <w:rPr>
            <w:noProof/>
            <w:webHidden/>
          </w:rPr>
          <w:tab/>
        </w:r>
        <w:r w:rsidR="00A20623">
          <w:rPr>
            <w:noProof/>
            <w:webHidden/>
          </w:rPr>
          <w:fldChar w:fldCharType="begin"/>
        </w:r>
        <w:r w:rsidR="00A20623">
          <w:rPr>
            <w:noProof/>
            <w:webHidden/>
          </w:rPr>
          <w:instrText xml:space="preserve"> PAGEREF _Toc292328381 \h </w:instrText>
        </w:r>
        <w:r w:rsidR="00A20623">
          <w:rPr>
            <w:noProof/>
            <w:webHidden/>
          </w:rPr>
        </w:r>
        <w:r w:rsidR="00A20623">
          <w:rPr>
            <w:noProof/>
            <w:webHidden/>
          </w:rPr>
          <w:fldChar w:fldCharType="separate"/>
        </w:r>
        <w:r w:rsidR="00A20623">
          <w:rPr>
            <w:noProof/>
            <w:webHidden/>
          </w:rPr>
          <w:t>35</w:t>
        </w:r>
        <w:r w:rsidR="00A20623">
          <w:rPr>
            <w:noProof/>
            <w:webHidden/>
          </w:rPr>
          <w:fldChar w:fldCharType="end"/>
        </w:r>
      </w:hyperlink>
    </w:p>
    <w:p w:rsidR="00A20623" w:rsidRDefault="00B8743A">
      <w:pPr>
        <w:pStyle w:val="TDC1"/>
        <w:tabs>
          <w:tab w:val="left" w:pos="1320"/>
          <w:tab w:val="right" w:leader="dot" w:pos="8495"/>
        </w:tabs>
        <w:rPr>
          <w:rFonts w:asciiTheme="minorHAnsi" w:eastAsiaTheme="minorEastAsia" w:hAnsiTheme="minorHAnsi" w:cstheme="minorBidi"/>
          <w:noProof/>
          <w:lang w:val="es-AR" w:eastAsia="es-AR"/>
        </w:rPr>
      </w:pPr>
      <w:hyperlink w:anchor="_Toc292328382" w:history="1">
        <w:r w:rsidR="00A20623" w:rsidRPr="003322D6">
          <w:rPr>
            <w:rStyle w:val="Hipervnculo"/>
            <w:noProof/>
          </w:rPr>
          <w:t>12.</w:t>
        </w:r>
        <w:r w:rsidR="00A20623">
          <w:rPr>
            <w:rFonts w:asciiTheme="minorHAnsi" w:eastAsiaTheme="minorEastAsia" w:hAnsiTheme="minorHAnsi" w:cstheme="minorBidi"/>
            <w:noProof/>
            <w:lang w:val="es-AR" w:eastAsia="es-AR"/>
          </w:rPr>
          <w:tab/>
        </w:r>
        <w:r w:rsidR="00A20623" w:rsidRPr="003322D6">
          <w:rPr>
            <w:rStyle w:val="Hipervnculo"/>
            <w:noProof/>
          </w:rPr>
          <w:t>Bibliografía</w:t>
        </w:r>
        <w:r w:rsidR="00A20623">
          <w:rPr>
            <w:noProof/>
            <w:webHidden/>
          </w:rPr>
          <w:tab/>
        </w:r>
        <w:r w:rsidR="00A20623">
          <w:rPr>
            <w:noProof/>
            <w:webHidden/>
          </w:rPr>
          <w:fldChar w:fldCharType="begin"/>
        </w:r>
        <w:r w:rsidR="00A20623">
          <w:rPr>
            <w:noProof/>
            <w:webHidden/>
          </w:rPr>
          <w:instrText xml:space="preserve"> PAGEREF _Toc292328382 \h </w:instrText>
        </w:r>
        <w:r w:rsidR="00A20623">
          <w:rPr>
            <w:noProof/>
            <w:webHidden/>
          </w:rPr>
        </w:r>
        <w:r w:rsidR="00A20623">
          <w:rPr>
            <w:noProof/>
            <w:webHidden/>
          </w:rPr>
          <w:fldChar w:fldCharType="separate"/>
        </w:r>
        <w:r w:rsidR="00A20623">
          <w:rPr>
            <w:noProof/>
            <w:webHidden/>
          </w:rPr>
          <w:t>36</w:t>
        </w:r>
        <w:r w:rsidR="00A20623">
          <w:rPr>
            <w:noProof/>
            <w:webHidden/>
          </w:rPr>
          <w:fldChar w:fldCharType="end"/>
        </w:r>
      </w:hyperlink>
    </w:p>
    <w:p w:rsidR="00A20623" w:rsidRDefault="00B8743A">
      <w:pPr>
        <w:pStyle w:val="TDC1"/>
        <w:tabs>
          <w:tab w:val="left" w:pos="1320"/>
          <w:tab w:val="right" w:leader="dot" w:pos="8495"/>
        </w:tabs>
        <w:rPr>
          <w:rFonts w:asciiTheme="minorHAnsi" w:eastAsiaTheme="minorEastAsia" w:hAnsiTheme="minorHAnsi" w:cstheme="minorBidi"/>
          <w:noProof/>
          <w:lang w:val="es-AR" w:eastAsia="es-AR"/>
        </w:rPr>
      </w:pPr>
      <w:hyperlink w:anchor="_Toc292328383" w:history="1">
        <w:r w:rsidR="00A20623" w:rsidRPr="003322D6">
          <w:rPr>
            <w:rStyle w:val="Hipervnculo"/>
            <w:noProof/>
          </w:rPr>
          <w:t>13.</w:t>
        </w:r>
        <w:r w:rsidR="00A20623">
          <w:rPr>
            <w:rFonts w:asciiTheme="minorHAnsi" w:eastAsiaTheme="minorEastAsia" w:hAnsiTheme="minorHAnsi" w:cstheme="minorBidi"/>
            <w:noProof/>
            <w:lang w:val="es-AR" w:eastAsia="es-AR"/>
          </w:rPr>
          <w:tab/>
        </w:r>
        <w:r w:rsidR="00A20623" w:rsidRPr="003322D6">
          <w:rPr>
            <w:rStyle w:val="Hipervnculo"/>
            <w:noProof/>
          </w:rPr>
          <w:t>Glosario De Términos y Acrónimos</w:t>
        </w:r>
        <w:r w:rsidR="00A20623">
          <w:rPr>
            <w:noProof/>
            <w:webHidden/>
          </w:rPr>
          <w:tab/>
        </w:r>
        <w:r w:rsidR="00A20623">
          <w:rPr>
            <w:noProof/>
            <w:webHidden/>
          </w:rPr>
          <w:fldChar w:fldCharType="begin"/>
        </w:r>
        <w:r w:rsidR="00A20623">
          <w:rPr>
            <w:noProof/>
            <w:webHidden/>
          </w:rPr>
          <w:instrText xml:space="preserve"> PAGEREF _Toc292328383 \h </w:instrText>
        </w:r>
        <w:r w:rsidR="00A20623">
          <w:rPr>
            <w:noProof/>
            <w:webHidden/>
          </w:rPr>
        </w:r>
        <w:r w:rsidR="00A20623">
          <w:rPr>
            <w:noProof/>
            <w:webHidden/>
          </w:rPr>
          <w:fldChar w:fldCharType="separate"/>
        </w:r>
        <w:r w:rsidR="00A20623">
          <w:rPr>
            <w:noProof/>
            <w:webHidden/>
          </w:rPr>
          <w:t>37</w:t>
        </w:r>
        <w:r w:rsidR="00A20623">
          <w:rPr>
            <w:noProof/>
            <w:webHidden/>
          </w:rPr>
          <w:fldChar w:fldCharType="end"/>
        </w:r>
      </w:hyperlink>
    </w:p>
    <w:p w:rsidR="00A20623" w:rsidRDefault="00B8743A">
      <w:pPr>
        <w:pStyle w:val="TDC1"/>
        <w:tabs>
          <w:tab w:val="left" w:pos="1320"/>
          <w:tab w:val="right" w:leader="dot" w:pos="8495"/>
        </w:tabs>
        <w:rPr>
          <w:rFonts w:asciiTheme="minorHAnsi" w:eastAsiaTheme="minorEastAsia" w:hAnsiTheme="minorHAnsi" w:cstheme="minorBidi"/>
          <w:noProof/>
          <w:lang w:val="es-AR" w:eastAsia="es-AR"/>
        </w:rPr>
      </w:pPr>
      <w:hyperlink w:anchor="_Toc292328384" w:history="1">
        <w:r w:rsidR="00A20623" w:rsidRPr="003322D6">
          <w:rPr>
            <w:rStyle w:val="Hipervnculo"/>
            <w:noProof/>
          </w:rPr>
          <w:t>14.</w:t>
        </w:r>
        <w:r w:rsidR="00A20623">
          <w:rPr>
            <w:rFonts w:asciiTheme="minorHAnsi" w:eastAsiaTheme="minorEastAsia" w:hAnsiTheme="minorHAnsi" w:cstheme="minorBidi"/>
            <w:noProof/>
            <w:lang w:val="es-AR" w:eastAsia="es-AR"/>
          </w:rPr>
          <w:tab/>
        </w:r>
        <w:r w:rsidR="00A20623" w:rsidRPr="003322D6">
          <w:rPr>
            <w:rStyle w:val="Hipervnculo"/>
            <w:noProof/>
          </w:rPr>
          <w:t>Planificación Inicial</w:t>
        </w:r>
        <w:r w:rsidR="00A20623">
          <w:rPr>
            <w:noProof/>
            <w:webHidden/>
          </w:rPr>
          <w:tab/>
        </w:r>
        <w:r w:rsidR="00A20623">
          <w:rPr>
            <w:noProof/>
            <w:webHidden/>
          </w:rPr>
          <w:fldChar w:fldCharType="begin"/>
        </w:r>
        <w:r w:rsidR="00A20623">
          <w:rPr>
            <w:noProof/>
            <w:webHidden/>
          </w:rPr>
          <w:instrText xml:space="preserve"> PAGEREF _Toc292328384 \h </w:instrText>
        </w:r>
        <w:r w:rsidR="00A20623">
          <w:rPr>
            <w:noProof/>
            <w:webHidden/>
          </w:rPr>
        </w:r>
        <w:r w:rsidR="00A20623">
          <w:rPr>
            <w:noProof/>
            <w:webHidden/>
          </w:rPr>
          <w:fldChar w:fldCharType="separate"/>
        </w:r>
        <w:r w:rsidR="00A20623">
          <w:rPr>
            <w:noProof/>
            <w:webHidden/>
          </w:rPr>
          <w:t>39</w:t>
        </w:r>
        <w:r w:rsidR="00A20623">
          <w:rPr>
            <w:noProof/>
            <w:webHidden/>
          </w:rPr>
          <w:fldChar w:fldCharType="end"/>
        </w:r>
      </w:hyperlink>
    </w:p>
    <w:p w:rsidR="00A20623" w:rsidRDefault="00B8743A">
      <w:pPr>
        <w:pStyle w:val="TDC1"/>
        <w:tabs>
          <w:tab w:val="left" w:pos="1320"/>
          <w:tab w:val="right" w:leader="dot" w:pos="8495"/>
        </w:tabs>
        <w:rPr>
          <w:rFonts w:asciiTheme="minorHAnsi" w:eastAsiaTheme="minorEastAsia" w:hAnsiTheme="minorHAnsi" w:cstheme="minorBidi"/>
          <w:noProof/>
          <w:lang w:val="es-AR" w:eastAsia="es-AR"/>
        </w:rPr>
      </w:pPr>
      <w:hyperlink w:anchor="_Toc292328385" w:history="1">
        <w:r w:rsidR="00A20623" w:rsidRPr="003322D6">
          <w:rPr>
            <w:rStyle w:val="Hipervnculo"/>
            <w:noProof/>
          </w:rPr>
          <w:t>15.</w:t>
        </w:r>
        <w:r w:rsidR="00A20623">
          <w:rPr>
            <w:rFonts w:asciiTheme="minorHAnsi" w:eastAsiaTheme="minorEastAsia" w:hAnsiTheme="minorHAnsi" w:cstheme="minorBidi"/>
            <w:noProof/>
            <w:lang w:val="es-AR" w:eastAsia="es-AR"/>
          </w:rPr>
          <w:tab/>
        </w:r>
        <w:r w:rsidR="00A20623" w:rsidRPr="003322D6">
          <w:rPr>
            <w:rStyle w:val="Hipervnculo"/>
            <w:noProof/>
          </w:rPr>
          <w:t>Anexo</w:t>
        </w:r>
        <w:r w:rsidR="00A20623">
          <w:rPr>
            <w:noProof/>
            <w:webHidden/>
          </w:rPr>
          <w:tab/>
        </w:r>
        <w:r w:rsidR="00A20623">
          <w:rPr>
            <w:noProof/>
            <w:webHidden/>
          </w:rPr>
          <w:fldChar w:fldCharType="begin"/>
        </w:r>
        <w:r w:rsidR="00A20623">
          <w:rPr>
            <w:noProof/>
            <w:webHidden/>
          </w:rPr>
          <w:instrText xml:space="preserve"> PAGEREF _Toc292328385 \h </w:instrText>
        </w:r>
        <w:r w:rsidR="00A20623">
          <w:rPr>
            <w:noProof/>
            <w:webHidden/>
          </w:rPr>
        </w:r>
        <w:r w:rsidR="00A20623">
          <w:rPr>
            <w:noProof/>
            <w:webHidden/>
          </w:rPr>
          <w:fldChar w:fldCharType="separate"/>
        </w:r>
        <w:r w:rsidR="00A20623">
          <w:rPr>
            <w:noProof/>
            <w:webHidden/>
          </w:rPr>
          <w:t>41</w:t>
        </w:r>
        <w:r w:rsidR="00A20623">
          <w:rPr>
            <w:noProof/>
            <w:webHidden/>
          </w:rPr>
          <w:fldChar w:fldCharType="end"/>
        </w:r>
      </w:hyperlink>
    </w:p>
    <w:p w:rsidR="008A253E" w:rsidRDefault="00385558" w:rsidP="00851D7B">
      <w:pPr>
        <w:rPr>
          <w:rFonts w:ascii="Cambria" w:hAnsi="Cambria"/>
          <w:b/>
          <w:bCs/>
          <w:smallCaps/>
          <w:color w:val="365F91"/>
          <w:sz w:val="28"/>
          <w:szCs w:val="28"/>
        </w:rPr>
      </w:pPr>
      <w:r w:rsidRPr="003A594F">
        <w:rPr>
          <w:rFonts w:asciiTheme="minorHAnsi" w:hAnsiTheme="minorHAnsi" w:cstheme="minorHAnsi"/>
          <w:sz w:val="20"/>
          <w:szCs w:val="20"/>
        </w:rPr>
        <w:fldChar w:fldCharType="end"/>
      </w:r>
      <w:r w:rsidR="008A253E">
        <w:br w:type="page"/>
      </w:r>
    </w:p>
    <w:p w:rsidR="00385558" w:rsidRPr="0034084A" w:rsidRDefault="006545E9" w:rsidP="0034084A">
      <w:pPr>
        <w:pStyle w:val="Ttulo1"/>
        <w:numPr>
          <w:ilvl w:val="0"/>
          <w:numId w:val="1"/>
        </w:numPr>
      </w:pPr>
      <w:bookmarkStart w:id="2" w:name="_Toc292328318"/>
      <w:r>
        <w:lastRenderedPageBreak/>
        <w:t>Introducción</w:t>
      </w:r>
      <w:r w:rsidR="00B72AA3">
        <w:t xml:space="preserve"> General</w:t>
      </w:r>
      <w:bookmarkEnd w:id="2"/>
    </w:p>
    <w:p w:rsidR="0034084A" w:rsidRDefault="0034084A" w:rsidP="0034084A"/>
    <w:p w:rsidR="00193335" w:rsidRDefault="00B72AA3" w:rsidP="0034084A">
      <w:r>
        <w:t>El objetivo de este Proyecto principalmente es integrar los conocimientos adquiridos durante el cursado de la carrera Ingeniería en Sistemas de Información y plasmarlos</w:t>
      </w:r>
      <w:r w:rsidR="00193335">
        <w:t xml:space="preserve">  en un sistema de software atravesando todas las etapas del ciclo de vida de un proyecto.</w:t>
      </w:r>
    </w:p>
    <w:p w:rsidR="00B72AA3" w:rsidRDefault="00193335" w:rsidP="0034084A">
      <w:r>
        <w:t xml:space="preserve"> El proyecto también nos dará la posibilidad de trabajar en equipo, asumiendo responsabilidades y compromisos entre los integrantes del </w:t>
      </w:r>
      <w:r w:rsidR="007621F4">
        <w:t>grupo</w:t>
      </w:r>
      <w:r w:rsidR="00FA16DA">
        <w:t xml:space="preserve">; así como el compartir conocimientos y experiencias entre nosotros, además de la </w:t>
      </w:r>
      <w:proofErr w:type="spellStart"/>
      <w:r w:rsidR="00FA16DA">
        <w:t>autocapacitación</w:t>
      </w:r>
      <w:proofErr w:type="spellEnd"/>
      <w:r w:rsidR="00FA16DA">
        <w:t xml:space="preserve"> en nuevas herramientas a ser utilizadas.</w:t>
      </w:r>
    </w:p>
    <w:p w:rsidR="005E3368" w:rsidRDefault="005E3368" w:rsidP="00786498">
      <w:r>
        <w:t>El impulso movilizador para encarar este proyecto de software educativo surgió del distanciamiento que hemos observado de los padres respecto de la educación de sus hijos y de las instituciones educativas, con este producto intentamos ofrecer una herramienta para acortar esta distancia y afianzar vínculos entre los actores involucrados en el proceso educativo.</w:t>
      </w:r>
    </w:p>
    <w:p w:rsidR="002963BC" w:rsidRDefault="00EB66CD" w:rsidP="00786498">
      <w:pPr>
        <w:spacing w:before="0" w:after="200" w:line="276" w:lineRule="auto"/>
        <w:ind w:firstLine="0"/>
      </w:pPr>
      <w:r>
        <w:tab/>
        <w:t xml:space="preserve">Este </w:t>
      </w:r>
      <w:r w:rsidR="007D0D18">
        <w:t xml:space="preserve">software educativo </w:t>
      </w:r>
      <w:r>
        <w:t>va</w:t>
      </w:r>
      <w:r w:rsidR="00901021">
        <w:t xml:space="preserve"> dirigido a escuela</w:t>
      </w:r>
      <w:r w:rsidR="00786498">
        <w:t>s</w:t>
      </w:r>
      <w:r w:rsidR="00901021">
        <w:t xml:space="preserve"> de educación media de la provincia de Córdoba</w:t>
      </w:r>
      <w:r w:rsidR="00786498">
        <w:t xml:space="preserve"> que cuente con</w:t>
      </w:r>
      <w:r w:rsidR="00F25551">
        <w:t xml:space="preserve"> un sistema transaccional que permita obtener información </w:t>
      </w:r>
      <w:r w:rsidR="002963BC">
        <w:t xml:space="preserve">para brindar los </w:t>
      </w:r>
      <w:r w:rsidR="00786498">
        <w:t>informes que</w:t>
      </w:r>
      <w:r w:rsidR="002963BC">
        <w:t xml:space="preserve"> permita</w:t>
      </w:r>
      <w:r w:rsidR="00786498">
        <w:t>n</w:t>
      </w:r>
      <w:r w:rsidR="002963BC">
        <w:t xml:space="preserve"> observar el comportamiento y tomar medidas </w:t>
      </w:r>
      <w:r w:rsidR="00786498">
        <w:t>correctivas si los resultados</w:t>
      </w:r>
      <w:r w:rsidR="002963BC">
        <w:t xml:space="preserve"> no </w:t>
      </w:r>
      <w:r w:rsidR="00786498">
        <w:t>son los esperados.</w:t>
      </w:r>
      <w:r w:rsidR="002963BC">
        <w:t xml:space="preserve"> </w:t>
      </w:r>
    </w:p>
    <w:p w:rsidR="002963BC" w:rsidRDefault="00805CC4" w:rsidP="00786498">
      <w:pPr>
        <w:spacing w:before="0" w:after="200" w:line="276" w:lineRule="auto"/>
        <w:ind w:firstLine="708"/>
      </w:pPr>
      <w:r>
        <w:t>Además</w:t>
      </w:r>
      <w:r w:rsidR="002963BC">
        <w:t xml:space="preserve"> el producto brindara u</w:t>
      </w:r>
      <w:r>
        <w:t xml:space="preserve">na </w:t>
      </w:r>
      <w:r w:rsidR="002963BC">
        <w:t>alternativa de comunicación</w:t>
      </w:r>
      <w:r>
        <w:t xml:space="preserve">, permitiendo a todos los actores involucrados </w:t>
      </w:r>
      <w:r w:rsidR="0098116E">
        <w:t>mantener el</w:t>
      </w:r>
      <w:r>
        <w:t xml:space="preserve"> </w:t>
      </w:r>
      <w:r w:rsidR="0098116E">
        <w:t>contacto</w:t>
      </w:r>
      <w:r w:rsidR="00E22639">
        <w:t xml:space="preserve"> a través de una página web permitiendo el acceso a información actualizad</w:t>
      </w:r>
      <w:r w:rsidR="0098116E">
        <w:t>a</w:t>
      </w:r>
      <w:r w:rsidR="00E22639">
        <w:t xml:space="preserve"> desde cualquier computadora con conexión a internet.</w:t>
      </w:r>
    </w:p>
    <w:p w:rsidR="007D0D18" w:rsidRDefault="0098116E" w:rsidP="0098116E">
      <w:pPr>
        <w:spacing w:before="0" w:after="200" w:line="276" w:lineRule="auto"/>
        <w:ind w:firstLine="708"/>
      </w:pPr>
      <w:r>
        <w:t xml:space="preserve">Luego de un análisis del mercado en varias instituciones, hemos notado que </w:t>
      </w:r>
      <w:r w:rsidR="00F25551">
        <w:t xml:space="preserve">este tipo de </w:t>
      </w:r>
      <w:r w:rsidR="002963BC">
        <w:t>funcionalidades</w:t>
      </w:r>
      <w:r w:rsidR="00805CC4">
        <w:t xml:space="preserve"> no se encuentran en los sistemas actualmente implementados en escuelas de la provincia</w:t>
      </w:r>
      <w:r>
        <w:t>; un dato a destacar es que</w:t>
      </w:r>
      <w:r w:rsidR="00805CC4">
        <w:t xml:space="preserve"> la gran mayoría de escuelas que cuentan con sistemas informatizados son de carácter privado.</w:t>
      </w:r>
      <w:r w:rsidR="002963BC">
        <w:t xml:space="preserve"> </w:t>
      </w:r>
    </w:p>
    <w:p w:rsidR="00CA214B" w:rsidRDefault="00CA214B">
      <w:pPr>
        <w:spacing w:before="0" w:after="200" w:line="276" w:lineRule="auto"/>
        <w:ind w:firstLine="0"/>
        <w:jc w:val="left"/>
        <w:rPr>
          <w:color w:val="FF0000"/>
        </w:rPr>
      </w:pPr>
    </w:p>
    <w:p w:rsidR="005E3368" w:rsidRDefault="005E3368">
      <w:pPr>
        <w:spacing w:before="0" w:after="200" w:line="276" w:lineRule="auto"/>
        <w:ind w:firstLine="0"/>
        <w:jc w:val="left"/>
        <w:rPr>
          <w:rFonts w:ascii="Cambria" w:hAnsi="Cambria"/>
          <w:b/>
          <w:bCs/>
          <w:smallCaps/>
          <w:color w:val="365F91"/>
          <w:sz w:val="28"/>
          <w:szCs w:val="28"/>
        </w:rPr>
      </w:pPr>
      <w:r>
        <w:br w:type="page"/>
      </w:r>
    </w:p>
    <w:p w:rsidR="00385558" w:rsidRDefault="005E3368" w:rsidP="00026F9C">
      <w:pPr>
        <w:pStyle w:val="Ttulo1"/>
        <w:numPr>
          <w:ilvl w:val="0"/>
          <w:numId w:val="1"/>
        </w:numPr>
      </w:pPr>
      <w:bookmarkStart w:id="3" w:name="_Toc292328319"/>
      <w:r>
        <w:lastRenderedPageBreak/>
        <w:t>Introducción</w:t>
      </w:r>
      <w:bookmarkEnd w:id="3"/>
    </w:p>
    <w:p w:rsidR="00026F9C" w:rsidRDefault="00026F9C" w:rsidP="00026F9C"/>
    <w:p w:rsidR="006D5E9D" w:rsidRDefault="006D5E9D" w:rsidP="0044324D">
      <w:pPr>
        <w:spacing w:after="200" w:line="276" w:lineRule="auto"/>
      </w:pPr>
      <w:r>
        <w:t xml:space="preserve">El objetivo del presente documento es realizar un estudio inicial de la institución educativa “Escuelas Pías”, la cual nos servirá de base para el desarrollo del Proyecto. Este estudio nos ayudará, como equipo de trabajo, así como también a los </w:t>
      </w:r>
      <w:proofErr w:type="spellStart"/>
      <w:r>
        <w:t>stakeholders</w:t>
      </w:r>
      <w:proofErr w:type="spellEnd"/>
      <w:r>
        <w:t xml:space="preserve">, a tener una visión integral sobre el ambiente de trabajo sobre el que va a desarrollarse el sistema y de </w:t>
      </w:r>
      <w:r w:rsidR="00697B1C">
        <w:t xml:space="preserve">nuestra </w:t>
      </w:r>
      <w:r>
        <w:t>propuesta de solución.</w:t>
      </w:r>
    </w:p>
    <w:p w:rsidR="006D5E9D" w:rsidRDefault="00697B1C" w:rsidP="00697B1C">
      <w:r>
        <w:t>Se presentará una breve reseña histórica, la ubicación en la ciudad de Córdoba de la institución, la estructura formal y descripción de funciones, sistemas existentes y recursos informáticos disponibles.</w:t>
      </w:r>
    </w:p>
    <w:p w:rsidR="00C5054C" w:rsidRDefault="00697B1C" w:rsidP="00697B1C">
      <w:pPr>
        <w:spacing w:after="200" w:line="276" w:lineRule="auto"/>
      </w:pPr>
      <w:r>
        <w:t>Para finalizar, se realizará una descripción del objetivo de la propuesta, límites y alcances del sistema, así también como una descripción de la metodología de trabajo a utilizar.</w:t>
      </w:r>
    </w:p>
    <w:p w:rsidR="005D0DD2" w:rsidRDefault="005D0DD2">
      <w:pPr>
        <w:spacing w:before="0" w:after="200" w:line="276" w:lineRule="auto"/>
        <w:ind w:firstLine="0"/>
        <w:jc w:val="left"/>
      </w:pPr>
      <w:r>
        <w:br w:type="page"/>
      </w:r>
    </w:p>
    <w:p w:rsidR="005D0DD2" w:rsidRDefault="005D0DD2" w:rsidP="005D0DD2">
      <w:pPr>
        <w:pStyle w:val="Ttulo1"/>
        <w:numPr>
          <w:ilvl w:val="0"/>
          <w:numId w:val="1"/>
        </w:numPr>
      </w:pPr>
      <w:bookmarkStart w:id="4" w:name="_Toc292328320"/>
      <w:r>
        <w:lastRenderedPageBreak/>
        <w:t>Presentación de integrantes del proyecto</w:t>
      </w:r>
      <w:bookmarkEnd w:id="4"/>
    </w:p>
    <w:p w:rsidR="00CB2264" w:rsidRDefault="00CB2264" w:rsidP="00CB2264">
      <w:pPr>
        <w:spacing w:after="200" w:line="276" w:lineRule="auto"/>
      </w:pPr>
    </w:p>
    <w:p w:rsidR="006055BF" w:rsidRDefault="00CB2264" w:rsidP="00CB2264">
      <w:pPr>
        <w:spacing w:after="200" w:line="276" w:lineRule="auto"/>
      </w:pPr>
      <w:r w:rsidRPr="00CB2264">
        <w:t xml:space="preserve">El equipo de trabajo estará compuesto por 4 integrantes con experiencia en las distintas áreas involucradas en el desarrollo de software y especializados, cada uno, en una diferente etapa. Belén Bazán cuenta con mayor experiencia para la etapa de análisis, Laura </w:t>
      </w:r>
      <w:proofErr w:type="spellStart"/>
      <w:r w:rsidRPr="00CB2264">
        <w:t>Pastorino</w:t>
      </w:r>
      <w:proofErr w:type="spellEnd"/>
      <w:r w:rsidRPr="00CB2264">
        <w:t xml:space="preserve"> será el referente técnico para el desarrollo e implementación del sistema, en tanto que Martín Herrán se concentrará en la metodología a utilizar, así como en la gestión y planificación del proyecto. Pablo </w:t>
      </w:r>
      <w:proofErr w:type="spellStart"/>
      <w:r w:rsidRPr="00CB2264">
        <w:t>Nicoliello</w:t>
      </w:r>
      <w:proofErr w:type="spellEnd"/>
      <w:r w:rsidRPr="00CB2264">
        <w:t xml:space="preserve"> realizará sus mayores aportes en la planificación y ejecución de las pruebas, siendo secundado por Belén Bazán en este proceso.</w:t>
      </w:r>
    </w:p>
    <w:p w:rsidR="006055BF" w:rsidRDefault="00CB2264" w:rsidP="00CB2264">
      <w:pPr>
        <w:spacing w:after="200" w:line="276" w:lineRule="auto"/>
      </w:pPr>
      <w:r w:rsidRPr="00CB2264">
        <w:t>Al atravesar las distintas etapas del proyecto cada integrante irá adaptándose al rol que le corresponde de acuerdo a su experiencia y especialización, adquiriendo el rol de líder en esa instancia y dando soporte al resto del equipo a medida que se avanza en el desarrollo.</w:t>
      </w:r>
    </w:p>
    <w:p w:rsidR="00CB2264" w:rsidRPr="00CB2264" w:rsidRDefault="00CB2264" w:rsidP="00CB2264">
      <w:pPr>
        <w:spacing w:after="200" w:line="276" w:lineRule="auto"/>
      </w:pPr>
      <w:r w:rsidRPr="00CB2264">
        <w:t>Para mayor información sobre el perfil de cada uno de los miembros del equipo, remítase al anexo del presente documento donde podrá encontrar los currículums vitae de cada uno.</w:t>
      </w:r>
    </w:p>
    <w:p w:rsidR="00CB2264" w:rsidRDefault="00CB2264">
      <w:pPr>
        <w:spacing w:before="0" w:after="200" w:line="276" w:lineRule="auto"/>
        <w:ind w:firstLine="0"/>
        <w:jc w:val="left"/>
      </w:pPr>
      <w:r>
        <w:br w:type="page"/>
      </w:r>
    </w:p>
    <w:p w:rsidR="0027240B" w:rsidRDefault="0027240B" w:rsidP="0027240B">
      <w:pPr>
        <w:pStyle w:val="Ttulo1"/>
        <w:numPr>
          <w:ilvl w:val="0"/>
          <w:numId w:val="1"/>
        </w:numPr>
      </w:pPr>
      <w:bookmarkStart w:id="5" w:name="_Toc292328321"/>
      <w:r>
        <w:lastRenderedPageBreak/>
        <w:t>Escuelas Pías</w:t>
      </w:r>
      <w:bookmarkEnd w:id="5"/>
    </w:p>
    <w:p w:rsidR="007763C1" w:rsidRDefault="007763C1" w:rsidP="00E2044A">
      <w:pPr>
        <w:pStyle w:val="Ttulo2"/>
      </w:pPr>
      <w:bookmarkStart w:id="6" w:name="_Toc292328322"/>
      <w:r>
        <w:t>Reseña histórica</w:t>
      </w:r>
      <w:bookmarkEnd w:id="6"/>
    </w:p>
    <w:p w:rsidR="007005AC" w:rsidRDefault="007005AC" w:rsidP="007005AC">
      <w:r>
        <w:t xml:space="preserve">Las Escuelas Pías fueron fundadas por San José de Calasanz en el año 1597, con el objetivo de dar una educación basada en la fe y en las letras a los niños pobres y </w:t>
      </w:r>
      <w:proofErr w:type="gramStart"/>
      <w:r>
        <w:t>abandonados</w:t>
      </w:r>
      <w:proofErr w:type="gramEnd"/>
      <w:r>
        <w:t>. Las clases eran dadas por los propios Padres Escolapios.</w:t>
      </w:r>
    </w:p>
    <w:p w:rsidR="007005AC" w:rsidRDefault="007005AC" w:rsidP="007005AC">
      <w:r>
        <w:t>La primera "Escuela Pía" es fundada en la "Parroquia de Santa Dorotea",  en ella se abre la primera escuela popular gratuita de Europa.</w:t>
      </w:r>
    </w:p>
    <w:p w:rsidR="007005AC" w:rsidRDefault="007005AC" w:rsidP="007005AC">
      <w:r>
        <w:t>San José de Calasanz decide que en su colegio habrá "oración continua" mañana y tarde durante el tiempo de clase. José acompañaba a los niños a sus casas después de las clases, también organizaba a los maestros aconsejándoles reunirse una vez por semana para tratar temas del colegio.</w:t>
      </w:r>
    </w:p>
    <w:p w:rsidR="007005AC" w:rsidRDefault="007005AC" w:rsidP="007005AC">
      <w:r>
        <w:t>La ideología de las Escuelas Pías es fácilmente resumible en su lema "Piedad y Letras", que deja ver los principales objetivos de San José de Calasanz al fundar esta nueva obra.</w:t>
      </w:r>
    </w:p>
    <w:p w:rsidR="007763C1" w:rsidRDefault="007005AC" w:rsidP="007005AC">
      <w:r>
        <w:t>Busca que el niño explote su máximo potencial intelectual y espiritual a través de una educación de calidad y de una espiritualidad siempre muy bien fundamentada en la moral de la Iglesia.</w:t>
      </w:r>
    </w:p>
    <w:p w:rsidR="00C6717B" w:rsidRDefault="00C6717B" w:rsidP="007005AC"/>
    <w:p w:rsidR="00C6717B" w:rsidRDefault="00C6717B" w:rsidP="007A7534">
      <w:pPr>
        <w:rPr>
          <w:rFonts w:ascii="Cambria" w:hAnsi="Cambria"/>
          <w:b/>
          <w:bCs/>
          <w:color w:val="4F81BD"/>
          <w:sz w:val="26"/>
          <w:szCs w:val="26"/>
        </w:rPr>
      </w:pPr>
      <w:r w:rsidRPr="00C6717B">
        <w:rPr>
          <w:rFonts w:ascii="Cambria" w:hAnsi="Cambria"/>
          <w:b/>
          <w:bCs/>
          <w:color w:val="4F81BD"/>
          <w:sz w:val="26"/>
          <w:szCs w:val="26"/>
        </w:rPr>
        <w:t>Ideario</w:t>
      </w:r>
    </w:p>
    <w:p w:rsidR="00FE48D3" w:rsidRDefault="00FE48D3" w:rsidP="00FE48D3"/>
    <w:p w:rsidR="00FE48D3" w:rsidRPr="00C6717B" w:rsidRDefault="00FE48D3" w:rsidP="00FE48D3">
      <w:r>
        <w:t xml:space="preserve">Tal cual son expresados por la institución </w:t>
      </w:r>
      <w:sdt>
        <w:sdtPr>
          <w:id w:val="1982184330"/>
          <w:citation/>
        </w:sdtPr>
        <w:sdtEndPr/>
        <w:sdtContent>
          <w:r>
            <w:fldChar w:fldCharType="begin"/>
          </w:r>
          <w:r>
            <w:instrText xml:space="preserve"> CITATION Esc11 \l 11274 </w:instrText>
          </w:r>
          <w:r>
            <w:fldChar w:fldCharType="separate"/>
          </w:r>
          <w:r>
            <w:rPr>
              <w:noProof/>
            </w:rPr>
            <w:t>( Escuela Las Pías, 2011)</w:t>
          </w:r>
          <w:r>
            <w:fldChar w:fldCharType="end"/>
          </w:r>
        </w:sdtContent>
      </w:sdt>
      <w:r>
        <w:t>:</w:t>
      </w:r>
    </w:p>
    <w:p w:rsidR="007A7534" w:rsidRPr="007A7534" w:rsidRDefault="007A7534" w:rsidP="007A7534">
      <w:r w:rsidRPr="007A7534">
        <w:t xml:space="preserve">Nuestro Ideario quiere señalar los principios fundamentales que han de servir para:  </w:t>
      </w:r>
    </w:p>
    <w:p w:rsidR="007A7534" w:rsidRPr="007A7534" w:rsidRDefault="00FE48D3" w:rsidP="00FE48D3">
      <w:pPr>
        <w:pStyle w:val="Prrafodelista"/>
        <w:numPr>
          <w:ilvl w:val="0"/>
          <w:numId w:val="38"/>
        </w:numPr>
      </w:pPr>
      <w:r>
        <w:t>I</w:t>
      </w:r>
      <w:r w:rsidR="007A7534" w:rsidRPr="007A7534">
        <w:t xml:space="preserve">dentificar ante la sociedad nuestra misión </w:t>
      </w:r>
      <w:r w:rsidR="007A7534">
        <w:t>educadora.</w:t>
      </w:r>
    </w:p>
    <w:p w:rsidR="007A7534" w:rsidRPr="007A7534" w:rsidRDefault="00FE48D3" w:rsidP="00FE48D3">
      <w:pPr>
        <w:pStyle w:val="Prrafodelista"/>
        <w:numPr>
          <w:ilvl w:val="0"/>
          <w:numId w:val="38"/>
        </w:numPr>
      </w:pPr>
      <w:r>
        <w:t>M</w:t>
      </w:r>
      <w:r w:rsidR="007A7534" w:rsidRPr="007A7534">
        <w:t xml:space="preserve">arcar el rumbo que en su tarea ha de seguir toda </w:t>
      </w:r>
      <w:r w:rsidR="00C6717B">
        <w:t>la Comunidad Educativa.</w:t>
      </w:r>
    </w:p>
    <w:p w:rsidR="007A7534" w:rsidRPr="007A7534" w:rsidRDefault="00FE48D3" w:rsidP="00FE48D3">
      <w:pPr>
        <w:pStyle w:val="Prrafodelista"/>
        <w:numPr>
          <w:ilvl w:val="0"/>
          <w:numId w:val="38"/>
        </w:numPr>
      </w:pPr>
      <w:r>
        <w:t>S</w:t>
      </w:r>
      <w:r w:rsidR="007A7534" w:rsidRPr="007A7534">
        <w:t>er el criterio referencial para la posterior ev</w:t>
      </w:r>
      <w:r w:rsidR="00C6717B">
        <w:t>aluación de la acción educadora.</w:t>
      </w:r>
    </w:p>
    <w:p w:rsidR="007A7534" w:rsidRPr="007A7534" w:rsidRDefault="007A7534" w:rsidP="00C6717B">
      <w:r w:rsidRPr="007A7534">
        <w:t>Estos principios se irán enunciando a través de los siguientes apartados:</w:t>
      </w:r>
    </w:p>
    <w:p w:rsidR="007A7534" w:rsidRPr="007A7534" w:rsidRDefault="00746DC3" w:rsidP="00746DC3">
      <w:pPr>
        <w:pStyle w:val="Prrafodelista"/>
        <w:numPr>
          <w:ilvl w:val="0"/>
          <w:numId w:val="40"/>
        </w:numPr>
      </w:pPr>
      <w:r>
        <w:t>Identidad de nuestros Colegios</w:t>
      </w:r>
    </w:p>
    <w:p w:rsidR="007A7534" w:rsidRPr="007A7534" w:rsidRDefault="00746DC3" w:rsidP="00746DC3">
      <w:pPr>
        <w:pStyle w:val="Prrafodelista"/>
        <w:numPr>
          <w:ilvl w:val="0"/>
          <w:numId w:val="40"/>
        </w:numPr>
      </w:pPr>
      <w:r>
        <w:t>Concepción del Hombre</w:t>
      </w:r>
    </w:p>
    <w:p w:rsidR="007A7534" w:rsidRPr="007A7534" w:rsidRDefault="00746DC3" w:rsidP="00746DC3">
      <w:pPr>
        <w:pStyle w:val="Prrafodelista"/>
        <w:numPr>
          <w:ilvl w:val="0"/>
          <w:numId w:val="40"/>
        </w:numPr>
      </w:pPr>
      <w:r>
        <w:t>Valores y Actitudes</w:t>
      </w:r>
    </w:p>
    <w:p w:rsidR="007A7534" w:rsidRPr="007A7534" w:rsidRDefault="00746DC3" w:rsidP="00746DC3">
      <w:pPr>
        <w:pStyle w:val="Prrafodelista"/>
        <w:numPr>
          <w:ilvl w:val="0"/>
          <w:numId w:val="40"/>
        </w:numPr>
      </w:pPr>
      <w:r>
        <w:t>Criterios Pedagógicos</w:t>
      </w:r>
    </w:p>
    <w:p w:rsidR="007A7534" w:rsidRDefault="00746DC3" w:rsidP="00746DC3">
      <w:pPr>
        <w:pStyle w:val="Prrafodelista"/>
        <w:numPr>
          <w:ilvl w:val="0"/>
          <w:numId w:val="40"/>
        </w:numPr>
      </w:pPr>
      <w:r>
        <w:t>La Comunidad Educativa</w:t>
      </w:r>
    </w:p>
    <w:p w:rsidR="00C6717B" w:rsidRDefault="00C6717B" w:rsidP="00C6717B">
      <w:r>
        <w:t>Nota: cada uno de estos apartados se encuentran bien definidos en el Anexo.</w:t>
      </w:r>
    </w:p>
    <w:p w:rsidR="00C6717B" w:rsidRDefault="00C6717B" w:rsidP="00C6717B"/>
    <w:p w:rsidR="00C6717B" w:rsidRPr="00ED52F8" w:rsidRDefault="00ED52F8" w:rsidP="00C6717B">
      <w:pPr>
        <w:rPr>
          <w:rFonts w:ascii="Cambria" w:hAnsi="Cambria"/>
          <w:b/>
          <w:bCs/>
          <w:color w:val="4F81BD"/>
          <w:sz w:val="26"/>
          <w:szCs w:val="26"/>
        </w:rPr>
      </w:pPr>
      <w:r w:rsidRPr="00ED52F8">
        <w:rPr>
          <w:rFonts w:ascii="Cambria" w:hAnsi="Cambria"/>
          <w:b/>
          <w:bCs/>
          <w:color w:val="4F81BD"/>
          <w:sz w:val="26"/>
          <w:szCs w:val="26"/>
        </w:rPr>
        <w:t>Actividades que se realizan en la Institución</w:t>
      </w:r>
    </w:p>
    <w:p w:rsidR="00ED52F8" w:rsidRDefault="001F21CC" w:rsidP="00C6717B">
      <w:r>
        <w:t xml:space="preserve">Hoy por hoy la institución </w:t>
      </w:r>
      <w:r w:rsidR="00ED52F8">
        <w:t>cuenta con actividades extra</w:t>
      </w:r>
      <w:r w:rsidR="0074407D">
        <w:t xml:space="preserve"> a las académicas</w:t>
      </w:r>
      <w:r w:rsidR="00ED52F8">
        <w:t>:</w:t>
      </w:r>
    </w:p>
    <w:p w:rsidR="00ED52F8" w:rsidRDefault="00ED52F8" w:rsidP="008A4BEB">
      <w:pPr>
        <w:pStyle w:val="Prrafodelista"/>
        <w:numPr>
          <w:ilvl w:val="0"/>
          <w:numId w:val="32"/>
        </w:numPr>
      </w:pPr>
      <w:r>
        <w:t>G</w:t>
      </w:r>
      <w:r w:rsidR="001F21CC">
        <w:t>rupos juveniles</w:t>
      </w:r>
      <w:r>
        <w:t xml:space="preserve"> donde </w:t>
      </w:r>
      <w:r w:rsidR="0074407D">
        <w:t>integrados</w:t>
      </w:r>
      <w:r>
        <w:t xml:space="preserve"> por alumno</w:t>
      </w:r>
      <w:r w:rsidR="0074407D">
        <w:t>s</w:t>
      </w:r>
      <w:r>
        <w:t xml:space="preserve"> del colegio y jóvenes que no pertenecen a la </w:t>
      </w:r>
      <w:r w:rsidR="0074407D">
        <w:t>institución</w:t>
      </w:r>
    </w:p>
    <w:p w:rsidR="008A4BEB" w:rsidRDefault="0074407D" w:rsidP="008A4BEB">
      <w:pPr>
        <w:pStyle w:val="Prrafodelista"/>
        <w:numPr>
          <w:ilvl w:val="0"/>
          <w:numId w:val="32"/>
        </w:numPr>
      </w:pPr>
      <w:r>
        <w:t>Coro</w:t>
      </w:r>
    </w:p>
    <w:p w:rsidR="008A4BEB" w:rsidRDefault="008A4BEB" w:rsidP="008A4BEB">
      <w:pPr>
        <w:pStyle w:val="Prrafodelista"/>
        <w:numPr>
          <w:ilvl w:val="0"/>
          <w:numId w:val="32"/>
        </w:numPr>
      </w:pPr>
      <w:r>
        <w:t>E</w:t>
      </w:r>
      <w:r w:rsidR="00ED52F8">
        <w:t>scuela de monaguillos</w:t>
      </w:r>
    </w:p>
    <w:p w:rsidR="008A4BEB" w:rsidRDefault="00ED52F8" w:rsidP="008A4BEB">
      <w:pPr>
        <w:pStyle w:val="Prrafodelista"/>
        <w:numPr>
          <w:ilvl w:val="0"/>
          <w:numId w:val="32"/>
        </w:numPr>
      </w:pPr>
      <w:r>
        <w:t>Comunión</w:t>
      </w:r>
      <w:r w:rsidR="008A4BEB">
        <w:t xml:space="preserve"> y</w:t>
      </w:r>
      <w:r>
        <w:t xml:space="preserve"> confirmación</w:t>
      </w:r>
    </w:p>
    <w:p w:rsidR="00C6717B" w:rsidRDefault="008A4BEB" w:rsidP="008A4BEB">
      <w:pPr>
        <w:pStyle w:val="Prrafodelista"/>
        <w:numPr>
          <w:ilvl w:val="0"/>
          <w:numId w:val="32"/>
        </w:numPr>
      </w:pPr>
      <w:r>
        <w:t>O</w:t>
      </w:r>
      <w:r w:rsidR="00ED52F8">
        <w:t xml:space="preserve">rientación </w:t>
      </w:r>
      <w:r>
        <w:t>vocacional</w:t>
      </w:r>
    </w:p>
    <w:p w:rsidR="008A4BEB" w:rsidRPr="007A7534" w:rsidRDefault="008A4BEB" w:rsidP="008A4BEB">
      <w:pPr>
        <w:pStyle w:val="Prrafodelista"/>
        <w:ind w:left="1429" w:firstLine="0"/>
      </w:pPr>
    </w:p>
    <w:p w:rsidR="00E2044A" w:rsidRDefault="00E2044A" w:rsidP="00E2044A">
      <w:pPr>
        <w:pStyle w:val="Ttulo2"/>
      </w:pPr>
      <w:bookmarkStart w:id="7" w:name="_Toc292328323"/>
      <w:r>
        <w:lastRenderedPageBreak/>
        <w:t>Localización</w:t>
      </w:r>
      <w:bookmarkEnd w:id="7"/>
    </w:p>
    <w:p w:rsidR="0027240B" w:rsidRDefault="0027240B" w:rsidP="0027240B">
      <w:r>
        <w:t xml:space="preserve">En la ciudad de Córdoba, se encuentra ubicada en </w:t>
      </w:r>
      <w:r w:rsidRPr="0027240B">
        <w:t>Av</w:t>
      </w:r>
      <w:r>
        <w:t>enida</w:t>
      </w:r>
      <w:r w:rsidRPr="0027240B">
        <w:t xml:space="preserve"> 24 de Septiembre 1265 - Bº  General Paz.</w:t>
      </w:r>
    </w:p>
    <w:p w:rsidR="00607B95" w:rsidRDefault="00607B95" w:rsidP="0027240B"/>
    <w:p w:rsidR="0027240B" w:rsidRDefault="0027240B" w:rsidP="00607B95">
      <w:pPr>
        <w:jc w:val="center"/>
      </w:pPr>
      <w:r>
        <w:rPr>
          <w:rFonts w:asciiTheme="minorHAnsi" w:hAnsiTheme="minorHAnsi" w:cstheme="minorHAnsi"/>
          <w:noProof/>
        </w:rPr>
        <w:drawing>
          <wp:inline distT="0" distB="0" distL="0" distR="0" wp14:anchorId="6D154909" wp14:editId="649FD867">
            <wp:extent cx="3061765" cy="2912078"/>
            <wp:effectExtent l="0" t="0" r="571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Escuelas Pias.png"/>
                    <pic:cNvPicPr/>
                  </pic:nvPicPr>
                  <pic:blipFill>
                    <a:blip r:embed="rId10">
                      <a:extLst>
                        <a:ext uri="{28A0092B-C50C-407E-A947-70E740481C1C}">
                          <a14:useLocalDpi xmlns:a14="http://schemas.microsoft.com/office/drawing/2010/main" val="0"/>
                        </a:ext>
                      </a:extLst>
                    </a:blip>
                    <a:stretch>
                      <a:fillRect/>
                    </a:stretch>
                  </pic:blipFill>
                  <pic:spPr>
                    <a:xfrm>
                      <a:off x="0" y="0"/>
                      <a:ext cx="3067277" cy="2917321"/>
                    </a:xfrm>
                    <a:prstGeom prst="rect">
                      <a:avLst/>
                    </a:prstGeom>
                  </pic:spPr>
                </pic:pic>
              </a:graphicData>
            </a:graphic>
          </wp:inline>
        </w:drawing>
      </w:r>
    </w:p>
    <w:p w:rsidR="0074407D" w:rsidRDefault="0074407D" w:rsidP="008A4BEB">
      <w:pPr>
        <w:rPr>
          <w:rFonts w:ascii="Cambria" w:hAnsi="Cambria"/>
          <w:b/>
          <w:bCs/>
          <w:color w:val="4F81BD"/>
          <w:sz w:val="26"/>
          <w:szCs w:val="26"/>
        </w:rPr>
      </w:pPr>
    </w:p>
    <w:p w:rsidR="008A4BEB" w:rsidRPr="008A4BEB" w:rsidRDefault="008A4BEB" w:rsidP="008A4BEB">
      <w:pPr>
        <w:rPr>
          <w:rFonts w:ascii="Cambria" w:hAnsi="Cambria"/>
          <w:b/>
          <w:bCs/>
          <w:color w:val="4F81BD"/>
          <w:sz w:val="26"/>
          <w:szCs w:val="26"/>
        </w:rPr>
      </w:pPr>
      <w:r>
        <w:rPr>
          <w:rFonts w:ascii="Cambria" w:hAnsi="Cambria"/>
          <w:b/>
          <w:bCs/>
          <w:color w:val="4F81BD"/>
          <w:sz w:val="26"/>
          <w:szCs w:val="26"/>
        </w:rPr>
        <w:t>Ámbito y Mercado</w:t>
      </w:r>
    </w:p>
    <w:p w:rsidR="008A4BEB" w:rsidRDefault="008A4BEB" w:rsidP="0074407D">
      <w:r w:rsidRPr="008A4BEB">
        <w:t>Por lo general los alumnos de la escuela pertenecen</w:t>
      </w:r>
      <w:r w:rsidR="0074407D">
        <w:t xml:space="preserve"> </w:t>
      </w:r>
      <w:r w:rsidRPr="008A4BEB">
        <w:t>a</w:t>
      </w:r>
      <w:r>
        <w:t>l</w:t>
      </w:r>
      <w:r w:rsidRPr="008A4BEB">
        <w:t xml:space="preserve"> barrio General Paz y </w:t>
      </w:r>
      <w:r w:rsidR="0074407D">
        <w:t xml:space="preserve">General Paz </w:t>
      </w:r>
      <w:proofErr w:type="spellStart"/>
      <w:r w:rsidRPr="008A4BEB">
        <w:t>Junior</w:t>
      </w:r>
      <w:r w:rsidR="0074407D">
        <w:t>s</w:t>
      </w:r>
      <w:proofErr w:type="spellEnd"/>
      <w:r w:rsidR="0074407D">
        <w:t>.</w:t>
      </w:r>
      <w:r>
        <w:t xml:space="preserve"> </w:t>
      </w:r>
    </w:p>
    <w:p w:rsidR="004835CE" w:rsidRDefault="00F53508" w:rsidP="0074407D">
      <w:r>
        <w:t xml:space="preserve">Se </w:t>
      </w:r>
      <w:r w:rsidR="0074407D">
        <w:t xml:space="preserve">lo </w:t>
      </w:r>
      <w:r>
        <w:t xml:space="preserve">puede considerar </w:t>
      </w:r>
      <w:r w:rsidR="0074407D">
        <w:t>como un</w:t>
      </w:r>
      <w:r w:rsidR="004835CE">
        <w:t xml:space="preserve"> instituto </w:t>
      </w:r>
      <w:r>
        <w:t xml:space="preserve">de tamaño medio, </w:t>
      </w:r>
      <w:r w:rsidR="0074407D">
        <w:t>que</w:t>
      </w:r>
      <w:r>
        <w:t xml:space="preserve"> </w:t>
      </w:r>
      <w:r w:rsidR="004835CE">
        <w:t xml:space="preserve">cuenta </w:t>
      </w:r>
      <w:r>
        <w:t>con dos divisiones para cada año correspondiente a educación media (seis años</w:t>
      </w:r>
      <w:r w:rsidR="0074407D">
        <w:t xml:space="preserve"> de cursado</w:t>
      </w:r>
      <w:r>
        <w:t>)</w:t>
      </w:r>
      <w:r w:rsidR="0074407D">
        <w:t>,</w:t>
      </w:r>
      <w:r>
        <w:t xml:space="preserve"> </w:t>
      </w:r>
      <w:r w:rsidR="0074407D">
        <w:t>c</w:t>
      </w:r>
      <w:r>
        <w:t>on la existencia de solo</w:t>
      </w:r>
      <w:r w:rsidR="0074407D">
        <w:t xml:space="preserve"> un</w:t>
      </w:r>
      <w:r>
        <w:t xml:space="preserve"> turno mañana. La cantidad de docentes con la que cuenta el establecimiento es de </w:t>
      </w:r>
      <w:r w:rsidR="004835CE">
        <w:t xml:space="preserve">60 personas para </w:t>
      </w:r>
      <w:r>
        <w:t>toda la</w:t>
      </w:r>
      <w:r w:rsidR="004835CE">
        <w:t xml:space="preserve"> educación media</w:t>
      </w:r>
      <w:r w:rsidR="0074407D">
        <w:t xml:space="preserve"> y</w:t>
      </w:r>
      <w:r w:rsidR="004835CE">
        <w:t xml:space="preserve"> </w:t>
      </w:r>
      <w:r>
        <w:t xml:space="preserve">el número de alumnos registrados en el año 2011 es de </w:t>
      </w:r>
      <w:r w:rsidR="004835CE">
        <w:t>459 alumnos.</w:t>
      </w:r>
    </w:p>
    <w:p w:rsidR="00075722" w:rsidRDefault="00DC02A5" w:rsidP="008A4BEB">
      <w:r>
        <w:t>E</w:t>
      </w:r>
      <w:r w:rsidR="00F53508">
        <w:t>stablecimientos</w:t>
      </w:r>
      <w:r w:rsidR="00075722">
        <w:t xml:space="preserve"> en la </w:t>
      </w:r>
      <w:r>
        <w:t xml:space="preserve">misma </w:t>
      </w:r>
      <w:r w:rsidR="00075722">
        <w:t xml:space="preserve">zona que </w:t>
      </w:r>
      <w:r>
        <w:t>ofrecen</w:t>
      </w:r>
      <w:r w:rsidR="00075722">
        <w:t xml:space="preserve"> </w:t>
      </w:r>
      <w:r w:rsidR="004835CE">
        <w:t>educación</w:t>
      </w:r>
      <w:r w:rsidR="00075722">
        <w:t>:</w:t>
      </w:r>
    </w:p>
    <w:p w:rsidR="006D02F6" w:rsidRDefault="006D02F6" w:rsidP="006D02F6">
      <w:pPr>
        <w:pStyle w:val="Prrafodelista"/>
        <w:numPr>
          <w:ilvl w:val="0"/>
          <w:numId w:val="33"/>
        </w:numPr>
      </w:pPr>
      <w:r>
        <w:t>Colegio de María (</w:t>
      </w:r>
      <w:r w:rsidR="00CD6756">
        <w:t>Congregación</w:t>
      </w:r>
      <w:r>
        <w:t xml:space="preserve"> de Las Hermanas Esclavas) - </w:t>
      </w:r>
      <w:r w:rsidRPr="006D02F6">
        <w:t>David Luque 560</w:t>
      </w:r>
    </w:p>
    <w:p w:rsidR="00FA42F0" w:rsidRDefault="00FA42F0" w:rsidP="00FA42F0">
      <w:pPr>
        <w:pStyle w:val="Prrafodelista"/>
        <w:numPr>
          <w:ilvl w:val="0"/>
          <w:numId w:val="33"/>
        </w:numPr>
      </w:pPr>
      <w:r w:rsidRPr="00FA42F0">
        <w:t>Centro Educativo Nuevo Siglo</w:t>
      </w:r>
      <w:r>
        <w:t xml:space="preserve"> - </w:t>
      </w:r>
      <w:r w:rsidRPr="00FA42F0">
        <w:t>25 de Mayo 1040</w:t>
      </w:r>
    </w:p>
    <w:p w:rsidR="00FA42F0" w:rsidRDefault="00FA42F0" w:rsidP="00FA42F0">
      <w:pPr>
        <w:pStyle w:val="Prrafodelista"/>
        <w:numPr>
          <w:ilvl w:val="0"/>
          <w:numId w:val="33"/>
        </w:numPr>
      </w:pPr>
      <w:r w:rsidRPr="00FA42F0">
        <w:t xml:space="preserve">Escuela Normal Superior Dr. Agustín Garzón </w:t>
      </w:r>
      <w:proofErr w:type="spellStart"/>
      <w:r w:rsidRPr="00FA42F0">
        <w:t>Agulla</w:t>
      </w:r>
      <w:proofErr w:type="spellEnd"/>
      <w:r w:rsidRPr="00FA42F0">
        <w:t xml:space="preserve"> </w:t>
      </w:r>
      <w:r>
        <w:t xml:space="preserve">- </w:t>
      </w:r>
      <w:proofErr w:type="spellStart"/>
      <w:r w:rsidRPr="00FA42F0">
        <w:t>Viamonte</w:t>
      </w:r>
      <w:proofErr w:type="spellEnd"/>
      <w:r w:rsidRPr="00FA42F0">
        <w:t xml:space="preserve"> 150</w:t>
      </w:r>
    </w:p>
    <w:p w:rsidR="004835CE" w:rsidRDefault="00256E54" w:rsidP="00256E54">
      <w:pPr>
        <w:pStyle w:val="Prrafodelista"/>
        <w:numPr>
          <w:ilvl w:val="0"/>
          <w:numId w:val="33"/>
        </w:numPr>
      </w:pPr>
      <w:r w:rsidRPr="00FA42F0">
        <w:t>Instituto Integral Argentina Mariano Moreno</w:t>
      </w:r>
      <w:r>
        <w:t xml:space="preserve"> - </w:t>
      </w:r>
      <w:r w:rsidRPr="00256E54">
        <w:t>24 De Setiembre 882</w:t>
      </w:r>
    </w:p>
    <w:p w:rsidR="007E6C9E" w:rsidRDefault="007E6C9E">
      <w:pPr>
        <w:spacing w:before="0" w:after="200" w:line="276" w:lineRule="auto"/>
        <w:ind w:firstLine="0"/>
        <w:jc w:val="left"/>
        <w:rPr>
          <w:rFonts w:ascii="Cambria" w:hAnsi="Cambria"/>
          <w:b/>
          <w:bCs/>
          <w:color w:val="4F81BD"/>
          <w:sz w:val="26"/>
          <w:szCs w:val="26"/>
        </w:rPr>
      </w:pPr>
      <w:r>
        <w:br w:type="page"/>
      </w:r>
    </w:p>
    <w:p w:rsidR="00E2044A" w:rsidRDefault="00E2044A" w:rsidP="00E2044A">
      <w:pPr>
        <w:pStyle w:val="Ttulo2"/>
      </w:pPr>
      <w:bookmarkStart w:id="8" w:name="_Toc292328324"/>
      <w:r>
        <w:lastRenderedPageBreak/>
        <w:t>Organigrama Funcional</w:t>
      </w:r>
      <w:r w:rsidR="00B84E5B">
        <w:t xml:space="preserve"> del</w:t>
      </w:r>
      <w:r w:rsidR="005520F4">
        <w:t xml:space="preserve"> Nivel Medio</w:t>
      </w:r>
      <w:bookmarkEnd w:id="8"/>
    </w:p>
    <w:p w:rsidR="007E6C9E" w:rsidRDefault="007E6C9E" w:rsidP="005520F4"/>
    <w:p w:rsidR="005520F4" w:rsidRDefault="005520F4" w:rsidP="005520F4">
      <w:r>
        <w:t>A continuación se muestra la estructura funcional del</w:t>
      </w:r>
      <w:r w:rsidR="00B84E5B">
        <w:t xml:space="preserve"> nivel medio del establecimiento</w:t>
      </w:r>
      <w:r w:rsidR="00B84E5B">
        <w:rPr>
          <w:rStyle w:val="Refdenotaalpie"/>
        </w:rPr>
        <w:footnoteReference w:id="1"/>
      </w:r>
      <w:r w:rsidR="00B84E5B">
        <w:t>.</w:t>
      </w:r>
    </w:p>
    <w:p w:rsidR="00B84E5B" w:rsidRDefault="00B84E5B" w:rsidP="00664FE7"/>
    <w:p w:rsidR="001E20C2" w:rsidRDefault="00B551C2" w:rsidP="00664FE7">
      <w:r>
        <w:rPr>
          <w:noProof/>
        </w:rPr>
        <w:drawing>
          <wp:inline distT="0" distB="0" distL="0" distR="0">
            <wp:extent cx="4895193" cy="6487511"/>
            <wp:effectExtent l="0" t="0" r="77470" b="889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526FF" w:rsidRDefault="000526FF" w:rsidP="000526FF">
      <w:pPr>
        <w:pStyle w:val="Ttulo2"/>
      </w:pPr>
      <w:bookmarkStart w:id="9" w:name="_Toc292328325"/>
      <w:r>
        <w:lastRenderedPageBreak/>
        <w:t>Descripción de Áreas</w:t>
      </w:r>
      <w:bookmarkEnd w:id="9"/>
    </w:p>
    <w:p w:rsidR="00804238" w:rsidRPr="00D24465" w:rsidRDefault="00D24465" w:rsidP="00804238">
      <w:r w:rsidRPr="00D24465">
        <w:t xml:space="preserve">La definición de políticas y estrategias es </w:t>
      </w:r>
      <w:r w:rsidR="004357CA">
        <w:t>realizada</w:t>
      </w:r>
      <w:r w:rsidRPr="00D24465">
        <w:t xml:space="preserve"> por una patronal donde </w:t>
      </w:r>
      <w:proofErr w:type="gramStart"/>
      <w:r w:rsidRPr="00D24465">
        <w:t>están</w:t>
      </w:r>
      <w:proofErr w:type="gramEnd"/>
      <w:r w:rsidR="00F53508">
        <w:t xml:space="preserve"> involucrado</w:t>
      </w:r>
      <w:r w:rsidR="004357CA">
        <w:t>s</w:t>
      </w:r>
      <w:r w:rsidR="00F53508">
        <w:t xml:space="preserve"> todo</w:t>
      </w:r>
      <w:r w:rsidRPr="00D24465">
        <w:t xml:space="preserve"> el equipo directivo </w:t>
      </w:r>
      <w:r w:rsidR="004357CA">
        <w:t>junto</w:t>
      </w:r>
      <w:r w:rsidRPr="00D24465">
        <w:t xml:space="preserve"> al coordinador pastoral. </w:t>
      </w:r>
    </w:p>
    <w:p w:rsidR="000526FF" w:rsidRDefault="000526FF" w:rsidP="00B264BF">
      <w:pPr>
        <w:pStyle w:val="Ttulo3"/>
      </w:pPr>
      <w:bookmarkStart w:id="10" w:name="_Toc292328326"/>
      <w:r>
        <w:t>Rector</w:t>
      </w:r>
      <w:bookmarkEnd w:id="10"/>
    </w:p>
    <w:p w:rsidR="000526FF" w:rsidRDefault="00D24465" w:rsidP="000526FF">
      <w:r>
        <w:t xml:space="preserve">Esta función </w:t>
      </w:r>
      <w:r w:rsidR="004357CA">
        <w:t>la</w:t>
      </w:r>
      <w:r>
        <w:t xml:space="preserve"> ocupa el padre Rector</w:t>
      </w:r>
      <w:r w:rsidR="004357CA">
        <w:t>, quien</w:t>
      </w:r>
      <w:r>
        <w:t xml:space="preserve"> toma</w:t>
      </w:r>
      <w:r w:rsidR="004357CA">
        <w:t xml:space="preserve"> también el</w:t>
      </w:r>
      <w:r>
        <w:t xml:space="preserve"> rol de representante legal. Es responsable de maneja</w:t>
      </w:r>
      <w:r w:rsidR="004357CA">
        <w:t>r</w:t>
      </w:r>
      <w:r>
        <w:t xml:space="preserve"> la selección de personal. Depende de un padre provincial quien es el encargado de todas las instituciones escolapias de la provincia de Córdoba.</w:t>
      </w:r>
      <w:r w:rsidR="004357CA">
        <w:t xml:space="preserve"> Una de sus principales funciones es l</w:t>
      </w:r>
      <w:r w:rsidR="000526FF">
        <w:t xml:space="preserve">ograr la unidad y convergencia (en criterios, decisiones y actividades) de todas las intervenciones educativas del establecimiento en orden a la realización del proyecto educativo. </w:t>
      </w:r>
    </w:p>
    <w:p w:rsidR="00BE0245" w:rsidRDefault="00BE0245" w:rsidP="00B264BF">
      <w:pPr>
        <w:pStyle w:val="Ttulo3"/>
      </w:pPr>
      <w:bookmarkStart w:id="11" w:name="_Toc292328327"/>
      <w:r>
        <w:t>Coordinador Pastoral</w:t>
      </w:r>
      <w:bookmarkEnd w:id="11"/>
    </w:p>
    <w:p w:rsidR="00BE0245" w:rsidRDefault="00BE0245" w:rsidP="000526FF">
      <w:r>
        <w:t>Esta función se encarga de las relaciones directivas pastorales del obispo, las sugerencias de</w:t>
      </w:r>
      <w:r w:rsidR="004357CA">
        <w:t>l</w:t>
      </w:r>
      <w:r>
        <w:t xml:space="preserve"> cura de la casa y las posibilidades de implementar la</w:t>
      </w:r>
      <w:r w:rsidR="004357CA">
        <w:t>s</w:t>
      </w:r>
      <w:r>
        <w:t xml:space="preserve"> catequesis institucionales. </w:t>
      </w:r>
    </w:p>
    <w:p w:rsidR="00BE0245" w:rsidRDefault="009B3EE9" w:rsidP="00B264BF">
      <w:pPr>
        <w:pStyle w:val="Ttulo3"/>
      </w:pPr>
      <w:bookmarkStart w:id="12" w:name="_Toc292328328"/>
      <w:r>
        <w:t>Director</w:t>
      </w:r>
      <w:bookmarkEnd w:id="12"/>
      <w:r>
        <w:t xml:space="preserve"> </w:t>
      </w:r>
    </w:p>
    <w:p w:rsidR="009B3EE9" w:rsidRDefault="009B3EE9" w:rsidP="000526FF">
      <w:r>
        <w:t xml:space="preserve">Es el encargado de la gestión pedagógica, la relación con alumnos, relación </w:t>
      </w:r>
      <w:r w:rsidR="003963DB">
        <w:t>con</w:t>
      </w:r>
      <w:r>
        <w:t xml:space="preserve"> los padres</w:t>
      </w:r>
      <w:r w:rsidR="003963DB">
        <w:t xml:space="preserve"> y</w:t>
      </w:r>
      <w:r>
        <w:t xml:space="preserve"> con docentes. Es el responsable directo de todo el funcionamiento, la cara visible de la institución. </w:t>
      </w:r>
    </w:p>
    <w:p w:rsidR="009B3EE9" w:rsidRDefault="007A7534" w:rsidP="000526FF">
      <w:r>
        <w:t xml:space="preserve">El director debe responde y dar a conocer mediantes informes al Padre Rector. </w:t>
      </w:r>
      <w:r w:rsidR="003963DB">
        <w:t>E</w:t>
      </w:r>
      <w:r>
        <w:t>s</w:t>
      </w:r>
      <w:r w:rsidR="003963DB">
        <w:t xml:space="preserve"> el</w:t>
      </w:r>
      <w:r>
        <w:t xml:space="preserve"> responsable de las actividades de</w:t>
      </w:r>
      <w:r w:rsidR="009B3EE9">
        <w:t xml:space="preserve"> </w:t>
      </w:r>
      <w:r>
        <w:t>l</w:t>
      </w:r>
      <w:r w:rsidR="009B3EE9">
        <w:t>a vice dirección, secretaría, biblioteca y ayudante técnico.</w:t>
      </w:r>
    </w:p>
    <w:p w:rsidR="009B3EE9" w:rsidRDefault="009B3EE9" w:rsidP="00B264BF">
      <w:pPr>
        <w:pStyle w:val="Ttulo3"/>
      </w:pPr>
      <w:bookmarkStart w:id="13" w:name="_Toc292328329"/>
      <w:r>
        <w:t>Vice Director</w:t>
      </w:r>
      <w:bookmarkEnd w:id="13"/>
    </w:p>
    <w:p w:rsidR="00E51A14" w:rsidRPr="00E51A14" w:rsidRDefault="00E51A14" w:rsidP="00E51A14">
      <w:r>
        <w:t>Es el encargado de mantener informados a</w:t>
      </w:r>
      <w:r w:rsidR="003963DB">
        <w:t xml:space="preserve"> los</w:t>
      </w:r>
      <w:r>
        <w:t xml:space="preserve"> padres</w:t>
      </w:r>
      <w:r w:rsidR="00714DA2">
        <w:t xml:space="preserve"> de lo que respecta a los alumnos</w:t>
      </w:r>
      <w:r>
        <w:t xml:space="preserve">. Responsable de </w:t>
      </w:r>
      <w:r w:rsidR="00714DA2">
        <w:t xml:space="preserve">las actividades de </w:t>
      </w:r>
      <w:r>
        <w:t>preceptores y docentes.</w:t>
      </w:r>
      <w:r w:rsidR="00714DA2">
        <w:t xml:space="preserve"> Debe responder</w:t>
      </w:r>
      <w:r w:rsidR="003963DB">
        <w:t xml:space="preserve"> a las necesidades del director y</w:t>
      </w:r>
      <w:r w:rsidR="00714DA2">
        <w:t xml:space="preserve"> </w:t>
      </w:r>
      <w:r w:rsidR="003963DB">
        <w:t>c</w:t>
      </w:r>
      <w:r w:rsidR="00714DA2">
        <w:t xml:space="preserve">ontrolar actividades curriculares que se desarrollan. </w:t>
      </w:r>
      <w:r>
        <w:t xml:space="preserve"> </w:t>
      </w:r>
    </w:p>
    <w:p w:rsidR="000526FF" w:rsidRDefault="000526FF" w:rsidP="00B264BF">
      <w:pPr>
        <w:pStyle w:val="Ttulo3"/>
      </w:pPr>
      <w:bookmarkStart w:id="14" w:name="_Toc292328330"/>
      <w:r>
        <w:t>D</w:t>
      </w:r>
      <w:r w:rsidR="00714DA2">
        <w:t>ocentes</w:t>
      </w:r>
      <w:bookmarkEnd w:id="14"/>
    </w:p>
    <w:p w:rsidR="000526FF" w:rsidRDefault="00714DA2" w:rsidP="000526FF">
      <w:r>
        <w:t>Los docentes son responsables de la de formación</w:t>
      </w:r>
      <w:r w:rsidR="000526FF">
        <w:t xml:space="preserve"> académica </w:t>
      </w:r>
      <w:r>
        <w:t xml:space="preserve">de los </w:t>
      </w:r>
      <w:r w:rsidR="000526FF">
        <w:t xml:space="preserve">alumnos de acuerdo a la </w:t>
      </w:r>
      <w:r w:rsidR="00804238">
        <w:t>asignatura</w:t>
      </w:r>
      <w:r w:rsidR="000526FF">
        <w:t xml:space="preserve"> que dicta</w:t>
      </w:r>
      <w:r>
        <w:t>, respe</w:t>
      </w:r>
      <w:r w:rsidR="003963DB">
        <w:t>tando el contenido acorde a</w:t>
      </w:r>
      <w:r>
        <w:t>l plan académico que ordena el ministerio de educación</w:t>
      </w:r>
      <w:r w:rsidR="000526FF">
        <w:t xml:space="preserve">. </w:t>
      </w:r>
    </w:p>
    <w:p w:rsidR="000526FF" w:rsidRDefault="000526FF" w:rsidP="000526FF">
      <w:r>
        <w:t xml:space="preserve">Sus </w:t>
      </w:r>
      <w:r w:rsidR="003963DB">
        <w:t>funciones pasan por: planificar y</w:t>
      </w:r>
      <w:r>
        <w:t xml:space="preserve"> coordinar el proceso de enseñanza</w:t>
      </w:r>
      <w:r w:rsidR="003963DB">
        <w:t xml:space="preserve"> y la</w:t>
      </w:r>
      <w:r w:rsidR="0076622C">
        <w:t xml:space="preserve"> evaluación</w:t>
      </w:r>
      <w:r>
        <w:t xml:space="preserve"> y aprendizaje de los Alumnos de la Institución.</w:t>
      </w:r>
    </w:p>
    <w:p w:rsidR="000526FF" w:rsidRPr="00B264BF" w:rsidRDefault="000526FF" w:rsidP="00B264BF">
      <w:pPr>
        <w:pStyle w:val="Ttulo3"/>
      </w:pPr>
      <w:bookmarkStart w:id="15" w:name="_Toc292328331"/>
      <w:proofErr w:type="spellStart"/>
      <w:r w:rsidRPr="00B264BF">
        <w:rPr>
          <w:bCs w:val="0"/>
        </w:rPr>
        <w:t>Preceptoría</w:t>
      </w:r>
      <w:bookmarkEnd w:id="15"/>
      <w:proofErr w:type="spellEnd"/>
    </w:p>
    <w:p w:rsidR="000526FF" w:rsidRDefault="000526FF" w:rsidP="000526FF">
      <w:r>
        <w:t xml:space="preserve">El objetivo es brindar apoyo al dictado de las clases. </w:t>
      </w:r>
    </w:p>
    <w:p w:rsidR="000526FF" w:rsidRPr="0076622C" w:rsidRDefault="000526FF" w:rsidP="0076622C">
      <w:r>
        <w:t xml:space="preserve">Su principal función es la de acompañar a los </w:t>
      </w:r>
      <w:r w:rsidR="009B12AC">
        <w:t>a</w:t>
      </w:r>
      <w:r>
        <w:t>lumnos en todas las circunstancias que la labor educativa así lo requiera, informando a los directivos acerca de las actividades diarias</w:t>
      </w:r>
      <w:r w:rsidR="0076622C">
        <w:t xml:space="preserve"> desempeñadas por los </w:t>
      </w:r>
      <w:r w:rsidR="009B12AC">
        <w:t>a</w:t>
      </w:r>
      <w:r w:rsidR="0076622C">
        <w:t xml:space="preserve">lumnos. </w:t>
      </w:r>
      <w:r w:rsidR="0076622C" w:rsidRPr="0076622C">
        <w:t>Registran a</w:t>
      </w:r>
      <w:r w:rsidR="0076622C">
        <w:t>sistencia y</w:t>
      </w:r>
      <w:r w:rsidR="00804238" w:rsidRPr="0076622C">
        <w:t xml:space="preserve"> sanciones</w:t>
      </w:r>
      <w:r w:rsidR="0076622C">
        <w:t xml:space="preserve"> disciplinarias.</w:t>
      </w:r>
    </w:p>
    <w:p w:rsidR="000526FF" w:rsidRPr="00B264BF" w:rsidRDefault="000526FF" w:rsidP="00B264BF">
      <w:pPr>
        <w:pStyle w:val="Ttulo3"/>
        <w:rPr>
          <w:b w:val="0"/>
        </w:rPr>
      </w:pPr>
      <w:bookmarkStart w:id="16" w:name="_Toc292328332"/>
      <w:r w:rsidRPr="00B264BF">
        <w:rPr>
          <w:rStyle w:val="Ttulo3Car"/>
          <w:b/>
        </w:rPr>
        <w:lastRenderedPageBreak/>
        <w:t>Biblioteca</w:t>
      </w:r>
      <w:bookmarkEnd w:id="16"/>
    </w:p>
    <w:p w:rsidR="000526FF" w:rsidRDefault="000526FF" w:rsidP="000526FF">
      <w:r>
        <w:t xml:space="preserve">Tiene como objetivo asegurar que el material de estudio se encuentre disponible para profesores y alumnos, así como la clasificación y mantenimiento del material disponible. </w:t>
      </w:r>
      <w:r w:rsidR="007A7534">
        <w:t xml:space="preserve">Gestiona </w:t>
      </w:r>
      <w:r w:rsidR="009B12AC">
        <w:t>el préstamo</w:t>
      </w:r>
      <w:r w:rsidR="007A7534">
        <w:t xml:space="preserve"> de libros.</w:t>
      </w:r>
    </w:p>
    <w:p w:rsidR="00E12CFE" w:rsidRPr="004635F9" w:rsidRDefault="00E12CFE" w:rsidP="00B264BF">
      <w:pPr>
        <w:pStyle w:val="Ttulo2"/>
      </w:pPr>
      <w:bookmarkStart w:id="17" w:name="_Toc290328696"/>
      <w:bookmarkStart w:id="18" w:name="_Toc292328333"/>
      <w:r w:rsidRPr="004635F9">
        <w:t>Antecedentes De Desarrollos</w:t>
      </w:r>
      <w:bookmarkEnd w:id="17"/>
      <w:bookmarkEnd w:id="18"/>
    </w:p>
    <w:p w:rsidR="005F4C95" w:rsidRDefault="005F4C95" w:rsidP="00B264BF">
      <w:r>
        <w:t>La institución cuenta actualmente con un sistem</w:t>
      </w:r>
      <w:r w:rsidR="0076622C">
        <w:t xml:space="preserve">a de información implementado </w:t>
      </w:r>
      <w:r w:rsidR="00E22C6F">
        <w:t>por la empresa ON SRL</w:t>
      </w:r>
      <w:r>
        <w:t>. Actualmente posee los módulos descriptos a continuación:</w:t>
      </w:r>
    </w:p>
    <w:p w:rsidR="005F4C95" w:rsidRDefault="005F4C95" w:rsidP="00CD7466">
      <w:pPr>
        <w:pStyle w:val="Prrafodelista"/>
        <w:numPr>
          <w:ilvl w:val="0"/>
          <w:numId w:val="2"/>
        </w:numPr>
        <w:spacing w:before="0" w:after="200" w:line="276" w:lineRule="auto"/>
        <w:jc w:val="left"/>
      </w:pPr>
      <w:r>
        <w:t>Alumnos</w:t>
      </w:r>
    </w:p>
    <w:p w:rsidR="005F4C95" w:rsidRDefault="005F4C95" w:rsidP="00CD7466">
      <w:pPr>
        <w:pStyle w:val="Prrafodelista"/>
        <w:numPr>
          <w:ilvl w:val="1"/>
          <w:numId w:val="2"/>
        </w:numPr>
        <w:spacing w:before="0" w:after="200" w:line="276" w:lineRule="auto"/>
        <w:jc w:val="left"/>
      </w:pPr>
      <w:r>
        <w:t>Padrón de alumnos</w:t>
      </w:r>
    </w:p>
    <w:p w:rsidR="005F4C95" w:rsidRDefault="005F4C95" w:rsidP="00CD7466">
      <w:pPr>
        <w:pStyle w:val="Prrafodelista"/>
        <w:numPr>
          <w:ilvl w:val="1"/>
          <w:numId w:val="2"/>
        </w:numPr>
        <w:spacing w:before="0" w:after="200" w:line="276" w:lineRule="auto"/>
        <w:jc w:val="left"/>
      </w:pPr>
      <w:r>
        <w:t>Administración de becas</w:t>
      </w:r>
    </w:p>
    <w:p w:rsidR="005F4C95" w:rsidRDefault="005F4C95" w:rsidP="00CD7466">
      <w:pPr>
        <w:pStyle w:val="Prrafodelista"/>
        <w:numPr>
          <w:ilvl w:val="1"/>
          <w:numId w:val="2"/>
        </w:numPr>
        <w:spacing w:before="0" w:after="200" w:line="276" w:lineRule="auto"/>
        <w:jc w:val="left"/>
      </w:pPr>
      <w:r>
        <w:t>Documentación de alumnos</w:t>
      </w:r>
    </w:p>
    <w:p w:rsidR="005F4C95" w:rsidRDefault="005F4C95" w:rsidP="00CD7466">
      <w:pPr>
        <w:pStyle w:val="Prrafodelista"/>
        <w:numPr>
          <w:ilvl w:val="1"/>
          <w:numId w:val="2"/>
        </w:numPr>
        <w:spacing w:before="0" w:after="200" w:line="276" w:lineRule="auto"/>
        <w:jc w:val="left"/>
      </w:pPr>
      <w:r>
        <w:t>Matriculas</w:t>
      </w:r>
    </w:p>
    <w:p w:rsidR="005F4C95" w:rsidRDefault="005F4C95" w:rsidP="00CD7466">
      <w:pPr>
        <w:pStyle w:val="Prrafodelista"/>
        <w:numPr>
          <w:ilvl w:val="1"/>
          <w:numId w:val="2"/>
        </w:numPr>
        <w:spacing w:before="0" w:after="200" w:line="276" w:lineRule="auto"/>
        <w:jc w:val="left"/>
      </w:pPr>
      <w:r>
        <w:t>Cambios de división</w:t>
      </w:r>
    </w:p>
    <w:p w:rsidR="005F4C95" w:rsidRDefault="005F4C95" w:rsidP="00CD7466">
      <w:pPr>
        <w:pStyle w:val="Prrafodelista"/>
        <w:numPr>
          <w:ilvl w:val="1"/>
          <w:numId w:val="2"/>
        </w:numPr>
        <w:spacing w:before="0" w:after="200" w:line="276" w:lineRule="auto"/>
        <w:jc w:val="left"/>
      </w:pPr>
      <w:r>
        <w:t>Cursos</w:t>
      </w:r>
    </w:p>
    <w:p w:rsidR="005F4C95" w:rsidRDefault="005F4C95" w:rsidP="00CD7466">
      <w:pPr>
        <w:pStyle w:val="Prrafodelista"/>
        <w:numPr>
          <w:ilvl w:val="1"/>
          <w:numId w:val="2"/>
        </w:numPr>
        <w:spacing w:before="0" w:after="200" w:line="276" w:lineRule="auto"/>
        <w:jc w:val="left"/>
      </w:pPr>
      <w:r>
        <w:t>Asistencia</w:t>
      </w:r>
    </w:p>
    <w:p w:rsidR="005F4C95" w:rsidRDefault="005F4C95" w:rsidP="00CD7466">
      <w:pPr>
        <w:pStyle w:val="Prrafodelista"/>
        <w:numPr>
          <w:ilvl w:val="1"/>
          <w:numId w:val="2"/>
        </w:numPr>
        <w:spacing w:before="0" w:after="200" w:line="276" w:lineRule="auto"/>
        <w:jc w:val="left"/>
      </w:pPr>
      <w:r>
        <w:t>Sanciones disciplinarias</w:t>
      </w:r>
    </w:p>
    <w:p w:rsidR="005F4C95" w:rsidRDefault="005F4C95" w:rsidP="00CD7466">
      <w:pPr>
        <w:pStyle w:val="Prrafodelista"/>
        <w:numPr>
          <w:ilvl w:val="1"/>
          <w:numId w:val="2"/>
        </w:numPr>
        <w:spacing w:before="0" w:after="200" w:line="276" w:lineRule="auto"/>
        <w:jc w:val="left"/>
      </w:pPr>
      <w:r>
        <w:t>Pases</w:t>
      </w:r>
    </w:p>
    <w:p w:rsidR="005F4C95" w:rsidRDefault="005F4C95" w:rsidP="00CD7466">
      <w:pPr>
        <w:pStyle w:val="Prrafodelista"/>
        <w:numPr>
          <w:ilvl w:val="1"/>
          <w:numId w:val="2"/>
        </w:numPr>
        <w:spacing w:before="0" w:after="200" w:line="276" w:lineRule="auto"/>
        <w:jc w:val="left"/>
      </w:pPr>
      <w:r>
        <w:t>Abandonos</w:t>
      </w:r>
    </w:p>
    <w:p w:rsidR="00F53508" w:rsidRDefault="00F53508" w:rsidP="00CD7466">
      <w:pPr>
        <w:pStyle w:val="Prrafodelista"/>
        <w:numPr>
          <w:ilvl w:val="1"/>
          <w:numId w:val="2"/>
        </w:numPr>
        <w:spacing w:before="0" w:after="200" w:line="276" w:lineRule="auto"/>
        <w:jc w:val="left"/>
      </w:pPr>
      <w:r>
        <w:t>Exámenes</w:t>
      </w:r>
    </w:p>
    <w:p w:rsidR="005F4C95" w:rsidRDefault="005F4C95" w:rsidP="005F4C95"/>
    <w:p w:rsidR="005F4C95" w:rsidRDefault="005F4C95" w:rsidP="00CD7466">
      <w:pPr>
        <w:pStyle w:val="Prrafodelista"/>
        <w:numPr>
          <w:ilvl w:val="0"/>
          <w:numId w:val="2"/>
        </w:numPr>
        <w:spacing w:before="0" w:after="200" w:line="276" w:lineRule="auto"/>
        <w:jc w:val="left"/>
      </w:pPr>
      <w:r>
        <w:t xml:space="preserve"> Materias</w:t>
      </w:r>
    </w:p>
    <w:p w:rsidR="005F4C95" w:rsidRDefault="005F4C95" w:rsidP="00CD7466">
      <w:pPr>
        <w:pStyle w:val="Prrafodelista"/>
        <w:numPr>
          <w:ilvl w:val="1"/>
          <w:numId w:val="2"/>
        </w:numPr>
        <w:spacing w:before="0" w:after="200" w:line="276" w:lineRule="auto"/>
        <w:jc w:val="left"/>
      </w:pPr>
      <w:r>
        <w:t>Carga de notas</w:t>
      </w:r>
    </w:p>
    <w:p w:rsidR="005F4C95" w:rsidRDefault="005F4C95" w:rsidP="00CD7466">
      <w:pPr>
        <w:pStyle w:val="Prrafodelista"/>
        <w:numPr>
          <w:ilvl w:val="1"/>
          <w:numId w:val="2"/>
        </w:numPr>
        <w:spacing w:before="0" w:after="200" w:line="276" w:lineRule="auto"/>
        <w:jc w:val="left"/>
      </w:pPr>
      <w:r>
        <w:t>Importación/exportación de notas de/hacia Excel de cada nivel</w:t>
      </w:r>
    </w:p>
    <w:p w:rsidR="005F4C95" w:rsidRDefault="005F4C95" w:rsidP="00CD7466">
      <w:pPr>
        <w:pStyle w:val="Prrafodelista"/>
        <w:numPr>
          <w:ilvl w:val="1"/>
          <w:numId w:val="2"/>
        </w:numPr>
        <w:spacing w:before="0" w:after="200" w:line="276" w:lineRule="auto"/>
        <w:jc w:val="left"/>
      </w:pPr>
      <w:r>
        <w:t>Carga de asistencia a materias</w:t>
      </w:r>
    </w:p>
    <w:p w:rsidR="005F4C95" w:rsidRDefault="005F4C95" w:rsidP="00CD7466">
      <w:pPr>
        <w:pStyle w:val="Prrafodelista"/>
        <w:numPr>
          <w:ilvl w:val="1"/>
          <w:numId w:val="2"/>
        </w:numPr>
        <w:spacing w:before="0" w:after="200" w:line="276" w:lineRule="auto"/>
        <w:jc w:val="left"/>
      </w:pPr>
      <w:r>
        <w:t>Estado de los alumnos</w:t>
      </w:r>
    </w:p>
    <w:p w:rsidR="005F4C95" w:rsidRDefault="005F4C95" w:rsidP="00CD7466">
      <w:pPr>
        <w:pStyle w:val="Prrafodelista"/>
        <w:numPr>
          <w:ilvl w:val="1"/>
          <w:numId w:val="2"/>
        </w:numPr>
        <w:spacing w:before="0" w:after="200" w:line="276" w:lineRule="auto"/>
        <w:jc w:val="left"/>
      </w:pPr>
      <w:r>
        <w:t>Exámenes</w:t>
      </w:r>
    </w:p>
    <w:p w:rsidR="005F4C95" w:rsidRDefault="005F4C95" w:rsidP="00CD7466">
      <w:pPr>
        <w:pStyle w:val="Prrafodelista"/>
        <w:numPr>
          <w:ilvl w:val="1"/>
          <w:numId w:val="2"/>
        </w:numPr>
        <w:spacing w:before="0" w:after="200" w:line="276" w:lineRule="auto"/>
        <w:jc w:val="left"/>
      </w:pPr>
      <w:r>
        <w:t>Impresión y consultas</w:t>
      </w:r>
    </w:p>
    <w:p w:rsidR="005F4C95" w:rsidRDefault="005F4C95" w:rsidP="00CD7466">
      <w:pPr>
        <w:pStyle w:val="Prrafodelista"/>
        <w:numPr>
          <w:ilvl w:val="1"/>
          <w:numId w:val="2"/>
        </w:numPr>
        <w:spacing w:before="0" w:after="200" w:line="276" w:lineRule="auto"/>
        <w:jc w:val="left"/>
      </w:pPr>
      <w:r>
        <w:t>Datos varios</w:t>
      </w:r>
    </w:p>
    <w:p w:rsidR="002F3D68" w:rsidRDefault="002F3D68" w:rsidP="002F3D68">
      <w:pPr>
        <w:pStyle w:val="Prrafodelista"/>
        <w:spacing w:before="0" w:after="200" w:line="276" w:lineRule="auto"/>
        <w:ind w:firstLine="0"/>
        <w:jc w:val="left"/>
      </w:pPr>
    </w:p>
    <w:p w:rsidR="005F4C95" w:rsidRDefault="005F4C95" w:rsidP="00CD7466">
      <w:pPr>
        <w:pStyle w:val="Prrafodelista"/>
        <w:numPr>
          <w:ilvl w:val="0"/>
          <w:numId w:val="2"/>
        </w:numPr>
        <w:spacing w:before="0" w:after="200" w:line="276" w:lineRule="auto"/>
        <w:jc w:val="left"/>
      </w:pPr>
      <w:r>
        <w:t>Docentes</w:t>
      </w:r>
    </w:p>
    <w:p w:rsidR="005F4C95" w:rsidRDefault="005F4C95" w:rsidP="00CD7466">
      <w:pPr>
        <w:pStyle w:val="Prrafodelista"/>
        <w:numPr>
          <w:ilvl w:val="1"/>
          <w:numId w:val="2"/>
        </w:numPr>
        <w:spacing w:before="0" w:after="200" w:line="276" w:lineRule="auto"/>
        <w:jc w:val="left"/>
      </w:pPr>
      <w:r>
        <w:t>Padrón de docentes</w:t>
      </w:r>
    </w:p>
    <w:p w:rsidR="005F4C95" w:rsidRDefault="005F4C95" w:rsidP="00CD7466">
      <w:pPr>
        <w:pStyle w:val="Prrafodelista"/>
        <w:numPr>
          <w:ilvl w:val="1"/>
          <w:numId w:val="2"/>
        </w:numPr>
        <w:spacing w:before="0" w:after="200" w:line="276" w:lineRule="auto"/>
        <w:jc w:val="left"/>
      </w:pPr>
      <w:r>
        <w:t>Docentes por materia</w:t>
      </w:r>
    </w:p>
    <w:p w:rsidR="005F4C95" w:rsidRDefault="005F4C95" w:rsidP="00CD7466">
      <w:pPr>
        <w:pStyle w:val="Prrafodelista"/>
        <w:numPr>
          <w:ilvl w:val="1"/>
          <w:numId w:val="2"/>
        </w:numPr>
        <w:spacing w:before="0" w:after="200" w:line="276" w:lineRule="auto"/>
        <w:jc w:val="left"/>
      </w:pPr>
      <w:r>
        <w:t>Carga horaria</w:t>
      </w:r>
    </w:p>
    <w:p w:rsidR="005F4C95" w:rsidRDefault="005F4C95" w:rsidP="00CD7466">
      <w:pPr>
        <w:pStyle w:val="Prrafodelista"/>
        <w:numPr>
          <w:ilvl w:val="1"/>
          <w:numId w:val="2"/>
        </w:numPr>
        <w:spacing w:before="0" w:after="200" w:line="276" w:lineRule="auto"/>
        <w:jc w:val="left"/>
      </w:pPr>
      <w:r>
        <w:t>Horarios (clases semanales, docentes, consultas)</w:t>
      </w:r>
    </w:p>
    <w:p w:rsidR="005F4C95" w:rsidRDefault="005F4C95" w:rsidP="00CD7466">
      <w:pPr>
        <w:pStyle w:val="Prrafodelista"/>
        <w:numPr>
          <w:ilvl w:val="1"/>
          <w:numId w:val="2"/>
        </w:numPr>
        <w:spacing w:before="0" w:after="200" w:line="276" w:lineRule="auto"/>
        <w:jc w:val="left"/>
      </w:pPr>
      <w:r>
        <w:t>Carga de asistencia (Hs cátedra, Cargos, Plenarias, Actos patrios)</w:t>
      </w:r>
    </w:p>
    <w:p w:rsidR="005F4C95" w:rsidRDefault="005F4C95" w:rsidP="00CD7466">
      <w:pPr>
        <w:pStyle w:val="Prrafodelista"/>
        <w:numPr>
          <w:ilvl w:val="1"/>
          <w:numId w:val="2"/>
        </w:numPr>
        <w:spacing w:before="0" w:after="200" w:line="276" w:lineRule="auto"/>
        <w:jc w:val="left"/>
      </w:pPr>
      <w:r>
        <w:t>Consulta de asistencia</w:t>
      </w:r>
    </w:p>
    <w:p w:rsidR="005F4C95" w:rsidRDefault="005F4C95" w:rsidP="00CD7466">
      <w:pPr>
        <w:pStyle w:val="Prrafodelista"/>
        <w:numPr>
          <w:ilvl w:val="1"/>
          <w:numId w:val="2"/>
        </w:numPr>
        <w:spacing w:before="0" w:after="200" w:line="276" w:lineRule="auto"/>
        <w:jc w:val="left"/>
      </w:pPr>
      <w:r>
        <w:t xml:space="preserve">Resumen causas de </w:t>
      </w:r>
      <w:r w:rsidR="00804238">
        <w:t>ina</w:t>
      </w:r>
      <w:r>
        <w:t>sistencia</w:t>
      </w:r>
    </w:p>
    <w:p w:rsidR="005F4C95" w:rsidRDefault="005F4C95" w:rsidP="00CD7466">
      <w:pPr>
        <w:pStyle w:val="Prrafodelista"/>
        <w:numPr>
          <w:ilvl w:val="1"/>
          <w:numId w:val="2"/>
        </w:numPr>
        <w:spacing w:before="0" w:after="200" w:line="276" w:lineRule="auto"/>
        <w:jc w:val="left"/>
      </w:pPr>
      <w:r>
        <w:t>Impresión de planillas</w:t>
      </w:r>
    </w:p>
    <w:p w:rsidR="00804238" w:rsidRDefault="005F4C95" w:rsidP="00F53508">
      <w:pPr>
        <w:pStyle w:val="Prrafodelista"/>
        <w:numPr>
          <w:ilvl w:val="1"/>
          <w:numId w:val="2"/>
        </w:numPr>
        <w:spacing w:before="0" w:after="200" w:line="276" w:lineRule="auto"/>
        <w:jc w:val="left"/>
      </w:pPr>
      <w:r>
        <w:t>Listado mensual de horas cátedra</w:t>
      </w:r>
      <w:r w:rsidR="005D16E6">
        <w:t xml:space="preserve"> </w:t>
      </w:r>
    </w:p>
    <w:p w:rsidR="00F71BED" w:rsidRDefault="00F71BED">
      <w:pPr>
        <w:spacing w:before="0" w:after="200" w:line="276" w:lineRule="auto"/>
        <w:ind w:firstLine="0"/>
        <w:jc w:val="left"/>
      </w:pPr>
      <w:r>
        <w:br w:type="page"/>
      </w:r>
    </w:p>
    <w:p w:rsidR="00F71BED" w:rsidRDefault="00F71BED" w:rsidP="00F71BED">
      <w:pPr>
        <w:pStyle w:val="Ttulo1"/>
        <w:numPr>
          <w:ilvl w:val="0"/>
          <w:numId w:val="1"/>
        </w:numPr>
      </w:pPr>
      <w:bookmarkStart w:id="19" w:name="_Toc290328697"/>
      <w:bookmarkStart w:id="20" w:name="_Toc292328334"/>
      <w:r w:rsidRPr="001746FB">
        <w:lastRenderedPageBreak/>
        <w:t>Recursos Informáticos Existentes</w:t>
      </w:r>
      <w:bookmarkEnd w:id="19"/>
      <w:bookmarkEnd w:id="20"/>
    </w:p>
    <w:p w:rsidR="00F71BED" w:rsidRDefault="00F71BED" w:rsidP="00F71BED">
      <w:pPr>
        <w:pStyle w:val="Ttulo2"/>
      </w:pPr>
      <w:bookmarkStart w:id="21" w:name="_Toc261080288"/>
      <w:bookmarkStart w:id="22" w:name="_Toc290328698"/>
      <w:bookmarkStart w:id="23" w:name="_Toc292328335"/>
      <w:r>
        <w:t>Hardware</w:t>
      </w:r>
      <w:bookmarkEnd w:id="21"/>
      <w:bookmarkEnd w:id="22"/>
      <w:bookmarkEnd w:id="23"/>
    </w:p>
    <w:p w:rsidR="00F71BED" w:rsidRPr="001746FB" w:rsidRDefault="00FF790C" w:rsidP="00F71BED">
      <w:r>
        <w:t>Los equipos</w:t>
      </w:r>
      <w:r w:rsidR="00F248E8">
        <w:t xml:space="preserve"> de trabajo </w:t>
      </w:r>
      <w:r>
        <w:t xml:space="preserve"> disponibles para la gestión de la institución tienen las siguientes características:</w:t>
      </w:r>
    </w:p>
    <w:p w:rsidR="00F71BED" w:rsidRPr="00FF790C" w:rsidRDefault="00FF790C" w:rsidP="00CD7466">
      <w:pPr>
        <w:pStyle w:val="Prrafodelista"/>
        <w:numPr>
          <w:ilvl w:val="0"/>
          <w:numId w:val="3"/>
        </w:numPr>
      </w:pPr>
      <w:r w:rsidRPr="00FF790C">
        <w:t xml:space="preserve">Procesador: </w:t>
      </w:r>
      <w:r w:rsidR="006C1401">
        <w:t>Pentium 3 o superior</w:t>
      </w:r>
    </w:p>
    <w:p w:rsidR="00F71BED" w:rsidRPr="00F71BED" w:rsidRDefault="00E22C6F" w:rsidP="00CD7466">
      <w:pPr>
        <w:pStyle w:val="Prrafodelista"/>
        <w:numPr>
          <w:ilvl w:val="0"/>
          <w:numId w:val="3"/>
        </w:numPr>
        <w:rPr>
          <w:lang w:val="en-US"/>
        </w:rPr>
      </w:pPr>
      <w:r>
        <w:rPr>
          <w:lang w:val="en-US"/>
        </w:rPr>
        <w:t>256</w:t>
      </w:r>
      <w:r w:rsidR="00FF790C">
        <w:rPr>
          <w:lang w:val="en-US"/>
        </w:rPr>
        <w:t xml:space="preserve"> </w:t>
      </w:r>
      <w:r w:rsidR="00F71BED" w:rsidRPr="00F71BED">
        <w:rPr>
          <w:lang w:val="en-US"/>
        </w:rPr>
        <w:t>MB de RAM</w:t>
      </w:r>
      <w:r>
        <w:rPr>
          <w:lang w:val="en-US"/>
        </w:rPr>
        <w:t xml:space="preserve"> </w:t>
      </w:r>
      <w:r>
        <w:t>o superior</w:t>
      </w:r>
    </w:p>
    <w:p w:rsidR="00F71BED" w:rsidRPr="00E22C6F" w:rsidRDefault="00F71BED" w:rsidP="00CD7466">
      <w:pPr>
        <w:pStyle w:val="Prrafodelista"/>
        <w:numPr>
          <w:ilvl w:val="0"/>
          <w:numId w:val="3"/>
        </w:numPr>
      </w:pPr>
      <w:r w:rsidRPr="00E22C6F">
        <w:t>Disco</w:t>
      </w:r>
      <w:r w:rsidR="00F248E8" w:rsidRPr="00E22C6F">
        <w:t xml:space="preserve"> Duro</w:t>
      </w:r>
      <w:r w:rsidR="00E22C6F" w:rsidRPr="00E22C6F">
        <w:t xml:space="preserve"> a partir de 4</w:t>
      </w:r>
      <w:r w:rsidRPr="00E22C6F">
        <w:t>0</w:t>
      </w:r>
      <w:r w:rsidR="00FF790C" w:rsidRPr="00E22C6F">
        <w:t xml:space="preserve"> </w:t>
      </w:r>
      <w:r w:rsidRPr="00E22C6F">
        <w:t>GB</w:t>
      </w:r>
    </w:p>
    <w:p w:rsidR="00F71BED" w:rsidRPr="00E22C6F" w:rsidRDefault="00F71BED" w:rsidP="00CD7466">
      <w:pPr>
        <w:pStyle w:val="Prrafodelista"/>
        <w:numPr>
          <w:ilvl w:val="0"/>
          <w:numId w:val="3"/>
        </w:numPr>
      </w:pPr>
      <w:r w:rsidRPr="00E22C6F">
        <w:t xml:space="preserve">Monitor </w:t>
      </w:r>
      <w:r w:rsidR="00FF790C" w:rsidRPr="00E22C6F">
        <w:t xml:space="preserve">LCD </w:t>
      </w:r>
      <w:r w:rsidR="00E22C6F" w:rsidRPr="00E22C6F">
        <w:t xml:space="preserve">y CRT a partir de </w:t>
      </w:r>
      <w:r w:rsidR="00FF790C" w:rsidRPr="00E22C6F">
        <w:t>17</w:t>
      </w:r>
      <w:r w:rsidRPr="00E22C6F">
        <w:t>”</w:t>
      </w:r>
    </w:p>
    <w:p w:rsidR="00F248E8" w:rsidRPr="00F248E8" w:rsidRDefault="00F248E8" w:rsidP="00CD7466">
      <w:pPr>
        <w:pStyle w:val="Prrafodelista"/>
        <w:numPr>
          <w:ilvl w:val="0"/>
          <w:numId w:val="3"/>
        </w:numPr>
      </w:pPr>
      <w:r>
        <w:t>Placa de red de 10/100 Mbps</w:t>
      </w:r>
    </w:p>
    <w:p w:rsidR="00F71BED" w:rsidRDefault="00F248E8" w:rsidP="00F71BED">
      <w:r w:rsidRPr="00F248E8">
        <w:t>El servidor en el cual se encuentra alojado el aplicativo actual, as</w:t>
      </w:r>
      <w:r>
        <w:t>í como su base de datos responde a las características principales:</w:t>
      </w:r>
    </w:p>
    <w:p w:rsidR="00F248E8" w:rsidRDefault="00F248E8" w:rsidP="00CD7466">
      <w:pPr>
        <w:pStyle w:val="Prrafodelista"/>
        <w:numPr>
          <w:ilvl w:val="0"/>
          <w:numId w:val="3"/>
        </w:numPr>
      </w:pPr>
      <w:r>
        <w:t>Procesador</w:t>
      </w:r>
      <w:r w:rsidR="006C1401">
        <w:t xml:space="preserve">es en general </w:t>
      </w:r>
      <w:r>
        <w:t xml:space="preserve">: Intel </w:t>
      </w:r>
      <w:proofErr w:type="spellStart"/>
      <w:r>
        <w:t>Core</w:t>
      </w:r>
      <w:proofErr w:type="spellEnd"/>
      <w:r>
        <w:t xml:space="preserve"> 2 </w:t>
      </w:r>
      <w:proofErr w:type="spellStart"/>
      <w:r>
        <w:t>Duo</w:t>
      </w:r>
      <w:proofErr w:type="spellEnd"/>
      <w:r>
        <w:t xml:space="preserve"> 2.5 GHz</w:t>
      </w:r>
    </w:p>
    <w:p w:rsidR="00F248E8" w:rsidRDefault="00F248E8" w:rsidP="00CD7466">
      <w:pPr>
        <w:pStyle w:val="Prrafodelista"/>
        <w:numPr>
          <w:ilvl w:val="0"/>
          <w:numId w:val="3"/>
        </w:numPr>
      </w:pPr>
      <w:r>
        <w:t>2 GB de RAM</w:t>
      </w:r>
    </w:p>
    <w:p w:rsidR="00F248E8" w:rsidRDefault="00F248E8" w:rsidP="00CD7466">
      <w:pPr>
        <w:pStyle w:val="Prrafodelista"/>
        <w:numPr>
          <w:ilvl w:val="0"/>
          <w:numId w:val="3"/>
        </w:numPr>
      </w:pPr>
      <w:r>
        <w:t>Disco Duro de 250 GB</w:t>
      </w:r>
    </w:p>
    <w:p w:rsidR="00F248E8" w:rsidRPr="00F248E8" w:rsidRDefault="00F248E8" w:rsidP="00CD7466">
      <w:pPr>
        <w:pStyle w:val="Prrafodelista"/>
        <w:numPr>
          <w:ilvl w:val="0"/>
          <w:numId w:val="3"/>
        </w:numPr>
      </w:pPr>
      <w:r>
        <w:t>Placa de red de 10/100 Mbps</w:t>
      </w:r>
    </w:p>
    <w:p w:rsidR="00F71BED" w:rsidRPr="001746FB" w:rsidRDefault="00E22C6F" w:rsidP="00F71BED">
      <w:r>
        <w:t>Los equipos se encuentran d</w:t>
      </w:r>
      <w:r w:rsidR="00F71BED" w:rsidRPr="001746FB">
        <w:t>istr</w:t>
      </w:r>
      <w:r w:rsidR="00F71BED">
        <w:t>ibuid</w:t>
      </w:r>
      <w:r>
        <w:t>o</w:t>
      </w:r>
      <w:r w:rsidR="00F71BED">
        <w:t>s en las siguientes áreas:</w:t>
      </w:r>
    </w:p>
    <w:p w:rsidR="00F71BED" w:rsidRPr="001746FB" w:rsidRDefault="00F71BED" w:rsidP="00CD7466">
      <w:pPr>
        <w:pStyle w:val="Prrafodelista"/>
        <w:numPr>
          <w:ilvl w:val="0"/>
          <w:numId w:val="4"/>
        </w:numPr>
      </w:pPr>
      <w:proofErr w:type="spellStart"/>
      <w:r>
        <w:t>Preceptorí</w:t>
      </w:r>
      <w:r w:rsidRPr="001746FB">
        <w:t>a</w:t>
      </w:r>
      <w:proofErr w:type="spellEnd"/>
      <w:r w:rsidRPr="001746FB">
        <w:t xml:space="preserve">: </w:t>
      </w:r>
    </w:p>
    <w:p w:rsidR="00F71BED" w:rsidRPr="001746FB" w:rsidRDefault="00F53508" w:rsidP="00CD7466">
      <w:pPr>
        <w:pStyle w:val="Prrafodelista"/>
        <w:numPr>
          <w:ilvl w:val="1"/>
          <w:numId w:val="4"/>
        </w:numPr>
        <w:spacing w:before="0"/>
        <w:jc w:val="left"/>
      </w:pPr>
      <w:r>
        <w:t>2</w:t>
      </w:r>
      <w:r w:rsidR="002C7D56">
        <w:t xml:space="preserve"> Computadoras</w:t>
      </w:r>
    </w:p>
    <w:p w:rsidR="00F71BED" w:rsidRPr="001746FB" w:rsidRDefault="00E22C6F" w:rsidP="00CD7466">
      <w:pPr>
        <w:pStyle w:val="Prrafodelista"/>
        <w:numPr>
          <w:ilvl w:val="1"/>
          <w:numId w:val="4"/>
        </w:numPr>
        <w:spacing w:before="0"/>
        <w:jc w:val="left"/>
      </w:pPr>
      <w:r>
        <w:t>2</w:t>
      </w:r>
      <w:r w:rsidR="00F71BED" w:rsidRPr="001746FB">
        <w:t xml:space="preserve"> Impresora</w:t>
      </w:r>
      <w:r>
        <w:t>s</w:t>
      </w:r>
      <w:r w:rsidR="00F71BED" w:rsidRPr="001746FB">
        <w:t xml:space="preserve"> </w:t>
      </w:r>
      <w:r w:rsidR="002C7D56">
        <w:t>Chorro de tinta</w:t>
      </w:r>
    </w:p>
    <w:p w:rsidR="00F71BED" w:rsidRPr="001746FB" w:rsidRDefault="00F71BED" w:rsidP="00E22C6F">
      <w:pPr>
        <w:pStyle w:val="Prrafodelista"/>
        <w:numPr>
          <w:ilvl w:val="0"/>
          <w:numId w:val="4"/>
        </w:numPr>
        <w:ind w:hanging="357"/>
        <w:contextualSpacing w:val="0"/>
      </w:pPr>
      <w:r w:rsidRPr="001746FB">
        <w:t>Se</w:t>
      </w:r>
      <w:r>
        <w:t>cretaría</w:t>
      </w:r>
    </w:p>
    <w:p w:rsidR="00F71BED" w:rsidRPr="001746FB" w:rsidRDefault="00F53508" w:rsidP="00CD7466">
      <w:pPr>
        <w:pStyle w:val="Prrafodelista"/>
        <w:numPr>
          <w:ilvl w:val="1"/>
          <w:numId w:val="4"/>
        </w:numPr>
        <w:spacing w:before="0"/>
        <w:jc w:val="left"/>
      </w:pPr>
      <w:r>
        <w:t>2</w:t>
      </w:r>
      <w:r w:rsidR="002C7D56">
        <w:t xml:space="preserve"> Computadora</w:t>
      </w:r>
      <w:r w:rsidR="00E22C6F">
        <w:t>s</w:t>
      </w:r>
    </w:p>
    <w:p w:rsidR="00F71BED" w:rsidRPr="001746FB" w:rsidRDefault="00F71BED" w:rsidP="00CD7466">
      <w:pPr>
        <w:pStyle w:val="Prrafodelista"/>
        <w:numPr>
          <w:ilvl w:val="1"/>
          <w:numId w:val="4"/>
        </w:numPr>
        <w:spacing w:before="0"/>
        <w:jc w:val="left"/>
      </w:pPr>
      <w:r w:rsidRPr="001746FB">
        <w:t>1 Impresora</w:t>
      </w:r>
      <w:r w:rsidR="00E91C59">
        <w:t xml:space="preserve"> láser</w:t>
      </w:r>
    </w:p>
    <w:p w:rsidR="00F71BED" w:rsidRPr="001746FB" w:rsidRDefault="00F71BED" w:rsidP="00E22C6F">
      <w:pPr>
        <w:pStyle w:val="Prrafodelista"/>
        <w:numPr>
          <w:ilvl w:val="0"/>
          <w:numId w:val="4"/>
        </w:numPr>
        <w:ind w:hanging="357"/>
        <w:contextualSpacing w:val="0"/>
      </w:pPr>
      <w:r>
        <w:t>Administración</w:t>
      </w:r>
    </w:p>
    <w:p w:rsidR="00F71BED" w:rsidRDefault="006C1401" w:rsidP="00CD7466">
      <w:pPr>
        <w:pStyle w:val="Prrafodelista"/>
        <w:numPr>
          <w:ilvl w:val="1"/>
          <w:numId w:val="4"/>
        </w:numPr>
        <w:spacing w:before="0"/>
        <w:jc w:val="left"/>
      </w:pPr>
      <w:r>
        <w:t>4</w:t>
      </w:r>
      <w:r w:rsidR="00F71BED" w:rsidRPr="001746FB">
        <w:t xml:space="preserve"> Computadoras</w:t>
      </w:r>
    </w:p>
    <w:p w:rsidR="006C1401" w:rsidRPr="001746FB" w:rsidRDefault="00E22C6F" w:rsidP="00CD7466">
      <w:pPr>
        <w:pStyle w:val="Prrafodelista"/>
        <w:numPr>
          <w:ilvl w:val="1"/>
          <w:numId w:val="4"/>
        </w:numPr>
        <w:spacing w:before="0"/>
        <w:jc w:val="left"/>
      </w:pPr>
      <w:r>
        <w:t>1 Servidor</w:t>
      </w:r>
    </w:p>
    <w:p w:rsidR="00F71BED" w:rsidRDefault="00E91C59" w:rsidP="00CD7466">
      <w:pPr>
        <w:pStyle w:val="Prrafodelista"/>
        <w:numPr>
          <w:ilvl w:val="1"/>
          <w:numId w:val="4"/>
        </w:numPr>
        <w:spacing w:before="0"/>
        <w:jc w:val="left"/>
      </w:pPr>
      <w:r>
        <w:t>2</w:t>
      </w:r>
      <w:r w:rsidR="00F71BED" w:rsidRPr="001746FB">
        <w:t xml:space="preserve"> Impresoras</w:t>
      </w:r>
      <w:r>
        <w:t xml:space="preserve"> láser</w:t>
      </w:r>
    </w:p>
    <w:p w:rsidR="006C1401" w:rsidRDefault="006C1401" w:rsidP="00E22C6F">
      <w:pPr>
        <w:pStyle w:val="Prrafodelista"/>
        <w:numPr>
          <w:ilvl w:val="0"/>
          <w:numId w:val="4"/>
        </w:numPr>
        <w:spacing w:before="240"/>
        <w:ind w:hanging="357"/>
        <w:contextualSpacing w:val="0"/>
      </w:pPr>
      <w:r>
        <w:t>Padre Rector</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Sala de profesores</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 xml:space="preserve">Dirección </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Vice-Dirección</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Biblioteca</w:t>
      </w:r>
    </w:p>
    <w:p w:rsidR="006C1401" w:rsidRDefault="006C1401" w:rsidP="006C1401">
      <w:pPr>
        <w:pStyle w:val="Prrafodelista"/>
        <w:numPr>
          <w:ilvl w:val="1"/>
          <w:numId w:val="34"/>
        </w:numPr>
        <w:spacing w:before="0"/>
        <w:jc w:val="left"/>
      </w:pPr>
      <w:r>
        <w:t>1 computadora</w:t>
      </w:r>
    </w:p>
    <w:p w:rsidR="006C1401" w:rsidRDefault="006C1401" w:rsidP="00E22C6F">
      <w:pPr>
        <w:pStyle w:val="Prrafodelista"/>
        <w:numPr>
          <w:ilvl w:val="0"/>
          <w:numId w:val="4"/>
        </w:numPr>
        <w:spacing w:before="240"/>
        <w:ind w:hanging="357"/>
        <w:contextualSpacing w:val="0"/>
      </w:pPr>
      <w:r>
        <w:t>Laboratorio</w:t>
      </w:r>
    </w:p>
    <w:p w:rsidR="006C1401" w:rsidRDefault="006C1401" w:rsidP="006C1401">
      <w:pPr>
        <w:pStyle w:val="Prrafodelista"/>
        <w:numPr>
          <w:ilvl w:val="1"/>
          <w:numId w:val="37"/>
        </w:numPr>
        <w:spacing w:before="0"/>
        <w:jc w:val="left"/>
      </w:pPr>
      <w:r>
        <w:lastRenderedPageBreak/>
        <w:t>26 computadoras</w:t>
      </w:r>
    </w:p>
    <w:p w:rsidR="006C1401" w:rsidRDefault="006C1401" w:rsidP="00E22C6F">
      <w:pPr>
        <w:spacing w:before="200"/>
      </w:pPr>
      <w:r w:rsidRPr="00E22C6F">
        <w:t>Con respecto al</w:t>
      </w:r>
      <w:r w:rsidR="004635F9" w:rsidRPr="00E22C6F">
        <w:t xml:space="preserve"> </w:t>
      </w:r>
      <w:proofErr w:type="spellStart"/>
      <w:r w:rsidR="004635F9" w:rsidRPr="00E22C6F">
        <w:t>layout</w:t>
      </w:r>
      <w:proofErr w:type="spellEnd"/>
      <w:r w:rsidR="004635F9" w:rsidRPr="00E22C6F">
        <w:t xml:space="preserve"> del</w:t>
      </w:r>
      <w:r w:rsidRPr="00E22C6F">
        <w:t xml:space="preserve"> tendido </w:t>
      </w:r>
      <w:r w:rsidR="004635F9" w:rsidRPr="00E22C6F">
        <w:t>de la red y de las instalaciones la institución se niega a</w:t>
      </w:r>
      <w:r w:rsidR="004635F9">
        <w:t xml:space="preserve"> brindar esa información. </w:t>
      </w:r>
    </w:p>
    <w:p w:rsidR="00F71BED" w:rsidRPr="00E13F68" w:rsidRDefault="00F71BED" w:rsidP="00B66CFC">
      <w:pPr>
        <w:pStyle w:val="Ttulo2"/>
      </w:pPr>
      <w:bookmarkStart w:id="24" w:name="_Toc261080289"/>
      <w:bookmarkStart w:id="25" w:name="_Toc290328699"/>
      <w:bookmarkStart w:id="26" w:name="_Toc292328336"/>
      <w:r w:rsidRPr="00E13F68">
        <w:t>Software</w:t>
      </w:r>
      <w:bookmarkEnd w:id="24"/>
      <w:bookmarkEnd w:id="25"/>
      <w:bookmarkEnd w:id="26"/>
    </w:p>
    <w:p w:rsidR="00F71BED" w:rsidRDefault="00F248E8" w:rsidP="00F71BED">
      <w:pPr>
        <w:ind w:firstLine="720"/>
        <w:rPr>
          <w:lang w:val="es-ES"/>
        </w:rPr>
      </w:pPr>
      <w:r>
        <w:rPr>
          <w:lang w:val="es-ES"/>
        </w:rPr>
        <w:t>Los equipos cuentan</w:t>
      </w:r>
      <w:r w:rsidR="00F71BED" w:rsidRPr="00535862">
        <w:rPr>
          <w:lang w:val="es-ES"/>
        </w:rPr>
        <w:t xml:space="preserve"> con</w:t>
      </w:r>
      <w:r>
        <w:rPr>
          <w:lang w:val="es-ES"/>
        </w:rPr>
        <w:t xml:space="preserve"> sistema operativo</w:t>
      </w:r>
      <w:r w:rsidR="00F71BED" w:rsidRPr="00535862">
        <w:rPr>
          <w:lang w:val="es-ES"/>
        </w:rPr>
        <w:t xml:space="preserve"> Windows XP Professional </w:t>
      </w:r>
      <w:r w:rsidR="00F71BED">
        <w:rPr>
          <w:lang w:val="es-ES"/>
        </w:rPr>
        <w:t>y Microsoft Office 2003 Professional</w:t>
      </w:r>
      <w:r>
        <w:rPr>
          <w:lang w:val="es-ES"/>
        </w:rPr>
        <w:t xml:space="preserve"> como suite de aplicaciones de oficina</w:t>
      </w:r>
      <w:r w:rsidR="00F71BED">
        <w:rPr>
          <w:lang w:val="es-ES"/>
        </w:rPr>
        <w:t>, entre otras herramientas.</w:t>
      </w:r>
    </w:p>
    <w:p w:rsidR="00B66CFC" w:rsidRDefault="00C736D9" w:rsidP="00C736D9">
      <w:pPr>
        <w:ind w:firstLine="720"/>
        <w:rPr>
          <w:lang w:val="es-ES"/>
        </w:rPr>
      </w:pPr>
      <w:r>
        <w:rPr>
          <w:lang w:val="es-ES"/>
        </w:rPr>
        <w:t xml:space="preserve">El servidor posee el sistema operativo Windows </w:t>
      </w:r>
      <w:r w:rsidR="00D87119">
        <w:rPr>
          <w:lang w:val="es-ES"/>
        </w:rPr>
        <w:t>NT</w:t>
      </w:r>
      <w:r>
        <w:rPr>
          <w:lang w:val="es-ES"/>
        </w:rPr>
        <w:t xml:space="preserve"> y un servidor de base de datos SQL Server </w:t>
      </w:r>
      <w:bookmarkStart w:id="27" w:name="_Toc261080290"/>
      <w:bookmarkStart w:id="28" w:name="_Toc290328700"/>
      <w:r w:rsidR="00D87119">
        <w:rPr>
          <w:lang w:val="es-ES"/>
        </w:rPr>
        <w:t>2000</w:t>
      </w:r>
      <w:r>
        <w:rPr>
          <w:lang w:val="es-ES"/>
        </w:rPr>
        <w:t>.</w:t>
      </w:r>
    </w:p>
    <w:p w:rsidR="00F71BED" w:rsidRPr="00A85AD7" w:rsidRDefault="00F71BED" w:rsidP="00A85AD7">
      <w:pPr>
        <w:pStyle w:val="Ttulo2"/>
      </w:pPr>
      <w:bookmarkStart w:id="29" w:name="_Toc292328337"/>
      <w:r w:rsidRPr="00A85AD7">
        <w:t>Comunicación</w:t>
      </w:r>
      <w:bookmarkEnd w:id="27"/>
      <w:bookmarkEnd w:id="28"/>
      <w:bookmarkEnd w:id="29"/>
    </w:p>
    <w:p w:rsidR="00F71BED" w:rsidRDefault="00F71BED" w:rsidP="00B66CFC">
      <w:pPr>
        <w:rPr>
          <w:lang w:val="es-ES"/>
        </w:rPr>
      </w:pPr>
      <w:r>
        <w:rPr>
          <w:lang w:val="es-ES"/>
        </w:rPr>
        <w:t xml:space="preserve">La red de la institución está conformada por un </w:t>
      </w:r>
      <w:proofErr w:type="spellStart"/>
      <w:r>
        <w:rPr>
          <w:lang w:val="es-ES"/>
        </w:rPr>
        <w:t>Router</w:t>
      </w:r>
      <w:proofErr w:type="spellEnd"/>
      <w:r>
        <w:rPr>
          <w:lang w:val="es-ES"/>
        </w:rPr>
        <w:t xml:space="preserve">, al cual </w:t>
      </w:r>
      <w:r w:rsidR="00FF359D">
        <w:rPr>
          <w:lang w:val="es-ES"/>
        </w:rPr>
        <w:t>se</w:t>
      </w:r>
      <w:r>
        <w:rPr>
          <w:lang w:val="es-ES"/>
        </w:rPr>
        <w:t xml:space="preserve"> conecta el Servidor que aloja el sistema actual</w:t>
      </w:r>
      <w:r w:rsidR="00FF359D">
        <w:rPr>
          <w:lang w:val="es-ES"/>
        </w:rPr>
        <w:t xml:space="preserve"> y brinda también conexión inalámbrica para el caso de utilizar equipos con placas de red WI-FI.</w:t>
      </w:r>
      <w:r>
        <w:rPr>
          <w:lang w:val="es-ES"/>
        </w:rPr>
        <w:t xml:space="preserve"> </w:t>
      </w:r>
      <w:r w:rsidR="00FF359D">
        <w:rPr>
          <w:lang w:val="es-ES"/>
        </w:rPr>
        <w:t xml:space="preserve">Se conecta </w:t>
      </w:r>
      <w:r>
        <w:rPr>
          <w:lang w:val="es-ES"/>
        </w:rPr>
        <w:t xml:space="preserve">un </w:t>
      </w:r>
      <w:proofErr w:type="spellStart"/>
      <w:r w:rsidR="00FF359D">
        <w:rPr>
          <w:lang w:val="es-ES"/>
        </w:rPr>
        <w:t>s</w:t>
      </w:r>
      <w:r>
        <w:rPr>
          <w:lang w:val="es-ES"/>
        </w:rPr>
        <w:t>witch</w:t>
      </w:r>
      <w:proofErr w:type="spellEnd"/>
      <w:r>
        <w:rPr>
          <w:lang w:val="es-ES"/>
        </w:rPr>
        <w:t xml:space="preserve"> para los gabinetes de computación y otro para las </w:t>
      </w:r>
      <w:proofErr w:type="spellStart"/>
      <w:r>
        <w:rPr>
          <w:lang w:val="es-ES"/>
        </w:rPr>
        <w:t>PCs</w:t>
      </w:r>
      <w:proofErr w:type="spellEnd"/>
      <w:r>
        <w:rPr>
          <w:lang w:val="es-ES"/>
        </w:rPr>
        <w:t xml:space="preserve"> de Secretaria, Administración y </w:t>
      </w:r>
      <w:proofErr w:type="spellStart"/>
      <w:r w:rsidR="00FF359D">
        <w:rPr>
          <w:lang w:val="es-ES"/>
        </w:rPr>
        <w:t>Preceptoría</w:t>
      </w:r>
      <w:proofErr w:type="spellEnd"/>
      <w:r>
        <w:rPr>
          <w:lang w:val="es-ES"/>
        </w:rPr>
        <w:t xml:space="preserve">. </w:t>
      </w:r>
    </w:p>
    <w:p w:rsidR="00F71BED" w:rsidRDefault="00FF359D" w:rsidP="00F71BED">
      <w:pPr>
        <w:ind w:firstLine="720"/>
        <w:rPr>
          <w:lang w:val="es-ES"/>
        </w:rPr>
      </w:pPr>
      <w:r>
        <w:rPr>
          <w:lang w:val="es-ES"/>
        </w:rPr>
        <w:t xml:space="preserve">El </w:t>
      </w:r>
      <w:proofErr w:type="spellStart"/>
      <w:r>
        <w:rPr>
          <w:lang w:val="es-ES"/>
        </w:rPr>
        <w:t>Router</w:t>
      </w:r>
      <w:proofErr w:type="spellEnd"/>
      <w:r>
        <w:rPr>
          <w:lang w:val="es-ES"/>
        </w:rPr>
        <w:t xml:space="preserve"> está</w:t>
      </w:r>
      <w:r w:rsidR="00F71BED">
        <w:rPr>
          <w:lang w:val="es-ES"/>
        </w:rPr>
        <w:t xml:space="preserve"> conectado mediante su puerto WAN a un modem </w:t>
      </w:r>
      <w:r w:rsidR="00D87119">
        <w:rPr>
          <w:lang w:val="es-ES"/>
        </w:rPr>
        <w:t>A</w:t>
      </w:r>
      <w:r w:rsidR="00F71BED">
        <w:rPr>
          <w:lang w:val="es-ES"/>
        </w:rPr>
        <w:t xml:space="preserve">DSL con el cual se </w:t>
      </w:r>
      <w:r>
        <w:rPr>
          <w:lang w:val="es-ES"/>
        </w:rPr>
        <w:t>tiene</w:t>
      </w:r>
      <w:r w:rsidR="00F71BED">
        <w:rPr>
          <w:lang w:val="es-ES"/>
        </w:rPr>
        <w:t xml:space="preserve"> conexión a internet.</w:t>
      </w:r>
    </w:p>
    <w:p w:rsidR="00F71BED" w:rsidRPr="00F71BED" w:rsidRDefault="00F71BED" w:rsidP="00F71BED">
      <w:pPr>
        <w:rPr>
          <w:lang w:val="es-ES"/>
        </w:rPr>
      </w:pPr>
    </w:p>
    <w:p w:rsidR="00B71EDE" w:rsidRDefault="00B71EDE">
      <w:pPr>
        <w:spacing w:before="0" w:after="200" w:line="276" w:lineRule="auto"/>
        <w:ind w:firstLine="0"/>
        <w:jc w:val="left"/>
      </w:pPr>
      <w:r>
        <w:br w:type="page"/>
      </w:r>
    </w:p>
    <w:p w:rsidR="00147C47" w:rsidRDefault="00147C47" w:rsidP="00147C47">
      <w:pPr>
        <w:pStyle w:val="Ttulo1"/>
        <w:numPr>
          <w:ilvl w:val="0"/>
          <w:numId w:val="1"/>
        </w:numPr>
        <w:ind w:left="644"/>
      </w:pPr>
      <w:bookmarkStart w:id="30" w:name="_Toc290328701"/>
      <w:bookmarkStart w:id="31" w:name="_Toc292328338"/>
      <w:r w:rsidRPr="001746FB">
        <w:lastRenderedPageBreak/>
        <w:t>Diagnóstico</w:t>
      </w:r>
      <w:bookmarkEnd w:id="30"/>
      <w:bookmarkEnd w:id="31"/>
    </w:p>
    <w:p w:rsidR="00147C47" w:rsidRDefault="00147C47" w:rsidP="00147C47">
      <w:pPr>
        <w:pStyle w:val="Ttulo2"/>
        <w:rPr>
          <w:lang w:eastAsia="es-ES"/>
        </w:rPr>
      </w:pPr>
      <w:bookmarkStart w:id="32" w:name="_Toc292328339"/>
      <w:bookmarkStart w:id="33" w:name="_Toc290328702"/>
      <w:r w:rsidRPr="001746FB">
        <w:rPr>
          <w:lang w:eastAsia="es-ES"/>
        </w:rPr>
        <w:t>Necesidades</w:t>
      </w:r>
      <w:bookmarkEnd w:id="32"/>
    </w:p>
    <w:p w:rsidR="00147C47" w:rsidRDefault="00147C47" w:rsidP="00147C47">
      <w:r>
        <w:t>En el ambiente</w:t>
      </w:r>
      <w:r w:rsidRPr="00EA235A">
        <w:t xml:space="preserve"> educativ</w:t>
      </w:r>
      <w:r>
        <w:t xml:space="preserve">o hemos observado problemas de comunicación interna y una deficitaria circulación de cierta información que es imprescindible para el buen funcionamiento de una institución. Dentro de este ambiente encontramos grupos de actores con roles bien definidos, a saber: equipo directivo, profesores, preceptores, gabinete psicopedagógico, alumnos y padres. </w:t>
      </w:r>
    </w:p>
    <w:p w:rsidR="00147C47" w:rsidRDefault="00147C47" w:rsidP="00147C47">
      <w:r>
        <w:t>Estos grupos no realizan una demanda homogénea de información, pero todos, de una u otra manera la requieren, en la medida que la considera pertinente y necesaria para el desempeño de su propio rol.</w:t>
      </w:r>
    </w:p>
    <w:p w:rsidR="00147C47" w:rsidRDefault="00147C47" w:rsidP="00147C47">
      <w:r>
        <w:t xml:space="preserve">En realidad la información se gesta en distintos lugares perfectamente identificados, pero los canales de circulación, si bien no están muy alejados, no son de fácil acceso para los integrantes de cada grupo que la demanda. Estos requerimientos no siempre se realizan simultáneamente, es el interés particular de cada grupo el que marca los tiempos. </w:t>
      </w:r>
    </w:p>
    <w:p w:rsidR="00147C47" w:rsidRDefault="00147C47" w:rsidP="00147C47">
      <w:r>
        <w:t>Además, se observa que aun en el seno mismo de la escuela esa circulación de información es poco fluida y esto sucede tanto en dirección vertical, como horizontal.</w:t>
      </w:r>
    </w:p>
    <w:p w:rsidR="00147C47" w:rsidRDefault="00147C47" w:rsidP="00147C47">
      <w:r w:rsidRPr="00EA235A">
        <w:rPr>
          <w:b/>
        </w:rPr>
        <w:t>El equipo directivo,</w:t>
      </w:r>
      <w:r>
        <w:t xml:space="preserve"> demanda información integral y completa, </w:t>
      </w:r>
      <w:r w:rsidRPr="0044467E">
        <w:t>de tal forma que tenga valor estratég</w:t>
      </w:r>
      <w:r>
        <w:t xml:space="preserve">ico, ayudando a la posterior toma de decisiones </w:t>
      </w:r>
      <w:r w:rsidRPr="0044467E">
        <w:t xml:space="preserve">y cursos de acción con respecto </w:t>
      </w:r>
      <w:r>
        <w:t>a la gestión de la institución.</w:t>
      </w:r>
    </w:p>
    <w:p w:rsidR="00147C47" w:rsidRDefault="00147C47" w:rsidP="00147C47">
      <w:r>
        <w:t>Así como el</w:t>
      </w:r>
      <w:r w:rsidRPr="0044467E">
        <w:t xml:space="preserve"> gerente de una empresa necesita información estratégica para realizar el plan de negocios y tomar dec</w:t>
      </w:r>
      <w:r>
        <w:t>isiones del curso que debe tomar</w:t>
      </w:r>
      <w:r w:rsidRPr="0044467E">
        <w:t xml:space="preserve">, </w:t>
      </w:r>
      <w:r>
        <w:t xml:space="preserve">los directivos </w:t>
      </w:r>
      <w:r w:rsidRPr="0044467E">
        <w:t>necesita</w:t>
      </w:r>
      <w:r>
        <w:t>n</w:t>
      </w:r>
      <w:r w:rsidRPr="0044467E">
        <w:t xml:space="preserve"> poseer información estratégica para conocer el desempeño académico de la institución.</w:t>
      </w:r>
    </w:p>
    <w:p w:rsidR="00147C47" w:rsidRPr="0044467E" w:rsidRDefault="00147C47" w:rsidP="00147C47">
      <w:r>
        <w:t xml:space="preserve">Necesitan conocer acerca de los </w:t>
      </w:r>
      <w:r w:rsidRPr="00EA235A">
        <w:t>temas desarrollados</w:t>
      </w:r>
      <w:r>
        <w:t xml:space="preserve"> por cada profesor para contrastarlos con la respectiva planificación. El nivel de </w:t>
      </w:r>
      <w:r w:rsidRPr="00EA235A">
        <w:t>rendimiento académico de los alumnos</w:t>
      </w:r>
      <w:r>
        <w:t xml:space="preserve"> en las distintas asignaturas, como el nivel de </w:t>
      </w:r>
      <w:r w:rsidRPr="00EA235A">
        <w:t>logros en la tarea específica de cada profesor</w:t>
      </w:r>
      <w:r>
        <w:t>.</w:t>
      </w:r>
    </w:p>
    <w:p w:rsidR="00147C47" w:rsidRDefault="00147C47" w:rsidP="00147C47">
      <w:r w:rsidRPr="00EA235A">
        <w:rPr>
          <w:b/>
        </w:rPr>
        <w:t>Los profesores</w:t>
      </w:r>
      <w:r w:rsidRPr="0044467E">
        <w:t xml:space="preserve"> necesitan hacer un seguimiento </w:t>
      </w:r>
      <w:r>
        <w:t xml:space="preserve">en </w:t>
      </w:r>
      <w:r w:rsidRPr="0044467E">
        <w:t xml:space="preserve">el desempeño </w:t>
      </w:r>
      <w:r>
        <w:t xml:space="preserve">académico de cada uno de sus alumnos, o de algún grupo en particular o de </w:t>
      </w:r>
      <w:r w:rsidRPr="0044467E">
        <w:t>curso</w:t>
      </w:r>
      <w:r>
        <w:t xml:space="preserve">s completos; ya sea en su propia asignatura, como en otras, con el objetivo de comparar sus comportamientos. </w:t>
      </w:r>
    </w:p>
    <w:p w:rsidR="00147C47" w:rsidRDefault="00147C47" w:rsidP="00147C47">
      <w:r>
        <w:t>También debe estar enterado del desempeño personal y social de los mismos, esta es información que poseen algunos integrantes de la comunidad y se puede compartir. En un intento de personalización de la tarea es indispensable que los docentes conozcan las “novedades” del curso en el que está enseñando; generalmente con uno o dos encuentros semanales, no lo puede lograr.</w:t>
      </w:r>
    </w:p>
    <w:p w:rsidR="00147C47" w:rsidRDefault="00147C47" w:rsidP="00147C47">
      <w:r>
        <w:t xml:space="preserve">Desde su rol, debe contrastar los contenidos curriculares desarrollados, con los planificados en cada curso, como también evaluar la profundidad de los logros alcanzados. </w:t>
      </w:r>
    </w:p>
    <w:p w:rsidR="00147C47" w:rsidRDefault="00147C47" w:rsidP="00147C47">
      <w:r>
        <w:t>Por otro lado, intentamos ampliar los canales de comunicación entre alumnos y profesores vía internet.</w:t>
      </w:r>
    </w:p>
    <w:p w:rsidR="00147C47" w:rsidRDefault="00147C47" w:rsidP="00147C47">
      <w:r w:rsidRPr="00EA235A">
        <w:rPr>
          <w:b/>
        </w:rPr>
        <w:t>Los preceptores,</w:t>
      </w:r>
      <w:r>
        <w:t xml:space="preserve"> son los actores de esta comunidad que en mayor medida tienen acceso a casi toda la información que los demás actores requieren. Por ello, pueden y están en condiciones de filtrarla, reorientarla u omitirla, en fin manipularla para un mejor logro de los objetivos institucionales. </w:t>
      </w:r>
    </w:p>
    <w:p w:rsidR="00147C47" w:rsidRDefault="00147C47" w:rsidP="00147C47">
      <w:r w:rsidRPr="00EA235A">
        <w:rPr>
          <w:b/>
        </w:rPr>
        <w:t>El gabinete psicopedagógico,</w:t>
      </w:r>
      <w:r>
        <w:t xml:space="preserve"> requiere información general respecto del desempeño de todos los actores de la comunidad educativa y en su trabajo genera y registra información específica acerca de algunos de ellos, particularmente de los alumnos, con sus comportamientos y rendimientos en distintos planos (académico, social y comportamiento escolar).</w:t>
      </w:r>
    </w:p>
    <w:p w:rsidR="00147C47" w:rsidRDefault="00147C47" w:rsidP="00147C47">
      <w:r w:rsidRPr="00EA235A">
        <w:rPr>
          <w:b/>
        </w:rPr>
        <w:lastRenderedPageBreak/>
        <w:t xml:space="preserve">Los padres, </w:t>
      </w:r>
      <w:r>
        <w:t>necesitan estar informados del quehacer diario de su hijo, ya sea en la adquisición de normas de conducta, en la evolución de los aprendizajes o el rendimiento académico. Esto es indispensable para que puedan acompañar y potenciar la tarea específica de la escuela. Se observa que generalmente la información les llega a destiempo para que ellos puedan realizar este importante aporte.</w:t>
      </w:r>
    </w:p>
    <w:p w:rsidR="00147C47" w:rsidRDefault="00147C47" w:rsidP="00147C47">
      <w:r w:rsidRPr="00EA235A">
        <w:rPr>
          <w:b/>
        </w:rPr>
        <w:t>Los alumnos/estudiantes</w:t>
      </w:r>
      <w:r>
        <w:t xml:space="preserve"> son quizás los que más información reciben de los quehaceres estudiantiles y del resultado de la evaluación de los mismos, tanto en las acciones escolares (social y cultural), como las estrictamente académicas curriculares. Frecuentemente esta información (especialmente cuando no es positiva) no suele comunicarse fluidamente o se especula con ella.</w:t>
      </w:r>
    </w:p>
    <w:p w:rsidR="00147C47" w:rsidRDefault="00147C47" w:rsidP="00147C47">
      <w:pPr>
        <w:pStyle w:val="Ttulo2"/>
      </w:pPr>
      <w:bookmarkStart w:id="34" w:name="_Toc292328340"/>
      <w:r>
        <w:rPr>
          <w:lang w:eastAsia="es-ES"/>
        </w:rPr>
        <w:t>P</w:t>
      </w:r>
      <w:r w:rsidRPr="001746FB">
        <w:rPr>
          <w:lang w:eastAsia="es-ES"/>
        </w:rPr>
        <w:t>ropuesta</w:t>
      </w:r>
      <w:bookmarkEnd w:id="34"/>
    </w:p>
    <w:p w:rsidR="00147C47" w:rsidRDefault="00147C47" w:rsidP="00147C47">
      <w:r>
        <w:t xml:space="preserve">Después de estos señalamientos acerca de los integrantes de la comunidad educativa y sus necesidades de información, creemos que es posible responder a ella aportando con un </w:t>
      </w:r>
      <w:r w:rsidRPr="00C83E81">
        <w:t>sistema informático</w:t>
      </w:r>
      <w:r>
        <w:t xml:space="preserve"> que haría posible acortar estas distancias y generar un mejor flujo de circulación de la misma.</w:t>
      </w:r>
    </w:p>
    <w:p w:rsidR="00147C47" w:rsidRDefault="00147C47" w:rsidP="00147C47">
      <w:r>
        <w:t>Al observar que los canales de comunicación vigentes como lo son reuniones de padres, cuaderno de comunicación, taller docente, boletín de notas, entre otros que hasta el día de la fecha han servido y de alguna manera llegan a cubrir la necesidad de comunicación. Consideramos que esto permite llevar adelante la gestión de la institución. Pero hoy por hoy, en donde nos encontramos en la Era de las Comunicaciones, creemos que estos medios no son suficientes y que se está</w:t>
      </w:r>
      <w:r w:rsidR="00374618">
        <w:t>n</w:t>
      </w:r>
      <w:r>
        <w:t xml:space="preserve"> desaprovechando recursos que permitirán llegar a más usuarios, con mejor accesibilidad, disponibilidad y volumen de la información, teniendo en cuenta restricciones según los roles de los usuarios.</w:t>
      </w:r>
    </w:p>
    <w:p w:rsidR="00147C47" w:rsidRDefault="00147C47" w:rsidP="00147C47">
      <w:r>
        <w:t>Esta propuesta brindara no tan solo una nueva alternativa de comunicación, sino que también pretende ser una herramienta que ayude a detectar retraso en las planificaciones,  tendencias en el rendimiento de los alumnos, si existen profesores que tienen mejor rendimiento con alumnos de niveles más bajos o lo contrario, si el rendimiento de alumnos tiende a bajar en alguna asignatura, y otros compo</w:t>
      </w:r>
      <w:r w:rsidR="005A71D3">
        <w:t xml:space="preserve">rtamientos </w:t>
      </w:r>
      <w:r>
        <w:t xml:space="preserve">analizados desde la toma de información desde un sistema transaccional existente en la institución. Este tipo de análisis permitirá mostrar al usuario algún comportamiento, que si no es el deseado podrá tomar cartas en el asunto para modificar el mismo. </w:t>
      </w:r>
    </w:p>
    <w:p w:rsidR="00147C47" w:rsidRDefault="00147C47" w:rsidP="00147C47">
      <w:r>
        <w:t>El nuevo sistema ofrecerá una gestión de</w:t>
      </w:r>
      <w:r w:rsidRPr="0003434E">
        <w:t xml:space="preserve"> la planificación de clase</w:t>
      </w:r>
      <w:r>
        <w:t>s</w:t>
      </w:r>
      <w:r w:rsidRPr="0003434E">
        <w:t xml:space="preserve"> y </w:t>
      </w:r>
      <w:r>
        <w:t xml:space="preserve">permitirá la </w:t>
      </w:r>
      <w:r w:rsidRPr="0003434E">
        <w:t xml:space="preserve">comparación </w:t>
      </w:r>
      <w:r>
        <w:t>de</w:t>
      </w:r>
      <w:r w:rsidRPr="0003434E">
        <w:t xml:space="preserve"> </w:t>
      </w:r>
      <w:r>
        <w:t>lo planificado con lo realmente dictado.</w:t>
      </w:r>
      <w:r w:rsidRPr="0003434E">
        <w:t xml:space="preserve"> </w:t>
      </w:r>
      <w:r>
        <w:t xml:space="preserve">Con esto se pretende mantener el registro de lo dictado en clase, y establecer una comparación </w:t>
      </w:r>
      <w:r w:rsidR="00374618">
        <w:t>constante</w:t>
      </w:r>
      <w:r>
        <w:t xml:space="preserve"> con lo planificado. En donde esta comparación será representada a través de un tablero de control; que con gráficos y colores representativos, </w:t>
      </w:r>
      <w:r w:rsidR="00374618">
        <w:t>a modo de semáforo</w:t>
      </w:r>
      <w:r>
        <w:t>, pueda manifestar en una observación rápida donde existe algún retraso en el dictado de clases.</w:t>
      </w:r>
    </w:p>
    <w:p w:rsidR="00147C47" w:rsidRPr="00B71EDE" w:rsidRDefault="00147C47" w:rsidP="00296255">
      <w:pPr>
        <w:pStyle w:val="Ttulo2"/>
        <w:rPr>
          <w:lang w:eastAsia="es-ES"/>
        </w:rPr>
      </w:pPr>
      <w:bookmarkStart w:id="35" w:name="_Toc292328341"/>
      <w:r>
        <w:rPr>
          <w:lang w:eastAsia="es-ES"/>
        </w:rPr>
        <w:t>O</w:t>
      </w:r>
      <w:r w:rsidRPr="001746FB">
        <w:rPr>
          <w:lang w:eastAsia="es-ES"/>
        </w:rPr>
        <w:t>portunidades de Mejora</w:t>
      </w:r>
      <w:bookmarkEnd w:id="35"/>
    </w:p>
    <w:bookmarkEnd w:id="33"/>
    <w:p w:rsidR="00147C47" w:rsidRPr="000A10CF" w:rsidRDefault="00147C47" w:rsidP="00147C47">
      <w:pPr>
        <w:rPr>
          <w:lang w:eastAsia="es-ES"/>
        </w:rPr>
      </w:pPr>
      <w:r>
        <w:rPr>
          <w:lang w:eastAsia="es-ES"/>
        </w:rPr>
        <w:t xml:space="preserve">La institución se verá beneficiada en varios </w:t>
      </w:r>
      <w:r w:rsidR="00374618">
        <w:rPr>
          <w:lang w:eastAsia="es-ES"/>
        </w:rPr>
        <w:t>aspectos</w:t>
      </w:r>
      <w:r>
        <w:rPr>
          <w:lang w:eastAsia="es-ES"/>
        </w:rPr>
        <w:t xml:space="preserve"> al utilizar esta nueva herramienta. A continuación se describen</w:t>
      </w:r>
      <w:r w:rsidR="00374618">
        <w:rPr>
          <w:lang w:eastAsia="es-ES"/>
        </w:rPr>
        <w:t xml:space="preserve"> algunos</w:t>
      </w:r>
      <w:r>
        <w:rPr>
          <w:lang w:eastAsia="es-ES"/>
        </w:rPr>
        <w:t xml:space="preserve"> aspectos en</w:t>
      </w:r>
      <w:r w:rsidR="00374618">
        <w:rPr>
          <w:lang w:eastAsia="es-ES"/>
        </w:rPr>
        <w:t xml:space="preserve"> los</w:t>
      </w:r>
      <w:r>
        <w:rPr>
          <w:lang w:eastAsia="es-ES"/>
        </w:rPr>
        <w:t xml:space="preserve"> que el sistema</w:t>
      </w:r>
      <w:r w:rsidR="00374618">
        <w:rPr>
          <w:lang w:eastAsia="es-ES"/>
        </w:rPr>
        <w:t xml:space="preserve"> brinda oportunidades de mejora:</w:t>
      </w:r>
    </w:p>
    <w:p w:rsidR="00147C47" w:rsidRDefault="00147C47" w:rsidP="00147C47">
      <w:pPr>
        <w:pStyle w:val="Prrafodelista"/>
        <w:numPr>
          <w:ilvl w:val="0"/>
          <w:numId w:val="24"/>
        </w:numPr>
      </w:pPr>
      <w:r>
        <w:t>Permite poner en evidenc</w:t>
      </w:r>
      <w:r w:rsidR="00811038">
        <w:t>ia actividades desarrolladas</w:t>
      </w:r>
      <w:r>
        <w:t xml:space="preserve"> con la comunidad e invitar a actividades próxima a desarrollar. No tan solo </w:t>
      </w:r>
      <w:r w:rsidR="00024708">
        <w:t>de las actividades</w:t>
      </w:r>
      <w:r>
        <w:t xml:space="preserve"> edu</w:t>
      </w:r>
      <w:r w:rsidR="00811038">
        <w:t>cativa</w:t>
      </w:r>
      <w:r w:rsidR="00024708">
        <w:t>s</w:t>
      </w:r>
      <w:r w:rsidR="00811038">
        <w:t xml:space="preserve"> sino aquellas</w:t>
      </w:r>
      <w:r>
        <w:t xml:space="preserve"> extra </w:t>
      </w:r>
      <w:r w:rsidR="00811038">
        <w:t>curriculares que involucre a</w:t>
      </w:r>
      <w:r>
        <w:t xml:space="preserve"> barrios aledaños. </w:t>
      </w:r>
      <w:r>
        <w:lastRenderedPageBreak/>
        <w:t>Esta alternativa abrirá una nueva oportunidad de llegar a un público más amplio y dará a conocer también la historia de la institución. De esta manera mantiene informada a la comunidad y permite hacer</w:t>
      </w:r>
      <w:r w:rsidR="007E316F">
        <w:t>la partícipe de sus actividades</w:t>
      </w:r>
      <w:r>
        <w:t xml:space="preserve">.  </w:t>
      </w:r>
    </w:p>
    <w:p w:rsidR="00147C47" w:rsidRDefault="00147C47" w:rsidP="00024708">
      <w:pPr>
        <w:pStyle w:val="Prrafodelista"/>
        <w:numPr>
          <w:ilvl w:val="0"/>
          <w:numId w:val="24"/>
        </w:numPr>
      </w:pPr>
      <w:r>
        <w:t>Permite participación de todos los involucrados de la comunidad educativa. Donde no tan solo los preceptores y directivos podrán acceder a la información. En el nuevo sistema tendrán acceso los profesores, alumnos, padres, psicopedagogo. Brindando participación a cada uno según lo que corresponda a su rol. Permite que cada uno participe y coopere para la mejora</w:t>
      </w:r>
      <w:r w:rsidR="00024708">
        <w:t xml:space="preserve"> en</w:t>
      </w:r>
      <w:r>
        <w:t xml:space="preserve"> la educación de los alumnos.</w:t>
      </w:r>
    </w:p>
    <w:p w:rsidR="00147C47" w:rsidRDefault="00147C47" w:rsidP="00024708">
      <w:pPr>
        <w:pStyle w:val="Prrafodelista"/>
        <w:numPr>
          <w:ilvl w:val="0"/>
          <w:numId w:val="24"/>
        </w:numPr>
      </w:pPr>
      <w:r>
        <w:t>Accesibilidad</w:t>
      </w:r>
      <w:r w:rsidR="00024708">
        <w:t>.</w:t>
      </w:r>
      <w:r>
        <w:t xml:space="preserve"> </w:t>
      </w:r>
      <w:r w:rsidR="00024708">
        <w:t>L</w:t>
      </w:r>
      <w:r>
        <w:t>os usuarios podrán acceder al sistema desde la página web. Permitiendo acceder a información desde su casa, o cualquier computadora que tenga acceso a internet, y sin restricción de disponibilidades horarias.</w:t>
      </w:r>
    </w:p>
    <w:p w:rsidR="00147C47" w:rsidRDefault="00147C47" w:rsidP="00024708">
      <w:pPr>
        <w:pStyle w:val="Prrafodelista"/>
        <w:numPr>
          <w:ilvl w:val="0"/>
          <w:numId w:val="24"/>
        </w:numPr>
      </w:pPr>
      <w:r>
        <w:t>Explotación de datos. El sistema ayudara a directivos a tomar decisiones permitiendo analizar comportamientos que se observan respecto a rendimiento de los alumnos</w:t>
      </w:r>
      <w:r w:rsidR="00024708">
        <w:t xml:space="preserve"> y</w:t>
      </w:r>
      <w:r>
        <w:t xml:space="preserve"> profesores; le permitirá analizar </w:t>
      </w:r>
      <w:r w:rsidR="00024708">
        <w:t xml:space="preserve">el </w:t>
      </w:r>
      <w:r>
        <w:t xml:space="preserve">comportamiento partiendo de variables de rendimiento, inasistencia y sanciones de los alumnos </w:t>
      </w:r>
      <w:r w:rsidR="007F7E93">
        <w:t>desde distintos puntos de vista</w:t>
      </w:r>
      <w:r>
        <w:t xml:space="preserve"> y comparando con diferentes grupos.  </w:t>
      </w:r>
    </w:p>
    <w:p w:rsidR="005255E9" w:rsidRPr="005255E9" w:rsidRDefault="005255E9" w:rsidP="00024708">
      <w:pPr>
        <w:pStyle w:val="Prrafodelista"/>
        <w:numPr>
          <w:ilvl w:val="0"/>
          <w:numId w:val="24"/>
        </w:numPr>
        <w:tabs>
          <w:tab w:val="left" w:pos="720"/>
        </w:tabs>
        <w:autoSpaceDE w:val="0"/>
        <w:autoSpaceDN w:val="0"/>
        <w:adjustRightInd w:val="0"/>
        <w:spacing w:before="1" w:after="95"/>
        <w:ind w:right="18"/>
      </w:pPr>
      <w:r w:rsidRPr="005255E9">
        <w:t>Herramienta de control de planificación. Esta funcionalidad brindará no solo a los profesores una herramienta que lo ayude a mantener una coherencia de los temarios planificados y lo dictado realmente en clases; sino también ayudará a los Directivos, donde podrán ver a modo de tablero de control los desvíos ocurridos. Tendrá</w:t>
      </w:r>
      <w:r w:rsidR="00024708">
        <w:t>n</w:t>
      </w:r>
      <w:r w:rsidRPr="005255E9">
        <w:t xml:space="preserve"> la posibilidad de observar a todos los cursos y divisiones, y de esta manera podrán tomar cartas en el asunto sin que sea demasiado tarde. </w:t>
      </w:r>
      <w:r w:rsidR="00024708">
        <w:t>P</w:t>
      </w:r>
      <w:r w:rsidRPr="005255E9">
        <w:t>or ejemplo</w:t>
      </w:r>
      <w:r w:rsidR="00024708">
        <w:t>,</w:t>
      </w:r>
      <w:r w:rsidRPr="005255E9">
        <w:t xml:space="preserve"> darle la posibilidad al profesor atrasado en sus clases de adelantar algunas clases en una hora libre que tenga el curso. </w:t>
      </w:r>
    </w:p>
    <w:p w:rsidR="0087620A" w:rsidRDefault="00147C47" w:rsidP="0087620A">
      <w:pPr>
        <w:pStyle w:val="Prrafodelista"/>
        <w:numPr>
          <w:ilvl w:val="0"/>
          <w:numId w:val="24"/>
        </w:numPr>
      </w:pPr>
      <w:r>
        <w:t xml:space="preserve">Comunicación interna. Como ya hemos mencionado existen canales de comunicación. Pero el sistema ofrece una nueva alternativa donde </w:t>
      </w:r>
      <w:r w:rsidR="0087620A">
        <w:t>que</w:t>
      </w:r>
      <w:r>
        <w:t xml:space="preserve"> permite </w:t>
      </w:r>
      <w:r w:rsidR="0087620A">
        <w:t xml:space="preserve">una </w:t>
      </w:r>
      <w:r>
        <w:t>comunicación más directa</w:t>
      </w:r>
      <w:r w:rsidR="0087620A">
        <w:t xml:space="preserve">, por ejemplo, </w:t>
      </w:r>
      <w:r>
        <w:t>a</w:t>
      </w:r>
      <w:r w:rsidR="0087620A">
        <w:t xml:space="preserve"> los</w:t>
      </w:r>
      <w:r>
        <w:t xml:space="preserve"> padres permitiendo </w:t>
      </w:r>
      <w:r w:rsidR="0087620A">
        <w:t>el envío de</w:t>
      </w:r>
      <w:r>
        <w:t xml:space="preserve"> mensaje</w:t>
      </w:r>
      <w:r w:rsidR="0087620A">
        <w:t>s</w:t>
      </w:r>
      <w:r>
        <w:t xml:space="preserve"> de texto a su celular sobre inasistencias, para que el padre no se entere en el momento que tiene que ir a firmar la reincorporación. </w:t>
      </w:r>
      <w:r w:rsidR="005255E9" w:rsidRPr="005255E9">
        <w:t xml:space="preserve">También </w:t>
      </w:r>
      <w:r w:rsidR="0087620A">
        <w:t>se notificarán por esta vía las sanciones disciplinarias.</w:t>
      </w:r>
    </w:p>
    <w:p w:rsidR="0087620A" w:rsidRDefault="0087620A" w:rsidP="002E3940">
      <w:pPr>
        <w:pStyle w:val="Prrafodelista"/>
        <w:numPr>
          <w:ilvl w:val="0"/>
          <w:numId w:val="24"/>
        </w:numPr>
      </w:pPr>
      <w:r>
        <w:t>Brindará</w:t>
      </w:r>
      <w:r w:rsidR="00147C47">
        <w:t xml:space="preserve"> un espacio para publica</w:t>
      </w:r>
      <w:r>
        <w:t>r</w:t>
      </w:r>
      <w:r w:rsidR="00147C47">
        <w:t xml:space="preserve"> consultas o notificar comportamiento de alumnos que son importantes a tener en cuenta para el grupo de profeso</w:t>
      </w:r>
      <w:r>
        <w:t>res que maneja el mismo grupo</w:t>
      </w:r>
      <w:r w:rsidR="00147C47">
        <w:t xml:space="preserve">; </w:t>
      </w:r>
      <w:r w:rsidR="005255E9" w:rsidRPr="005255E9">
        <w:t xml:space="preserve">permitiendo </w:t>
      </w:r>
      <w:r>
        <w:t>armar clases más personalizadas.</w:t>
      </w:r>
    </w:p>
    <w:p w:rsidR="00147C47" w:rsidRDefault="0087620A" w:rsidP="0087620A">
      <w:pPr>
        <w:pStyle w:val="Prrafodelista"/>
        <w:numPr>
          <w:ilvl w:val="0"/>
          <w:numId w:val="24"/>
        </w:numPr>
      </w:pPr>
      <w:r>
        <w:t>Brindará</w:t>
      </w:r>
      <w:r w:rsidR="005255E9" w:rsidRPr="005255E9">
        <w:t xml:space="preserve"> un sistema de mensajería interna entre los usuarios del sistema.</w:t>
      </w:r>
      <w:r w:rsidR="00147C47">
        <w:t xml:space="preserve">     </w:t>
      </w:r>
    </w:p>
    <w:p w:rsidR="009C744C" w:rsidRDefault="009C744C" w:rsidP="009C744C">
      <w:pPr>
        <w:pStyle w:val="Ttulo2"/>
        <w:rPr>
          <w:lang w:eastAsia="es-ES"/>
        </w:rPr>
      </w:pPr>
      <w:bookmarkStart w:id="36" w:name="_Toc290328703"/>
      <w:bookmarkStart w:id="37" w:name="_Toc290939934"/>
      <w:bookmarkStart w:id="38" w:name="_Toc292328342"/>
      <w:r w:rsidRPr="001746FB">
        <w:rPr>
          <w:lang w:eastAsia="es-ES"/>
        </w:rPr>
        <w:t>Requisitos Funcionales</w:t>
      </w:r>
      <w:bookmarkEnd w:id="36"/>
      <w:bookmarkEnd w:id="37"/>
      <w:bookmarkEnd w:id="38"/>
    </w:p>
    <w:p w:rsidR="009C744C" w:rsidRPr="00536434" w:rsidRDefault="009C744C" w:rsidP="009C744C">
      <w:pPr>
        <w:rPr>
          <w:b/>
        </w:rPr>
      </w:pPr>
      <w:r w:rsidRPr="00536434">
        <w:rPr>
          <w:b/>
        </w:rPr>
        <w:t>Proveer una página web de la institución:</w:t>
      </w:r>
      <w:r w:rsidRPr="00536434">
        <w:t xml:space="preserve"> El público en general deberá poder acceder al sitio web institucional, el cual contendrá información del establecimiento y noticias o novedades a través de internet.</w:t>
      </w:r>
    </w:p>
    <w:p w:rsidR="009C744C" w:rsidRDefault="009C744C" w:rsidP="009C744C">
      <w:pPr>
        <w:rPr>
          <w:b/>
        </w:rPr>
      </w:pPr>
      <w:r w:rsidRPr="00536434">
        <w:rPr>
          <w:b/>
        </w:rPr>
        <w:t>Contar con un servicio de foros de discusión:</w:t>
      </w:r>
      <w:r w:rsidRPr="00536434">
        <w:t xml:space="preserve"> Los usuarios debieran contar con un espacio para definir diferentes tópicos de discusión: por asignatura, división y nivel, donde interactuarán los alumnos y el docente; y por grupos de docente y no docentes.</w:t>
      </w:r>
      <w:r>
        <w:rPr>
          <w:b/>
        </w:rPr>
        <w:t xml:space="preserve"> </w:t>
      </w:r>
    </w:p>
    <w:p w:rsidR="009C744C" w:rsidRPr="00BA475D" w:rsidRDefault="009C744C" w:rsidP="009C744C">
      <w:pPr>
        <w:rPr>
          <w:lang w:val="es-ES"/>
        </w:rPr>
      </w:pPr>
      <w:r w:rsidRPr="00BA475D">
        <w:rPr>
          <w:b/>
        </w:rPr>
        <w:lastRenderedPageBreak/>
        <w:t>Gestionar eventos en agenda:</w:t>
      </w:r>
      <w:r w:rsidRPr="009016FC">
        <w:t xml:space="preserve"> Los usuarios </w:t>
      </w:r>
      <w:r>
        <w:t>habrán de poder</w:t>
      </w:r>
      <w:r w:rsidRPr="009016FC">
        <w:t xml:space="preserve"> registrar y consultar eventos en una agenda a</w:t>
      </w:r>
      <w:r>
        <w:t>cadémica. Estos eventos denotará</w:t>
      </w:r>
      <w:r w:rsidRPr="009016FC">
        <w:t>n toda actividad programada relacionada con el usuario</w:t>
      </w:r>
      <w:r w:rsidRPr="00BA475D">
        <w:rPr>
          <w:lang w:val="es-ES"/>
        </w:rPr>
        <w:t>. Ya sean actividades</w:t>
      </w:r>
      <w:r>
        <w:rPr>
          <w:lang w:val="es-ES"/>
        </w:rPr>
        <w:t xml:space="preserve"> específicas o a nivel general.</w:t>
      </w:r>
    </w:p>
    <w:p w:rsidR="009C744C" w:rsidRPr="009016FC" w:rsidRDefault="009C744C" w:rsidP="009C744C">
      <w:r w:rsidRPr="00BA475D">
        <w:rPr>
          <w:b/>
        </w:rPr>
        <w:t>Gestionar</w:t>
      </w:r>
      <w:r>
        <w:rPr>
          <w:b/>
        </w:rPr>
        <w:t xml:space="preserve"> </w:t>
      </w:r>
      <w:r w:rsidRPr="00BA475D">
        <w:rPr>
          <w:b/>
        </w:rPr>
        <w:t>Anotaciones de hechos relevantes por curso:</w:t>
      </w:r>
      <w:r w:rsidRPr="009016FC">
        <w:t xml:space="preserve"> Los profesores </w:t>
      </w:r>
      <w:r>
        <w:t>habrán de poder</w:t>
      </w:r>
      <w:r w:rsidRPr="009016FC">
        <w:t xml:space="preserve"> registrar hechos relevantes (observaciones de conductas individuales o grupales, solicitar consejos o preguntas de algo que le acontece, consultas de herramientas pedagógicas, etc.) en un foro de Profesores. Donde también podrá</w:t>
      </w:r>
      <w:r>
        <w:t>n</w:t>
      </w:r>
      <w:r w:rsidRPr="009016FC">
        <w:t xml:space="preserve"> consultar y advertir</w:t>
      </w:r>
      <w:r>
        <w:t>se</w:t>
      </w:r>
      <w:r w:rsidRPr="009016FC">
        <w:t xml:space="preserve"> frente</w:t>
      </w:r>
      <w:r>
        <w:t xml:space="preserve"> a</w:t>
      </w:r>
      <w:r w:rsidRPr="009016FC">
        <w:t xml:space="preserve"> ciertas circunstancias </w:t>
      </w:r>
      <w:r>
        <w:t xml:space="preserve">en </w:t>
      </w:r>
      <w:r w:rsidRPr="009016FC">
        <w:t xml:space="preserve">que se encuentra el curso y así personalizar su clase. </w:t>
      </w:r>
    </w:p>
    <w:p w:rsidR="009C744C" w:rsidRPr="009016FC" w:rsidRDefault="009C744C" w:rsidP="009C744C">
      <w:r w:rsidRPr="00BA475D">
        <w:rPr>
          <w:b/>
        </w:rPr>
        <w:t xml:space="preserve">Consultar desempeño de alumno por asignatura en relación con las restantes: </w:t>
      </w:r>
      <w:r w:rsidRPr="009016FC">
        <w:t>el sistema debe brindar la posibilidad de mostrar estado académico (notas de evaluaciones) del resto de asignaturas que el a</w:t>
      </w:r>
      <w:r>
        <w:t>lumno realiza en el año lectivo,</w:t>
      </w:r>
      <w:r w:rsidRPr="009016FC">
        <w:t xml:space="preserve"> </w:t>
      </w:r>
      <w:r>
        <w:t>y</w:t>
      </w:r>
      <w:r w:rsidRPr="009016FC">
        <w:t xml:space="preserve"> así comparar el rendimiento del alumno en su materia con el resto de las materias.</w:t>
      </w:r>
    </w:p>
    <w:p w:rsidR="009C744C" w:rsidRPr="009016FC" w:rsidRDefault="009C744C" w:rsidP="009C744C">
      <w:r w:rsidRPr="00BA475D">
        <w:rPr>
          <w:b/>
        </w:rPr>
        <w:t>Consultar desempeño histórico de alumno por asignatura:</w:t>
      </w:r>
      <w:r w:rsidRPr="009016FC">
        <w:t xml:space="preserve"> El sistema debe brindar la posibilidad de mostrar las notas promedio de cada asignatura en los años cursados y marcar la asignatura que se ha rendido en examen.</w:t>
      </w:r>
    </w:p>
    <w:p w:rsidR="009C744C" w:rsidRPr="00536434" w:rsidRDefault="009C744C" w:rsidP="009C744C">
      <w:r w:rsidRPr="00536434">
        <w:rPr>
          <w:b/>
        </w:rPr>
        <w:t>Registrar encuesta anónima de evaluación a docentes por parte de alumnos:</w:t>
      </w:r>
      <w:r w:rsidRPr="00536434">
        <w:t xml:space="preserve"> El sistema deberá permitir evaluaciones sistematizadas que califiquen a los docentes en el desempeño de sus tareas por parte de los alumnos</w:t>
      </w:r>
      <w:r>
        <w:t xml:space="preserve"> del ciclo del polimodal</w:t>
      </w:r>
      <w:r w:rsidRPr="00536434">
        <w:t xml:space="preserve"> en base a algunos criterios orientados a la mejora.</w:t>
      </w:r>
    </w:p>
    <w:p w:rsidR="009C744C" w:rsidRPr="009016FC" w:rsidRDefault="009C744C" w:rsidP="009C744C">
      <w:r w:rsidRPr="00536434">
        <w:rPr>
          <w:b/>
        </w:rPr>
        <w:t>Registrar encuesta anónima de evaluación general de la institución por parte de los padres:</w:t>
      </w:r>
      <w:r w:rsidRPr="00536434">
        <w:t xml:space="preserve"> El sistema deberá permitir evaluaciones sistematizadas que califiquen el nivel educativo de la institución por parte de los padres.</w:t>
      </w:r>
    </w:p>
    <w:p w:rsidR="009C744C" w:rsidRPr="009016FC" w:rsidRDefault="009C744C" w:rsidP="009C744C">
      <w:r w:rsidRPr="00BA475D">
        <w:rPr>
          <w:b/>
        </w:rPr>
        <w:t>Generar reporte estadístico de resultado de encuesta anónima de evaluación a docentes:</w:t>
      </w:r>
      <w:r w:rsidRPr="009016FC">
        <w:t xml:space="preserve"> El sistema deberá generar reporte</w:t>
      </w:r>
      <w:r>
        <w:t>s</w:t>
      </w:r>
      <w:r w:rsidRPr="009016FC">
        <w:t xml:space="preserve"> de porcentaje obtenido de cada aspecto evaluado por los al</w:t>
      </w:r>
      <w:r>
        <w:t>umnos del curso, generando grá</w:t>
      </w:r>
      <w:r w:rsidRPr="009016FC">
        <w:t>fico</w:t>
      </w:r>
      <w:r>
        <w:t>s</w:t>
      </w:r>
      <w:r w:rsidRPr="009016FC">
        <w:t xml:space="preserve"> </w:t>
      </w:r>
      <w:r>
        <w:t xml:space="preserve">que </w:t>
      </w:r>
      <w:r w:rsidRPr="009016FC">
        <w:t>represente</w:t>
      </w:r>
      <w:r>
        <w:t>n</w:t>
      </w:r>
      <w:r w:rsidRPr="009016FC">
        <w:t xml:space="preserve"> los resultados.</w:t>
      </w:r>
    </w:p>
    <w:p w:rsidR="009C744C" w:rsidRPr="009016FC" w:rsidRDefault="009C744C" w:rsidP="009C744C">
      <w:r>
        <w:rPr>
          <w:b/>
        </w:rPr>
        <w:t>Contar con servicio de mensajería hacia los</w:t>
      </w:r>
      <w:r w:rsidRPr="00BA475D">
        <w:rPr>
          <w:b/>
        </w:rPr>
        <w:t xml:space="preserve"> </w:t>
      </w:r>
      <w:r>
        <w:rPr>
          <w:b/>
        </w:rPr>
        <w:t xml:space="preserve">padres </w:t>
      </w:r>
      <w:r w:rsidRPr="00BA475D">
        <w:rPr>
          <w:b/>
        </w:rPr>
        <w:t>tutor/es:</w:t>
      </w:r>
      <w:r w:rsidRPr="009016FC">
        <w:t xml:space="preserve"> El sistema deberá </w:t>
      </w:r>
      <w:r>
        <w:t>ofrecer la posibilidad de enviar notificaciones automáticas vía email acerca de</w:t>
      </w:r>
      <w:r w:rsidRPr="009016FC">
        <w:t xml:space="preserve"> información a nivel general, como por ejemplo informar sobre </w:t>
      </w:r>
      <w:r>
        <w:t>e</w:t>
      </w:r>
      <w:r w:rsidRPr="009016FC">
        <w:t xml:space="preserve">ventos sociales, invitación a participación en actos, reuniones de padres. </w:t>
      </w:r>
      <w:r>
        <w:t>Eventos tales como inasistencias y amonestaciones deberán ser notificados a través de mensajería de texto, email o por ambos medios, de acuerdo a la elección del usuario</w:t>
      </w:r>
      <w:r w:rsidRPr="009016FC">
        <w:t>.</w:t>
      </w:r>
    </w:p>
    <w:p w:rsidR="009C744C" w:rsidRPr="009016FC" w:rsidRDefault="009C744C" w:rsidP="009C744C">
      <w:r w:rsidRPr="00BA475D">
        <w:rPr>
          <w:b/>
        </w:rPr>
        <w:t>Generar servicio de mensajería a uno o varios usuarios:</w:t>
      </w:r>
      <w:r w:rsidRPr="009016FC">
        <w:t xml:space="preserve"> El sistema deberá permitir el manejo de un </w:t>
      </w:r>
      <w:r>
        <w:t>sistema de mensajería interna</w:t>
      </w:r>
      <w:r w:rsidRPr="009016FC">
        <w:t>, donde cada usuario podrá enviar y recibir mensajes personales.</w:t>
      </w:r>
      <w:r>
        <w:t xml:space="preserve"> </w:t>
      </w:r>
    </w:p>
    <w:p w:rsidR="009C744C" w:rsidRPr="00536434" w:rsidRDefault="009C744C" w:rsidP="009C744C">
      <w:r w:rsidRPr="00536434">
        <w:rPr>
          <w:b/>
        </w:rPr>
        <w:t>Generar reportes estratégicos para los docentes: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el gabinete psicopedagógico:</w:t>
      </w:r>
      <w:r w:rsidRPr="00536434">
        <w:t xml:space="preserve"> El sistema debe generar una serie de reportes acorde a sus necesidades primordiales y que ayude a atacar los problemas y conflictos desde sus fases tempranas.</w:t>
      </w:r>
    </w:p>
    <w:p w:rsidR="009C744C" w:rsidRPr="00536434" w:rsidRDefault="009C744C" w:rsidP="009C744C">
      <w:r w:rsidRPr="00536434">
        <w:rPr>
          <w:b/>
        </w:rPr>
        <w:t>Generar reportes estratégicos para los preceptores:</w:t>
      </w:r>
      <w:r w:rsidRPr="00536434">
        <w:t xml:space="preserve"> El sistema debe generar una serie de reportes acorde a sus necesidades primordiales.</w:t>
      </w:r>
    </w:p>
    <w:p w:rsidR="009C744C" w:rsidRPr="00536434" w:rsidRDefault="009C744C" w:rsidP="009C744C">
      <w:r w:rsidRPr="00536434">
        <w:rPr>
          <w:b/>
        </w:rPr>
        <w:t>Generar reportes estratégicos para la dirección:</w:t>
      </w:r>
      <w:r w:rsidRPr="00536434">
        <w:t xml:space="preserve"> El sistema debe generar una serie de reportes a medida que ayuden a identificar las desviaciones en el sistema educativo.</w:t>
      </w:r>
    </w:p>
    <w:p w:rsidR="009C744C" w:rsidRPr="00536434" w:rsidRDefault="009C744C" w:rsidP="009C744C">
      <w:r w:rsidRPr="00536434">
        <w:rPr>
          <w:b/>
        </w:rPr>
        <w:t>Generar reportes estratégicos para el rector:</w:t>
      </w:r>
      <w:r w:rsidRPr="00536434">
        <w:t xml:space="preserve"> El sistema debe generar una serie de reportes a medida que ayuden a la adecuada toma de decisiones.</w:t>
      </w:r>
    </w:p>
    <w:p w:rsidR="009C744C" w:rsidRPr="00536434" w:rsidRDefault="009C744C" w:rsidP="009C744C">
      <w:r w:rsidRPr="00536434">
        <w:rPr>
          <w:b/>
        </w:rPr>
        <w:t>Registrar plan anual de clases:</w:t>
      </w:r>
      <w:r w:rsidRPr="00536434">
        <w:t xml:space="preserve"> El sistema deberá permitir el registro del plan anual de temas a abordar por cada asignatura y nivel, asignándole horas cátedras disponible a cada contenido de la asignatura.</w:t>
      </w:r>
    </w:p>
    <w:p w:rsidR="009C744C" w:rsidRPr="00536434" w:rsidRDefault="009C744C" w:rsidP="009C744C">
      <w:r w:rsidRPr="00536434">
        <w:rPr>
          <w:b/>
        </w:rPr>
        <w:lastRenderedPageBreak/>
        <w:t>Registrar temas desarrollados en clases:</w:t>
      </w:r>
      <w:r w:rsidRPr="00536434">
        <w:t xml:space="preserve"> El sistema deberá permitir el registro diario de los temas abordados en clases, junto con las horas cátedras reales.</w:t>
      </w:r>
    </w:p>
    <w:p w:rsidR="009C744C" w:rsidRDefault="009C744C" w:rsidP="009C744C">
      <w:r w:rsidRPr="00536434">
        <w:rPr>
          <w:b/>
        </w:rPr>
        <w:t>Gestionar temas desarrollados en clases versus temas planificados:</w:t>
      </w:r>
      <w:r w:rsidRPr="00536434">
        <w:t xml:space="preserve"> Mostrar la diferencia entre los temas planificados con lo efectivamente abordado en cada curso.</w:t>
      </w:r>
    </w:p>
    <w:p w:rsidR="009C744C" w:rsidRDefault="009C744C" w:rsidP="009C744C">
      <w:pPr>
        <w:pStyle w:val="Ttulo2"/>
        <w:rPr>
          <w:lang w:eastAsia="es-ES"/>
        </w:rPr>
      </w:pPr>
      <w:bookmarkStart w:id="39" w:name="_Toc290939935"/>
      <w:bookmarkStart w:id="40" w:name="_Toc292328343"/>
      <w:r w:rsidRPr="001746FB">
        <w:rPr>
          <w:lang w:eastAsia="es-ES"/>
        </w:rPr>
        <w:t>Requisitos No Funcionales</w:t>
      </w:r>
      <w:bookmarkEnd w:id="39"/>
      <w:bookmarkEnd w:id="40"/>
    </w:p>
    <w:p w:rsidR="009C744C" w:rsidRDefault="009C744C" w:rsidP="009C744C">
      <w:pPr>
        <w:rPr>
          <w:lang w:eastAsia="es-ES"/>
        </w:rPr>
      </w:pPr>
      <w:r w:rsidRPr="00FC3E77">
        <w:rPr>
          <w:b/>
          <w:lang w:eastAsia="es-ES"/>
        </w:rPr>
        <w:t>Seguridad</w:t>
      </w:r>
      <w:r>
        <w:rPr>
          <w:b/>
          <w:lang w:eastAsia="es-ES"/>
        </w:rPr>
        <w:t>:</w:t>
      </w:r>
      <w:r>
        <w:rPr>
          <w:lang w:eastAsia="es-ES"/>
        </w:rPr>
        <w:t xml:space="preserve"> una premisa básica es el aseguramiento de que cada usuario sólo pueda acceder a aquellas partes del sistema e información concerniente al rol que desempeña. Es por esto que se definirán distintos roles y permisos de acceso al sistema y sus funciones. Se prestará especial atención a evitar ingresos maliciosos y ataques al sistema, además de registrar todas las acciones de acceso o intento de acceso a la aplicación.</w:t>
      </w:r>
    </w:p>
    <w:p w:rsidR="009C744C" w:rsidRDefault="009C744C" w:rsidP="009C744C">
      <w:pPr>
        <w:rPr>
          <w:lang w:eastAsia="es-ES"/>
        </w:rPr>
      </w:pPr>
      <w:r w:rsidRPr="00FC3E77">
        <w:rPr>
          <w:b/>
          <w:lang w:eastAsia="es-ES"/>
        </w:rPr>
        <w:t>Auditoria</w:t>
      </w:r>
      <w:r>
        <w:rPr>
          <w:b/>
          <w:lang w:eastAsia="es-ES"/>
        </w:rPr>
        <w:t>:</w:t>
      </w:r>
      <w:r>
        <w:rPr>
          <w:lang w:eastAsia="es-ES"/>
        </w:rPr>
        <w:t xml:space="preserve"> se deberá registrar quien y cuando modificó por última vez un registro de la base de datos.</w:t>
      </w:r>
    </w:p>
    <w:p w:rsidR="009C744C" w:rsidRDefault="009C744C" w:rsidP="009C744C">
      <w:pPr>
        <w:rPr>
          <w:lang w:eastAsia="es-ES"/>
        </w:rPr>
      </w:pPr>
      <w:r w:rsidRPr="00FC3E77">
        <w:rPr>
          <w:b/>
          <w:lang w:eastAsia="es-ES"/>
        </w:rPr>
        <w:t>Disponibilidad:</w:t>
      </w:r>
      <w:r>
        <w:rPr>
          <w:lang w:eastAsia="es-ES"/>
        </w:rPr>
        <w:t xml:space="preserve"> se requiere que el sistema esté disponible, mínimamente de lunes a viernes de 7 a 15, debiendo realizarse las tareas de actualización o mantenimiento fuera de este horario o durante los fines de semana.</w:t>
      </w:r>
    </w:p>
    <w:p w:rsidR="009C744C" w:rsidRDefault="009C744C" w:rsidP="009C744C">
      <w:pPr>
        <w:rPr>
          <w:lang w:eastAsia="es-ES"/>
        </w:rPr>
      </w:pPr>
      <w:r>
        <w:rPr>
          <w:b/>
          <w:lang w:eastAsia="es-ES"/>
        </w:rPr>
        <w:t>Escalabilidad</w:t>
      </w:r>
      <w:r w:rsidRPr="00FC3E77">
        <w:rPr>
          <w:b/>
          <w:lang w:eastAsia="es-ES"/>
        </w:rPr>
        <w:t>:</w:t>
      </w:r>
      <w:r>
        <w:rPr>
          <w:lang w:eastAsia="es-ES"/>
        </w:rPr>
        <w:t xml:space="preserve"> el sistema debe permitir el agregado de nuevas funciones que no afecten a aquellas que ya han sido implementadas. </w:t>
      </w:r>
    </w:p>
    <w:p w:rsidR="009C744C" w:rsidRDefault="009C744C" w:rsidP="009C744C">
      <w:pPr>
        <w:rPr>
          <w:lang w:eastAsia="es-ES"/>
        </w:rPr>
      </w:pPr>
      <w:r w:rsidRPr="00FC3E77">
        <w:rPr>
          <w:b/>
          <w:lang w:eastAsia="es-ES"/>
        </w:rPr>
        <w:t>Plataforma</w:t>
      </w:r>
      <w:r>
        <w:rPr>
          <w:b/>
          <w:lang w:eastAsia="es-ES"/>
        </w:rPr>
        <w:t>:</w:t>
      </w:r>
      <w:r>
        <w:rPr>
          <w:lang w:eastAsia="es-ES"/>
        </w:rPr>
        <w:t xml:space="preserve"> dado que la institución cuenta con software de la familia de aplicaciones Microsoft, se requiere que la aplicación sea del tipo web compatible con Microsoft Internet Explorer 8.</w:t>
      </w:r>
    </w:p>
    <w:p w:rsidR="009C744C" w:rsidRDefault="009C744C" w:rsidP="009C744C">
      <w:r w:rsidRPr="00536434">
        <w:rPr>
          <w:b/>
        </w:rPr>
        <w:t xml:space="preserve">Control de foros de discusión: </w:t>
      </w:r>
      <w:r w:rsidRPr="00536434">
        <w:t>Los foros ya han de ser pre-creados, y deben contar con un moderador para controlar el contenido de los mensajes enviados.</w:t>
      </w:r>
    </w:p>
    <w:p w:rsidR="00901021" w:rsidRPr="00A114BC" w:rsidRDefault="00901021" w:rsidP="005628F8">
      <w:pPr>
        <w:shd w:val="clear" w:color="auto" w:fill="FFFFFF"/>
        <w:rPr>
          <w:b/>
        </w:rPr>
      </w:pPr>
      <w:r w:rsidRPr="00F10ACB">
        <w:rPr>
          <w:b/>
        </w:rPr>
        <w:t xml:space="preserve">Conectividad: </w:t>
      </w:r>
      <w:r w:rsidRPr="00F10ACB">
        <w:t>Permitir la importación de datos de diferentes fuentes, para tomar la información para poder procesar dicha información.</w:t>
      </w:r>
    </w:p>
    <w:p w:rsidR="009C744C" w:rsidRDefault="009C744C" w:rsidP="009C744C">
      <w:pPr>
        <w:pStyle w:val="Ttulo2"/>
      </w:pPr>
      <w:bookmarkStart w:id="41" w:name="_Toc290939936"/>
      <w:bookmarkStart w:id="42" w:name="_Toc292328344"/>
      <w:r>
        <w:t>Restricciones</w:t>
      </w:r>
      <w:bookmarkEnd w:id="41"/>
      <w:bookmarkEnd w:id="42"/>
    </w:p>
    <w:p w:rsidR="009C744C" w:rsidRDefault="009C744C" w:rsidP="009C744C">
      <w:r>
        <w:t>El Sistema deberá correr sobre el Sistema Operativo y navegador web que poseen en la actualidad las computadoras de la institución, en este caso, Microsoft Windows XP e Internet Explorer 8.</w:t>
      </w:r>
    </w:p>
    <w:p w:rsidR="009C744C" w:rsidRDefault="009C744C" w:rsidP="009C744C">
      <w:pPr>
        <w:pStyle w:val="Ttulo2"/>
      </w:pPr>
      <w:bookmarkStart w:id="43" w:name="_Toc290939937"/>
      <w:bookmarkStart w:id="44" w:name="_Toc292328345"/>
      <w:r>
        <w:t>Supuestos</w:t>
      </w:r>
      <w:bookmarkEnd w:id="43"/>
      <w:bookmarkEnd w:id="44"/>
    </w:p>
    <w:p w:rsidR="009C744C" w:rsidRDefault="009C744C" w:rsidP="009C744C">
      <w:r>
        <w:t xml:space="preserve">Para el correcto funcionamiento del sistema propuesto, la institución deberá contar previamente con un sistema de información transaccional, el cual recopilará la mayor parte de la información a ser procesada. Esta información será proporcionada en tiempo y forma por la institución al equipo de desarrollo. Posteriormente se definirán procesos automáticos de actualización </w:t>
      </w:r>
      <w:r w:rsidR="00E51077">
        <w:t xml:space="preserve">diaria </w:t>
      </w:r>
      <w:r>
        <w:t>de la base de datos.</w:t>
      </w:r>
    </w:p>
    <w:p w:rsidR="009C744C" w:rsidRDefault="009C744C" w:rsidP="009C744C">
      <w:r>
        <w:t xml:space="preserve">Dado que se </w:t>
      </w:r>
      <w:r w:rsidR="006842C4">
        <w:t>contempla</w:t>
      </w:r>
      <w:r>
        <w:t xml:space="preserve"> el desarrollo de una página web institucional, el establecimiento se compromete a contratar un servidor dedicado para alojar el nuevo sistema, el cual integrará el </w:t>
      </w:r>
      <w:r w:rsidR="006842C4">
        <w:t>sistema, el sitio</w:t>
      </w:r>
      <w:r>
        <w:t xml:space="preserve"> y la nueva base de datos.</w:t>
      </w:r>
    </w:p>
    <w:p w:rsidR="009C744C" w:rsidRDefault="009C744C" w:rsidP="009C744C">
      <w:r>
        <w:t>La aplicación podrá ser accedida tanto desde dentro de la red institucional como desde cualquier equipo a través de internet.</w:t>
      </w:r>
    </w:p>
    <w:p w:rsidR="009C744C" w:rsidRDefault="009C744C" w:rsidP="009C744C">
      <w:r>
        <w:t>Se asume que la institución cuenta con todas la licencias requeridas del Software que está utilizando.</w:t>
      </w:r>
    </w:p>
    <w:p w:rsidR="009C744C" w:rsidRDefault="009C744C" w:rsidP="009C744C">
      <w:pPr>
        <w:ind w:firstLine="0"/>
      </w:pPr>
      <w:r>
        <w:tab/>
        <w:t xml:space="preserve">La institución </w:t>
      </w:r>
      <w:r w:rsidR="007F256E">
        <w:t>deberá contar con acceso a internet</w:t>
      </w:r>
      <w:r>
        <w:t>.</w:t>
      </w:r>
      <w:r>
        <w:br w:type="page"/>
      </w:r>
    </w:p>
    <w:p w:rsidR="009C744C" w:rsidRDefault="009C744C" w:rsidP="009C744C">
      <w:pPr>
        <w:pStyle w:val="Ttulo1"/>
        <w:numPr>
          <w:ilvl w:val="0"/>
          <w:numId w:val="1"/>
        </w:numPr>
      </w:pPr>
      <w:bookmarkStart w:id="45" w:name="_Toc290939938"/>
      <w:bookmarkStart w:id="46" w:name="_Toc292328346"/>
      <w:r>
        <w:lastRenderedPageBreak/>
        <w:t>Propuesta D</w:t>
      </w:r>
      <w:r w:rsidRPr="001746FB">
        <w:t>el Producto</w:t>
      </w:r>
      <w:bookmarkEnd w:id="45"/>
      <w:bookmarkEnd w:id="46"/>
    </w:p>
    <w:p w:rsidR="009C744C" w:rsidRDefault="009C744C" w:rsidP="009C744C">
      <w:pPr>
        <w:pStyle w:val="Ttulo2"/>
      </w:pPr>
      <w:bookmarkStart w:id="47" w:name="_Toc290939939"/>
      <w:bookmarkStart w:id="48" w:name="_Toc292328347"/>
      <w:r>
        <w:t>Objetivo</w:t>
      </w:r>
      <w:bookmarkEnd w:id="47"/>
      <w:bookmarkEnd w:id="48"/>
    </w:p>
    <w:p w:rsidR="009C744C" w:rsidRDefault="009C744C" w:rsidP="009C744C">
      <w:r>
        <w:t>B</w:t>
      </w:r>
      <w:r w:rsidRPr="0003434E">
        <w:t>rindar información respect</w:t>
      </w:r>
      <w:r>
        <w:t>o de las</w:t>
      </w:r>
      <w:r w:rsidRPr="0003434E">
        <w:t xml:space="preserve"> actividades acad</w:t>
      </w:r>
      <w:r>
        <w:t>émicas e institucionales a toda</w:t>
      </w:r>
      <w:r w:rsidRPr="0003434E">
        <w:t xml:space="preserve"> la comunidad educativa (alumnos, profesores, </w:t>
      </w:r>
      <w:r>
        <w:t>preceptores, directivos, padres</w:t>
      </w:r>
      <w:r w:rsidRPr="0003434E">
        <w:t>) en la medida que corresponde según sus roles y haciendo énfasis en resúmen</w:t>
      </w:r>
      <w:r>
        <w:t>es</w:t>
      </w:r>
      <w:r w:rsidRPr="0003434E">
        <w:t xml:space="preserve"> estadísticos; obteniendo la información de un sistema transaccional</w:t>
      </w:r>
      <w:r>
        <w:t xml:space="preserve"> existente</w:t>
      </w:r>
      <w:r w:rsidRPr="0003434E">
        <w:t>.</w:t>
      </w:r>
    </w:p>
    <w:p w:rsidR="009C744C" w:rsidRDefault="009C744C" w:rsidP="009C744C">
      <w:r>
        <w:t>Gestionar</w:t>
      </w:r>
      <w:r w:rsidRPr="0003434E">
        <w:t xml:space="preserve"> la planificación de clase</w:t>
      </w:r>
      <w:r>
        <w:t>s</w:t>
      </w:r>
      <w:r w:rsidRPr="0003434E">
        <w:t xml:space="preserve"> y </w:t>
      </w:r>
      <w:r>
        <w:t xml:space="preserve">permitir la </w:t>
      </w:r>
      <w:r w:rsidRPr="0003434E">
        <w:t xml:space="preserve">comparación </w:t>
      </w:r>
      <w:r>
        <w:t>de</w:t>
      </w:r>
      <w:r w:rsidRPr="0003434E">
        <w:t xml:space="preserve"> </w:t>
      </w:r>
      <w:r>
        <w:t xml:space="preserve">lo planificado con lo realmente dictado. </w:t>
      </w:r>
    </w:p>
    <w:p w:rsidR="009C744C" w:rsidRDefault="009C744C" w:rsidP="009C744C">
      <w:r w:rsidRPr="0003434E">
        <w:t>Gesti</w:t>
      </w:r>
      <w:r>
        <w:t>onar</w:t>
      </w:r>
      <w:r w:rsidRPr="0003434E">
        <w:t xml:space="preserve"> </w:t>
      </w:r>
      <w:r>
        <w:t>la</w:t>
      </w:r>
      <w:r w:rsidRPr="0003434E">
        <w:t xml:space="preserve"> comunicación entre los diferentes actores</w:t>
      </w:r>
      <w:r>
        <w:t xml:space="preserve">, a través de </w:t>
      </w:r>
      <w:r w:rsidRPr="0003434E">
        <w:t>mensajería</w:t>
      </w:r>
      <w:r>
        <w:t xml:space="preserve"> interna</w:t>
      </w:r>
      <w:r w:rsidRPr="0003434E">
        <w:t>, correo, foros</w:t>
      </w:r>
      <w:r>
        <w:t>, etc., c</w:t>
      </w:r>
      <w:r w:rsidRPr="0003434E">
        <w:t>on el fin de lograr mayor disponibilida</w:t>
      </w:r>
      <w:r>
        <w:t>d de información e integración de</w:t>
      </w:r>
      <w:r w:rsidRPr="0003434E">
        <w:t xml:space="preserve"> la comunidad educativa.</w:t>
      </w:r>
    </w:p>
    <w:p w:rsidR="009C744C" w:rsidRDefault="009C744C" w:rsidP="009C744C">
      <w:pPr>
        <w:pStyle w:val="Ttulo2"/>
      </w:pPr>
      <w:bookmarkStart w:id="49" w:name="_Toc290939940"/>
      <w:bookmarkStart w:id="50" w:name="_Toc292328348"/>
      <w:r>
        <w:t>Límites</w:t>
      </w:r>
      <w:bookmarkEnd w:id="49"/>
      <w:bookmarkEnd w:id="50"/>
    </w:p>
    <w:p w:rsidR="009C744C" w:rsidRDefault="009C744C" w:rsidP="009C744C">
      <w:r>
        <w:t>Desde la captura de información del sistema transaccional.</w:t>
      </w:r>
    </w:p>
    <w:p w:rsidR="009C744C" w:rsidRDefault="009C744C" w:rsidP="009C744C">
      <w:r>
        <w:t>Hasta la obtención de información que agregue valor a la toma de decisiones.</w:t>
      </w:r>
    </w:p>
    <w:p w:rsidR="009C744C" w:rsidRPr="000D7A73" w:rsidRDefault="009C744C" w:rsidP="009C744C">
      <w:pPr>
        <w:pStyle w:val="Ttulo2"/>
      </w:pPr>
      <w:bookmarkStart w:id="51" w:name="_Toc290939941"/>
      <w:bookmarkStart w:id="52" w:name="_Toc292328349"/>
      <w:r>
        <w:t>Alcances</w:t>
      </w:r>
      <w:bookmarkEnd w:id="51"/>
      <w:bookmarkEnd w:id="52"/>
    </w:p>
    <w:p w:rsidR="009C744C" w:rsidRDefault="009C744C" w:rsidP="00B264BF">
      <w:pPr>
        <w:pStyle w:val="Ttulo3"/>
      </w:pPr>
      <w:bookmarkStart w:id="53" w:name="_Toc290939942"/>
      <w:bookmarkStart w:id="54" w:name="_Toc292328350"/>
      <w:r>
        <w:t>Módulo de Gestión de Planificación</w:t>
      </w:r>
      <w:bookmarkEnd w:id="53"/>
      <w:bookmarkEnd w:id="54"/>
    </w:p>
    <w:p w:rsidR="009C744C" w:rsidRPr="00536434" w:rsidRDefault="009C744C" w:rsidP="009C744C">
      <w:pPr>
        <w:pStyle w:val="Prrafodelista"/>
        <w:numPr>
          <w:ilvl w:val="0"/>
          <w:numId w:val="21"/>
        </w:numPr>
      </w:pPr>
      <w:r w:rsidRPr="00536434">
        <w:t>Registrar planificación de</w:t>
      </w:r>
      <w:r w:rsidR="006C4A45">
        <w:t xml:space="preserve"> clases</w:t>
      </w:r>
    </w:p>
    <w:p w:rsidR="009C744C" w:rsidRPr="00536434" w:rsidRDefault="009C744C" w:rsidP="009C744C">
      <w:pPr>
        <w:pStyle w:val="Prrafodelista"/>
        <w:numPr>
          <w:ilvl w:val="0"/>
          <w:numId w:val="21"/>
        </w:numPr>
      </w:pPr>
      <w:r w:rsidRPr="00536434">
        <w:t>As</w:t>
      </w:r>
      <w:r w:rsidR="006C4A45">
        <w:t>ignar fecha y hora de contenido</w:t>
      </w:r>
    </w:p>
    <w:p w:rsidR="009C744C" w:rsidRPr="00536434" w:rsidRDefault="006C4A45" w:rsidP="009C744C">
      <w:pPr>
        <w:pStyle w:val="Prrafodelista"/>
        <w:numPr>
          <w:ilvl w:val="0"/>
          <w:numId w:val="21"/>
        </w:numPr>
      </w:pPr>
      <w:r>
        <w:t>Consultar planificación</w:t>
      </w:r>
    </w:p>
    <w:p w:rsidR="009C744C" w:rsidRPr="00536434" w:rsidRDefault="009C744C" w:rsidP="009C744C">
      <w:pPr>
        <w:pStyle w:val="Prrafodelista"/>
        <w:numPr>
          <w:ilvl w:val="0"/>
          <w:numId w:val="21"/>
        </w:numPr>
      </w:pPr>
      <w:r w:rsidRPr="00536434">
        <w:t>Reg</w:t>
      </w:r>
      <w:r w:rsidR="006C4A45">
        <w:t>istrar desarrollo real de clase</w:t>
      </w:r>
    </w:p>
    <w:p w:rsidR="009C744C" w:rsidRPr="00536434" w:rsidRDefault="009C744C" w:rsidP="009C744C">
      <w:pPr>
        <w:pStyle w:val="Prrafodelista"/>
        <w:numPr>
          <w:ilvl w:val="0"/>
          <w:numId w:val="21"/>
        </w:numPr>
      </w:pPr>
      <w:r w:rsidRPr="00536434">
        <w:t xml:space="preserve">Emitir informe de advertencias sobre el </w:t>
      </w:r>
      <w:r w:rsidR="006C4A45">
        <w:t>desvío de lo estimado y lo real</w:t>
      </w:r>
    </w:p>
    <w:p w:rsidR="009C744C" w:rsidRPr="00FF2F8C" w:rsidRDefault="006C4A45" w:rsidP="009C744C">
      <w:pPr>
        <w:pStyle w:val="Prrafodelista"/>
        <w:numPr>
          <w:ilvl w:val="0"/>
          <w:numId w:val="21"/>
        </w:numPr>
        <w:rPr>
          <w:rFonts w:asciiTheme="minorHAnsi" w:hAnsiTheme="minorHAnsi" w:cstheme="minorHAnsi"/>
        </w:rPr>
      </w:pPr>
      <w:r>
        <w:rPr>
          <w:rFonts w:asciiTheme="minorHAnsi" w:hAnsiTheme="minorHAnsi" w:cstheme="minorHAnsi"/>
        </w:rPr>
        <w:t>Consultar tablero de control</w:t>
      </w:r>
    </w:p>
    <w:p w:rsidR="009C744C" w:rsidRPr="00FF2F8C" w:rsidRDefault="009C744C" w:rsidP="009C744C">
      <w:pPr>
        <w:pStyle w:val="Prrafodelista"/>
        <w:ind w:left="1429"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Docente:</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nivel de calificaciones de alumnos</w:t>
      </w:r>
    </w:p>
    <w:p w:rsidR="009C744C" w:rsidRPr="00FF2F8C" w:rsidRDefault="009C744C" w:rsidP="009C744C">
      <w:pPr>
        <w:pStyle w:val="Prrafodelista"/>
        <w:numPr>
          <w:ilvl w:val="0"/>
          <w:numId w:val="26"/>
        </w:numPr>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Representación gráfica del desvío de la planificación de clases</w:t>
      </w:r>
    </w:p>
    <w:p w:rsidR="009C744C" w:rsidRPr="00FF2F8C" w:rsidRDefault="009C744C" w:rsidP="009C744C">
      <w:pPr>
        <w:ind w:left="1416" w:firstLine="0"/>
        <w:jc w:val="left"/>
        <w:rPr>
          <w:rStyle w:val="apple-style-span"/>
          <w:rFonts w:asciiTheme="minorHAnsi" w:hAnsiTheme="minorHAnsi" w:cstheme="minorHAnsi"/>
          <w:color w:val="000000"/>
        </w:rPr>
      </w:pPr>
      <w:r w:rsidRPr="00FF2F8C">
        <w:rPr>
          <w:rStyle w:val="apple-style-span"/>
          <w:rFonts w:asciiTheme="minorHAnsi" w:hAnsiTheme="minorHAnsi" w:cstheme="minorHAnsi"/>
          <w:color w:val="000000"/>
        </w:rPr>
        <w:t>Directivo:</w:t>
      </w:r>
    </w:p>
    <w:p w:rsidR="009C744C" w:rsidRPr="00FF2F8C" w:rsidRDefault="009C744C" w:rsidP="00FF2F8C">
      <w:pPr>
        <w:pStyle w:val="Prrafodelista"/>
        <w:numPr>
          <w:ilvl w:val="0"/>
          <w:numId w:val="41"/>
        </w:numPr>
        <w:ind w:left="2483" w:hanging="357"/>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cursos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calificaciones de asignatura</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(alumnos)</w:t>
      </w:r>
    </w:p>
    <w:p w:rsidR="009C744C" w:rsidRPr="00FF2F8C" w:rsidRDefault="009C744C" w:rsidP="00FF2F8C">
      <w:pPr>
        <w:pStyle w:val="Prrafodelista"/>
        <w:numPr>
          <w:ilvl w:val="0"/>
          <w:numId w:val="41"/>
        </w:numPr>
        <w:jc w:val="left"/>
        <w:rPr>
          <w:rStyle w:val="apple-style-span"/>
          <w:rFonts w:asciiTheme="minorHAnsi" w:hAnsiTheme="minorHAnsi" w:cstheme="minorHAnsi"/>
        </w:rPr>
      </w:pPr>
      <w:r w:rsidRPr="00FF2F8C">
        <w:rPr>
          <w:rStyle w:val="apple-style-span"/>
          <w:rFonts w:asciiTheme="minorHAnsi" w:hAnsiTheme="minorHAnsi" w:cstheme="minorHAnsi"/>
          <w:color w:val="000000"/>
        </w:rPr>
        <w:t>Representación gráfica del nivel de inasistencias de cursos (docentes)</w:t>
      </w:r>
    </w:p>
    <w:p w:rsidR="009C744C" w:rsidRPr="00FF2F8C" w:rsidRDefault="009C744C" w:rsidP="00FF2F8C">
      <w:pPr>
        <w:pStyle w:val="Prrafodelista"/>
        <w:numPr>
          <w:ilvl w:val="0"/>
          <w:numId w:val="41"/>
        </w:numPr>
        <w:jc w:val="left"/>
        <w:rPr>
          <w:rFonts w:asciiTheme="minorHAnsi" w:hAnsiTheme="minorHAnsi" w:cstheme="minorHAnsi"/>
        </w:rPr>
      </w:pPr>
      <w:r w:rsidRPr="00FF2F8C">
        <w:rPr>
          <w:rStyle w:val="apple-style-span"/>
          <w:rFonts w:asciiTheme="minorHAnsi" w:hAnsiTheme="minorHAnsi" w:cstheme="minorHAnsi"/>
          <w:color w:val="000000"/>
        </w:rPr>
        <w:t>Representación gráfica del desvío de la planificación de clases por curso</w:t>
      </w:r>
    </w:p>
    <w:p w:rsidR="009C744C" w:rsidRDefault="009C744C" w:rsidP="00B264BF">
      <w:pPr>
        <w:pStyle w:val="Ttulo3"/>
      </w:pPr>
      <w:bookmarkStart w:id="55" w:name="_Toc290939943"/>
      <w:bookmarkStart w:id="56" w:name="_Toc292328351"/>
      <w:r>
        <w:t xml:space="preserve">Módulo de </w:t>
      </w:r>
      <w:bookmarkEnd w:id="55"/>
      <w:r>
        <w:t>Reporte</w:t>
      </w:r>
      <w:r w:rsidR="00FC19B5">
        <w:t>s</w:t>
      </w:r>
      <w:bookmarkEnd w:id="56"/>
    </w:p>
    <w:p w:rsidR="009C744C" w:rsidRDefault="009C744C" w:rsidP="009C744C">
      <w:pPr>
        <w:pStyle w:val="Prrafodelista"/>
        <w:numPr>
          <w:ilvl w:val="0"/>
          <w:numId w:val="21"/>
        </w:numPr>
      </w:pPr>
      <w:r>
        <w:t>Generar reporte de alumnos y de profesores según sus i</w:t>
      </w:r>
      <w:r w:rsidR="006C4A45">
        <w:t>nasistencias</w:t>
      </w:r>
    </w:p>
    <w:p w:rsidR="009C744C" w:rsidRDefault="009C744C" w:rsidP="009C744C">
      <w:pPr>
        <w:pStyle w:val="Prrafodelista"/>
        <w:numPr>
          <w:ilvl w:val="0"/>
          <w:numId w:val="21"/>
        </w:numPr>
      </w:pPr>
      <w:r>
        <w:t>Generar reporte de ren</w:t>
      </w:r>
      <w:r w:rsidR="006C4A45">
        <w:t>dimiento de alumnos por periodo</w:t>
      </w:r>
    </w:p>
    <w:p w:rsidR="009C744C" w:rsidRDefault="009C744C" w:rsidP="009C744C">
      <w:pPr>
        <w:pStyle w:val="Prrafodelista"/>
        <w:numPr>
          <w:ilvl w:val="0"/>
          <w:numId w:val="21"/>
        </w:numPr>
      </w:pPr>
      <w:r>
        <w:t>Generar reporte de rendimi</w:t>
      </w:r>
      <w:r w:rsidR="006C4A45">
        <w:t>entos de profesores por periodo</w:t>
      </w:r>
    </w:p>
    <w:p w:rsidR="009C744C" w:rsidRDefault="009C744C" w:rsidP="009C744C">
      <w:pPr>
        <w:pStyle w:val="Prrafodelista"/>
        <w:numPr>
          <w:ilvl w:val="0"/>
          <w:numId w:val="21"/>
        </w:numPr>
      </w:pPr>
      <w:r>
        <w:lastRenderedPageBreak/>
        <w:t>Generar re</w:t>
      </w:r>
      <w:r w:rsidR="006C4A45">
        <w:t>porte de rendimiento por cursos</w:t>
      </w:r>
    </w:p>
    <w:p w:rsidR="009C744C" w:rsidRDefault="009C744C" w:rsidP="009C744C">
      <w:pPr>
        <w:pStyle w:val="Prrafodelista"/>
        <w:numPr>
          <w:ilvl w:val="0"/>
          <w:numId w:val="21"/>
        </w:numPr>
      </w:pPr>
      <w:r>
        <w:t>Generar reporte de ren</w:t>
      </w:r>
      <w:r w:rsidR="006C4A45">
        <w:t>dimiento por asignatura y curso</w:t>
      </w:r>
    </w:p>
    <w:p w:rsidR="009C744C" w:rsidRPr="00536434" w:rsidRDefault="009C744C" w:rsidP="009C744C">
      <w:pPr>
        <w:pStyle w:val="Prrafodelista"/>
        <w:numPr>
          <w:ilvl w:val="0"/>
          <w:numId w:val="21"/>
        </w:numPr>
      </w:pPr>
      <w:r w:rsidRPr="00536434">
        <w:t xml:space="preserve">Generar </w:t>
      </w:r>
      <w:r>
        <w:t>reporte</w:t>
      </w:r>
      <w:r w:rsidRPr="00536434">
        <w:t xml:space="preserve"> estadístic</w:t>
      </w:r>
      <w:r>
        <w:t>o</w:t>
      </w:r>
      <w:r w:rsidRPr="00536434">
        <w:t xml:space="preserve"> de uso sobre la cantidad de a</w:t>
      </w:r>
      <w:r w:rsidR="006C4A45">
        <w:t>ccesos a la autogestión por mes</w:t>
      </w:r>
    </w:p>
    <w:p w:rsidR="009C744C" w:rsidRDefault="009C744C" w:rsidP="009C744C">
      <w:pPr>
        <w:pStyle w:val="Prrafodelista"/>
        <w:numPr>
          <w:ilvl w:val="0"/>
          <w:numId w:val="21"/>
        </w:numPr>
      </w:pPr>
      <w:r w:rsidRPr="00536434">
        <w:t xml:space="preserve">Generar </w:t>
      </w:r>
      <w:r>
        <w:t>reporte</w:t>
      </w:r>
      <w:r w:rsidRPr="00536434">
        <w:t xml:space="preserve"> </w:t>
      </w:r>
      <w:r>
        <w:t>estadístico</w:t>
      </w:r>
      <w:r w:rsidRPr="00536434">
        <w:t xml:space="preserve"> sobre las encuestas </w:t>
      </w:r>
      <w:r w:rsidR="00E82964">
        <w:t xml:space="preserve">de docente </w:t>
      </w:r>
    </w:p>
    <w:p w:rsidR="00E82964" w:rsidRDefault="00E82964" w:rsidP="009C744C">
      <w:pPr>
        <w:pStyle w:val="Prrafodelista"/>
        <w:numPr>
          <w:ilvl w:val="0"/>
          <w:numId w:val="21"/>
        </w:numPr>
      </w:pPr>
      <w:bookmarkStart w:id="57" w:name="_GoBack"/>
      <w:bookmarkEnd w:id="57"/>
      <w:r w:rsidRPr="00536434">
        <w:t xml:space="preserve">Generar </w:t>
      </w:r>
      <w:r>
        <w:t>reporte</w:t>
      </w:r>
      <w:r w:rsidRPr="00536434">
        <w:t xml:space="preserve"> </w:t>
      </w:r>
      <w:r>
        <w:t>estadístico</w:t>
      </w:r>
      <w:r w:rsidRPr="00536434">
        <w:t xml:space="preserve"> sobre las encuestas </w:t>
      </w:r>
      <w:r>
        <w:t xml:space="preserve">de </w:t>
      </w:r>
      <w:r>
        <w:t>la institución</w:t>
      </w:r>
    </w:p>
    <w:p w:rsidR="009C744C" w:rsidRDefault="009C744C" w:rsidP="009C744C">
      <w:pPr>
        <w:pStyle w:val="Prrafodelista"/>
        <w:numPr>
          <w:ilvl w:val="0"/>
          <w:numId w:val="21"/>
        </w:numPr>
      </w:pPr>
      <w:r w:rsidRPr="00536434">
        <w:t xml:space="preserve">Generar </w:t>
      </w:r>
      <w:r>
        <w:t>reporte estadísticos</w:t>
      </w:r>
      <w:r w:rsidRPr="00536434">
        <w:t xml:space="preserve"> de desempeño de alumnos en diferentes materias en el período respecto a años anteriore</w:t>
      </w:r>
      <w:r w:rsidR="006C4A45">
        <w:t>s</w:t>
      </w:r>
    </w:p>
    <w:p w:rsidR="0046719E" w:rsidRPr="00536434" w:rsidRDefault="0046719E" w:rsidP="0046719E">
      <w:pPr>
        <w:pStyle w:val="Prrafodelista"/>
        <w:numPr>
          <w:ilvl w:val="0"/>
          <w:numId w:val="21"/>
        </w:numPr>
      </w:pPr>
      <w:r w:rsidRPr="0046719E">
        <w:t>Generar reporte de notas de cada una de las materias en los que va del año de un alumno.</w:t>
      </w:r>
    </w:p>
    <w:p w:rsidR="009C744C" w:rsidRDefault="009C744C" w:rsidP="00B264BF">
      <w:pPr>
        <w:pStyle w:val="Ttulo3"/>
      </w:pPr>
      <w:bookmarkStart w:id="58" w:name="_Toc290939944"/>
      <w:bookmarkStart w:id="59" w:name="_Toc292328352"/>
      <w:r>
        <w:t>Módulo de Gestión de Comunicación</w:t>
      </w:r>
      <w:bookmarkEnd w:id="58"/>
      <w:bookmarkEnd w:id="59"/>
    </w:p>
    <w:p w:rsidR="009C744C" w:rsidRDefault="00F624D6" w:rsidP="009C744C">
      <w:pPr>
        <w:pStyle w:val="Prrafodelista"/>
        <w:numPr>
          <w:ilvl w:val="0"/>
          <w:numId w:val="21"/>
        </w:numPr>
      </w:pPr>
      <w:r>
        <w:t>Generar mensaje</w:t>
      </w:r>
    </w:p>
    <w:p w:rsidR="009C744C" w:rsidRDefault="009C744C" w:rsidP="009C744C">
      <w:pPr>
        <w:pStyle w:val="Prrafodelista"/>
        <w:numPr>
          <w:ilvl w:val="0"/>
          <w:numId w:val="21"/>
        </w:numPr>
      </w:pPr>
      <w:r>
        <w:t>Genera</w:t>
      </w:r>
      <w:r w:rsidR="00F624D6">
        <w:t xml:space="preserve">r </w:t>
      </w:r>
      <w:r w:rsidR="002E1666">
        <w:t>mensaje multiusuario</w:t>
      </w:r>
    </w:p>
    <w:p w:rsidR="009C744C" w:rsidRDefault="00F624D6" w:rsidP="009C744C">
      <w:pPr>
        <w:pStyle w:val="Prrafodelista"/>
        <w:numPr>
          <w:ilvl w:val="0"/>
          <w:numId w:val="21"/>
        </w:numPr>
      </w:pPr>
      <w:r>
        <w:t xml:space="preserve">Consultar </w:t>
      </w:r>
      <w:r w:rsidR="002E1666">
        <w:t>mensaje</w:t>
      </w:r>
    </w:p>
    <w:p w:rsidR="009C744C" w:rsidRDefault="009C744C" w:rsidP="009C744C">
      <w:pPr>
        <w:pStyle w:val="Prrafodelista"/>
        <w:numPr>
          <w:ilvl w:val="0"/>
          <w:numId w:val="21"/>
        </w:numPr>
      </w:pPr>
      <w:r w:rsidRPr="00536434">
        <w:t xml:space="preserve">Enviar notificaciones </w:t>
      </w:r>
      <w:r>
        <w:t>de sanciones e inasistencia vía mensaje de texto</w:t>
      </w:r>
      <w:r w:rsidR="00F624D6">
        <w:t xml:space="preserve"> a los padres/tutores</w:t>
      </w:r>
    </w:p>
    <w:p w:rsidR="009C744C" w:rsidRPr="00536434" w:rsidRDefault="009C744C" w:rsidP="009C744C">
      <w:pPr>
        <w:pStyle w:val="Prrafodelista"/>
        <w:numPr>
          <w:ilvl w:val="0"/>
          <w:numId w:val="21"/>
        </w:numPr>
      </w:pPr>
      <w:r w:rsidRPr="00536434">
        <w:t xml:space="preserve">Enviar notificaciones </w:t>
      </w:r>
      <w:r>
        <w:t>de sanciones e inasistencia vía email</w:t>
      </w:r>
      <w:r w:rsidR="00F624D6">
        <w:t xml:space="preserve"> a los padres/tutores</w:t>
      </w:r>
      <w:r w:rsidRPr="00536434">
        <w:t xml:space="preserve"> </w:t>
      </w:r>
    </w:p>
    <w:p w:rsidR="009C744C" w:rsidRPr="00536434" w:rsidRDefault="00F624D6" w:rsidP="00B264BF">
      <w:pPr>
        <w:pStyle w:val="Ttulo3"/>
      </w:pPr>
      <w:bookmarkStart w:id="60" w:name="_Toc292328353"/>
      <w:r>
        <w:t>Módulo</w:t>
      </w:r>
      <w:r w:rsidR="009C744C">
        <w:t xml:space="preserve"> de </w:t>
      </w:r>
      <w:r w:rsidR="00F3289D">
        <w:t>G</w:t>
      </w:r>
      <w:r w:rsidR="009C744C">
        <w:t>estión de foro</w:t>
      </w:r>
      <w:bookmarkEnd w:id="60"/>
    </w:p>
    <w:p w:rsidR="009C744C" w:rsidRDefault="00EF3C67" w:rsidP="009C744C">
      <w:pPr>
        <w:pStyle w:val="Prrafodelista"/>
        <w:numPr>
          <w:ilvl w:val="0"/>
          <w:numId w:val="21"/>
        </w:numPr>
      </w:pPr>
      <w:bookmarkStart w:id="61" w:name="_Toc290939945"/>
      <w:r>
        <w:t>Consultar foro</w:t>
      </w:r>
    </w:p>
    <w:p w:rsidR="009C744C" w:rsidRDefault="00EF3C67" w:rsidP="009C744C">
      <w:pPr>
        <w:pStyle w:val="Prrafodelista"/>
        <w:numPr>
          <w:ilvl w:val="0"/>
          <w:numId w:val="21"/>
        </w:numPr>
      </w:pPr>
      <w:r>
        <w:t>Generar mensaje en foro</w:t>
      </w:r>
    </w:p>
    <w:p w:rsidR="009C744C" w:rsidRDefault="009C744C" w:rsidP="00B264BF">
      <w:pPr>
        <w:pStyle w:val="Ttulo3"/>
      </w:pPr>
      <w:bookmarkStart w:id="62" w:name="_Toc292328354"/>
      <w:r>
        <w:t>Módulo de Gestión Agenda de Actividades</w:t>
      </w:r>
      <w:bookmarkEnd w:id="61"/>
      <w:bookmarkEnd w:id="62"/>
    </w:p>
    <w:p w:rsidR="009C744C" w:rsidRDefault="00EF3C67" w:rsidP="009C744C">
      <w:pPr>
        <w:pStyle w:val="Prrafodelista"/>
        <w:numPr>
          <w:ilvl w:val="0"/>
          <w:numId w:val="21"/>
        </w:numPr>
      </w:pPr>
      <w:r>
        <w:t>Registrar actividades de curso</w:t>
      </w:r>
    </w:p>
    <w:p w:rsidR="009C744C" w:rsidRDefault="009C744C" w:rsidP="009C744C">
      <w:pPr>
        <w:pStyle w:val="Prrafodelista"/>
        <w:numPr>
          <w:ilvl w:val="0"/>
          <w:numId w:val="21"/>
        </w:numPr>
      </w:pPr>
      <w:r>
        <w:t>Registr</w:t>
      </w:r>
      <w:r w:rsidR="00EF3C67">
        <w:t>ar actividades institucionales</w:t>
      </w:r>
    </w:p>
    <w:p w:rsidR="009C744C" w:rsidRDefault="00EF3C67" w:rsidP="009C744C">
      <w:pPr>
        <w:pStyle w:val="Prrafodelista"/>
        <w:numPr>
          <w:ilvl w:val="0"/>
          <w:numId w:val="21"/>
        </w:numPr>
      </w:pPr>
      <w:r>
        <w:t>Registrar evento</w:t>
      </w:r>
    </w:p>
    <w:p w:rsidR="009C744C" w:rsidRDefault="00EF3C67" w:rsidP="009C744C">
      <w:pPr>
        <w:pStyle w:val="Prrafodelista"/>
        <w:numPr>
          <w:ilvl w:val="0"/>
          <w:numId w:val="21"/>
        </w:numPr>
      </w:pPr>
      <w:r>
        <w:t>Registrar citaciones</w:t>
      </w:r>
    </w:p>
    <w:p w:rsidR="009C744C" w:rsidRDefault="009C744C" w:rsidP="009C744C">
      <w:pPr>
        <w:pStyle w:val="Prrafodelista"/>
        <w:numPr>
          <w:ilvl w:val="0"/>
          <w:numId w:val="21"/>
        </w:numPr>
      </w:pPr>
      <w:r>
        <w:t>R</w:t>
      </w:r>
      <w:r w:rsidR="00EF3C67">
        <w:t>egistrar Reuniones</w:t>
      </w:r>
    </w:p>
    <w:p w:rsidR="009C744C" w:rsidRDefault="00EF3C67" w:rsidP="009C744C">
      <w:pPr>
        <w:pStyle w:val="Prrafodelista"/>
        <w:numPr>
          <w:ilvl w:val="0"/>
          <w:numId w:val="21"/>
        </w:numPr>
      </w:pPr>
      <w:r>
        <w:t>Consulta de Agenda</w:t>
      </w:r>
    </w:p>
    <w:p w:rsidR="009C744C" w:rsidRDefault="009C744C" w:rsidP="00B264BF">
      <w:pPr>
        <w:pStyle w:val="Ttulo3"/>
      </w:pPr>
      <w:bookmarkStart w:id="63" w:name="_Toc290939946"/>
      <w:bookmarkStart w:id="64" w:name="_Toc292328355"/>
      <w:r>
        <w:t>Módulo de Gestión de Usuarios y Perfiles</w:t>
      </w:r>
      <w:bookmarkEnd w:id="63"/>
      <w:bookmarkEnd w:id="64"/>
    </w:p>
    <w:p w:rsidR="009C744C" w:rsidRDefault="00EF3C67" w:rsidP="009C744C">
      <w:pPr>
        <w:pStyle w:val="Prrafodelista"/>
        <w:numPr>
          <w:ilvl w:val="0"/>
          <w:numId w:val="21"/>
        </w:numPr>
      </w:pPr>
      <w:r>
        <w:t>Registrar Perfiles</w:t>
      </w:r>
    </w:p>
    <w:p w:rsidR="009C744C" w:rsidRDefault="00EF3C67" w:rsidP="009C744C">
      <w:pPr>
        <w:pStyle w:val="Prrafodelista"/>
        <w:numPr>
          <w:ilvl w:val="0"/>
          <w:numId w:val="21"/>
        </w:numPr>
      </w:pPr>
      <w:r>
        <w:t>Registrar usuario</w:t>
      </w:r>
    </w:p>
    <w:p w:rsidR="009C744C" w:rsidRDefault="00EF3C67" w:rsidP="009C744C">
      <w:pPr>
        <w:pStyle w:val="Prrafodelista"/>
        <w:numPr>
          <w:ilvl w:val="0"/>
          <w:numId w:val="21"/>
        </w:numPr>
      </w:pPr>
      <w:r>
        <w:t>Asignar perfil</w:t>
      </w:r>
    </w:p>
    <w:p w:rsidR="009C744C" w:rsidRDefault="00EF3C67" w:rsidP="009C744C">
      <w:pPr>
        <w:pStyle w:val="Prrafodelista"/>
        <w:numPr>
          <w:ilvl w:val="0"/>
          <w:numId w:val="21"/>
        </w:numPr>
      </w:pPr>
      <w:r>
        <w:t>Actualizar usuario</w:t>
      </w:r>
    </w:p>
    <w:p w:rsidR="009C744C" w:rsidRDefault="009C744C" w:rsidP="009C744C">
      <w:pPr>
        <w:pStyle w:val="Prrafodelista"/>
        <w:numPr>
          <w:ilvl w:val="0"/>
          <w:numId w:val="21"/>
        </w:numPr>
      </w:pPr>
      <w:r>
        <w:t>Re</w:t>
      </w:r>
      <w:r w:rsidR="00EF3C67">
        <w:t xml:space="preserve">gistro de </w:t>
      </w:r>
      <w:proofErr w:type="spellStart"/>
      <w:r w:rsidR="00EF3C67">
        <w:t>logueo</w:t>
      </w:r>
      <w:proofErr w:type="spellEnd"/>
      <w:r w:rsidR="00EF3C67">
        <w:t xml:space="preserve"> E/S al sistema</w:t>
      </w:r>
    </w:p>
    <w:p w:rsidR="009C744C" w:rsidRDefault="009C744C" w:rsidP="009C744C">
      <w:pPr>
        <w:pStyle w:val="Prrafodelista"/>
        <w:numPr>
          <w:ilvl w:val="0"/>
          <w:numId w:val="21"/>
        </w:numPr>
      </w:pPr>
      <w:r>
        <w:t>Generar e</w:t>
      </w:r>
      <w:r w:rsidR="00EF3C67">
        <w:t>stadística de acceso al sistema</w:t>
      </w:r>
    </w:p>
    <w:p w:rsidR="009C744C" w:rsidRDefault="009C744C" w:rsidP="009C744C">
      <w:pPr>
        <w:pStyle w:val="Prrafodelista"/>
        <w:numPr>
          <w:ilvl w:val="0"/>
          <w:numId w:val="21"/>
        </w:numPr>
      </w:pPr>
      <w:r>
        <w:t>Generar estadística de utiliz</w:t>
      </w:r>
      <w:r w:rsidR="00EF3C67">
        <w:t>ación de sistema según perfiles</w:t>
      </w:r>
    </w:p>
    <w:p w:rsidR="009C744C" w:rsidRDefault="00EF3C67" w:rsidP="009C744C">
      <w:pPr>
        <w:pStyle w:val="Prrafodelista"/>
        <w:numPr>
          <w:ilvl w:val="0"/>
          <w:numId w:val="21"/>
        </w:numPr>
      </w:pPr>
      <w:r>
        <w:t>Registrar email de usuario</w:t>
      </w:r>
    </w:p>
    <w:p w:rsidR="009C744C" w:rsidRDefault="00A12666" w:rsidP="00B264BF">
      <w:pPr>
        <w:pStyle w:val="Ttulo3"/>
      </w:pPr>
      <w:bookmarkStart w:id="65" w:name="_Toc292328356"/>
      <w:r>
        <w:t>Módulo de I</w:t>
      </w:r>
      <w:r w:rsidR="009C744C">
        <w:t xml:space="preserve">mportación de </w:t>
      </w:r>
      <w:r>
        <w:t>D</w:t>
      </w:r>
      <w:r w:rsidR="009C744C">
        <w:t>atos</w:t>
      </w:r>
      <w:bookmarkEnd w:id="65"/>
    </w:p>
    <w:p w:rsidR="009C744C" w:rsidRDefault="00740D3D" w:rsidP="009C744C">
      <w:pPr>
        <w:pStyle w:val="Prrafodelista"/>
        <w:numPr>
          <w:ilvl w:val="0"/>
          <w:numId w:val="25"/>
        </w:numPr>
      </w:pPr>
      <w:r>
        <w:t xml:space="preserve">Obtener </w:t>
      </w:r>
      <w:r w:rsidR="00EF3C67">
        <w:t>escala de calificaciones</w:t>
      </w:r>
    </w:p>
    <w:p w:rsidR="009C744C" w:rsidRDefault="00740D3D" w:rsidP="009C744C">
      <w:pPr>
        <w:pStyle w:val="Prrafodelista"/>
        <w:numPr>
          <w:ilvl w:val="0"/>
          <w:numId w:val="25"/>
        </w:numPr>
      </w:pPr>
      <w:r>
        <w:t>Obtener</w:t>
      </w:r>
      <w:r w:rsidR="00EF3C67">
        <w:t xml:space="preserve"> alumnos</w:t>
      </w:r>
    </w:p>
    <w:p w:rsidR="009C744C" w:rsidRDefault="00740D3D" w:rsidP="009C744C">
      <w:pPr>
        <w:pStyle w:val="Prrafodelista"/>
        <w:numPr>
          <w:ilvl w:val="0"/>
          <w:numId w:val="25"/>
        </w:numPr>
      </w:pPr>
      <w:r>
        <w:lastRenderedPageBreak/>
        <w:t xml:space="preserve">Obtener </w:t>
      </w:r>
      <w:r w:rsidR="00EF3C67">
        <w:t>personal de la institución</w:t>
      </w:r>
    </w:p>
    <w:p w:rsidR="009C744C" w:rsidRDefault="00740D3D" w:rsidP="009C744C">
      <w:pPr>
        <w:pStyle w:val="Prrafodelista"/>
        <w:numPr>
          <w:ilvl w:val="0"/>
          <w:numId w:val="25"/>
        </w:numPr>
      </w:pPr>
      <w:r>
        <w:t xml:space="preserve">Obtener </w:t>
      </w:r>
      <w:r w:rsidR="00EF3C67">
        <w:t>asignaturas</w:t>
      </w:r>
    </w:p>
    <w:p w:rsidR="009C744C" w:rsidRDefault="00740D3D" w:rsidP="009C744C">
      <w:pPr>
        <w:pStyle w:val="Prrafodelista"/>
        <w:numPr>
          <w:ilvl w:val="0"/>
          <w:numId w:val="25"/>
        </w:numPr>
      </w:pPr>
      <w:r>
        <w:t xml:space="preserve">Obtener </w:t>
      </w:r>
      <w:r w:rsidR="00EF3C67">
        <w:t>sanciones</w:t>
      </w:r>
    </w:p>
    <w:p w:rsidR="009C744C" w:rsidRDefault="00740D3D" w:rsidP="009C744C">
      <w:pPr>
        <w:pStyle w:val="Prrafodelista"/>
        <w:numPr>
          <w:ilvl w:val="0"/>
          <w:numId w:val="25"/>
        </w:numPr>
      </w:pPr>
      <w:r>
        <w:t xml:space="preserve">Obtener </w:t>
      </w:r>
      <w:r w:rsidR="009C744C">
        <w:t>califica</w:t>
      </w:r>
      <w:r w:rsidR="00EF3C67">
        <w:t>ciones</w:t>
      </w:r>
    </w:p>
    <w:p w:rsidR="009C744C" w:rsidRDefault="00740D3D" w:rsidP="009C744C">
      <w:pPr>
        <w:pStyle w:val="Prrafodelista"/>
        <w:numPr>
          <w:ilvl w:val="0"/>
          <w:numId w:val="25"/>
        </w:numPr>
      </w:pPr>
      <w:r>
        <w:t xml:space="preserve">Obtener </w:t>
      </w:r>
      <w:r w:rsidR="00EF3C67">
        <w:t>inasistencias de alumnos</w:t>
      </w:r>
    </w:p>
    <w:p w:rsidR="009C744C" w:rsidRPr="00CD5635" w:rsidRDefault="00740D3D" w:rsidP="009C744C">
      <w:pPr>
        <w:pStyle w:val="Prrafodelista"/>
        <w:numPr>
          <w:ilvl w:val="0"/>
          <w:numId w:val="25"/>
        </w:numPr>
      </w:pPr>
      <w:r>
        <w:t xml:space="preserve">Obtener </w:t>
      </w:r>
      <w:r w:rsidR="00EF3C67">
        <w:t>inasistencias de profesores</w:t>
      </w:r>
    </w:p>
    <w:p w:rsidR="009C744C" w:rsidRDefault="009C744C" w:rsidP="00B264BF">
      <w:pPr>
        <w:pStyle w:val="Ttulo3"/>
      </w:pPr>
      <w:bookmarkStart w:id="66" w:name="_Toc290939947"/>
      <w:bookmarkStart w:id="67" w:name="_Toc292328357"/>
      <w:r>
        <w:t>Módulo de Gestión de Información de Alumnos</w:t>
      </w:r>
      <w:bookmarkEnd w:id="66"/>
      <w:bookmarkEnd w:id="67"/>
    </w:p>
    <w:p w:rsidR="009C744C" w:rsidRDefault="009C744C" w:rsidP="009C744C">
      <w:pPr>
        <w:pStyle w:val="Prrafodelista"/>
        <w:numPr>
          <w:ilvl w:val="0"/>
          <w:numId w:val="21"/>
        </w:numPr>
      </w:pPr>
      <w:r>
        <w:t>Consultar histori</w:t>
      </w:r>
      <w:r w:rsidR="007A52EB">
        <w:t>al de alumno por materia, curso</w:t>
      </w:r>
    </w:p>
    <w:p w:rsidR="009C744C" w:rsidRDefault="009C744C" w:rsidP="009C744C">
      <w:pPr>
        <w:pStyle w:val="Prrafodelista"/>
        <w:numPr>
          <w:ilvl w:val="0"/>
          <w:numId w:val="21"/>
        </w:numPr>
      </w:pPr>
      <w:r>
        <w:t>Consultar rendimiento académico del año en curso</w:t>
      </w:r>
    </w:p>
    <w:p w:rsidR="009C744C" w:rsidRDefault="009C744C" w:rsidP="009C744C">
      <w:pPr>
        <w:pStyle w:val="Prrafodelista"/>
        <w:numPr>
          <w:ilvl w:val="0"/>
          <w:numId w:val="21"/>
        </w:numPr>
      </w:pPr>
      <w:r>
        <w:t>Consultar inasistencias de alumno</w:t>
      </w:r>
    </w:p>
    <w:p w:rsidR="009C744C" w:rsidRDefault="009C744C" w:rsidP="009C744C">
      <w:pPr>
        <w:pStyle w:val="Prrafodelista"/>
        <w:numPr>
          <w:ilvl w:val="0"/>
          <w:numId w:val="21"/>
        </w:numPr>
      </w:pPr>
      <w:r>
        <w:t>Consultar sanciones de alumno</w:t>
      </w:r>
    </w:p>
    <w:p w:rsidR="009C744C" w:rsidRDefault="009C744C" w:rsidP="009C744C">
      <w:pPr>
        <w:pStyle w:val="Prrafodelista"/>
        <w:numPr>
          <w:ilvl w:val="0"/>
          <w:numId w:val="21"/>
        </w:numPr>
      </w:pPr>
      <w:r w:rsidRPr="00536434">
        <w:t>Consultar calificaciones de alumno</w:t>
      </w:r>
    </w:p>
    <w:p w:rsidR="009C744C" w:rsidRPr="00536434" w:rsidRDefault="009C744C" w:rsidP="00B264BF">
      <w:pPr>
        <w:pStyle w:val="Ttulo3"/>
      </w:pPr>
      <w:bookmarkStart w:id="68" w:name="_Toc292328358"/>
      <w:r w:rsidRPr="00536434">
        <w:t>Módulo Web</w:t>
      </w:r>
      <w:bookmarkEnd w:id="68"/>
    </w:p>
    <w:p w:rsidR="009C744C" w:rsidRPr="00536434" w:rsidRDefault="009C744C" w:rsidP="009C744C">
      <w:pPr>
        <w:pStyle w:val="Prrafodelista"/>
        <w:numPr>
          <w:ilvl w:val="0"/>
          <w:numId w:val="21"/>
        </w:numPr>
      </w:pPr>
      <w:r w:rsidRPr="00536434">
        <w:t>Regi</w:t>
      </w:r>
      <w:r w:rsidR="007A52EB">
        <w:t>strar novedades institucionales</w:t>
      </w:r>
    </w:p>
    <w:p w:rsidR="009C744C" w:rsidRDefault="009C744C" w:rsidP="009C744C">
      <w:pPr>
        <w:pStyle w:val="Prrafodelista"/>
        <w:numPr>
          <w:ilvl w:val="0"/>
          <w:numId w:val="21"/>
        </w:numPr>
      </w:pPr>
      <w:r w:rsidRPr="00536434">
        <w:t>Actua</w:t>
      </w:r>
      <w:r w:rsidR="007A52EB">
        <w:t>lizar novedades institucionales</w:t>
      </w:r>
    </w:p>
    <w:p w:rsidR="0046719E" w:rsidRPr="00536434" w:rsidRDefault="0046719E" w:rsidP="0046719E">
      <w:pPr>
        <w:pStyle w:val="Prrafodelista"/>
        <w:numPr>
          <w:ilvl w:val="0"/>
          <w:numId w:val="21"/>
        </w:numPr>
      </w:pPr>
      <w:r w:rsidRPr="0046719E">
        <w:t xml:space="preserve">Permitir el </w:t>
      </w:r>
      <w:proofErr w:type="spellStart"/>
      <w:r w:rsidRPr="0046719E">
        <w:t>logueo</w:t>
      </w:r>
      <w:proofErr w:type="spellEnd"/>
      <w:r w:rsidRPr="0046719E">
        <w:t xml:space="preserve"> del usuario al sistema.</w:t>
      </w:r>
    </w:p>
    <w:p w:rsidR="009C744C" w:rsidRPr="00536434" w:rsidRDefault="009C744C" w:rsidP="00B264BF">
      <w:pPr>
        <w:pStyle w:val="Ttulo3"/>
      </w:pPr>
      <w:bookmarkStart w:id="69" w:name="_Toc292328359"/>
      <w:r w:rsidRPr="00536434">
        <w:t>Módulo Novedades Áulicas</w:t>
      </w:r>
      <w:bookmarkEnd w:id="69"/>
    </w:p>
    <w:p w:rsidR="009C744C" w:rsidRPr="00536434" w:rsidRDefault="009C744C" w:rsidP="009C744C">
      <w:pPr>
        <w:pStyle w:val="Prrafodelista"/>
        <w:numPr>
          <w:ilvl w:val="0"/>
          <w:numId w:val="21"/>
        </w:numPr>
      </w:pPr>
      <w:r>
        <w:t>Registrar</w:t>
      </w:r>
      <w:r w:rsidR="007A52EB">
        <w:t xml:space="preserve"> novedades en aula</w:t>
      </w:r>
    </w:p>
    <w:p w:rsidR="009C744C" w:rsidRPr="00536434" w:rsidRDefault="007A52EB" w:rsidP="009C744C">
      <w:pPr>
        <w:pStyle w:val="Prrafodelista"/>
        <w:numPr>
          <w:ilvl w:val="0"/>
          <w:numId w:val="21"/>
        </w:numPr>
      </w:pPr>
      <w:r>
        <w:t>Consultar novedades en aula</w:t>
      </w:r>
    </w:p>
    <w:p w:rsidR="009C744C" w:rsidRPr="00536434" w:rsidRDefault="009C744C" w:rsidP="00B264BF">
      <w:pPr>
        <w:pStyle w:val="Ttulo3"/>
      </w:pPr>
      <w:bookmarkStart w:id="70" w:name="_Toc292328360"/>
      <w:r w:rsidRPr="00536434">
        <w:t>Módulo Encuestas</w:t>
      </w:r>
      <w:bookmarkEnd w:id="70"/>
    </w:p>
    <w:p w:rsidR="009C744C" w:rsidRPr="00536434" w:rsidRDefault="009C744C" w:rsidP="009C744C">
      <w:pPr>
        <w:pStyle w:val="Prrafodelista"/>
        <w:numPr>
          <w:ilvl w:val="0"/>
          <w:numId w:val="21"/>
        </w:numPr>
      </w:pPr>
      <w:r w:rsidRPr="00536434">
        <w:t>Crear encuestas</w:t>
      </w:r>
      <w:r>
        <w:t xml:space="preserve"> parametrizables</w:t>
      </w:r>
      <w:r w:rsidR="007A52EB">
        <w:t xml:space="preserve"> de alumnos hacia docentes</w:t>
      </w:r>
    </w:p>
    <w:p w:rsidR="009C744C" w:rsidRPr="00536434" w:rsidRDefault="009C744C" w:rsidP="009C744C">
      <w:pPr>
        <w:pStyle w:val="Prrafodelista"/>
        <w:numPr>
          <w:ilvl w:val="0"/>
          <w:numId w:val="21"/>
        </w:numPr>
      </w:pPr>
      <w:r w:rsidRPr="00536434">
        <w:t xml:space="preserve">Crear encuestas </w:t>
      </w:r>
      <w:r>
        <w:t>parametrizables</w:t>
      </w:r>
      <w:r w:rsidR="007A52EB">
        <w:t xml:space="preserve"> de padres hacia la institución</w:t>
      </w:r>
    </w:p>
    <w:p w:rsidR="009C744C" w:rsidRDefault="007A52EB" w:rsidP="009C744C">
      <w:pPr>
        <w:pStyle w:val="Prrafodelista"/>
        <w:numPr>
          <w:ilvl w:val="0"/>
          <w:numId w:val="21"/>
        </w:numPr>
      </w:pPr>
      <w:r>
        <w:t>Registrar escala de evaluación</w:t>
      </w:r>
    </w:p>
    <w:p w:rsidR="009C744C" w:rsidRDefault="009C744C" w:rsidP="009C744C">
      <w:pPr>
        <w:pStyle w:val="Prrafodelista"/>
        <w:numPr>
          <w:ilvl w:val="0"/>
          <w:numId w:val="21"/>
        </w:numPr>
      </w:pPr>
      <w:r w:rsidRPr="00536434">
        <w:t>Actualizar encu</w:t>
      </w:r>
      <w:r w:rsidR="007A52EB">
        <w:t>estas de alumnos hacia docentes</w:t>
      </w:r>
    </w:p>
    <w:p w:rsidR="009C744C" w:rsidRDefault="009C744C" w:rsidP="009C744C">
      <w:pPr>
        <w:pStyle w:val="Prrafodelista"/>
        <w:numPr>
          <w:ilvl w:val="0"/>
          <w:numId w:val="21"/>
        </w:numPr>
      </w:pPr>
      <w:r w:rsidRPr="00536434">
        <w:t>Actualizar encuestas</w:t>
      </w:r>
      <w:r w:rsidR="007A52EB">
        <w:t xml:space="preserve"> de padres hacia la institución</w:t>
      </w:r>
    </w:p>
    <w:p w:rsidR="009C744C" w:rsidRPr="00536434" w:rsidRDefault="007A52EB" w:rsidP="009C744C">
      <w:pPr>
        <w:pStyle w:val="Prrafodelista"/>
        <w:numPr>
          <w:ilvl w:val="0"/>
          <w:numId w:val="21"/>
        </w:numPr>
      </w:pPr>
      <w:r>
        <w:t>Completar encuesta</w:t>
      </w:r>
    </w:p>
    <w:p w:rsidR="00DB426D" w:rsidRDefault="00DB426D">
      <w:pPr>
        <w:spacing w:before="0" w:after="200" w:line="276" w:lineRule="auto"/>
        <w:ind w:firstLine="0"/>
        <w:jc w:val="left"/>
      </w:pPr>
      <w:r>
        <w:br w:type="page"/>
      </w:r>
    </w:p>
    <w:p w:rsidR="00153991" w:rsidRDefault="00C3356C" w:rsidP="00153991">
      <w:pPr>
        <w:pStyle w:val="Ttulo1"/>
        <w:numPr>
          <w:ilvl w:val="0"/>
          <w:numId w:val="1"/>
        </w:numPr>
      </w:pPr>
      <w:bookmarkStart w:id="71" w:name="_Toc292328361"/>
      <w:r>
        <w:lastRenderedPageBreak/>
        <w:t>Análisis de Conveniencia D</w:t>
      </w:r>
      <w:r w:rsidR="00153991" w:rsidRPr="001746FB">
        <w:t>el Proyecto</w:t>
      </w:r>
      <w:bookmarkEnd w:id="71"/>
    </w:p>
    <w:p w:rsidR="00153991" w:rsidRDefault="00153991" w:rsidP="00153991">
      <w:pPr>
        <w:pStyle w:val="Ttulo2"/>
      </w:pPr>
      <w:bookmarkStart w:id="72" w:name="_Toc292328362"/>
      <w:r>
        <w:t>Conveniencia Técnica</w:t>
      </w:r>
      <w:bookmarkEnd w:id="72"/>
    </w:p>
    <w:p w:rsidR="00DB426D" w:rsidRDefault="00DB426D" w:rsidP="00DB426D">
      <w:r>
        <w:t xml:space="preserve">El análisis de factibilidad técnica evalúa si el equipo y software están disponibles, en este caso si puede desarrollarse, y si existen las capacidades técnicas requeridas. Los estudios de factibilidad técnica también consideran las interfaces entre los sistemas actuales y el nuevo. </w:t>
      </w:r>
    </w:p>
    <w:p w:rsidR="00DB426D" w:rsidRDefault="00DB426D" w:rsidP="00DB426D">
      <w:r>
        <w:t xml:space="preserve">También se considera si el equipo de desarrollo posee la experiencia técnica requerida para diseñar, implementar, operar y mantener el sistema propuesto. </w:t>
      </w:r>
    </w:p>
    <w:p w:rsidR="00DB426D" w:rsidRDefault="00DB426D" w:rsidP="00DB426D">
      <w:r>
        <w:t xml:space="preserve">Desde el punto de vista técnico, el proyecto es conveniente para la institución, ya que actualmente no se cuenta con un sistema que permita realizar una explotación de la información que posee el establecimiento. </w:t>
      </w:r>
    </w:p>
    <w:p w:rsidR="00DB426D" w:rsidRDefault="00DB426D" w:rsidP="00DB426D">
      <w:r>
        <w:t>Los requerimientos para el alojamiento y operación de la aplicación son:</w:t>
      </w:r>
    </w:p>
    <w:p w:rsidR="00DB426D" w:rsidRDefault="00DB426D" w:rsidP="00DB426D">
      <w:pPr>
        <w:pStyle w:val="Prrafodelista"/>
        <w:numPr>
          <w:ilvl w:val="0"/>
          <w:numId w:val="29"/>
        </w:numPr>
        <w:spacing w:before="0" w:after="200" w:line="276" w:lineRule="auto"/>
      </w:pPr>
      <w:r>
        <w:t>Servidor dedicado: será necesario para el alojamiento del sitio web institucional, el nuevo sistema y el servidor de base de datos que se utilizará. Un ejemplo de configuración es:</w:t>
      </w:r>
    </w:p>
    <w:p w:rsidR="00DB426D" w:rsidRDefault="00DB426D" w:rsidP="00DB426D">
      <w:pPr>
        <w:pStyle w:val="Prrafodelista"/>
        <w:numPr>
          <w:ilvl w:val="1"/>
          <w:numId w:val="29"/>
        </w:numPr>
      </w:pPr>
      <w:r>
        <w:t xml:space="preserve">Procesador Intel QUAD </w:t>
      </w:r>
      <w:proofErr w:type="spellStart"/>
      <w:r>
        <w:t>Core</w:t>
      </w:r>
      <w:proofErr w:type="spellEnd"/>
    </w:p>
    <w:p w:rsidR="00DB426D" w:rsidRDefault="00DB426D" w:rsidP="00DB426D">
      <w:pPr>
        <w:pStyle w:val="Prrafodelista"/>
        <w:numPr>
          <w:ilvl w:val="1"/>
          <w:numId w:val="29"/>
        </w:numPr>
      </w:pPr>
      <w:r>
        <w:t>Memoria 4 GB DDR2</w:t>
      </w:r>
    </w:p>
    <w:p w:rsidR="00DB426D" w:rsidRPr="00153991" w:rsidRDefault="00DB426D" w:rsidP="00DB426D">
      <w:pPr>
        <w:pStyle w:val="Prrafodelista"/>
        <w:numPr>
          <w:ilvl w:val="1"/>
          <w:numId w:val="29"/>
        </w:numPr>
        <w:rPr>
          <w:lang w:val="en-US"/>
        </w:rPr>
      </w:pPr>
      <w:r w:rsidRPr="00153991">
        <w:rPr>
          <w:lang w:val="en-US"/>
        </w:rPr>
        <w:t>Disco 500 GB SATA</w:t>
      </w:r>
    </w:p>
    <w:p w:rsidR="00DB426D" w:rsidRPr="00153991" w:rsidRDefault="00DB426D" w:rsidP="00DB426D">
      <w:pPr>
        <w:pStyle w:val="Prrafodelista"/>
        <w:numPr>
          <w:ilvl w:val="1"/>
          <w:numId w:val="29"/>
        </w:numPr>
        <w:rPr>
          <w:lang w:val="en-US"/>
        </w:rPr>
      </w:pPr>
      <w:r w:rsidRPr="00153991">
        <w:rPr>
          <w:lang w:val="en-US"/>
        </w:rPr>
        <w:t>Windows Server 2003</w:t>
      </w:r>
    </w:p>
    <w:p w:rsidR="00DB426D" w:rsidRDefault="00DB426D" w:rsidP="00DB426D">
      <w:pPr>
        <w:pStyle w:val="Prrafodelista"/>
        <w:numPr>
          <w:ilvl w:val="0"/>
          <w:numId w:val="29"/>
        </w:numPr>
        <w:spacing w:before="0" w:after="200" w:line="276" w:lineRule="auto"/>
      </w:pPr>
      <w:r>
        <w:t>Conexión para el acceso a internet: debido a que el sistema será alojado fuera de la red institucional. Esto permitirá que se pueda acceder a la aplicación desde cualquier equipo conectado a internet.</w:t>
      </w:r>
    </w:p>
    <w:p w:rsidR="00DB426D" w:rsidRDefault="00DB426D" w:rsidP="00DB426D">
      <w:pPr>
        <w:pStyle w:val="Prrafodelista"/>
        <w:numPr>
          <w:ilvl w:val="0"/>
          <w:numId w:val="29"/>
        </w:numPr>
        <w:spacing w:before="0" w:after="200" w:line="276" w:lineRule="auto"/>
      </w:pPr>
      <w:r>
        <w:t>Modem GSM: es preciso para el envío de mensajes desde texto de la aplicación. En este caso, un equipo que puede utilizarse es el Modem Motorola G20.</w:t>
      </w:r>
    </w:p>
    <w:p w:rsidR="00DB426D" w:rsidRDefault="00DB426D" w:rsidP="00DB426D">
      <w:pPr>
        <w:pStyle w:val="Prrafodelista"/>
        <w:numPr>
          <w:ilvl w:val="0"/>
          <w:numId w:val="29"/>
        </w:numPr>
        <w:spacing w:before="0" w:after="200" w:line="276" w:lineRule="auto"/>
      </w:pPr>
      <w:r>
        <w:t>Internet Explorer 8: la aplicación será desarrollada para ser compatible con este navegador  que es el utilizado en los equipos del establecimiento.</w:t>
      </w:r>
    </w:p>
    <w:p w:rsidR="00DB426D" w:rsidRDefault="00DB426D" w:rsidP="00DB426D">
      <w:r>
        <w:t>Herramientas de Software requeridas:</w:t>
      </w:r>
    </w:p>
    <w:p w:rsidR="00DB426D" w:rsidRPr="001B398F" w:rsidRDefault="00DB426D" w:rsidP="00DB426D">
      <w:pPr>
        <w:pStyle w:val="Prrafodelista"/>
        <w:numPr>
          <w:ilvl w:val="0"/>
          <w:numId w:val="28"/>
        </w:numPr>
        <w:spacing w:before="0" w:after="200" w:line="276" w:lineRule="auto"/>
      </w:pPr>
      <w:r w:rsidRPr="001B398F">
        <w:t xml:space="preserve">SQL Server 2008 R2: </w:t>
      </w:r>
      <w:r>
        <w:t>necesario para el alojamiento y administración de la base de datos para la nueva aplicación.</w:t>
      </w:r>
    </w:p>
    <w:p w:rsidR="00DB426D" w:rsidRDefault="00DB426D" w:rsidP="00DB426D">
      <w:pPr>
        <w:pStyle w:val="Prrafodelista"/>
        <w:numPr>
          <w:ilvl w:val="0"/>
          <w:numId w:val="28"/>
        </w:numPr>
        <w:spacing w:before="0" w:after="200" w:line="276" w:lineRule="auto"/>
      </w:pPr>
      <w:r w:rsidRPr="001B398F">
        <w:t xml:space="preserve">Internet </w:t>
      </w:r>
      <w:proofErr w:type="spellStart"/>
      <w:r w:rsidRPr="001B398F">
        <w:t>Information</w:t>
      </w:r>
      <w:proofErr w:type="spellEnd"/>
      <w:r w:rsidRPr="001B398F">
        <w:t xml:space="preserve"> Server: es un servidor web</w:t>
      </w:r>
      <w:r>
        <w:t>, necesario para el alojamiento y gestión de la aplicación; permite publicar el sistema para que sea accedido remotamente.</w:t>
      </w:r>
    </w:p>
    <w:p w:rsidR="00DB426D" w:rsidRDefault="00DB426D" w:rsidP="00DB426D">
      <w:r w:rsidRPr="00F07726">
        <w:t>Todos los recursos de hardware y software detallados se encuentran disponibles en el mercado, y pueden ser utilizados para los fines de desarrollo e implementación de este proyecto.</w:t>
      </w:r>
    </w:p>
    <w:p w:rsidR="00DB426D" w:rsidRDefault="00DB426D" w:rsidP="00DB426D">
      <w:r>
        <w:t>Requerimientos de personal:</w:t>
      </w:r>
    </w:p>
    <w:p w:rsidR="00DB426D" w:rsidRDefault="00DB426D" w:rsidP="00DB426D">
      <w:r>
        <w:t>El proceso de desarrollo de la aplicación será llevado a cabo por personal capacitado y con experiencia, lo cual permitirá obtener un producto de calidad conforme a las últimas tecnologías utilizadas en el mercado. El equipo será el encargado de llevar a cabo todas las tareas implicadas en el desarrollo del software, atravesando todas las etapas comprendidas, desde el relevamiento de requerimientos, análisis, diseño e implementación hasta la prueba del sistema.</w:t>
      </w:r>
    </w:p>
    <w:p w:rsidR="00153991" w:rsidRDefault="00153991" w:rsidP="00153991">
      <w:pPr>
        <w:pStyle w:val="Ttulo2"/>
      </w:pPr>
      <w:bookmarkStart w:id="73" w:name="_Toc292328363"/>
      <w:r>
        <w:lastRenderedPageBreak/>
        <w:t>Conveniencia Económica</w:t>
      </w:r>
      <w:bookmarkEnd w:id="73"/>
    </w:p>
    <w:p w:rsidR="00DB426D" w:rsidRDefault="00DB426D" w:rsidP="00DB426D">
      <w:r>
        <w:t>El sistema propuesto brindará un gran soporte al proceso de toma de decisiones en la institución, ya que realizará una explotación de los datos con el objeto de tomar decisiones con riesgos mínimos a un costo muy bajo. Los costos directos en que incurrirá el establecimiento para la implementación y utilización del sistema serán</w:t>
      </w:r>
      <w:r w:rsidR="00753473">
        <w:rPr>
          <w:rStyle w:val="Refdenotaalpie"/>
        </w:rPr>
        <w:footnoteReference w:id="2"/>
      </w:r>
      <w:r>
        <w:t>:</w:t>
      </w:r>
    </w:p>
    <w:p w:rsidR="00DB426D" w:rsidRDefault="00DB426D" w:rsidP="00DB426D"/>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2"/>
        <w:gridCol w:w="1535"/>
      </w:tblGrid>
      <w:tr w:rsidR="00DB426D" w:rsidTr="0066182C">
        <w:trPr>
          <w:jc w:val="center"/>
        </w:trPr>
        <w:tc>
          <w:tcPr>
            <w:tcW w:w="0" w:type="auto"/>
            <w:tcBorders>
              <w:bottom w:val="single" w:sz="4" w:space="0" w:color="auto"/>
              <w:right w:val="single" w:sz="4" w:space="0" w:color="auto"/>
            </w:tcBorders>
            <w:vAlign w:val="center"/>
          </w:tcPr>
          <w:p w:rsidR="00DB426D" w:rsidRPr="005453F6" w:rsidRDefault="00DB426D" w:rsidP="0066182C">
            <w:pPr>
              <w:ind w:firstLine="0"/>
              <w:jc w:val="center"/>
              <w:rPr>
                <w:i/>
              </w:rPr>
            </w:pPr>
            <w:r w:rsidRPr="005453F6">
              <w:rPr>
                <w:i/>
              </w:rPr>
              <w:t>Ítem</w:t>
            </w:r>
          </w:p>
        </w:tc>
        <w:tc>
          <w:tcPr>
            <w:tcW w:w="0" w:type="auto"/>
            <w:tcBorders>
              <w:left w:val="single" w:sz="4" w:space="0" w:color="auto"/>
              <w:bottom w:val="single" w:sz="4" w:space="0" w:color="auto"/>
            </w:tcBorders>
            <w:vAlign w:val="center"/>
          </w:tcPr>
          <w:p w:rsidR="00DB426D" w:rsidRPr="005453F6" w:rsidRDefault="00DB426D" w:rsidP="0066182C">
            <w:pPr>
              <w:ind w:firstLine="0"/>
              <w:jc w:val="center"/>
              <w:rPr>
                <w:i/>
              </w:rPr>
            </w:pPr>
            <w:r w:rsidRPr="005453F6">
              <w:rPr>
                <w:i/>
              </w:rPr>
              <w:t>Costo Mensual</w:t>
            </w:r>
          </w:p>
        </w:tc>
      </w:tr>
      <w:tr w:rsidR="00DB426D" w:rsidTr="0066182C">
        <w:trPr>
          <w:jc w:val="center"/>
        </w:trPr>
        <w:tc>
          <w:tcPr>
            <w:tcW w:w="0" w:type="auto"/>
            <w:tcBorders>
              <w:top w:val="single" w:sz="4" w:space="0" w:color="auto"/>
              <w:right w:val="single" w:sz="4" w:space="0" w:color="auto"/>
            </w:tcBorders>
            <w:vAlign w:val="center"/>
          </w:tcPr>
          <w:p w:rsidR="00DB426D" w:rsidRDefault="00DB426D" w:rsidP="0066182C">
            <w:pPr>
              <w:ind w:firstLine="0"/>
              <w:jc w:val="left"/>
            </w:pPr>
            <w:r>
              <w:t>Servidor Dedicado</w:t>
            </w:r>
          </w:p>
        </w:tc>
        <w:tc>
          <w:tcPr>
            <w:tcW w:w="0" w:type="auto"/>
            <w:tcBorders>
              <w:top w:val="single" w:sz="4" w:space="0" w:color="auto"/>
              <w:left w:val="single" w:sz="4" w:space="0" w:color="auto"/>
            </w:tcBorders>
            <w:vAlign w:val="center"/>
          </w:tcPr>
          <w:p w:rsidR="00DB426D" w:rsidRDefault="00DB426D" w:rsidP="0066182C">
            <w:pPr>
              <w:ind w:firstLine="0"/>
              <w:jc w:val="right"/>
            </w:pPr>
            <w:r>
              <w:t>$ 750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Conexión a Internet</w:t>
            </w:r>
          </w:p>
        </w:tc>
        <w:tc>
          <w:tcPr>
            <w:tcW w:w="0" w:type="auto"/>
            <w:tcBorders>
              <w:left w:val="single" w:sz="4" w:space="0" w:color="auto"/>
            </w:tcBorders>
            <w:vAlign w:val="center"/>
          </w:tcPr>
          <w:p w:rsidR="00DB426D" w:rsidRDefault="00DB426D" w:rsidP="003F48B4">
            <w:pPr>
              <w:ind w:firstLine="0"/>
              <w:jc w:val="right"/>
            </w:pPr>
            <w:r>
              <w:t xml:space="preserve">$ </w:t>
            </w:r>
            <w:r w:rsidR="003F48B4">
              <w:t>200</w:t>
            </w:r>
          </w:p>
        </w:tc>
      </w:tr>
      <w:tr w:rsidR="00DB426D" w:rsidTr="0066182C">
        <w:trPr>
          <w:jc w:val="center"/>
        </w:trPr>
        <w:tc>
          <w:tcPr>
            <w:tcW w:w="0" w:type="auto"/>
            <w:tcBorders>
              <w:right w:val="single" w:sz="4" w:space="0" w:color="auto"/>
            </w:tcBorders>
            <w:vAlign w:val="center"/>
          </w:tcPr>
          <w:p w:rsidR="00DB426D" w:rsidRDefault="00DB426D" w:rsidP="0066182C">
            <w:pPr>
              <w:ind w:firstLine="0"/>
              <w:jc w:val="left"/>
            </w:pPr>
            <w:r>
              <w:t>Línea celular para envío de mensajes de texto</w:t>
            </w:r>
          </w:p>
        </w:tc>
        <w:tc>
          <w:tcPr>
            <w:tcW w:w="0" w:type="auto"/>
            <w:tcBorders>
              <w:left w:val="single" w:sz="4" w:space="0" w:color="auto"/>
            </w:tcBorders>
            <w:vAlign w:val="center"/>
          </w:tcPr>
          <w:p w:rsidR="00DB426D" w:rsidRDefault="00DB426D" w:rsidP="0066182C">
            <w:pPr>
              <w:ind w:firstLine="0"/>
              <w:jc w:val="right"/>
            </w:pPr>
            <w:r>
              <w:t>$   69</w:t>
            </w:r>
          </w:p>
        </w:tc>
      </w:tr>
    </w:tbl>
    <w:p w:rsidR="00DB426D" w:rsidRDefault="00DB426D" w:rsidP="00DB426D"/>
    <w:p w:rsidR="00DB426D" w:rsidRDefault="00DB426D" w:rsidP="00DB426D">
      <w:r>
        <w:t>Un aspecto importante en el enfoque económico es que no es necesaria la compra de equipamiento costoso para el servidor, ya que se contratará un servidor dedicado a un bajo costo y alta confiabilidad de servicios.</w:t>
      </w:r>
    </w:p>
    <w:p w:rsidR="00DB426D" w:rsidRDefault="00DB426D" w:rsidP="00DB426D">
      <w:r>
        <w:t>Para la contratación del servicio de conexión a internet se recomienda un acceso a partir de 5Mbps.</w:t>
      </w:r>
    </w:p>
    <w:p w:rsidR="00DB426D" w:rsidRDefault="00DB426D" w:rsidP="00DB426D">
      <w:r>
        <w:t>Para el envío de mensajes de texto se necesita contratar una línea de teléfono GSM, la cual incluya al menos 500 mensajes de texto por mes.</w:t>
      </w:r>
    </w:p>
    <w:p w:rsidR="00DB426D" w:rsidRDefault="00DB426D" w:rsidP="00DB426D">
      <w:r>
        <w:t>Los siguientes son algunos de los beneficios que proporcionará el sistema:</w:t>
      </w:r>
    </w:p>
    <w:p w:rsidR="00DB426D" w:rsidRDefault="00DB426D" w:rsidP="00DB426D">
      <w:pPr>
        <w:pStyle w:val="Prrafodelista"/>
        <w:numPr>
          <w:ilvl w:val="0"/>
          <w:numId w:val="30"/>
        </w:numPr>
      </w:pPr>
      <w:r>
        <w:t>Reducción del margen de error: el sistema permitirá contar con información actualizada para la toma de decisiones.</w:t>
      </w:r>
    </w:p>
    <w:p w:rsidR="00DB426D" w:rsidRDefault="00DB426D" w:rsidP="00DB426D">
      <w:pPr>
        <w:pStyle w:val="Prrafodelista"/>
        <w:numPr>
          <w:ilvl w:val="0"/>
          <w:numId w:val="30"/>
        </w:numPr>
      </w:pPr>
      <w:r>
        <w:t>Mayor eficiencia: el sistema podrá ser accedido desde cualquier equipo que cuente con internet, lo cual permitirá la consulta de información en cualquier momento que sea requerido.</w:t>
      </w:r>
    </w:p>
    <w:p w:rsidR="00DB426D" w:rsidRDefault="00DB426D" w:rsidP="00DB426D">
      <w:pPr>
        <w:pStyle w:val="Prrafodelista"/>
        <w:numPr>
          <w:ilvl w:val="0"/>
          <w:numId w:val="30"/>
        </w:numPr>
      </w:pPr>
      <w:r>
        <w:t>Rapidez en el acceso a los datos: al ser un sistema web, sólo será necesario contar con un equipo con acceso a internet y un navegador web para poder acceder a los datos, siendo totalmente independiente de la plataforma que utilice el usuario para acceder a la aplicación.</w:t>
      </w:r>
    </w:p>
    <w:p w:rsidR="00DB426D" w:rsidRDefault="00DB426D" w:rsidP="00DB426D">
      <w:r>
        <w:t xml:space="preserve">Como conclusión, podemos decir que el proyecto es conveniente desde el punto de vista económico, ya que la que inversión a realizar no es significativa para la institución y el sistema propuesto realizará un gran aporte a la gestión del establecimiento, así como </w:t>
      </w:r>
      <w:r w:rsidR="00264029">
        <w:t xml:space="preserve">también </w:t>
      </w:r>
      <w:r>
        <w:t>fortalecerá la imagen de la institución en el ambiente educativo.</w:t>
      </w:r>
    </w:p>
    <w:p w:rsidR="00153991" w:rsidRDefault="00153991" w:rsidP="00153991">
      <w:pPr>
        <w:pStyle w:val="Ttulo2"/>
      </w:pPr>
      <w:bookmarkStart w:id="74" w:name="_Toc292328364"/>
      <w:r>
        <w:t>Conveniencia Operativa</w:t>
      </w:r>
      <w:bookmarkEnd w:id="74"/>
    </w:p>
    <w:p w:rsidR="00DB426D" w:rsidRDefault="00DB426D" w:rsidP="00DB426D">
      <w:r>
        <w:t>Esta factibilidad comprende una determinación de la probabilidad de que el nuevo sistema se use como se supone. Deberían considerarse cuatro aspectos de  la factibilidad:</w:t>
      </w:r>
    </w:p>
    <w:p w:rsidR="00DB426D" w:rsidRDefault="00DB426D" w:rsidP="00DB426D">
      <w:pPr>
        <w:pStyle w:val="Prrafodelista"/>
        <w:numPr>
          <w:ilvl w:val="0"/>
          <w:numId w:val="31"/>
        </w:numPr>
      </w:pPr>
      <w:r>
        <w:t xml:space="preserve">Un nuevo sistema puede ser demasiado complejo para los usuarios de la organización o los operadores del mismo. Si lo es, los usuarios pueden ignorar el sistema o bien usarlo en tal forma que cause errores o fallas. </w:t>
      </w:r>
    </w:p>
    <w:p w:rsidR="00DB426D" w:rsidRDefault="00DB426D" w:rsidP="00DB426D">
      <w:pPr>
        <w:pStyle w:val="Prrafodelista"/>
        <w:numPr>
          <w:ilvl w:val="1"/>
          <w:numId w:val="31"/>
        </w:numPr>
      </w:pPr>
      <w:r w:rsidRPr="00780A25">
        <w:t xml:space="preserve">La capacitación de los usuarios se realizará por parte de una persona perteneciente a la organización, quien a su vez, será capacitada por el equipo de trabajo a medida que se instalen los módulos de la aplicación. Se brindará el manual de usuario de la aplicación, el cual </w:t>
      </w:r>
      <w:r w:rsidRPr="00780A25">
        <w:lastRenderedPageBreak/>
        <w:t>contendrá ejemplos de uso y también se contará con ayuda en el sistema.</w:t>
      </w:r>
    </w:p>
    <w:p w:rsidR="00DB426D" w:rsidRDefault="00DB426D" w:rsidP="00F4318F">
      <w:pPr>
        <w:pStyle w:val="Prrafodelista"/>
        <w:numPr>
          <w:ilvl w:val="0"/>
          <w:numId w:val="31"/>
        </w:numPr>
        <w:spacing w:before="360"/>
        <w:ind w:hanging="357"/>
        <w:contextualSpacing w:val="0"/>
      </w:pPr>
      <w:r>
        <w:t xml:space="preserve">Un nuevo sistema puede hacer que los usuarios se resistan a él como consecuencia de una técnica de trabajo, miedo a ser desplazados, intereses en el sistema antiguo u otras razones. Para cada alternativa debe explorarse con cuidado la posibilidad de resistirse al cambio al nuevo sistema. </w:t>
      </w:r>
    </w:p>
    <w:p w:rsidR="00DB426D" w:rsidRDefault="00DB426D" w:rsidP="00DB426D">
      <w:pPr>
        <w:pStyle w:val="Prrafodelista"/>
        <w:numPr>
          <w:ilvl w:val="1"/>
          <w:numId w:val="31"/>
        </w:numPr>
      </w:pPr>
      <w:r w:rsidRPr="00780A25">
        <w:t>Para la operación del sistema el usuario tan sólo debe estar familiarizado con el entorno Windows y el uso de</w:t>
      </w:r>
      <w:r>
        <w:t>l navegador Internet Explorer 8.</w:t>
      </w:r>
    </w:p>
    <w:p w:rsidR="00DB426D" w:rsidRDefault="00DB426D" w:rsidP="00F4318F">
      <w:pPr>
        <w:pStyle w:val="Prrafodelista"/>
        <w:numPr>
          <w:ilvl w:val="0"/>
          <w:numId w:val="31"/>
        </w:numPr>
        <w:spacing w:before="360"/>
        <w:ind w:hanging="357"/>
        <w:contextualSpacing w:val="0"/>
      </w:pPr>
      <w:r>
        <w:t xml:space="preserve">Un nuevo sistema puede introducir cambios demasiado rápido para permitir al personal adaptarse a él y aceptarlo. Un cambio repentino que se ha anunciado, explicado y “vendido” a los usuarios con anterioridad puede crear resistencia. Sin importar qué tan atractivo pueda ser un sistema en su aspecto económico si la factibilidad operacional indica que tal vez los usuarios no aceptarán el sistema o que uso resultará en muchos errores o en una baja en la moral, el sistema no debe implementarse. </w:t>
      </w:r>
    </w:p>
    <w:p w:rsidR="00DB426D" w:rsidRDefault="00DB426D" w:rsidP="00DB426D">
      <w:pPr>
        <w:pStyle w:val="Prrafodelista"/>
        <w:numPr>
          <w:ilvl w:val="1"/>
          <w:numId w:val="31"/>
        </w:numPr>
      </w:pPr>
      <w:r w:rsidRPr="00780A25">
        <w:t>Los distintos módulos que componen el sistema serán instalados paulatinamente, a medida que su desarrollo sea terminad</w:t>
      </w:r>
      <w:r>
        <w:t>o y validado por la institución, buscando de este modo que los usuarios se familiaricen de a poco con el sistema y comprendan todas sus funciones. Para minimizar la resistencia se implementará el nuevo sistema en un largo periodo para que el cambio total que traumatizaría a los usuarios se convierta en una serie de pequeños cambios.</w:t>
      </w:r>
    </w:p>
    <w:p w:rsidR="00DB426D" w:rsidRDefault="00DB426D" w:rsidP="00F4318F">
      <w:pPr>
        <w:pStyle w:val="Prrafodelista"/>
        <w:numPr>
          <w:ilvl w:val="0"/>
          <w:numId w:val="31"/>
        </w:numPr>
        <w:spacing w:before="360"/>
        <w:ind w:hanging="357"/>
        <w:contextualSpacing w:val="0"/>
      </w:pPr>
      <w:r>
        <w:t xml:space="preserve">Probabilidad de la obsolescencia del nuevo sistema. La tecnología que ha sido anunciada pero que aún no está disponible puede ser preferible a la tecnología que se encuentra en una o más de las alternativas que se están comparando, o cambios anticipados en las practicas o políticas administrativas pueden hacerse que un nuevo sistema sea obsoleto muy pronto. En cualquier caso, la implantación de la alternativa en consideración se convierte en impráctica. </w:t>
      </w:r>
    </w:p>
    <w:p w:rsidR="00DB426D" w:rsidRDefault="00DB426D" w:rsidP="00DB426D">
      <w:pPr>
        <w:pStyle w:val="Prrafodelista"/>
        <w:numPr>
          <w:ilvl w:val="1"/>
          <w:numId w:val="31"/>
        </w:numPr>
      </w:pPr>
      <w:r>
        <w:t xml:space="preserve">El nuevo sistema será desarrollado con las últimas herramientas disponibles en el mercado, lo cual permite que se obtenga un producto moderno y de lenta obsolescencia. Además, la plataforma web permite que el mismo pueda ser accedido tanto desde </w:t>
      </w:r>
      <w:proofErr w:type="spellStart"/>
      <w:r>
        <w:t>PCs</w:t>
      </w:r>
      <w:proofErr w:type="spellEnd"/>
      <w:r>
        <w:t xml:space="preserve">, teléfonos celulares o </w:t>
      </w:r>
      <w:proofErr w:type="spellStart"/>
      <w:r>
        <w:t>Tablets</w:t>
      </w:r>
      <w:proofErr w:type="spellEnd"/>
      <w:r>
        <w:t xml:space="preserve"> que se encuentran de moda en este momento.</w:t>
      </w:r>
    </w:p>
    <w:p w:rsidR="00DB426D" w:rsidRDefault="00DB426D" w:rsidP="00DB426D">
      <w:r>
        <w:t>A raíz de todos estos motivos, concluimos que el desarrollo del proyecto es factible desde un punto de vista operativo, dando mayor protagonismo a los beneficiarios del sistema, redistribuyendo tareas e información acorde al rol de cada uno. Para lograr la aceptación del sistema por parte de los usuarios, principalmente los pertenecientes al ámbito administrativo de la institución, se deberá tener especial cuidado en que el momento de implementación sea el oportuno y que esta se lleve a cabo en fases que permitan al usuario familiarizarse con la aplicación.</w:t>
      </w:r>
    </w:p>
    <w:p w:rsidR="00AE4889" w:rsidRDefault="00AE4889" w:rsidP="006D7B70">
      <w:r>
        <w:br w:type="page"/>
      </w:r>
    </w:p>
    <w:p w:rsidR="00B42561" w:rsidRDefault="00B42561" w:rsidP="00B42561">
      <w:pPr>
        <w:pStyle w:val="Ttulo1"/>
        <w:numPr>
          <w:ilvl w:val="0"/>
          <w:numId w:val="1"/>
        </w:numPr>
        <w:ind w:left="1066" w:hanging="709"/>
      </w:pPr>
      <w:bookmarkStart w:id="75" w:name="_Toc292328365"/>
      <w:r>
        <w:lastRenderedPageBreak/>
        <w:t>Herramientas a Utilizar</w:t>
      </w:r>
      <w:bookmarkEnd w:id="75"/>
    </w:p>
    <w:p w:rsidR="00B42561" w:rsidRDefault="00B42561" w:rsidP="00B42561">
      <w:r>
        <w:t>A fin de dar soporte al Proceso de Desarrollo elegido, seleccionamos un conjunto de herramientas que ayudarán a dar la mayor eficiencia al uso del proceso y faciliten las tareas y actividades de los participantes del proyecto.</w:t>
      </w:r>
    </w:p>
    <w:p w:rsidR="00B42561" w:rsidRDefault="00B42561" w:rsidP="00B42561">
      <w:pPr>
        <w:pStyle w:val="Ttulo2"/>
      </w:pPr>
      <w:bookmarkStart w:id="76" w:name="_Toc292328366"/>
      <w:r>
        <w:t>Microsoft Visual Studio 2010</w:t>
      </w:r>
      <w:bookmarkEnd w:id="76"/>
    </w:p>
    <w:p w:rsidR="00B42561" w:rsidRDefault="00B42561" w:rsidP="00B42561">
      <w:r>
        <w:t xml:space="preserve">Este entorno de desarrollo es la </w:t>
      </w:r>
      <w:r w:rsidR="00F4318F">
        <w:t>última</w:t>
      </w:r>
      <w:r>
        <w:t xml:space="preserve"> versión provista por Microsoft. Es una de las razones por la que elegimos trabajar con .NET en lugar de Java, debido a su versatilidad y que integra todo el set de características que necesitamos tanto para una aplicación Web como de escritorio.</w:t>
      </w:r>
    </w:p>
    <w:p w:rsidR="00B42561" w:rsidRDefault="00B42561" w:rsidP="00B42561">
      <w:pPr>
        <w:pStyle w:val="Ttulo2"/>
      </w:pPr>
      <w:bookmarkStart w:id="77" w:name="_Toc292328367"/>
      <w:proofErr w:type="spellStart"/>
      <w:r>
        <w:t>Subversion</w:t>
      </w:r>
      <w:proofErr w:type="spellEnd"/>
      <w:r>
        <w:t xml:space="preserve"> y </w:t>
      </w:r>
      <w:proofErr w:type="spellStart"/>
      <w:r>
        <w:t>TortoiseSVN</w:t>
      </w:r>
      <w:bookmarkEnd w:id="77"/>
      <w:proofErr w:type="spellEnd"/>
    </w:p>
    <w:p w:rsidR="00B42561" w:rsidRDefault="00B42561" w:rsidP="00B42561">
      <w:r>
        <w:t>Utilizaremos el control de versiones para lograr un trabajo distribuido de manera más segura y garantizando</w:t>
      </w:r>
      <w:r w:rsidR="00A614EB">
        <w:t xml:space="preserve"> la</w:t>
      </w:r>
      <w:r>
        <w:t xml:space="preserve">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B42561" w:rsidRDefault="00B42561" w:rsidP="00B42561">
      <w:pPr>
        <w:pStyle w:val="Ttulo2"/>
      </w:pPr>
      <w:bookmarkStart w:id="78" w:name="_Toc292328368"/>
      <w:proofErr w:type="spellStart"/>
      <w:r>
        <w:t>Version</w:t>
      </w:r>
      <w:proofErr w:type="spellEnd"/>
      <w:r>
        <w:t xml:space="preserve"> </w:t>
      </w:r>
      <w:proofErr w:type="spellStart"/>
      <w:r>
        <w:t>One</w:t>
      </w:r>
      <w:bookmarkEnd w:id="78"/>
      <w:proofErr w:type="spellEnd"/>
    </w:p>
    <w:p w:rsidR="00B42561" w:rsidRDefault="00B42561" w:rsidP="00B42561">
      <w:proofErr w:type="spellStart"/>
      <w:r>
        <w:t>Version</w:t>
      </w:r>
      <w:proofErr w:type="spellEnd"/>
      <w:r>
        <w:t xml:space="preserve"> </w:t>
      </w:r>
      <w:proofErr w:type="spellStart"/>
      <w:r>
        <w:t>One</w:t>
      </w:r>
      <w:proofErr w:type="spellEnd"/>
      <w:r>
        <w:t xml:space="preserve"> es una potente herramienta que brinda soporte para el flujo de trabajo bajo metodologías ágiles.</w:t>
      </w:r>
    </w:p>
    <w:p w:rsidR="00B42561" w:rsidRDefault="00B42561" w:rsidP="00B42561">
      <w:pPr>
        <w:pStyle w:val="Ttulo2"/>
      </w:pPr>
      <w:bookmarkStart w:id="79" w:name="_Toc292328369"/>
      <w:r>
        <w:t>SQL Server Express 2008 R2</w:t>
      </w:r>
      <w:bookmarkEnd w:id="79"/>
    </w:p>
    <w:p w:rsidR="00B42561" w:rsidRDefault="00B42561" w:rsidP="00B42561">
      <w:r>
        <w:t>Nuestra experiencia con este potente motor de base de datos relacionales siempre ha sido satisfactoria, además posee un interesante set de aplicaciones de soporte.</w:t>
      </w:r>
    </w:p>
    <w:p w:rsidR="00B42561" w:rsidRDefault="00B42561" w:rsidP="00B42561">
      <w:pPr>
        <w:pStyle w:val="Ttulo2"/>
      </w:pPr>
      <w:bookmarkStart w:id="80" w:name="_Toc292328370"/>
      <w:r>
        <w:t xml:space="preserve">Framework </w:t>
      </w:r>
      <w:proofErr w:type="spellStart"/>
      <w:r>
        <w:t>NHibernate</w:t>
      </w:r>
      <w:bookmarkEnd w:id="80"/>
      <w:proofErr w:type="spellEnd"/>
    </w:p>
    <w:p w:rsidR="00B42561" w:rsidRDefault="00B42561" w:rsidP="00B42561">
      <w:r>
        <w:t>Potente herramienta para el manejo de la persistencia, realizando mapeos de objetos con bases de datos relacionales.</w:t>
      </w:r>
    </w:p>
    <w:p w:rsidR="00B42561" w:rsidRDefault="00B42561" w:rsidP="00B42561">
      <w:pPr>
        <w:pStyle w:val="Ttulo2"/>
      </w:pPr>
      <w:bookmarkStart w:id="81" w:name="_Toc292328371"/>
      <w:r>
        <w:t xml:space="preserve">Internet </w:t>
      </w:r>
      <w:proofErr w:type="spellStart"/>
      <w:r>
        <w:t>Information</w:t>
      </w:r>
      <w:proofErr w:type="spellEnd"/>
      <w:r>
        <w:t xml:space="preserve"> Server</w:t>
      </w:r>
      <w:bookmarkEnd w:id="81"/>
    </w:p>
    <w:p w:rsidR="00B42561" w:rsidRDefault="00B42561" w:rsidP="00B42561">
      <w:r>
        <w:t>Debido a que vamos a trabajar principalmente en plataformas Windows, utilizaremos este servidor de aplicaciones, que cubre todas nuestras necesidades de seguridad.</w:t>
      </w:r>
    </w:p>
    <w:p w:rsidR="00AE4889" w:rsidRDefault="00AE4889">
      <w:pPr>
        <w:spacing w:before="0" w:after="200" w:line="276" w:lineRule="auto"/>
        <w:ind w:firstLine="0"/>
        <w:jc w:val="left"/>
      </w:pPr>
      <w:r>
        <w:br w:type="page"/>
      </w:r>
    </w:p>
    <w:p w:rsidR="00AE4889" w:rsidRDefault="00A173D7" w:rsidP="00A173D7">
      <w:pPr>
        <w:pStyle w:val="Ttulo1"/>
        <w:numPr>
          <w:ilvl w:val="0"/>
          <w:numId w:val="1"/>
        </w:numPr>
        <w:ind w:left="1066" w:hanging="709"/>
      </w:pPr>
      <w:bookmarkStart w:id="82" w:name="_Toc292328372"/>
      <w:r w:rsidRPr="00A173D7">
        <w:lastRenderedPageBreak/>
        <w:t>Metodología de Trabajo</w:t>
      </w:r>
      <w:bookmarkEnd w:id="82"/>
    </w:p>
    <w:p w:rsidR="00170C37" w:rsidRDefault="00170C37" w:rsidP="00170C37">
      <w:pPr>
        <w:pStyle w:val="Ttulo2"/>
      </w:pPr>
      <w:bookmarkStart w:id="83" w:name="_Toc292328373"/>
      <w:r>
        <w:t>Metodologías ágiles</w:t>
      </w:r>
      <w:bookmarkEnd w:id="83"/>
    </w:p>
    <w:p w:rsidR="00170C37" w:rsidRPr="00AE4889" w:rsidRDefault="00170C37" w:rsidP="00170C37">
      <w:r>
        <w:t>Nuestra intención es afrontar todas las actividades que forman parte del ciclo de vida del proyecto de software basándonos en gran parte en los beneficios y buenas prácticas de las metodologías ágiles, pero adaptándola a nuestras necesidades y restricciones de tiempo propias de nuestra situación personal.</w:t>
      </w:r>
    </w:p>
    <w:p w:rsidR="00A173D7" w:rsidRPr="00A173D7" w:rsidRDefault="00A173D7" w:rsidP="00A173D7">
      <w:pPr>
        <w:pStyle w:val="Ttulo2"/>
      </w:pPr>
      <w:bookmarkStart w:id="84" w:name="_Toc292328374"/>
      <w:r w:rsidRPr="00A173D7">
        <w:t>Proceso de Desarrollo</w:t>
      </w:r>
      <w:bookmarkEnd w:id="84"/>
    </w:p>
    <w:p w:rsidR="00A173D7" w:rsidRPr="00A173D7" w:rsidRDefault="00AA575D" w:rsidP="00CD7466">
      <w:pPr>
        <w:pStyle w:val="Prrafodelista"/>
        <w:numPr>
          <w:ilvl w:val="0"/>
          <w:numId w:val="10"/>
        </w:numPr>
        <w:ind w:left="1077" w:hanging="357"/>
        <w:rPr>
          <w:rFonts w:cs="Calibri"/>
          <w:b/>
          <w:lang w:val="es-ES"/>
        </w:rPr>
      </w:pPr>
      <w:r>
        <w:rPr>
          <w:rFonts w:cs="Calibri"/>
          <w:b/>
          <w:lang w:val="es-ES"/>
        </w:rPr>
        <w:t>Marco</w:t>
      </w:r>
      <w:r w:rsidR="00A173D7" w:rsidRPr="00A173D7">
        <w:rPr>
          <w:rFonts w:cs="Calibri"/>
          <w:b/>
          <w:lang w:val="es-ES"/>
        </w:rPr>
        <w:t xml:space="preserve"> de Trabajo: </w:t>
      </w:r>
      <w:proofErr w:type="spellStart"/>
      <w:r w:rsidR="00A173D7" w:rsidRPr="00A173D7">
        <w:rPr>
          <w:rFonts w:cs="Calibri"/>
          <w:b/>
          <w:lang w:val="es-ES"/>
        </w:rPr>
        <w:t>ScrumUP</w:t>
      </w:r>
      <w:proofErr w:type="spellEnd"/>
    </w:p>
    <w:p w:rsidR="00A173D7" w:rsidRPr="008C167C" w:rsidRDefault="00A173D7" w:rsidP="00A173D7">
      <w:pPr>
        <w:rPr>
          <w:lang w:val="es-ES"/>
        </w:rPr>
      </w:pPr>
      <w:r w:rsidRPr="008C167C">
        <w:rPr>
          <w:lang w:val="es-ES"/>
        </w:rPr>
        <w:t xml:space="preserve">Es un enfoque AGIL  para la gestión de un proyecto utilizando las mejores </w:t>
      </w:r>
      <w:r w:rsidR="007F5462" w:rsidRPr="008C167C">
        <w:rPr>
          <w:lang w:val="es-ES"/>
        </w:rPr>
        <w:t>prácticas</w:t>
      </w:r>
      <w:r w:rsidRPr="008C167C">
        <w:rPr>
          <w:lang w:val="es-ES"/>
        </w:rPr>
        <w:t xml:space="preserve"> del Proceso Unificado de Desarrollo.</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Principios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Utiliza procesos ITERATIVOS/INCREMENTALES</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 xml:space="preserve">Orientado a RESULTADOS Y COMPROMISOS </w:t>
      </w:r>
    </w:p>
    <w:p w:rsidR="00A173D7" w:rsidRPr="00A173D7" w:rsidRDefault="00A173D7" w:rsidP="00CD7466">
      <w:pPr>
        <w:pStyle w:val="Prrafodelista"/>
        <w:numPr>
          <w:ilvl w:val="0"/>
          <w:numId w:val="11"/>
        </w:numPr>
        <w:autoSpaceDE w:val="0"/>
        <w:autoSpaceDN w:val="0"/>
        <w:adjustRightInd w:val="0"/>
        <w:rPr>
          <w:rFonts w:cs="Calibri"/>
          <w:lang w:val="es-ES"/>
        </w:rPr>
      </w:pPr>
      <w:r w:rsidRPr="00A173D7">
        <w:rPr>
          <w:rFonts w:cs="Calibri"/>
          <w:lang w:val="es-ES"/>
        </w:rPr>
        <w:t>Tiene una implementación SIMPLE, pero permite trazabilidad de artefactos y productos a través de todo el ciclo de vida de desarrollo del Sistema.</w:t>
      </w:r>
    </w:p>
    <w:p w:rsidR="00A173D7" w:rsidRPr="008C167C" w:rsidRDefault="00A173D7" w:rsidP="00A614EB">
      <w:pPr>
        <w:pStyle w:val="Prrafodelista"/>
        <w:numPr>
          <w:ilvl w:val="0"/>
          <w:numId w:val="10"/>
        </w:numPr>
        <w:ind w:left="1077" w:hanging="357"/>
        <w:contextualSpacing w:val="0"/>
        <w:rPr>
          <w:rFonts w:cs="Calibri"/>
          <w:b/>
          <w:lang w:val="es-ES"/>
        </w:rPr>
      </w:pPr>
      <w:r w:rsidRPr="008C167C">
        <w:rPr>
          <w:rFonts w:cs="Calibri"/>
          <w:b/>
          <w:lang w:val="es-ES"/>
        </w:rPr>
        <w:t>Sobre SCRUM</w:t>
      </w:r>
    </w:p>
    <w:p w:rsidR="00A173D7" w:rsidRDefault="00A173D7" w:rsidP="00A173D7">
      <w:pPr>
        <w:rPr>
          <w:lang w:val="es-ES"/>
        </w:rPr>
      </w:pPr>
      <w:proofErr w:type="spellStart"/>
      <w:r w:rsidRPr="00A614EB">
        <w:t>Scrum</w:t>
      </w:r>
      <w:proofErr w:type="spellEnd"/>
      <w:r w:rsidRPr="00A614EB">
        <w:t xml:space="preserve"> es un marco de trabajo con amplia posibilidad de aplicación para manejar y</w:t>
      </w:r>
      <w:r w:rsidRPr="008C167C">
        <w:rPr>
          <w:lang w:val="es-ES"/>
        </w:rPr>
        <w:t xml:space="preserve"> controlar proyectos iterativos e incrementales de todo tipo. En los últimos años </w:t>
      </w:r>
      <w:proofErr w:type="spellStart"/>
      <w:r w:rsidRPr="008C167C">
        <w:rPr>
          <w:lang w:val="es-ES"/>
        </w:rPr>
        <w:t>Scrum</w:t>
      </w:r>
      <w:proofErr w:type="spellEnd"/>
      <w:r w:rsidRPr="008C167C">
        <w:rPr>
          <w:lang w:val="es-ES"/>
        </w:rPr>
        <w:t xml:space="preserve"> ha ganado popularidad en la comunidad de software debido a su simplicidad, probada productividad y habilidad para funcionar como unión de varias prácticas de ingeniería promovidas por las metodologías Agiles.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Sobre Proceso Unificado de Desarrollo (RUP)</w:t>
      </w:r>
    </w:p>
    <w:p w:rsidR="00A173D7" w:rsidRDefault="00A173D7" w:rsidP="00A614EB">
      <w:pPr>
        <w:pStyle w:val="Prrafodelista"/>
        <w:ind w:left="0"/>
        <w:rPr>
          <w:lang w:val="es-ES"/>
        </w:rPr>
      </w:pPr>
      <w:r w:rsidRPr="00A614EB">
        <w:t xml:space="preserve">Es un completo marco de trabajo que ofrece buenas </w:t>
      </w:r>
      <w:r w:rsidR="007F5462" w:rsidRPr="00A614EB">
        <w:t>prácticas</w:t>
      </w:r>
      <w:r w:rsidRPr="00A614EB">
        <w:t xml:space="preserve"> implementadas y</w:t>
      </w:r>
      <w:r w:rsidRPr="008C167C">
        <w:rPr>
          <w:lang w:val="es-ES"/>
        </w:rPr>
        <w:t xml:space="preserve"> probadas en la industria del desarrollo de software concerniente a entrega de software y sistemas de información y efectiva administración de proyectos.</w:t>
      </w:r>
    </w:p>
    <w:p w:rsidR="00A173D7" w:rsidRPr="007F5462" w:rsidRDefault="00A173D7" w:rsidP="007F5462">
      <w:pPr>
        <w:pStyle w:val="Ttulo2"/>
      </w:pPr>
      <w:bookmarkStart w:id="85" w:name="_Toc292328375"/>
      <w:r w:rsidRPr="007F5462">
        <w:t>Actividades</w:t>
      </w:r>
      <w:bookmarkEnd w:id="85"/>
    </w:p>
    <w:p w:rsidR="00A173D7" w:rsidRPr="007F5462" w:rsidRDefault="00A173D7" w:rsidP="00CD7466">
      <w:pPr>
        <w:pStyle w:val="Prrafodelista"/>
        <w:numPr>
          <w:ilvl w:val="0"/>
          <w:numId w:val="10"/>
        </w:numPr>
        <w:ind w:left="1077" w:hanging="357"/>
        <w:rPr>
          <w:rFonts w:cs="Calibri"/>
          <w:b/>
          <w:lang w:val="es-ES"/>
        </w:rPr>
      </w:pPr>
      <w:r w:rsidRPr="007F5462">
        <w:rPr>
          <w:rFonts w:cs="Calibri"/>
          <w:b/>
          <w:lang w:val="es-ES"/>
        </w:rPr>
        <w:t>Proceso de Preparación</w:t>
      </w:r>
    </w:p>
    <w:p w:rsidR="00A173D7" w:rsidRPr="008C167C" w:rsidRDefault="007F5462" w:rsidP="00A614EB">
      <w:pPr>
        <w:pStyle w:val="Prrafodelista"/>
        <w:ind w:left="357"/>
        <w:rPr>
          <w:lang w:val="es-ES"/>
        </w:rPr>
      </w:pPr>
      <w:r>
        <w:rPr>
          <w:lang w:val="es-ES"/>
        </w:rPr>
        <w:t>La primera</w:t>
      </w:r>
      <w:r w:rsidR="00A173D7" w:rsidRPr="008C167C">
        <w:rPr>
          <w:lang w:val="es-ES"/>
        </w:rPr>
        <w:t xml:space="preserve"> actividad a realizar será la Planificación del Proyecto, la cual tendrá como responsabilidad de asignar en el tiempo los diferentes </w:t>
      </w:r>
      <w:proofErr w:type="spellStart"/>
      <w:r w:rsidR="00A173D7" w:rsidRPr="008C167C">
        <w:rPr>
          <w:lang w:val="es-ES"/>
        </w:rPr>
        <w:t>sprints</w:t>
      </w:r>
      <w:proofErr w:type="spellEnd"/>
      <w:r w:rsidR="00A173D7" w:rsidRPr="008C167C">
        <w:rPr>
          <w:lang w:val="es-ES"/>
        </w:rPr>
        <w:t xml:space="preserve"> para el Proyecto, sus objetivos a nivel general y los artefactos esperables como productos de los mismos.</w:t>
      </w:r>
    </w:p>
    <w:p w:rsidR="00A614EB" w:rsidRPr="00A614EB" w:rsidRDefault="00A173D7" w:rsidP="00A614EB">
      <w:pPr>
        <w:pStyle w:val="Prrafodelista"/>
        <w:ind w:left="357"/>
        <w:rPr>
          <w:lang w:val="es-ES"/>
        </w:rPr>
      </w:pPr>
      <w:r w:rsidRPr="008C167C">
        <w:rPr>
          <w:lang w:val="es-ES"/>
        </w:rPr>
        <w:t xml:space="preserve">Para ello se trabajara en el primer Sprint en la realización de un Modelo de Casos de Uso, descripción de Casos de Uso, listado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(tomando como base los Casos de Uso), </w:t>
      </w:r>
      <w:proofErr w:type="spellStart"/>
      <w:r w:rsidRPr="008C167C">
        <w:rPr>
          <w:lang w:val="es-ES"/>
        </w:rPr>
        <w:t>Backlog</w:t>
      </w:r>
      <w:proofErr w:type="spellEnd"/>
      <w:r w:rsidRPr="008C167C">
        <w:rPr>
          <w:lang w:val="es-ES"/>
        </w:rPr>
        <w:t xml:space="preserve"> del Producto priorizado,  calendarización de los siguientes </w:t>
      </w:r>
      <w:proofErr w:type="spellStart"/>
      <w:r w:rsidRPr="008C167C">
        <w:rPr>
          <w:lang w:val="es-ES"/>
        </w:rPr>
        <w:t>Sprints</w:t>
      </w:r>
      <w:proofErr w:type="spellEnd"/>
      <w:r w:rsidRPr="008C167C">
        <w:rPr>
          <w:lang w:val="es-ES"/>
        </w:rPr>
        <w:t xml:space="preserve"> y productos de salida esperados de cada uno de ellos. Por </w:t>
      </w:r>
      <w:r w:rsidR="007F5462" w:rsidRPr="008C167C">
        <w:rPr>
          <w:lang w:val="es-ES"/>
        </w:rPr>
        <w:t>último</w:t>
      </w:r>
      <w:r w:rsidRPr="008C167C">
        <w:rPr>
          <w:lang w:val="es-ES"/>
        </w:rPr>
        <w:t xml:space="preserve"> se realizara una matriz de trazabilidad para llevar la correspondencia Caso de Uso –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 </w:t>
      </w:r>
      <w:r w:rsidR="00094B25" w:rsidRPr="008C167C">
        <w:rPr>
          <w:lang w:val="es-ES"/>
        </w:rPr>
        <w:t>Implementación</w:t>
      </w:r>
      <w:r w:rsidRPr="008C167C">
        <w:rPr>
          <w:lang w:val="es-ES"/>
        </w:rPr>
        <w:t xml:space="preserve"> – Caso de Prueba.</w:t>
      </w:r>
    </w:p>
    <w:p w:rsidR="00A173D7" w:rsidRPr="008C167C" w:rsidRDefault="00A173D7" w:rsidP="00AE0C22">
      <w:pPr>
        <w:pStyle w:val="Prrafodelista"/>
        <w:numPr>
          <w:ilvl w:val="0"/>
          <w:numId w:val="12"/>
        </w:numPr>
        <w:tabs>
          <w:tab w:val="clear" w:pos="1080"/>
          <w:tab w:val="num" w:pos="1426"/>
        </w:tabs>
        <w:spacing w:beforeLines="240" w:before="576"/>
        <w:ind w:left="1426"/>
        <w:rPr>
          <w:lang w:val="es-ES"/>
        </w:rPr>
      </w:pPr>
      <w:r w:rsidRPr="008C167C">
        <w:rPr>
          <w:lang w:val="es-ES"/>
        </w:rPr>
        <w:t>Entradas: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Informe Preliminar</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Requerimientos de Alto Nivel</w:t>
      </w:r>
    </w:p>
    <w:p w:rsidR="00A173D7" w:rsidRPr="008C167C" w:rsidRDefault="00A173D7" w:rsidP="00AE0C22">
      <w:pPr>
        <w:pStyle w:val="Prrafodelista"/>
        <w:spacing w:beforeLines="240" w:before="576"/>
        <w:ind w:left="346"/>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lastRenderedPageBreak/>
        <w:t>Tareas: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Identificar </w:t>
      </w:r>
      <w:proofErr w:type="spellStart"/>
      <w:r w:rsidRPr="004635F9">
        <w:rPr>
          <w:lang w:val="es-ES"/>
        </w:rPr>
        <w:t>Stakeholders</w:t>
      </w:r>
      <w:proofErr w:type="spellEnd"/>
      <w:r w:rsidRPr="004635F9">
        <w:rPr>
          <w:lang w:val="es-ES"/>
        </w:rPr>
        <w:t xml:space="preserve"> (ver Roles)</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 xml:space="preserve">Resolver temas de logística (lugar de reuniones, recursos, </w:t>
      </w:r>
      <w:r w:rsidR="00094B25" w:rsidRPr="004635F9">
        <w:rPr>
          <w:lang w:val="es-ES"/>
        </w:rPr>
        <w:t>etc.</w:t>
      </w:r>
      <w:r w:rsidRPr="004635F9">
        <w:rPr>
          <w:lang w:val="es-ES"/>
        </w:rPr>
        <w:t>)</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Realización de Diagrama de Casos de Uso</w:t>
      </w:r>
    </w:p>
    <w:p w:rsidR="00A173D7" w:rsidRPr="004635F9" w:rsidRDefault="00A173D7" w:rsidP="00AE0C22">
      <w:pPr>
        <w:pStyle w:val="Prrafodelista"/>
        <w:numPr>
          <w:ilvl w:val="0"/>
          <w:numId w:val="7"/>
        </w:numPr>
        <w:spacing w:beforeLines="240" w:before="576" w:line="276" w:lineRule="auto"/>
        <w:ind w:left="1786"/>
        <w:rPr>
          <w:lang w:val="es-ES"/>
        </w:rPr>
      </w:pPr>
      <w:r w:rsidRPr="004635F9">
        <w:rPr>
          <w:lang w:val="es-ES"/>
        </w:rPr>
        <w:t>Especificar Casos de Uso</w:t>
      </w:r>
    </w:p>
    <w:p w:rsidR="0014512C" w:rsidRPr="008C167C" w:rsidRDefault="0014512C" w:rsidP="00AE0C22">
      <w:pPr>
        <w:pStyle w:val="Prrafodelista"/>
        <w:numPr>
          <w:ilvl w:val="0"/>
          <w:numId w:val="7"/>
        </w:numPr>
        <w:spacing w:beforeLines="240" w:before="576" w:line="276" w:lineRule="auto"/>
        <w:ind w:left="1786"/>
        <w:rPr>
          <w:lang w:val="es-ES"/>
        </w:rPr>
      </w:pPr>
      <w:r>
        <w:rPr>
          <w:lang w:val="es-ES"/>
        </w:rPr>
        <w:t>Realizar matriz de trazabilidad requerimientos –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Derivar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Hacer y priorizar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Preparar Plan de Entregas</w:t>
      </w:r>
    </w:p>
    <w:p w:rsidR="00A173D7" w:rsidRDefault="00A173D7" w:rsidP="00AE0C22">
      <w:pPr>
        <w:pStyle w:val="Prrafodelista"/>
        <w:numPr>
          <w:ilvl w:val="0"/>
          <w:numId w:val="7"/>
        </w:numPr>
        <w:spacing w:beforeLines="240" w:before="576" w:line="276" w:lineRule="auto"/>
        <w:ind w:left="1786"/>
        <w:rPr>
          <w:lang w:val="es-ES"/>
        </w:rPr>
      </w:pPr>
      <w:r w:rsidRPr="00AD4B5D">
        <w:rPr>
          <w:lang w:val="es-ES"/>
        </w:rPr>
        <w:t>Realizar Diagrama de Clases</w:t>
      </w:r>
    </w:p>
    <w:p w:rsidR="00AD4B5D" w:rsidRDefault="00AD4B5D" w:rsidP="00AE0C22">
      <w:pPr>
        <w:pStyle w:val="Prrafodelista"/>
        <w:numPr>
          <w:ilvl w:val="0"/>
          <w:numId w:val="7"/>
        </w:numPr>
        <w:spacing w:beforeLines="240" w:before="576" w:line="276" w:lineRule="auto"/>
        <w:ind w:left="1786"/>
        <w:rPr>
          <w:lang w:val="es-ES"/>
        </w:rPr>
      </w:pPr>
      <w:r>
        <w:rPr>
          <w:lang w:val="es-ES"/>
        </w:rPr>
        <w:t>Realizar estimación ROM</w:t>
      </w:r>
    </w:p>
    <w:p w:rsidR="00AD4B5D" w:rsidRPr="00AD4B5D" w:rsidRDefault="00AD4B5D" w:rsidP="00AE0C22">
      <w:pPr>
        <w:pStyle w:val="Prrafodelista"/>
        <w:spacing w:beforeLines="240" w:before="576" w:line="276" w:lineRule="auto"/>
        <w:ind w:left="1786" w:firstLine="0"/>
        <w:rPr>
          <w:lang w:val="es-ES"/>
        </w:rPr>
      </w:pPr>
    </w:p>
    <w:p w:rsidR="00A173D7" w:rsidRPr="008C167C" w:rsidRDefault="00A173D7" w:rsidP="00AE0C22">
      <w:pPr>
        <w:pStyle w:val="Prrafodelista"/>
        <w:numPr>
          <w:ilvl w:val="0"/>
          <w:numId w:val="12"/>
        </w:numPr>
        <w:spacing w:beforeLines="240" w:before="576"/>
        <w:ind w:left="1426"/>
        <w:rPr>
          <w:lang w:val="es-ES"/>
        </w:rPr>
      </w:pPr>
      <w:r w:rsidRPr="008C167C">
        <w:rPr>
          <w:lang w:val="es-ES"/>
        </w:rPr>
        <w:t>Salidas: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Casos de Uso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Descripción de Casos de Uso</w:t>
      </w:r>
    </w:p>
    <w:p w:rsidR="00A173D7" w:rsidRPr="008C167C" w:rsidRDefault="00A173D7" w:rsidP="00AE0C22">
      <w:pPr>
        <w:pStyle w:val="Prrafodelista"/>
        <w:numPr>
          <w:ilvl w:val="0"/>
          <w:numId w:val="7"/>
        </w:numPr>
        <w:spacing w:beforeLines="240" w:before="576" w:line="276" w:lineRule="auto"/>
        <w:ind w:left="1786"/>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Diagrama de Clases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 xml:space="preserve">Descripción de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Matriz de Trazabilidad</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 Entregas</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Plan del Proyecto</w:t>
      </w:r>
    </w:p>
    <w:p w:rsidR="00A173D7" w:rsidRPr="008C167C" w:rsidRDefault="00A173D7" w:rsidP="00AE0C22">
      <w:pPr>
        <w:pStyle w:val="Prrafodelista"/>
        <w:numPr>
          <w:ilvl w:val="0"/>
          <w:numId w:val="7"/>
        </w:numPr>
        <w:spacing w:beforeLines="240" w:before="576" w:line="276" w:lineRule="auto"/>
        <w:ind w:left="1786"/>
        <w:rPr>
          <w:lang w:val="es-ES"/>
        </w:rPr>
      </w:pPr>
      <w:r w:rsidRPr="008C167C">
        <w:rPr>
          <w:lang w:val="es-ES"/>
        </w:rPr>
        <w:t>Prototipo de Arquitectura</w:t>
      </w:r>
      <w:r w:rsidR="008A511E">
        <w:rPr>
          <w:lang w:val="es-ES"/>
        </w:rPr>
        <w:t xml:space="preserve"> (diagrama de despliegue, prototipos de interfaz, esquema inicial de base de datos)</w:t>
      </w:r>
    </w:p>
    <w:p w:rsidR="00A173D7" w:rsidRDefault="00A173D7" w:rsidP="00AE0C22">
      <w:pPr>
        <w:pStyle w:val="Prrafodelista"/>
        <w:numPr>
          <w:ilvl w:val="0"/>
          <w:numId w:val="7"/>
        </w:numPr>
        <w:spacing w:beforeLines="240" w:before="576" w:line="276" w:lineRule="auto"/>
        <w:ind w:left="1786"/>
        <w:rPr>
          <w:lang w:val="es-ES"/>
        </w:rPr>
      </w:pPr>
      <w:r w:rsidRPr="008C167C">
        <w:rPr>
          <w:lang w:val="es-ES"/>
        </w:rPr>
        <w:t xml:space="preserve">Plan de </w:t>
      </w:r>
      <w:r w:rsidR="007F5462" w:rsidRPr="008C167C">
        <w:rPr>
          <w:lang w:val="es-ES"/>
        </w:rPr>
        <w:t>Métricas</w:t>
      </w:r>
    </w:p>
    <w:p w:rsidR="003C0340" w:rsidRPr="008C167C" w:rsidRDefault="003C0340" w:rsidP="00AE0C22">
      <w:pPr>
        <w:pStyle w:val="Prrafodelista"/>
        <w:numPr>
          <w:ilvl w:val="0"/>
          <w:numId w:val="7"/>
        </w:numPr>
        <w:spacing w:beforeLines="240" w:before="576" w:line="276" w:lineRule="auto"/>
        <w:ind w:left="1786"/>
        <w:rPr>
          <w:lang w:val="es-ES"/>
        </w:rPr>
      </w:pPr>
      <w:r>
        <w:rPr>
          <w:lang w:val="es-ES"/>
        </w:rPr>
        <w:t>Estimación ROM</w:t>
      </w:r>
    </w:p>
    <w:p w:rsidR="00A173D7" w:rsidRPr="008C167C" w:rsidRDefault="00A173D7" w:rsidP="00A173D7">
      <w:pPr>
        <w:pStyle w:val="Prrafodelista"/>
        <w:spacing w:beforeLines="240" w:before="576"/>
        <w:ind w:left="0"/>
        <w:rPr>
          <w:lang w:val="es-ES"/>
        </w:rPr>
      </w:pPr>
    </w:p>
    <w:p w:rsidR="00A173D7" w:rsidRPr="008C167C" w:rsidRDefault="00A173D7" w:rsidP="00B264BF">
      <w:pPr>
        <w:pStyle w:val="Ttulo3"/>
        <w:rPr>
          <w:lang w:val="es-ES"/>
        </w:rPr>
      </w:pPr>
      <w:bookmarkStart w:id="86" w:name="_Toc292328376"/>
      <w:r w:rsidRPr="008C167C">
        <w:rPr>
          <w:lang w:val="es-ES"/>
        </w:rPr>
        <w:lastRenderedPageBreak/>
        <w:t>Ej</w:t>
      </w:r>
      <w:r w:rsidR="007F5462">
        <w:rPr>
          <w:lang w:val="es-ES"/>
        </w:rPr>
        <w:t>emplo de Proceso de Preparación</w:t>
      </w:r>
      <w:bookmarkEnd w:id="86"/>
    </w:p>
    <w:p w:rsidR="00A173D7" w:rsidRPr="008C167C" w:rsidRDefault="00A173D7" w:rsidP="00A173D7">
      <w:pPr>
        <w:pStyle w:val="Prrafodelista"/>
        <w:spacing w:beforeLines="240" w:before="576"/>
        <w:ind w:left="0"/>
        <w:jc w:val="center"/>
        <w:rPr>
          <w:lang w:val="es-ES"/>
        </w:rPr>
      </w:pPr>
      <w:r>
        <w:rPr>
          <w:noProof/>
        </w:rPr>
        <w:drawing>
          <wp:inline distT="0" distB="0" distL="0" distR="0">
            <wp:extent cx="3964305" cy="3869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3869690"/>
                    </a:xfrm>
                    <a:prstGeom prst="rect">
                      <a:avLst/>
                    </a:prstGeom>
                    <a:noFill/>
                    <a:ln>
                      <a:noFill/>
                    </a:ln>
                  </pic:spPr>
                </pic:pic>
              </a:graphicData>
            </a:graphic>
          </wp:inline>
        </w:drawing>
      </w:r>
    </w:p>
    <w:p w:rsidR="00A173D7" w:rsidRPr="008C167C" w:rsidRDefault="00A173D7" w:rsidP="00A173D7">
      <w:pPr>
        <w:pStyle w:val="Prrafodelista"/>
        <w:spacing w:beforeLines="240" w:before="576"/>
        <w:ind w:left="0"/>
        <w:rPr>
          <w:lang w:val="es-ES"/>
        </w:rPr>
      </w:pP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de </w:t>
      </w:r>
      <w:proofErr w:type="spellStart"/>
      <w:r w:rsidRPr="008C167C">
        <w:rPr>
          <w:rFonts w:cs="Calibri"/>
          <w:b/>
          <w:lang w:val="es-ES"/>
        </w:rPr>
        <w:t>Sprints</w:t>
      </w:r>
      <w:proofErr w:type="spellEnd"/>
      <w:r w:rsidRPr="008C167C">
        <w:rPr>
          <w:rFonts w:cs="Calibri"/>
          <w:b/>
          <w:lang w:val="es-ES"/>
        </w:rPr>
        <w:t>:</w:t>
      </w:r>
    </w:p>
    <w:p w:rsidR="00A173D7" w:rsidRPr="008C167C" w:rsidRDefault="00A173D7" w:rsidP="00A173D7">
      <w:pPr>
        <w:pStyle w:val="Prrafodelista"/>
        <w:spacing w:beforeLines="240" w:before="576"/>
        <w:ind w:left="360"/>
        <w:rPr>
          <w:lang w:val="es-ES"/>
        </w:rPr>
      </w:pPr>
      <w:r w:rsidRPr="008C167C">
        <w:rPr>
          <w:lang w:val="es-ES"/>
        </w:rPr>
        <w:t>La segunda parte estará referida a las iteraciones a realizar (</w:t>
      </w:r>
      <w:proofErr w:type="spellStart"/>
      <w:r w:rsidRPr="008C167C">
        <w:rPr>
          <w:lang w:val="es-ES"/>
        </w:rPr>
        <w:t>Sprints</w:t>
      </w:r>
      <w:proofErr w:type="spellEnd"/>
      <w:r w:rsidRPr="008C167C">
        <w:rPr>
          <w:lang w:val="es-ES"/>
        </w:rPr>
        <w:t>) y a las fases dentro de cada una de esas iteraciones. Esta tarea se realiza al principio y al final de cada Sprint.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Prototipo de Arquitectura</w:t>
      </w:r>
    </w:p>
    <w:p w:rsidR="00A173D7" w:rsidRDefault="00A173D7" w:rsidP="00CD7466">
      <w:pPr>
        <w:pStyle w:val="Prrafodelista"/>
        <w:numPr>
          <w:ilvl w:val="0"/>
          <w:numId w:val="8"/>
        </w:numPr>
        <w:spacing w:beforeLines="240" w:before="576" w:line="276" w:lineRule="auto"/>
        <w:rPr>
          <w:lang w:val="es-ES"/>
        </w:rPr>
      </w:pPr>
      <w:r w:rsidRPr="008C167C">
        <w:rPr>
          <w:lang w:val="es-ES"/>
        </w:rPr>
        <w:t xml:space="preserve">Matriz de </w:t>
      </w:r>
      <w:r w:rsidR="001C6E2B" w:rsidRPr="008C167C">
        <w:rPr>
          <w:lang w:val="es-ES"/>
        </w:rPr>
        <w:t>Trazabilidad</w:t>
      </w:r>
    </w:p>
    <w:p w:rsidR="0058185B" w:rsidRDefault="0058185B" w:rsidP="0058185B">
      <w:pPr>
        <w:pStyle w:val="Prrafodelista"/>
        <w:spacing w:beforeLines="240" w:before="576" w:line="276" w:lineRule="auto"/>
        <w:ind w:left="1440" w:firstLine="0"/>
        <w:rPr>
          <w:lang w:val="es-ES"/>
        </w:rPr>
      </w:pP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Revisar </w:t>
      </w: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Conducir Sprint </w:t>
      </w:r>
      <w:proofErr w:type="spellStart"/>
      <w:r w:rsidRPr="008C167C">
        <w:rPr>
          <w:lang w:val="es-ES"/>
        </w:rPr>
        <w:t>Planning</w:t>
      </w:r>
      <w:proofErr w:type="spellEnd"/>
      <w:r w:rsidRPr="008C167C">
        <w:rPr>
          <w:lang w:val="es-ES"/>
        </w:rPr>
        <w:t xml:space="preserve"> Meeting</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Hacer o actualizar diseño de alto nivel</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Definir flujo de trabajo diario de </w:t>
      </w:r>
      <w:r w:rsidR="001C6E2B" w:rsidRPr="008C167C">
        <w:rPr>
          <w:lang w:val="es-ES"/>
        </w:rPr>
        <w:t>desarrolladores</w:t>
      </w:r>
      <w:r w:rsidRPr="008C167C">
        <w:rPr>
          <w:lang w:val="es-ES"/>
        </w:rPr>
        <w:t xml:space="preserve">, </w:t>
      </w:r>
      <w:proofErr w:type="spellStart"/>
      <w:r w:rsidRPr="008C167C">
        <w:rPr>
          <w:lang w:val="es-ES"/>
        </w:rPr>
        <w:t>tester</w:t>
      </w:r>
      <w:r w:rsidR="001C6E2B">
        <w:rPr>
          <w:lang w:val="es-ES"/>
        </w:rPr>
        <w:t>s</w:t>
      </w:r>
      <w:proofErr w:type="spellEnd"/>
      <w:r w:rsidRPr="008C167C">
        <w:rPr>
          <w:lang w:val="es-ES"/>
        </w:rPr>
        <w:t xml:space="preserve"> y de</w:t>
      </w:r>
      <w:r w:rsidR="008B2C94">
        <w:rPr>
          <w:lang w:val="es-ES"/>
        </w:rPr>
        <w:t xml:space="preserve"> seguimiento del proyecto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Conducir reuniones de  Sprin</w:t>
      </w:r>
      <w:r w:rsidR="008B2C94">
        <w:rPr>
          <w:lang w:val="es-ES"/>
        </w:rPr>
        <w:t xml:space="preserve">t </w:t>
      </w:r>
      <w:proofErr w:type="spellStart"/>
      <w:r w:rsidR="008B2C94">
        <w:rPr>
          <w:lang w:val="es-ES"/>
        </w:rPr>
        <w:t>Review</w:t>
      </w:r>
      <w:proofErr w:type="spellEnd"/>
      <w:r w:rsidR="008B2C94">
        <w:rPr>
          <w:lang w:val="es-ES"/>
        </w:rPr>
        <w:t xml:space="preserve"> y Sprint </w:t>
      </w:r>
      <w:proofErr w:type="spellStart"/>
      <w:r w:rsidR="008B2C94">
        <w:rPr>
          <w:lang w:val="es-ES"/>
        </w:rPr>
        <w:t>Retrospective</w:t>
      </w:r>
      <w:proofErr w:type="spellEnd"/>
    </w:p>
    <w:p w:rsidR="00A173D7" w:rsidRPr="008C167C" w:rsidRDefault="00A173D7" w:rsidP="00A173D7">
      <w:pPr>
        <w:pStyle w:val="Prrafodelista"/>
        <w:spacing w:beforeLines="240" w:before="576"/>
        <w:rPr>
          <w:lang w:val="es-ES"/>
        </w:rPr>
      </w:pP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BA4E68" w:rsidP="00CD7466">
      <w:pPr>
        <w:pStyle w:val="Prrafodelista"/>
        <w:numPr>
          <w:ilvl w:val="0"/>
          <w:numId w:val="8"/>
        </w:numPr>
        <w:spacing w:beforeLines="240" w:before="576" w:line="276" w:lineRule="auto"/>
        <w:rPr>
          <w:lang w:val="es-ES"/>
        </w:rPr>
      </w:pPr>
      <w:r w:rsidRPr="008C167C">
        <w:rPr>
          <w:lang w:val="es-ES"/>
        </w:rPr>
        <w:t>Ítems</w:t>
      </w:r>
      <w:r w:rsidR="00A173D7" w:rsidRPr="008C167C">
        <w:rPr>
          <w:lang w:val="es-ES"/>
        </w:rPr>
        <w:t xml:space="preserve"> </w:t>
      </w:r>
      <w:r w:rsidR="008B2C94">
        <w:rPr>
          <w:lang w:val="es-ES"/>
        </w:rPr>
        <w:t xml:space="preserve">de </w:t>
      </w:r>
      <w:proofErr w:type="spellStart"/>
      <w:r w:rsidR="008B2C94">
        <w:rPr>
          <w:lang w:val="es-ES"/>
        </w:rPr>
        <w:t>Product</w:t>
      </w:r>
      <w:proofErr w:type="spellEnd"/>
      <w:r w:rsidR="008B2C94">
        <w:rPr>
          <w:lang w:val="es-ES"/>
        </w:rPr>
        <w:t xml:space="preserve"> </w:t>
      </w:r>
      <w:proofErr w:type="spellStart"/>
      <w:r w:rsidR="008B2C94">
        <w:rPr>
          <w:lang w:val="es-ES"/>
        </w:rPr>
        <w:t>Backlog</w:t>
      </w:r>
      <w:proofErr w:type="spellEnd"/>
      <w:r w:rsidR="008B2C94">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Spr</w:t>
      </w:r>
      <w:r w:rsidR="00A614EB">
        <w:rPr>
          <w:lang w:val="es-ES"/>
        </w:rPr>
        <w:t xml:space="preserve">int </w:t>
      </w:r>
      <w:proofErr w:type="spellStart"/>
      <w:r w:rsidR="00A614EB">
        <w:rPr>
          <w:lang w:val="es-ES"/>
        </w:rPr>
        <w:t>Backlog</w:t>
      </w:r>
      <w:proofErr w:type="spellEnd"/>
      <w:r w:rsidR="00A614EB">
        <w:rPr>
          <w:lang w:val="es-ES"/>
        </w:rPr>
        <w:t xml:space="preserve"> </w:t>
      </w:r>
      <w:proofErr w:type="spellStart"/>
      <w:r w:rsidR="00A614EB">
        <w:rPr>
          <w:lang w:val="es-ES"/>
        </w:rPr>
        <w:t>Items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Entregable del Producto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Entregas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Plan de Proyecto Actualizado</w:t>
      </w:r>
    </w:p>
    <w:p w:rsidR="00A173D7" w:rsidRPr="008C167C" w:rsidRDefault="00BA4E68" w:rsidP="00CD7466">
      <w:pPr>
        <w:pStyle w:val="Prrafodelista"/>
        <w:numPr>
          <w:ilvl w:val="0"/>
          <w:numId w:val="8"/>
        </w:numPr>
        <w:spacing w:beforeLines="240" w:before="576" w:line="276" w:lineRule="auto"/>
        <w:rPr>
          <w:lang w:val="es-ES"/>
        </w:rPr>
      </w:pPr>
      <w:r>
        <w:rPr>
          <w:lang w:val="es-ES"/>
        </w:rPr>
        <w:t>Minuta de l</w:t>
      </w:r>
      <w:r w:rsidR="00A173D7" w:rsidRPr="008C167C">
        <w:rPr>
          <w:lang w:val="es-ES"/>
        </w:rPr>
        <w:t>as reuniones de Spri</w:t>
      </w:r>
      <w:r w:rsidR="008B2C94">
        <w:rPr>
          <w:lang w:val="es-ES"/>
        </w:rPr>
        <w:t xml:space="preserve">nt </w:t>
      </w:r>
      <w:proofErr w:type="spellStart"/>
      <w:r w:rsidR="008B2C94">
        <w:rPr>
          <w:lang w:val="es-ES"/>
        </w:rPr>
        <w:t>Retrospective</w:t>
      </w:r>
      <w:proofErr w:type="spellEnd"/>
      <w:r w:rsidR="008B2C94">
        <w:rPr>
          <w:lang w:val="es-ES"/>
        </w:rPr>
        <w:t xml:space="preserve"> y </w:t>
      </w:r>
      <w:proofErr w:type="spellStart"/>
      <w:r w:rsidR="008B2C94">
        <w:rPr>
          <w:lang w:val="es-ES"/>
        </w:rPr>
        <w:t>Presentation</w:t>
      </w:r>
      <w:proofErr w:type="spellEnd"/>
    </w:p>
    <w:p w:rsidR="00A173D7" w:rsidRPr="008C167C" w:rsidRDefault="008B2C94" w:rsidP="00CD7466">
      <w:pPr>
        <w:pStyle w:val="Prrafodelista"/>
        <w:numPr>
          <w:ilvl w:val="0"/>
          <w:numId w:val="8"/>
        </w:numPr>
        <w:spacing w:beforeLines="240" w:before="576" w:line="276" w:lineRule="auto"/>
        <w:rPr>
          <w:lang w:val="es-ES"/>
        </w:rPr>
      </w:pPr>
      <w:r>
        <w:rPr>
          <w:lang w:val="es-ES"/>
        </w:rPr>
        <w:t>Diseño de Arquitectura</w:t>
      </w:r>
    </w:p>
    <w:p w:rsidR="00A173D7" w:rsidRPr="008C167C" w:rsidRDefault="008B2C94" w:rsidP="00CD7466">
      <w:pPr>
        <w:pStyle w:val="Prrafodelista"/>
        <w:numPr>
          <w:ilvl w:val="0"/>
          <w:numId w:val="8"/>
        </w:numPr>
        <w:spacing w:beforeLines="240" w:before="576" w:line="276" w:lineRule="auto"/>
        <w:rPr>
          <w:lang w:val="es-ES"/>
        </w:rPr>
      </w:pPr>
      <w:r>
        <w:rPr>
          <w:lang w:val="es-ES"/>
        </w:rPr>
        <w:t>Notas de la entrega</w:t>
      </w:r>
    </w:p>
    <w:p w:rsidR="00A173D7" w:rsidRPr="008C167C" w:rsidRDefault="00A173D7" w:rsidP="00A173D7">
      <w:pPr>
        <w:pStyle w:val="Prrafodelista"/>
        <w:spacing w:beforeLines="240" w:before="576"/>
        <w:rPr>
          <w:lang w:val="es-ES"/>
        </w:rPr>
      </w:pPr>
    </w:p>
    <w:p w:rsidR="00A173D7" w:rsidRPr="008C167C" w:rsidRDefault="00A173D7" w:rsidP="00A173D7">
      <w:pPr>
        <w:pStyle w:val="Prrafodelista"/>
        <w:spacing w:beforeLines="240" w:before="576"/>
        <w:ind w:left="360"/>
        <w:rPr>
          <w:lang w:val="es-ES"/>
        </w:rPr>
      </w:pPr>
    </w:p>
    <w:p w:rsidR="00A173D7" w:rsidRPr="008C167C" w:rsidRDefault="00A173D7" w:rsidP="00A173D7">
      <w:pPr>
        <w:pStyle w:val="Prrafodelista"/>
        <w:spacing w:beforeLines="240" w:before="576"/>
        <w:ind w:left="360"/>
        <w:rPr>
          <w:lang w:val="es-ES"/>
        </w:rPr>
      </w:pPr>
      <w:r>
        <w:rPr>
          <w:noProof/>
        </w:rPr>
        <w:drawing>
          <wp:inline distT="0" distB="0" distL="0" distR="0">
            <wp:extent cx="4422624" cy="345112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2682" cy="3451168"/>
                    </a:xfrm>
                    <a:prstGeom prst="rect">
                      <a:avLst/>
                    </a:prstGeom>
                    <a:noFill/>
                    <a:ln>
                      <a:noFill/>
                    </a:ln>
                  </pic:spPr>
                </pic:pic>
              </a:graphicData>
            </a:graphic>
          </wp:inline>
        </w:drawing>
      </w:r>
    </w:p>
    <w:p w:rsidR="00A173D7" w:rsidRPr="008C167C" w:rsidRDefault="00A173D7" w:rsidP="00A173D7">
      <w:pPr>
        <w:pStyle w:val="Prrafodelista"/>
        <w:spacing w:beforeLines="240" w:before="576"/>
        <w:ind w:left="360"/>
        <w:rPr>
          <w:rFonts w:cs="Calibri"/>
          <w:b/>
          <w:lang w:val="es-ES"/>
        </w:rPr>
      </w:pPr>
    </w:p>
    <w:p w:rsidR="00A173D7" w:rsidRPr="008C167C" w:rsidRDefault="00A173D7" w:rsidP="00A173D7">
      <w:pPr>
        <w:pStyle w:val="Prrafodelista"/>
        <w:spacing w:beforeLines="240" w:before="576"/>
        <w:ind w:left="0"/>
        <w:rPr>
          <w:lang w:val="es-ES"/>
        </w:rPr>
      </w:pPr>
    </w:p>
    <w:p w:rsidR="00A173D7" w:rsidRPr="008C167C" w:rsidRDefault="00A173D7" w:rsidP="00A173D7">
      <w:pPr>
        <w:pStyle w:val="Prrafodelista"/>
        <w:spacing w:beforeLines="240" w:before="576"/>
        <w:ind w:left="0"/>
        <w:rPr>
          <w:lang w:val="es-ES"/>
        </w:rPr>
      </w:pPr>
      <w:r>
        <w:rPr>
          <w:noProof/>
        </w:rPr>
        <w:lastRenderedPageBreak/>
        <w:drawing>
          <wp:inline distT="0" distB="0" distL="0" distR="0">
            <wp:extent cx="4783405" cy="3651701"/>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3460" cy="3651743"/>
                    </a:xfrm>
                    <a:prstGeom prst="rect">
                      <a:avLst/>
                    </a:prstGeom>
                    <a:noFill/>
                    <a:ln>
                      <a:noFill/>
                    </a:ln>
                  </pic:spPr>
                </pic:pic>
              </a:graphicData>
            </a:graphic>
          </wp:inline>
        </w:drawing>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 xml:space="preserve">Proceso Diario de </w:t>
      </w:r>
      <w:r w:rsidR="005E034D">
        <w:rPr>
          <w:rFonts w:cs="Calibri"/>
          <w:b/>
          <w:lang w:val="es-ES"/>
        </w:rPr>
        <w:t>Trabajo</w:t>
      </w:r>
    </w:p>
    <w:p w:rsidR="00A173D7" w:rsidRDefault="00A173D7" w:rsidP="00A173D7">
      <w:pPr>
        <w:pStyle w:val="Prrafodelista"/>
        <w:spacing w:beforeLines="240" w:before="576"/>
        <w:ind w:left="0"/>
        <w:rPr>
          <w:lang w:val="es-ES"/>
        </w:rPr>
      </w:pPr>
      <w:r w:rsidRPr="008C167C">
        <w:rPr>
          <w:lang w:val="es-ES"/>
        </w:rPr>
        <w:t>Cada día dentro de un Sprint, el equipo de trabajo tendrá responsabilidades asignadas referidas al proyec</w:t>
      </w:r>
      <w:r w:rsidR="005E034D">
        <w:rPr>
          <w:lang w:val="es-ES"/>
        </w:rPr>
        <w:t>to y la fuerte comunicación dada</w:t>
      </w:r>
      <w:r w:rsidRPr="008C167C">
        <w:rPr>
          <w:lang w:val="es-ES"/>
        </w:rPr>
        <w:t xml:space="preserve"> por las reuniones diarias de </w:t>
      </w:r>
      <w:proofErr w:type="spellStart"/>
      <w:r w:rsidRPr="008C167C">
        <w:rPr>
          <w:lang w:val="es-ES"/>
        </w:rPr>
        <w:t>Scrum</w:t>
      </w:r>
      <w:proofErr w:type="spellEnd"/>
      <w:r w:rsidRPr="008C167C">
        <w:rPr>
          <w:lang w:val="es-ES"/>
        </w:rPr>
        <w:t xml:space="preserve"> </w:t>
      </w:r>
      <w:r w:rsidR="001C6E2B" w:rsidRPr="008C167C">
        <w:rPr>
          <w:lang w:val="es-ES"/>
        </w:rPr>
        <w:t>permitir</w:t>
      </w:r>
      <w:r w:rsidR="001C6E2B">
        <w:rPr>
          <w:lang w:val="es-ES"/>
        </w:rPr>
        <w:t>á</w:t>
      </w:r>
      <w:r w:rsidRPr="008C167C">
        <w:rPr>
          <w:lang w:val="es-ES"/>
        </w:rPr>
        <w:t xml:space="preserve"> un fuerte control y seguimiento del Proyecto</w:t>
      </w:r>
      <w:r w:rsidR="001C6E2B">
        <w:rPr>
          <w:lang w:val="es-ES"/>
        </w:rPr>
        <w:t>.</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5E034D" w:rsidRDefault="00A173D7" w:rsidP="00CD7466">
      <w:pPr>
        <w:pStyle w:val="Prrafodelista"/>
        <w:numPr>
          <w:ilvl w:val="0"/>
          <w:numId w:val="8"/>
        </w:numPr>
        <w:spacing w:beforeLines="240" w:before="576" w:line="276" w:lineRule="auto"/>
        <w:rPr>
          <w:lang w:val="es-ES"/>
        </w:rPr>
      </w:pPr>
      <w:proofErr w:type="spellStart"/>
      <w:r w:rsidRPr="005E034D">
        <w:rPr>
          <w:lang w:val="es-ES"/>
        </w:rPr>
        <w:t>Product</w:t>
      </w:r>
      <w:proofErr w:type="spellEnd"/>
      <w:r w:rsidRPr="005E034D">
        <w:rPr>
          <w:lang w:val="es-ES"/>
        </w:rPr>
        <w:t xml:space="preserve"> </w:t>
      </w:r>
      <w:proofErr w:type="spellStart"/>
      <w:r w:rsidRPr="005E034D">
        <w:rPr>
          <w:lang w:val="es-ES"/>
        </w:rPr>
        <w:t>Backlog</w:t>
      </w:r>
      <w:proofErr w:type="spellEnd"/>
    </w:p>
    <w:p w:rsidR="00A173D7" w:rsidRPr="005E034D" w:rsidRDefault="00A173D7" w:rsidP="00CD7466">
      <w:pPr>
        <w:pStyle w:val="Prrafodelista"/>
        <w:numPr>
          <w:ilvl w:val="0"/>
          <w:numId w:val="8"/>
        </w:numPr>
        <w:spacing w:beforeLines="240" w:before="576" w:line="276" w:lineRule="auto"/>
        <w:rPr>
          <w:lang w:val="es-ES"/>
        </w:rPr>
      </w:pPr>
      <w:r w:rsidRPr="005E034D">
        <w:rPr>
          <w:lang w:val="es-ES"/>
        </w:rPr>
        <w:t>Plan de Entregas</w:t>
      </w:r>
    </w:p>
    <w:p w:rsidR="00A173D7" w:rsidRPr="008C167C" w:rsidRDefault="00A173D7" w:rsidP="00CD7466">
      <w:pPr>
        <w:pStyle w:val="Prrafodelista"/>
        <w:numPr>
          <w:ilvl w:val="0"/>
          <w:numId w:val="8"/>
        </w:numPr>
        <w:spacing w:beforeLines="240" w:before="576" w:line="276" w:lineRule="auto"/>
        <w:rPr>
          <w:lang w:val="es-ES"/>
        </w:rPr>
      </w:pPr>
      <w:r w:rsidRPr="005E034D">
        <w:rPr>
          <w:lang w:val="es-ES"/>
        </w:rPr>
        <w:t>Plan de Proyecto</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 xml:space="preserve">Seleccionar un Sprint </w:t>
      </w:r>
      <w:proofErr w:type="spellStart"/>
      <w:r w:rsidRPr="00E71C94">
        <w:rPr>
          <w:lang w:val="es-ES"/>
        </w:rPr>
        <w:t>Backlog</w:t>
      </w:r>
      <w:proofErr w:type="spellEnd"/>
      <w:r w:rsidRPr="00E71C94">
        <w:rPr>
          <w:lang w:val="es-ES"/>
        </w:rPr>
        <w:t xml:space="preserve"> </w:t>
      </w:r>
      <w:proofErr w:type="spellStart"/>
      <w:r w:rsidRPr="00E71C94">
        <w:rPr>
          <w:lang w:val="es-ES"/>
        </w:rPr>
        <w:t>Item</w:t>
      </w:r>
      <w:proofErr w:type="spellEnd"/>
      <w:r w:rsidRPr="00E71C94">
        <w:rPr>
          <w:lang w:val="es-ES"/>
        </w:rPr>
        <w:t xml:space="preserve"> que puede ser de tipo: Investigación, Implementación o </w:t>
      </w:r>
      <w:r w:rsidR="00B17AD9">
        <w:rPr>
          <w:lang w:val="es-ES"/>
        </w:rPr>
        <w:t>Defecto</w:t>
      </w:r>
    </w:p>
    <w:p w:rsidR="00A173D7" w:rsidRPr="00E71C94" w:rsidRDefault="00A173D7" w:rsidP="00CD7466">
      <w:pPr>
        <w:pStyle w:val="Prrafodelista"/>
        <w:numPr>
          <w:ilvl w:val="0"/>
          <w:numId w:val="8"/>
        </w:numPr>
        <w:spacing w:beforeLines="240" w:before="576" w:line="276" w:lineRule="auto"/>
        <w:rPr>
          <w:lang w:val="es-ES"/>
        </w:rPr>
      </w:pPr>
      <w:r w:rsidRPr="00E71C94">
        <w:rPr>
          <w:lang w:val="es-ES"/>
        </w:rPr>
        <w:t>Codificar la solución d</w:t>
      </w:r>
      <w:r w:rsidR="00B17AD9">
        <w:rPr>
          <w:lang w:val="es-ES"/>
        </w:rPr>
        <w:t xml:space="preserve">el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asignado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Hacer </w:t>
      </w:r>
      <w:proofErr w:type="spellStart"/>
      <w:r w:rsidRPr="008C167C">
        <w:rPr>
          <w:lang w:val="es-ES"/>
        </w:rPr>
        <w:t>Unit</w:t>
      </w:r>
      <w:proofErr w:type="spellEnd"/>
      <w:r w:rsidRPr="008C167C">
        <w:rPr>
          <w:lang w:val="es-ES"/>
        </w:rPr>
        <w:t xml:space="preserve"> </w:t>
      </w:r>
      <w:proofErr w:type="spellStart"/>
      <w:r w:rsidRPr="008C167C">
        <w:rPr>
          <w:lang w:val="es-ES"/>
        </w:rPr>
        <w:t>Test</w:t>
      </w:r>
      <w:r w:rsidR="001C6E2B">
        <w:rPr>
          <w:lang w:val="es-ES"/>
        </w:rPr>
        <w:t>s</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Integrar la solución</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Seleccionar una </w:t>
      </w:r>
      <w:r w:rsidR="001C6E2B" w:rsidRPr="008C167C">
        <w:rPr>
          <w:lang w:val="es-ES"/>
        </w:rPr>
        <w:t>Implementación</w:t>
      </w:r>
      <w:r w:rsidR="00B17AD9">
        <w:rPr>
          <w:lang w:val="es-ES"/>
        </w:rPr>
        <w:t xml:space="preserve"> o Defecto para probar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Diseñar caso de Prueba</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Correr Caso de Prueba d</w:t>
      </w:r>
      <w:r w:rsidR="00B17AD9">
        <w:rPr>
          <w:lang w:val="es-ES"/>
        </w:rPr>
        <w:t xml:space="preserve">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r w:rsidR="00B17AD9">
        <w:rPr>
          <w:lang w:val="es-ES"/>
        </w:rPr>
        <w:t xml:space="preserve"> integrado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de Regresión (al final del Sprint)</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Realizar Test Exploratorio (para v</w:t>
      </w:r>
      <w:r w:rsidR="005A2D55">
        <w:rPr>
          <w:lang w:val="es-ES"/>
        </w:rPr>
        <w:t>er impacto en procesos vecinos)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Actualiza</w:t>
      </w:r>
      <w:r w:rsidR="00B17AD9">
        <w:rPr>
          <w:lang w:val="es-ES"/>
        </w:rPr>
        <w:t xml:space="preserve">r estado de Sprint </w:t>
      </w:r>
      <w:proofErr w:type="spellStart"/>
      <w:r w:rsidR="00B17AD9">
        <w:rPr>
          <w:lang w:val="es-ES"/>
        </w:rPr>
        <w:t>Backlog</w:t>
      </w:r>
      <w:proofErr w:type="spellEnd"/>
      <w:r w:rsidR="00B17AD9">
        <w:rPr>
          <w:lang w:val="es-ES"/>
        </w:rPr>
        <w:t xml:space="preserve"> </w:t>
      </w:r>
      <w:proofErr w:type="spellStart"/>
      <w:r w:rsidR="00B17AD9">
        <w:rPr>
          <w:lang w:val="es-ES"/>
        </w:rPr>
        <w:t>Item</w:t>
      </w:r>
      <w:proofErr w:type="spellEnd"/>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Ac</w:t>
      </w:r>
      <w:r w:rsidR="00B17AD9">
        <w:rPr>
          <w:lang w:val="es-ES"/>
        </w:rPr>
        <w:t>tualizar Matriz de Trazabilidad</w:t>
      </w:r>
    </w:p>
    <w:p w:rsidR="00BC15C0" w:rsidRDefault="00BC15C0">
      <w:pPr>
        <w:spacing w:before="0" w:after="200" w:line="276" w:lineRule="auto"/>
        <w:ind w:firstLine="0"/>
        <w:contextualSpacing w:val="0"/>
        <w:jc w:val="left"/>
        <w:rPr>
          <w:lang w:val="es-ES"/>
        </w:rPr>
      </w:pPr>
      <w:r>
        <w:rPr>
          <w:lang w:val="es-ES"/>
        </w:rPr>
        <w:br w:type="page"/>
      </w:r>
    </w:p>
    <w:p w:rsidR="00A173D7" w:rsidRPr="008C167C" w:rsidRDefault="00A173D7" w:rsidP="00CD7466">
      <w:pPr>
        <w:pStyle w:val="Prrafodelista"/>
        <w:numPr>
          <w:ilvl w:val="0"/>
          <w:numId w:val="12"/>
        </w:numPr>
        <w:spacing w:beforeLines="240" w:before="576"/>
        <w:rPr>
          <w:lang w:val="es-ES"/>
        </w:rPr>
      </w:pPr>
      <w:r w:rsidRPr="008C167C">
        <w:rPr>
          <w:lang w:val="es-ES"/>
        </w:rPr>
        <w:lastRenderedPageBreak/>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Código fuente nuevo 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Nuevos Casos de Pruebas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Sprint </w:t>
      </w:r>
      <w:proofErr w:type="spellStart"/>
      <w:r w:rsidRPr="008C167C">
        <w:rPr>
          <w:lang w:val="es-ES"/>
        </w:rPr>
        <w:t>Backlog</w:t>
      </w:r>
      <w:proofErr w:type="spellEnd"/>
      <w:r w:rsidRPr="008C167C">
        <w:rPr>
          <w:lang w:val="es-ES"/>
        </w:rPr>
        <w:t xml:space="preserve"> </w:t>
      </w:r>
      <w:proofErr w:type="spellStart"/>
      <w:r w:rsidRPr="008C167C">
        <w:rPr>
          <w:lang w:val="es-ES"/>
        </w:rPr>
        <w:t>Items</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proofErr w:type="spellStart"/>
      <w:r w:rsidRPr="008C167C">
        <w:rPr>
          <w:lang w:val="es-ES"/>
        </w:rPr>
        <w:t>Product</w:t>
      </w:r>
      <w:proofErr w:type="spellEnd"/>
      <w:r w:rsidRPr="008C167C">
        <w:rPr>
          <w:lang w:val="es-ES"/>
        </w:rPr>
        <w:t xml:space="preserve"> </w:t>
      </w:r>
      <w:proofErr w:type="spellStart"/>
      <w:r w:rsidRPr="008C167C">
        <w:rPr>
          <w:lang w:val="es-ES"/>
        </w:rPr>
        <w:t>Backlog</w:t>
      </w:r>
      <w:proofErr w:type="spellEnd"/>
      <w:r w:rsidRPr="008C167C">
        <w:rPr>
          <w:lang w:val="es-ES"/>
        </w:rPr>
        <w:t xml:space="preserve">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Matriz de Trazabilidad Actualizados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Suite </w:t>
      </w:r>
      <w:r w:rsidR="00B17AD9">
        <w:rPr>
          <w:lang w:val="es-ES"/>
        </w:rPr>
        <w:t>de Casos de Prueba actualizados</w:t>
      </w:r>
    </w:p>
    <w:p w:rsidR="00A173D7" w:rsidRPr="008C167C" w:rsidRDefault="00A173D7" w:rsidP="00CD7466">
      <w:pPr>
        <w:pStyle w:val="Prrafodelista"/>
        <w:numPr>
          <w:ilvl w:val="0"/>
          <w:numId w:val="10"/>
        </w:numPr>
        <w:ind w:left="1077" w:hanging="357"/>
        <w:rPr>
          <w:rFonts w:cs="Calibri"/>
          <w:b/>
          <w:lang w:val="es-ES"/>
        </w:rPr>
      </w:pPr>
      <w:r w:rsidRPr="008C167C">
        <w:rPr>
          <w:rFonts w:cs="Calibri"/>
          <w:b/>
          <w:lang w:val="es-ES"/>
        </w:rPr>
        <w:t>Proceso de Diseño</w:t>
      </w:r>
    </w:p>
    <w:p w:rsidR="00A173D7" w:rsidRPr="008C167C" w:rsidRDefault="00A173D7" w:rsidP="00A173D7">
      <w:pPr>
        <w:pStyle w:val="Prrafodelista"/>
        <w:spacing w:beforeLines="240" w:before="576"/>
        <w:ind w:left="0"/>
        <w:rPr>
          <w:lang w:val="es-ES"/>
        </w:rPr>
      </w:pPr>
      <w:r w:rsidRPr="008C167C">
        <w:rPr>
          <w:lang w:val="es-ES"/>
        </w:rPr>
        <w:t xml:space="preserve">Al principio de cada Sprint deberá hacerse una revisión de los </w:t>
      </w:r>
      <w:proofErr w:type="spellStart"/>
      <w:r w:rsidRPr="008C167C">
        <w:rPr>
          <w:lang w:val="es-ES"/>
        </w:rPr>
        <w:t>User</w:t>
      </w:r>
      <w:proofErr w:type="spellEnd"/>
      <w:r w:rsidRPr="008C167C">
        <w:rPr>
          <w:lang w:val="es-ES"/>
        </w:rPr>
        <w:t xml:space="preserve"> </w:t>
      </w:r>
      <w:proofErr w:type="spellStart"/>
      <w:r w:rsidRPr="008C167C">
        <w:rPr>
          <w:lang w:val="es-ES"/>
        </w:rPr>
        <w:t>Stories</w:t>
      </w:r>
      <w:proofErr w:type="spellEnd"/>
      <w:r w:rsidRPr="008C167C">
        <w:rPr>
          <w:lang w:val="es-ES"/>
        </w:rPr>
        <w:t xml:space="preserve"> a ser desarrollados y sus correspondientes Sprint </w:t>
      </w:r>
      <w:proofErr w:type="spellStart"/>
      <w:r w:rsidRPr="008C167C">
        <w:rPr>
          <w:lang w:val="es-ES"/>
        </w:rPr>
        <w:t>Backlog</w:t>
      </w:r>
      <w:proofErr w:type="spellEnd"/>
      <w:r w:rsidRPr="008C167C">
        <w:rPr>
          <w:lang w:val="es-ES"/>
        </w:rPr>
        <w:t xml:space="preserve"> </w:t>
      </w:r>
      <w:proofErr w:type="spellStart"/>
      <w:r w:rsidRPr="008C167C">
        <w:rPr>
          <w:lang w:val="es-ES"/>
        </w:rPr>
        <w:t>item</w:t>
      </w:r>
      <w:proofErr w:type="spellEnd"/>
      <w:r w:rsidRPr="008C167C">
        <w:rPr>
          <w:lang w:val="es-ES"/>
        </w:rPr>
        <w:t xml:space="preserve"> con el objeto de saber </w:t>
      </w:r>
      <w:r w:rsidR="0082036A" w:rsidRPr="008C167C">
        <w:rPr>
          <w:lang w:val="es-ES"/>
        </w:rPr>
        <w:t>qué</w:t>
      </w:r>
      <w:r w:rsidRPr="008C167C">
        <w:rPr>
          <w:lang w:val="es-ES"/>
        </w:rPr>
        <w:t xml:space="preserve"> cambios serán necesarios implementar y realizar el refinamiento de la arquitectura y diseño del Sistema.</w:t>
      </w:r>
    </w:p>
    <w:p w:rsidR="00A173D7" w:rsidRPr="008C167C" w:rsidRDefault="00A173D7" w:rsidP="00CD7466">
      <w:pPr>
        <w:pStyle w:val="Prrafodelista"/>
        <w:numPr>
          <w:ilvl w:val="0"/>
          <w:numId w:val="12"/>
        </w:numPr>
        <w:spacing w:beforeLines="240" w:before="576"/>
        <w:rPr>
          <w:lang w:val="es-ES"/>
        </w:rPr>
      </w:pPr>
      <w:r w:rsidRPr="008C167C">
        <w:rPr>
          <w:lang w:val="es-ES"/>
        </w:rPr>
        <w:t>Entradas:</w:t>
      </w:r>
    </w:p>
    <w:p w:rsidR="00A173D7" w:rsidRPr="00D2597F" w:rsidRDefault="00A173D7" w:rsidP="00CD7466">
      <w:pPr>
        <w:pStyle w:val="Prrafodelista"/>
        <w:numPr>
          <w:ilvl w:val="0"/>
          <w:numId w:val="8"/>
        </w:numPr>
        <w:spacing w:beforeLines="240" w:before="576" w:line="276" w:lineRule="auto"/>
        <w:rPr>
          <w:lang w:val="en-US"/>
        </w:rPr>
      </w:pPr>
      <w:r w:rsidRPr="00D2597F">
        <w:rPr>
          <w:lang w:val="en-US"/>
        </w:rPr>
        <w:t>Product Backlo</w:t>
      </w:r>
      <w:r w:rsidR="00B17AD9">
        <w:rPr>
          <w:lang w:val="en-US"/>
        </w:rPr>
        <w:t xml:space="preserve">g Items/ User Stories a </w:t>
      </w:r>
      <w:proofErr w:type="spellStart"/>
      <w:r w:rsidR="00B17AD9">
        <w:rPr>
          <w:lang w:val="en-US"/>
        </w:rPr>
        <w:t>aplicar</w:t>
      </w:r>
      <w:proofErr w:type="spellEnd"/>
    </w:p>
    <w:p w:rsidR="00A173D7" w:rsidRPr="008C167C" w:rsidRDefault="00B17AD9" w:rsidP="00CD7466">
      <w:pPr>
        <w:pStyle w:val="Prrafodelista"/>
        <w:numPr>
          <w:ilvl w:val="0"/>
          <w:numId w:val="8"/>
        </w:numPr>
        <w:spacing w:beforeLines="240" w:before="576" w:line="276" w:lineRule="auto"/>
        <w:rPr>
          <w:lang w:val="es-ES"/>
        </w:rPr>
      </w:pPr>
      <w:r>
        <w:rPr>
          <w:lang w:val="es-ES"/>
        </w:rPr>
        <w:t xml:space="preserve">Sprint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asociados</w:t>
      </w:r>
    </w:p>
    <w:p w:rsidR="00A173D7" w:rsidRPr="008C167C" w:rsidRDefault="00A173D7" w:rsidP="00CD7466">
      <w:pPr>
        <w:pStyle w:val="Prrafodelista"/>
        <w:numPr>
          <w:ilvl w:val="0"/>
          <w:numId w:val="12"/>
        </w:numPr>
        <w:spacing w:beforeLines="240" w:before="576"/>
        <w:rPr>
          <w:lang w:val="es-ES"/>
        </w:rPr>
      </w:pPr>
      <w:r w:rsidRPr="008C167C">
        <w:rPr>
          <w:lang w:val="es-ES"/>
        </w:rPr>
        <w:t>Tareas: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 xml:space="preserve">Cada desarrollador deberá analizar los Sprint </w:t>
      </w:r>
      <w:proofErr w:type="spellStart"/>
      <w:r w:rsidRPr="008C167C">
        <w:rPr>
          <w:lang w:val="es-ES"/>
        </w:rPr>
        <w:t>Backlo</w:t>
      </w:r>
      <w:r w:rsidR="00094B25">
        <w:rPr>
          <w:lang w:val="es-ES"/>
        </w:rPr>
        <w:t>g</w:t>
      </w:r>
      <w:proofErr w:type="spellEnd"/>
      <w:r w:rsidRPr="008C167C">
        <w:rPr>
          <w:lang w:val="es-ES"/>
        </w:rPr>
        <w:t xml:space="preserve"> </w:t>
      </w:r>
      <w:proofErr w:type="spellStart"/>
      <w:r w:rsidRPr="008C167C">
        <w:rPr>
          <w:lang w:val="es-ES"/>
        </w:rPr>
        <w:t>items</w:t>
      </w:r>
      <w:proofErr w:type="spellEnd"/>
      <w:r w:rsidRPr="008C167C">
        <w:rPr>
          <w:lang w:val="es-ES"/>
        </w:rPr>
        <w:t xml:space="preserve"> con la idea de saber </w:t>
      </w:r>
      <w:r w:rsidR="0082036A" w:rsidRPr="008C167C">
        <w:rPr>
          <w:lang w:val="es-ES"/>
        </w:rPr>
        <w:t>qué</w:t>
      </w:r>
      <w:r w:rsidRPr="008C167C">
        <w:rPr>
          <w:lang w:val="es-ES"/>
        </w:rPr>
        <w:t xml:space="preserve"> cambios son ne</w:t>
      </w:r>
      <w:r>
        <w:rPr>
          <w:lang w:val="es-ES"/>
        </w:rPr>
        <w:t>ces</w:t>
      </w:r>
      <w:r w:rsidRPr="008C167C">
        <w:rPr>
          <w:lang w:val="es-ES"/>
        </w:rPr>
        <w:t>arios lle</w:t>
      </w:r>
      <w:r w:rsidR="00B17AD9">
        <w:rPr>
          <w:lang w:val="es-ES"/>
        </w:rPr>
        <w:t>var a cabo para implementarlos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Cualquier impedimento u obstáculo de implementación</w:t>
      </w:r>
      <w:r w:rsidR="00B17AD9">
        <w:rPr>
          <w:lang w:val="es-ES"/>
        </w:rPr>
        <w:t xml:space="preserve"> debe ser informado y discutido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La arquitectura y diseño del Sistema debe ser actualizada aco</w:t>
      </w:r>
      <w:r w:rsidR="00B17AD9">
        <w:rPr>
          <w:lang w:val="es-ES"/>
        </w:rPr>
        <w:t>rde a los cambios a implementar</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En caso de ser necesario, ac</w:t>
      </w:r>
      <w:r w:rsidR="00B17AD9">
        <w:rPr>
          <w:lang w:val="es-ES"/>
        </w:rPr>
        <w:t>tualizar matriz de trazabilidad</w:t>
      </w:r>
    </w:p>
    <w:p w:rsidR="00A173D7" w:rsidRPr="008C167C" w:rsidRDefault="00A173D7" w:rsidP="00CD7466">
      <w:pPr>
        <w:pStyle w:val="Prrafodelista"/>
        <w:numPr>
          <w:ilvl w:val="0"/>
          <w:numId w:val="12"/>
        </w:numPr>
        <w:spacing w:beforeLines="240" w:before="576"/>
        <w:rPr>
          <w:lang w:val="es-ES"/>
        </w:rPr>
      </w:pPr>
      <w:r w:rsidRPr="008C167C">
        <w:rPr>
          <w:lang w:val="es-ES"/>
        </w:rPr>
        <w:t>Salidas:</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Modelo de Arquitectura actualizado</w:t>
      </w:r>
    </w:p>
    <w:p w:rsidR="00A173D7" w:rsidRPr="008C167C" w:rsidRDefault="005B25BD" w:rsidP="00CD7466">
      <w:pPr>
        <w:pStyle w:val="Prrafodelista"/>
        <w:numPr>
          <w:ilvl w:val="0"/>
          <w:numId w:val="8"/>
        </w:numPr>
        <w:spacing w:beforeLines="240" w:before="576" w:line="276" w:lineRule="auto"/>
        <w:rPr>
          <w:lang w:val="es-ES"/>
        </w:rPr>
      </w:pPr>
      <w:r>
        <w:rPr>
          <w:lang w:val="es-ES"/>
        </w:rPr>
        <w:t>Modelo de Diseño actualizado</w:t>
      </w:r>
    </w:p>
    <w:p w:rsidR="00A173D7" w:rsidRPr="008C167C" w:rsidRDefault="00A173D7" w:rsidP="00CD7466">
      <w:pPr>
        <w:pStyle w:val="Prrafodelista"/>
        <w:numPr>
          <w:ilvl w:val="0"/>
          <w:numId w:val="8"/>
        </w:numPr>
        <w:spacing w:beforeLines="240" w:before="576" w:line="276" w:lineRule="auto"/>
        <w:rPr>
          <w:lang w:val="es-ES"/>
        </w:rPr>
      </w:pPr>
      <w:r w:rsidRPr="008C167C">
        <w:rPr>
          <w:lang w:val="es-ES"/>
        </w:rPr>
        <w:t>Mat</w:t>
      </w:r>
      <w:r w:rsidR="005B25BD">
        <w:rPr>
          <w:lang w:val="es-ES"/>
        </w:rPr>
        <w:t>riz de Trazabilidad actualizada</w:t>
      </w:r>
    </w:p>
    <w:p w:rsidR="00A173D7" w:rsidRPr="005D1514" w:rsidRDefault="00A173D7" w:rsidP="005D1514">
      <w:pPr>
        <w:pStyle w:val="Ttulo2"/>
      </w:pPr>
      <w:bookmarkStart w:id="87" w:name="_Toc292328377"/>
      <w:r w:rsidRPr="005D1514">
        <w:t>Roles</w:t>
      </w:r>
      <w:bookmarkEnd w:id="87"/>
    </w:p>
    <w:p w:rsidR="00A173D7" w:rsidRPr="008C167C" w:rsidRDefault="00A173D7" w:rsidP="00A173D7">
      <w:pPr>
        <w:rPr>
          <w:lang w:val="es-ES"/>
        </w:rPr>
      </w:pPr>
      <w:r w:rsidRPr="008C167C">
        <w:rPr>
          <w:lang w:val="es-ES"/>
        </w:rPr>
        <w:t xml:space="preserve">Dependiendo del </w:t>
      </w:r>
      <w:r w:rsidR="005D1514">
        <w:rPr>
          <w:lang w:val="es-ES"/>
        </w:rPr>
        <w:t>m</w:t>
      </w:r>
      <w:r w:rsidRPr="008C167C">
        <w:rPr>
          <w:lang w:val="es-ES"/>
        </w:rPr>
        <w:t xml:space="preserve">omento y la actividad que se </w:t>
      </w:r>
      <w:r w:rsidR="005D1514" w:rsidRPr="008C167C">
        <w:rPr>
          <w:lang w:val="es-ES"/>
        </w:rPr>
        <w:t>esté</w:t>
      </w:r>
      <w:r w:rsidRPr="008C167C">
        <w:rPr>
          <w:lang w:val="es-ES"/>
        </w:rPr>
        <w:t xml:space="preserve"> realizando, cada uno de los miembros ocupara un Rol distinto en el Proyecto.</w:t>
      </w:r>
    </w:p>
    <w:p w:rsidR="00A173D7" w:rsidRPr="008C167C" w:rsidRDefault="005D1514" w:rsidP="00A173D7">
      <w:pPr>
        <w:rPr>
          <w:lang w:val="es-ES"/>
        </w:rPr>
      </w:pPr>
      <w:r w:rsidRPr="008C167C">
        <w:rPr>
          <w:lang w:val="es-ES"/>
        </w:rPr>
        <w:t>Básicamente</w:t>
      </w:r>
      <w:r w:rsidR="00A173D7" w:rsidRPr="008C167C">
        <w:rPr>
          <w:lang w:val="es-ES"/>
        </w:rPr>
        <w:t xml:space="preserve">, los roles </w:t>
      </w:r>
      <w:r w:rsidRPr="008C167C">
        <w:rPr>
          <w:lang w:val="es-ES"/>
        </w:rPr>
        <w:t>serán</w:t>
      </w:r>
      <w:r w:rsidR="00A173D7" w:rsidRPr="008C167C">
        <w:rPr>
          <w:lang w:val="es-ES"/>
        </w:rPr>
        <w:t xml:space="preserve"> los siguientes:</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Scrum</w:t>
      </w:r>
      <w:proofErr w:type="spellEnd"/>
      <w:r w:rsidRPr="005D1514">
        <w:rPr>
          <w:lang w:val="es-ES"/>
        </w:rPr>
        <w:t xml:space="preserve"> Master</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Desarrollador</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Tester</w:t>
      </w:r>
      <w:proofErr w:type="spellEnd"/>
    </w:p>
    <w:p w:rsidR="00A173D7" w:rsidRPr="005D1514" w:rsidRDefault="00A173D7" w:rsidP="00CD7466">
      <w:pPr>
        <w:pStyle w:val="Prrafodelista"/>
        <w:numPr>
          <w:ilvl w:val="0"/>
          <w:numId w:val="13"/>
        </w:numPr>
        <w:spacing w:before="0" w:line="276" w:lineRule="auto"/>
        <w:jc w:val="left"/>
        <w:rPr>
          <w:lang w:val="es-ES"/>
        </w:rPr>
      </w:pPr>
      <w:r w:rsidRPr="005D1514">
        <w:rPr>
          <w:lang w:val="es-ES"/>
        </w:rPr>
        <w:t>Arquitecto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Líder Técnico</w:t>
      </w:r>
    </w:p>
    <w:p w:rsidR="00A173D7" w:rsidRPr="005D1514" w:rsidRDefault="00A173D7" w:rsidP="00CD7466">
      <w:pPr>
        <w:pStyle w:val="Prrafodelista"/>
        <w:numPr>
          <w:ilvl w:val="0"/>
          <w:numId w:val="13"/>
        </w:numPr>
        <w:spacing w:before="0" w:line="276" w:lineRule="auto"/>
        <w:jc w:val="left"/>
        <w:rPr>
          <w:lang w:val="es-ES"/>
        </w:rPr>
      </w:pPr>
      <w:r w:rsidRPr="005D1514">
        <w:rPr>
          <w:lang w:val="es-ES"/>
        </w:rPr>
        <w:t>Analista Funcional</w:t>
      </w:r>
    </w:p>
    <w:p w:rsidR="00A173D7" w:rsidRPr="005D1514" w:rsidRDefault="00A173D7" w:rsidP="00CD7466">
      <w:pPr>
        <w:pStyle w:val="Prrafodelista"/>
        <w:numPr>
          <w:ilvl w:val="0"/>
          <w:numId w:val="13"/>
        </w:numPr>
        <w:spacing w:before="0" w:line="276" w:lineRule="auto"/>
        <w:jc w:val="left"/>
        <w:rPr>
          <w:lang w:val="es-ES"/>
        </w:rPr>
      </w:pPr>
      <w:proofErr w:type="spellStart"/>
      <w:r w:rsidRPr="005D1514">
        <w:rPr>
          <w:lang w:val="es-ES"/>
        </w:rPr>
        <w:t>Product</w:t>
      </w:r>
      <w:proofErr w:type="spellEnd"/>
      <w:r w:rsidRPr="005D1514">
        <w:rPr>
          <w:lang w:val="es-ES"/>
        </w:rPr>
        <w:t xml:space="preserve"> </w:t>
      </w:r>
      <w:proofErr w:type="spellStart"/>
      <w:r w:rsidRPr="005D1514">
        <w:rPr>
          <w:lang w:val="es-ES"/>
        </w:rPr>
        <w:t>Owner</w:t>
      </w:r>
      <w:proofErr w:type="spellEnd"/>
    </w:p>
    <w:p w:rsidR="0069055D" w:rsidRDefault="0069055D">
      <w:pPr>
        <w:spacing w:before="0" w:after="200" w:line="276" w:lineRule="auto"/>
        <w:ind w:firstLine="0"/>
        <w:contextualSpacing w:val="0"/>
        <w:jc w:val="left"/>
        <w:rPr>
          <w:lang w:val="es-ES"/>
        </w:rPr>
      </w:pPr>
      <w:r>
        <w:rPr>
          <w:lang w:val="es-ES"/>
        </w:rPr>
        <w:br w:type="page"/>
      </w:r>
    </w:p>
    <w:p w:rsidR="00A173D7" w:rsidRDefault="006B2F9B" w:rsidP="00A173D7">
      <w:pPr>
        <w:ind w:left="360"/>
        <w:rPr>
          <w:lang w:val="es-ES"/>
        </w:rPr>
      </w:pPr>
      <w:r>
        <w:rPr>
          <w:lang w:val="es-ES"/>
        </w:rPr>
        <w:lastRenderedPageBreak/>
        <w:t xml:space="preserve">Para los primeros </w:t>
      </w:r>
      <w:proofErr w:type="spellStart"/>
      <w:r>
        <w:rPr>
          <w:lang w:val="es-ES"/>
        </w:rPr>
        <w:t>sprints</w:t>
      </w:r>
      <w:proofErr w:type="spellEnd"/>
      <w:r>
        <w:rPr>
          <w:lang w:val="es-ES"/>
        </w:rPr>
        <w:t xml:space="preserve"> </w:t>
      </w:r>
      <w:r w:rsidR="005B25BD">
        <w:rPr>
          <w:lang w:val="es-ES"/>
        </w:rPr>
        <w:t>la distribución de los roles del equipo será del siguiente modo:</w:t>
      </w:r>
    </w:p>
    <w:p w:rsidR="00FC62F9" w:rsidRDefault="00FC62F9" w:rsidP="00A173D7">
      <w:pPr>
        <w:ind w:left="360"/>
        <w:rPr>
          <w:lang w:val="es-ES"/>
        </w:rPr>
      </w:pPr>
    </w:p>
    <w:tbl>
      <w:tblPr>
        <w:tblStyle w:val="Tablaconcuadrcula"/>
        <w:tblW w:w="5000" w:type="pct"/>
        <w:tblLook w:val="04A0" w:firstRow="1" w:lastRow="0" w:firstColumn="1" w:lastColumn="0" w:noHBand="0" w:noVBand="1"/>
      </w:tblPr>
      <w:tblGrid>
        <w:gridCol w:w="1246"/>
        <w:gridCol w:w="1246"/>
        <w:gridCol w:w="1246"/>
        <w:gridCol w:w="1246"/>
        <w:gridCol w:w="1246"/>
        <w:gridCol w:w="1246"/>
        <w:gridCol w:w="1245"/>
      </w:tblGrid>
      <w:tr w:rsidR="00FC62F9" w:rsidTr="00653F67">
        <w:trPr>
          <w:trHeight w:val="631"/>
        </w:trPr>
        <w:tc>
          <w:tcPr>
            <w:tcW w:w="714" w:type="pct"/>
            <w:tcBorders>
              <w:tl2br w:val="single" w:sz="4" w:space="0" w:color="auto"/>
            </w:tcBorders>
          </w:tcPr>
          <w:p w:rsidR="00FC62F9" w:rsidRDefault="00FC62F9" w:rsidP="00FC62F9">
            <w:pPr>
              <w:ind w:firstLine="0"/>
              <w:jc w:val="right"/>
              <w:rPr>
                <w:sz w:val="16"/>
                <w:szCs w:val="16"/>
                <w:lang w:val="es-ES"/>
              </w:rPr>
            </w:pPr>
            <w:r w:rsidRPr="00FC62F9">
              <w:rPr>
                <w:sz w:val="16"/>
                <w:szCs w:val="16"/>
                <w:lang w:val="es-ES"/>
              </w:rPr>
              <w:t>Rol</w:t>
            </w:r>
          </w:p>
          <w:p w:rsidR="00FC62F9" w:rsidRPr="00FC62F9" w:rsidRDefault="00FC62F9" w:rsidP="00FC62F9">
            <w:pPr>
              <w:ind w:firstLine="0"/>
              <w:jc w:val="left"/>
              <w:rPr>
                <w:sz w:val="16"/>
                <w:szCs w:val="16"/>
                <w:lang w:val="es-ES"/>
              </w:rPr>
            </w:pPr>
            <w:r>
              <w:rPr>
                <w:sz w:val="16"/>
                <w:szCs w:val="16"/>
                <w:lang w:val="es-ES"/>
              </w:rPr>
              <w:t>Miembro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Líder Técnico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Desarrollador</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Arquitecto</w:t>
            </w:r>
          </w:p>
        </w:tc>
        <w:tc>
          <w:tcPr>
            <w:tcW w:w="714" w:type="pct"/>
          </w:tcPr>
          <w:p w:rsidR="00FC62F9" w:rsidRPr="00FC62F9" w:rsidRDefault="00FC62F9" w:rsidP="00FC62F9">
            <w:pPr>
              <w:ind w:firstLine="0"/>
              <w:jc w:val="center"/>
              <w:rPr>
                <w:sz w:val="18"/>
                <w:szCs w:val="18"/>
                <w:lang w:val="es-ES"/>
              </w:rPr>
            </w:pPr>
            <w:r w:rsidRPr="00FC62F9">
              <w:rPr>
                <w:sz w:val="18"/>
                <w:szCs w:val="18"/>
                <w:lang w:val="es-ES"/>
              </w:rPr>
              <w:t>Analista Funcional</w:t>
            </w:r>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Tester</w:t>
            </w:r>
            <w:proofErr w:type="spellEnd"/>
          </w:p>
        </w:tc>
        <w:tc>
          <w:tcPr>
            <w:tcW w:w="714" w:type="pct"/>
          </w:tcPr>
          <w:p w:rsidR="00FC62F9" w:rsidRPr="00FC62F9" w:rsidRDefault="00FC62F9" w:rsidP="00FC62F9">
            <w:pPr>
              <w:ind w:firstLine="0"/>
              <w:jc w:val="center"/>
              <w:rPr>
                <w:sz w:val="18"/>
                <w:szCs w:val="18"/>
                <w:lang w:val="es-ES"/>
              </w:rPr>
            </w:pPr>
            <w:proofErr w:type="spellStart"/>
            <w:r w:rsidRPr="00FC62F9">
              <w:rPr>
                <w:sz w:val="18"/>
                <w:szCs w:val="18"/>
                <w:lang w:val="es-ES"/>
              </w:rPr>
              <w:t>Scrum</w:t>
            </w:r>
            <w:proofErr w:type="spellEnd"/>
            <w:r w:rsidRPr="00FC62F9">
              <w:rPr>
                <w:sz w:val="18"/>
                <w:szCs w:val="18"/>
                <w:lang w:val="es-ES"/>
              </w:rPr>
              <w:t xml:space="preserve"> Master</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Belén Bazán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Martín Herrán</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Pablo </w:t>
            </w:r>
            <w:proofErr w:type="spellStart"/>
            <w:r w:rsidRPr="00FC62F9">
              <w:rPr>
                <w:sz w:val="18"/>
                <w:szCs w:val="18"/>
                <w:lang w:val="es-ES"/>
              </w:rPr>
              <w:t>Nicoliello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r>
      <w:tr w:rsidR="00FC62F9" w:rsidTr="0069055D">
        <w:trPr>
          <w:trHeight w:val="631"/>
        </w:trPr>
        <w:tc>
          <w:tcPr>
            <w:tcW w:w="714" w:type="pct"/>
            <w:vAlign w:val="center"/>
          </w:tcPr>
          <w:p w:rsidR="00FC62F9" w:rsidRPr="00FC62F9" w:rsidRDefault="00FC62F9" w:rsidP="00FC62F9">
            <w:pPr>
              <w:ind w:firstLine="0"/>
              <w:jc w:val="left"/>
              <w:rPr>
                <w:sz w:val="18"/>
                <w:szCs w:val="18"/>
                <w:lang w:val="es-ES"/>
              </w:rPr>
            </w:pPr>
            <w:r w:rsidRPr="00FC62F9">
              <w:rPr>
                <w:sz w:val="18"/>
                <w:szCs w:val="18"/>
                <w:lang w:val="es-ES"/>
              </w:rPr>
              <w:t xml:space="preserve">Laura </w:t>
            </w:r>
            <w:proofErr w:type="spellStart"/>
            <w:r w:rsidRPr="00FC62F9">
              <w:rPr>
                <w:sz w:val="18"/>
                <w:szCs w:val="18"/>
                <w:lang w:val="es-ES"/>
              </w:rPr>
              <w:t>Pastorino</w:t>
            </w:r>
            <w:proofErr w:type="spellEnd"/>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r>
              <w:rPr>
                <w:lang w:val="es-ES"/>
              </w:rPr>
              <w:t>x</w:t>
            </w:r>
          </w:p>
        </w:tc>
        <w:tc>
          <w:tcPr>
            <w:tcW w:w="714" w:type="pct"/>
            <w:vAlign w:val="center"/>
          </w:tcPr>
          <w:p w:rsidR="00FC62F9" w:rsidRDefault="00525DAA" w:rsidP="0069055D">
            <w:pPr>
              <w:ind w:firstLine="0"/>
              <w:jc w:val="center"/>
              <w:rPr>
                <w:lang w:val="es-ES"/>
              </w:rPr>
            </w:pPr>
            <w:r>
              <w:rPr>
                <w:lang w:val="es-ES"/>
              </w:rPr>
              <w:t>X</w:t>
            </w:r>
          </w:p>
        </w:tc>
        <w:tc>
          <w:tcPr>
            <w:tcW w:w="714" w:type="pct"/>
            <w:vAlign w:val="center"/>
          </w:tcPr>
          <w:p w:rsidR="00FC62F9" w:rsidRDefault="00FC62F9" w:rsidP="0069055D">
            <w:pPr>
              <w:ind w:firstLine="0"/>
              <w:jc w:val="center"/>
              <w:rPr>
                <w:lang w:val="es-ES"/>
              </w:rPr>
            </w:pPr>
          </w:p>
        </w:tc>
        <w:tc>
          <w:tcPr>
            <w:tcW w:w="714" w:type="pct"/>
            <w:vAlign w:val="center"/>
          </w:tcPr>
          <w:p w:rsidR="00FC62F9" w:rsidRDefault="00FC62F9" w:rsidP="0069055D">
            <w:pPr>
              <w:ind w:firstLine="0"/>
              <w:jc w:val="center"/>
              <w:rPr>
                <w:lang w:val="es-ES"/>
              </w:rPr>
            </w:pPr>
          </w:p>
        </w:tc>
      </w:tr>
    </w:tbl>
    <w:p w:rsidR="005B25BD" w:rsidRDefault="005B25BD" w:rsidP="00A173D7">
      <w:pPr>
        <w:ind w:left="360"/>
        <w:rPr>
          <w:lang w:val="es-ES"/>
        </w:rPr>
      </w:pPr>
    </w:p>
    <w:p w:rsidR="00EC5C1C" w:rsidRPr="006B2F9B" w:rsidRDefault="005B25BD" w:rsidP="005B25BD">
      <w:pPr>
        <w:rPr>
          <w:b/>
          <w:lang w:val="es-ES"/>
        </w:rPr>
      </w:pPr>
      <w:r>
        <w:rPr>
          <w:lang w:val="es-ES"/>
        </w:rPr>
        <w:t xml:space="preserve">El rol de </w:t>
      </w:r>
      <w:proofErr w:type="spellStart"/>
      <w:r>
        <w:rPr>
          <w:lang w:val="es-ES"/>
        </w:rPr>
        <w:t>Product</w:t>
      </w:r>
      <w:proofErr w:type="spellEnd"/>
      <w:r>
        <w:rPr>
          <w:lang w:val="es-ES"/>
        </w:rPr>
        <w:t xml:space="preserve"> </w:t>
      </w:r>
      <w:proofErr w:type="spellStart"/>
      <w:r>
        <w:rPr>
          <w:lang w:val="es-ES"/>
        </w:rPr>
        <w:t>Owner</w:t>
      </w:r>
      <w:proofErr w:type="spellEnd"/>
      <w:r>
        <w:rPr>
          <w:lang w:val="es-ES"/>
        </w:rPr>
        <w:t xml:space="preserve"> será llevado a cabo por el Licenciado en Ciencias de la Educación </w:t>
      </w:r>
      <w:r>
        <w:rPr>
          <w:b/>
          <w:lang w:val="es-ES"/>
        </w:rPr>
        <w:t>Pedro Bazán</w:t>
      </w:r>
      <w:r>
        <w:rPr>
          <w:lang w:val="es-ES"/>
        </w:rPr>
        <w:t xml:space="preserve">, mientras que el principal </w:t>
      </w:r>
      <w:proofErr w:type="spellStart"/>
      <w:r>
        <w:rPr>
          <w:lang w:val="es-ES"/>
        </w:rPr>
        <w:t>Stakeholder</w:t>
      </w:r>
      <w:proofErr w:type="spellEnd"/>
      <w:r>
        <w:rPr>
          <w:lang w:val="es-ES"/>
        </w:rPr>
        <w:t xml:space="preserve"> con quien mantendremos contacto durante el desarrollo será </w:t>
      </w:r>
      <w:r w:rsidR="006D4527">
        <w:rPr>
          <w:lang w:val="es-ES"/>
        </w:rPr>
        <w:t>la secretaria de la institución.</w:t>
      </w:r>
    </w:p>
    <w:p w:rsidR="00A173D7" w:rsidRDefault="00A173D7" w:rsidP="00EC5C1C">
      <w:pPr>
        <w:pStyle w:val="Ttulo2"/>
      </w:pPr>
      <w:bookmarkStart w:id="88" w:name="_Toc292328378"/>
      <w:r w:rsidRPr="00EC5C1C">
        <w:t>Documentos/Planes a ser llevados</w:t>
      </w:r>
      <w:bookmarkEnd w:id="88"/>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Informe Preliminar</w:t>
      </w:r>
    </w:p>
    <w:p w:rsidR="00A173D7" w:rsidRDefault="00A173D7" w:rsidP="00CD7466">
      <w:pPr>
        <w:pStyle w:val="Prrafodelista"/>
        <w:numPr>
          <w:ilvl w:val="0"/>
          <w:numId w:val="14"/>
        </w:numPr>
        <w:spacing w:before="0" w:line="276" w:lineRule="auto"/>
        <w:jc w:val="left"/>
        <w:rPr>
          <w:lang w:val="es-ES"/>
        </w:rPr>
      </w:pPr>
      <w:r w:rsidRPr="00EC5C1C">
        <w:rPr>
          <w:lang w:val="es-ES"/>
        </w:rPr>
        <w:t>Modelo Global del Negocio</w:t>
      </w:r>
    </w:p>
    <w:p w:rsidR="00A477FA" w:rsidRDefault="00A477FA" w:rsidP="00CD7466">
      <w:pPr>
        <w:pStyle w:val="Prrafodelista"/>
        <w:numPr>
          <w:ilvl w:val="0"/>
          <w:numId w:val="14"/>
        </w:numPr>
        <w:spacing w:before="0" w:line="276" w:lineRule="auto"/>
        <w:jc w:val="left"/>
        <w:rPr>
          <w:lang w:val="es-ES"/>
        </w:rPr>
      </w:pPr>
      <w:r>
        <w:rPr>
          <w:lang w:val="es-ES"/>
        </w:rPr>
        <w:t>Diagrama de Casos de Uso</w:t>
      </w:r>
    </w:p>
    <w:p w:rsidR="00A477FA" w:rsidRDefault="00A477FA" w:rsidP="00CD7466">
      <w:pPr>
        <w:pStyle w:val="Prrafodelista"/>
        <w:numPr>
          <w:ilvl w:val="0"/>
          <w:numId w:val="14"/>
        </w:numPr>
        <w:spacing w:before="0" w:line="276" w:lineRule="auto"/>
        <w:jc w:val="left"/>
        <w:rPr>
          <w:lang w:val="es-ES"/>
        </w:rPr>
      </w:pPr>
      <w:r>
        <w:rPr>
          <w:lang w:val="es-ES"/>
        </w:rPr>
        <w:t>Descripciones de Caso de Uso</w:t>
      </w:r>
    </w:p>
    <w:p w:rsidR="00A477FA" w:rsidRDefault="00A477FA" w:rsidP="00CD7466">
      <w:pPr>
        <w:pStyle w:val="Prrafodelista"/>
        <w:numPr>
          <w:ilvl w:val="0"/>
          <w:numId w:val="14"/>
        </w:numPr>
        <w:spacing w:before="0" w:line="276" w:lineRule="auto"/>
        <w:jc w:val="left"/>
        <w:rPr>
          <w:lang w:val="es-ES"/>
        </w:rPr>
      </w:pPr>
      <w:r>
        <w:rPr>
          <w:lang w:val="es-ES"/>
        </w:rPr>
        <w:t xml:space="preserve">Descripciones de </w:t>
      </w:r>
      <w:proofErr w:type="spellStart"/>
      <w:r>
        <w:rPr>
          <w:lang w:val="es-ES"/>
        </w:rPr>
        <w:t>User</w:t>
      </w:r>
      <w:proofErr w:type="spellEnd"/>
      <w:r>
        <w:rPr>
          <w:lang w:val="es-ES"/>
        </w:rPr>
        <w:t xml:space="preserve"> </w:t>
      </w:r>
      <w:proofErr w:type="spellStart"/>
      <w:r>
        <w:rPr>
          <w:lang w:val="es-ES"/>
        </w:rPr>
        <w:t>Stories</w:t>
      </w:r>
      <w:proofErr w:type="spellEnd"/>
    </w:p>
    <w:p w:rsidR="00A477FA" w:rsidRPr="00EC5C1C" w:rsidRDefault="00A477FA" w:rsidP="00CD7466">
      <w:pPr>
        <w:pStyle w:val="Prrafodelista"/>
        <w:numPr>
          <w:ilvl w:val="0"/>
          <w:numId w:val="14"/>
        </w:numPr>
        <w:spacing w:before="0" w:line="276" w:lineRule="auto"/>
        <w:jc w:val="left"/>
        <w:rPr>
          <w:lang w:val="es-ES"/>
        </w:rPr>
      </w:pPr>
      <w:r>
        <w:rPr>
          <w:lang w:val="es-ES"/>
        </w:rPr>
        <w:t>Matriz de Trazabilidad</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Proyecto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Notas de </w:t>
      </w:r>
      <w:proofErr w:type="spellStart"/>
      <w:r w:rsidRPr="00EC5C1C">
        <w:rPr>
          <w:lang w:val="es-ES"/>
        </w:rPr>
        <w:t>release</w:t>
      </w:r>
      <w:proofErr w:type="spellEnd"/>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Buenas </w:t>
      </w:r>
      <w:r w:rsidR="00EC5C1C" w:rsidRPr="00EC5C1C">
        <w:rPr>
          <w:lang w:val="es-ES"/>
        </w:rPr>
        <w:t>prácticas</w:t>
      </w:r>
      <w:r w:rsidRPr="00EC5C1C">
        <w:rPr>
          <w:lang w:val="es-ES"/>
        </w:rPr>
        <w:t xml:space="preserve"> de programación </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 xml:space="preserve">Plan de </w:t>
      </w:r>
      <w:r w:rsidR="00EC5C1C" w:rsidRPr="00EC5C1C">
        <w:rPr>
          <w:lang w:val="es-ES"/>
        </w:rPr>
        <w:t>Métricas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Instrucciones para versionado</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Plan de Pruebas</w:t>
      </w:r>
    </w:p>
    <w:p w:rsidR="00A173D7" w:rsidRPr="00EC5C1C" w:rsidRDefault="00A173D7" w:rsidP="00CD7466">
      <w:pPr>
        <w:pStyle w:val="Prrafodelista"/>
        <w:numPr>
          <w:ilvl w:val="0"/>
          <w:numId w:val="14"/>
        </w:numPr>
        <w:spacing w:before="0" w:line="276" w:lineRule="auto"/>
        <w:jc w:val="left"/>
        <w:rPr>
          <w:lang w:val="es-ES"/>
        </w:rPr>
      </w:pPr>
      <w:r w:rsidRPr="00EC5C1C">
        <w:rPr>
          <w:lang w:val="es-ES"/>
        </w:rPr>
        <w:t>Modelo de Diseño</w:t>
      </w:r>
    </w:p>
    <w:p w:rsidR="00A173D7" w:rsidRDefault="00A173D7" w:rsidP="00CD7466">
      <w:pPr>
        <w:pStyle w:val="Prrafodelista"/>
        <w:numPr>
          <w:ilvl w:val="0"/>
          <w:numId w:val="14"/>
        </w:numPr>
        <w:spacing w:before="0" w:line="276" w:lineRule="auto"/>
        <w:jc w:val="left"/>
        <w:rPr>
          <w:lang w:val="es-ES"/>
        </w:rPr>
      </w:pPr>
      <w:r w:rsidRPr="00EC5C1C">
        <w:rPr>
          <w:lang w:val="es-ES"/>
        </w:rPr>
        <w:t>Modelo de Arquitectura</w:t>
      </w:r>
    </w:p>
    <w:p w:rsidR="00A477FA" w:rsidRDefault="00A477FA" w:rsidP="00CD7466">
      <w:pPr>
        <w:pStyle w:val="Prrafodelista"/>
        <w:numPr>
          <w:ilvl w:val="0"/>
          <w:numId w:val="14"/>
        </w:numPr>
        <w:spacing w:before="0" w:line="276" w:lineRule="auto"/>
        <w:jc w:val="left"/>
        <w:rPr>
          <w:lang w:val="es-ES"/>
        </w:rPr>
      </w:pPr>
      <w:r>
        <w:rPr>
          <w:lang w:val="es-ES"/>
        </w:rPr>
        <w:t>Diagrama de Despliegue</w:t>
      </w:r>
    </w:p>
    <w:p w:rsidR="00A477FA" w:rsidRDefault="00A477FA" w:rsidP="00CD7466">
      <w:pPr>
        <w:pStyle w:val="Prrafodelista"/>
        <w:numPr>
          <w:ilvl w:val="0"/>
          <w:numId w:val="14"/>
        </w:numPr>
        <w:spacing w:before="0" w:line="276" w:lineRule="auto"/>
        <w:jc w:val="left"/>
        <w:rPr>
          <w:lang w:val="es-ES"/>
        </w:rPr>
      </w:pPr>
      <w:r>
        <w:rPr>
          <w:lang w:val="es-ES"/>
        </w:rPr>
        <w:t>Diagrama de Componentes</w:t>
      </w:r>
    </w:p>
    <w:p w:rsidR="00A477FA" w:rsidRDefault="00A477FA" w:rsidP="00CD7466">
      <w:pPr>
        <w:pStyle w:val="Prrafodelista"/>
        <w:numPr>
          <w:ilvl w:val="0"/>
          <w:numId w:val="14"/>
        </w:numPr>
        <w:spacing w:before="0" w:line="276" w:lineRule="auto"/>
        <w:jc w:val="left"/>
        <w:rPr>
          <w:lang w:val="es-ES"/>
        </w:rPr>
      </w:pPr>
      <w:r>
        <w:rPr>
          <w:lang w:val="es-ES"/>
        </w:rPr>
        <w:t>Manuales de Usuario y Procedimientos</w:t>
      </w:r>
    </w:p>
    <w:p w:rsidR="00A477FA" w:rsidRPr="00EC5C1C" w:rsidRDefault="00A477FA" w:rsidP="00CD7466">
      <w:pPr>
        <w:pStyle w:val="Prrafodelista"/>
        <w:numPr>
          <w:ilvl w:val="0"/>
          <w:numId w:val="14"/>
        </w:numPr>
        <w:spacing w:before="0" w:line="276" w:lineRule="auto"/>
        <w:jc w:val="left"/>
        <w:rPr>
          <w:lang w:val="es-ES"/>
        </w:rPr>
      </w:pPr>
      <w:r>
        <w:rPr>
          <w:lang w:val="es-ES"/>
        </w:rPr>
        <w:t>Matriz de Responsabilidades</w:t>
      </w:r>
    </w:p>
    <w:p w:rsidR="00A173D7" w:rsidRPr="00EC5C1C" w:rsidRDefault="00A173D7" w:rsidP="00EC5C1C">
      <w:pPr>
        <w:pStyle w:val="Ttulo2"/>
      </w:pPr>
      <w:bookmarkStart w:id="89" w:name="_Toc292328379"/>
      <w:r w:rsidRPr="00EC5C1C">
        <w:t>Plan de Proyecto</w:t>
      </w:r>
      <w:bookmarkEnd w:id="89"/>
    </w:p>
    <w:p w:rsidR="00A173D7" w:rsidRPr="00EC5C1C" w:rsidRDefault="00A173D7" w:rsidP="00CD7466">
      <w:pPr>
        <w:pStyle w:val="Prrafodelista"/>
        <w:numPr>
          <w:ilvl w:val="0"/>
          <w:numId w:val="15"/>
        </w:numPr>
        <w:rPr>
          <w:lang w:val="es-ES"/>
        </w:rPr>
      </w:pPr>
      <w:r w:rsidRPr="00EC5C1C">
        <w:rPr>
          <w:lang w:val="es-ES"/>
        </w:rPr>
        <w:t>Especifica las reglas de trabajo que serán aplicadas en el proye</w:t>
      </w:r>
      <w:r w:rsidR="009A5FFD">
        <w:rPr>
          <w:lang w:val="es-ES"/>
        </w:rPr>
        <w:t>cto</w:t>
      </w:r>
    </w:p>
    <w:p w:rsidR="00A173D7" w:rsidRPr="00EC5C1C" w:rsidRDefault="009A5FFD" w:rsidP="00CD7466">
      <w:pPr>
        <w:pStyle w:val="Prrafodelista"/>
        <w:numPr>
          <w:ilvl w:val="0"/>
          <w:numId w:val="15"/>
        </w:numPr>
        <w:rPr>
          <w:lang w:val="es-ES"/>
        </w:rPr>
      </w:pPr>
      <w:r>
        <w:rPr>
          <w:lang w:val="es-ES"/>
        </w:rPr>
        <w:t>Define metas del Proyecto</w:t>
      </w:r>
    </w:p>
    <w:p w:rsidR="00A173D7" w:rsidRPr="00EC5C1C" w:rsidRDefault="009A5FFD" w:rsidP="00CD7466">
      <w:pPr>
        <w:pStyle w:val="Prrafodelista"/>
        <w:numPr>
          <w:ilvl w:val="0"/>
          <w:numId w:val="15"/>
        </w:numPr>
        <w:rPr>
          <w:lang w:val="es-ES"/>
        </w:rPr>
      </w:pPr>
      <w:r>
        <w:rPr>
          <w:lang w:val="es-ES"/>
        </w:rPr>
        <w:t xml:space="preserve">Define Objetivos de los </w:t>
      </w:r>
      <w:proofErr w:type="spellStart"/>
      <w:r>
        <w:rPr>
          <w:lang w:val="es-ES"/>
        </w:rPr>
        <w:t>Sprints</w:t>
      </w:r>
      <w:proofErr w:type="spellEnd"/>
    </w:p>
    <w:p w:rsidR="00A173D7" w:rsidRPr="00EC5C1C" w:rsidRDefault="009A5FFD" w:rsidP="00CD7466">
      <w:pPr>
        <w:pStyle w:val="Prrafodelista"/>
        <w:numPr>
          <w:ilvl w:val="0"/>
          <w:numId w:val="15"/>
        </w:numPr>
        <w:rPr>
          <w:lang w:val="es-ES"/>
        </w:rPr>
      </w:pPr>
      <w:r>
        <w:rPr>
          <w:lang w:val="es-ES"/>
        </w:rPr>
        <w:lastRenderedPageBreak/>
        <w:t>Presenta Riesgos</w:t>
      </w:r>
    </w:p>
    <w:p w:rsidR="009A5FFD" w:rsidRPr="009A5FFD" w:rsidRDefault="009A5FFD" w:rsidP="00CD7466">
      <w:pPr>
        <w:pStyle w:val="Prrafodelista"/>
        <w:numPr>
          <w:ilvl w:val="0"/>
          <w:numId w:val="15"/>
        </w:numPr>
        <w:rPr>
          <w:lang w:val="es-ES"/>
        </w:rPr>
      </w:pPr>
      <w:r>
        <w:rPr>
          <w:lang w:val="es-ES"/>
        </w:rPr>
        <w:t>Define Métricas</w:t>
      </w:r>
    </w:p>
    <w:p w:rsidR="00A173D7" w:rsidRPr="00EC5C1C" w:rsidRDefault="00A173D7" w:rsidP="00CD7466">
      <w:pPr>
        <w:pStyle w:val="Prrafodelista"/>
        <w:numPr>
          <w:ilvl w:val="0"/>
          <w:numId w:val="15"/>
        </w:numPr>
        <w:rPr>
          <w:lang w:val="es-ES"/>
        </w:rPr>
      </w:pPr>
      <w:r w:rsidRPr="00EC5C1C">
        <w:rPr>
          <w:lang w:val="es-ES"/>
        </w:rPr>
        <w:t>Presenta estimaciones y téc</w:t>
      </w:r>
      <w:r w:rsidR="009A5FFD">
        <w:rPr>
          <w:lang w:val="es-ES"/>
        </w:rPr>
        <w:t>nicas de estimación utilizadas</w:t>
      </w:r>
    </w:p>
    <w:p w:rsidR="00094B25" w:rsidRDefault="00094B25" w:rsidP="00094B25">
      <w:pPr>
        <w:pStyle w:val="Ttulo2"/>
        <w:rPr>
          <w:lang w:val="es-ES"/>
        </w:rPr>
      </w:pPr>
      <w:bookmarkStart w:id="90" w:name="_Toc292328380"/>
      <w:r>
        <w:rPr>
          <w:lang w:val="es-ES"/>
        </w:rPr>
        <w:t>Otras consideraciones</w:t>
      </w:r>
      <w:bookmarkEnd w:id="90"/>
    </w:p>
    <w:p w:rsidR="00094B25" w:rsidRPr="005240AD" w:rsidRDefault="00094B25" w:rsidP="00CD7466">
      <w:pPr>
        <w:pStyle w:val="Prrafodelista"/>
        <w:numPr>
          <w:ilvl w:val="0"/>
          <w:numId w:val="15"/>
        </w:numPr>
        <w:rPr>
          <w:lang w:val="es-ES"/>
        </w:rPr>
      </w:pPr>
      <w:r>
        <w:rPr>
          <w:lang w:val="es-ES"/>
        </w:rPr>
        <w:t xml:space="preserve">Diagramas UML </w:t>
      </w:r>
    </w:p>
    <w:p w:rsidR="00094B25" w:rsidRDefault="00094B25" w:rsidP="00CD7466">
      <w:pPr>
        <w:numPr>
          <w:ilvl w:val="1"/>
          <w:numId w:val="9"/>
        </w:numPr>
        <w:spacing w:before="0" w:line="276" w:lineRule="auto"/>
        <w:ind w:hanging="306"/>
        <w:jc w:val="left"/>
        <w:rPr>
          <w:lang w:val="es-ES"/>
        </w:rPr>
      </w:pPr>
      <w:r>
        <w:rPr>
          <w:lang w:val="es-ES"/>
        </w:rPr>
        <w:t>Diagrama de Caso de Uso</w:t>
      </w:r>
    </w:p>
    <w:p w:rsidR="00094B25" w:rsidRDefault="00094B25" w:rsidP="00CD7466">
      <w:pPr>
        <w:numPr>
          <w:ilvl w:val="1"/>
          <w:numId w:val="9"/>
        </w:numPr>
        <w:spacing w:before="0" w:line="276" w:lineRule="auto"/>
        <w:ind w:hanging="306"/>
        <w:jc w:val="left"/>
        <w:rPr>
          <w:lang w:val="es-ES"/>
        </w:rPr>
      </w:pPr>
      <w:r>
        <w:rPr>
          <w:lang w:val="es-ES"/>
        </w:rPr>
        <w:t>Diagrama de Secuencia</w:t>
      </w:r>
    </w:p>
    <w:p w:rsidR="00094B25" w:rsidRDefault="00094B25" w:rsidP="00CD7466">
      <w:pPr>
        <w:numPr>
          <w:ilvl w:val="1"/>
          <w:numId w:val="9"/>
        </w:numPr>
        <w:spacing w:before="0" w:line="276" w:lineRule="auto"/>
        <w:ind w:hanging="306"/>
        <w:jc w:val="left"/>
        <w:rPr>
          <w:lang w:val="es-ES"/>
        </w:rPr>
      </w:pPr>
      <w:r>
        <w:rPr>
          <w:lang w:val="es-ES"/>
        </w:rPr>
        <w:t>Diagrama de Estado</w:t>
      </w:r>
    </w:p>
    <w:p w:rsidR="00094B25" w:rsidRDefault="00094B25" w:rsidP="00CD7466">
      <w:pPr>
        <w:numPr>
          <w:ilvl w:val="1"/>
          <w:numId w:val="9"/>
        </w:numPr>
        <w:spacing w:before="0" w:line="276" w:lineRule="auto"/>
        <w:ind w:hanging="306"/>
        <w:jc w:val="left"/>
        <w:rPr>
          <w:lang w:val="es-ES"/>
        </w:rPr>
      </w:pPr>
      <w:r>
        <w:rPr>
          <w:lang w:val="es-ES"/>
        </w:rPr>
        <w:t>Diagrama de Clases</w:t>
      </w:r>
    </w:p>
    <w:p w:rsidR="00C324C9" w:rsidRDefault="00C324C9" w:rsidP="00CD7466">
      <w:pPr>
        <w:numPr>
          <w:ilvl w:val="1"/>
          <w:numId w:val="9"/>
        </w:numPr>
        <w:spacing w:before="0" w:line="276" w:lineRule="auto"/>
        <w:ind w:hanging="306"/>
        <w:jc w:val="left"/>
        <w:rPr>
          <w:lang w:val="es-ES"/>
        </w:rPr>
      </w:pPr>
      <w:r>
        <w:rPr>
          <w:lang w:val="es-ES"/>
        </w:rPr>
        <w:t>Diagrama de Despliegue</w:t>
      </w:r>
    </w:p>
    <w:p w:rsidR="00094B25" w:rsidRDefault="00094B25" w:rsidP="00CD7466">
      <w:pPr>
        <w:pStyle w:val="Prrafodelista"/>
        <w:numPr>
          <w:ilvl w:val="0"/>
          <w:numId w:val="15"/>
        </w:numPr>
        <w:rPr>
          <w:lang w:val="es-ES"/>
        </w:rPr>
      </w:pPr>
      <w:r w:rsidRPr="00585023">
        <w:rPr>
          <w:lang w:val="es-ES"/>
        </w:rPr>
        <w:t>Artefactos de SCRUM</w:t>
      </w:r>
    </w:p>
    <w:p w:rsidR="00094B25" w:rsidRDefault="00094B25" w:rsidP="00CD7466">
      <w:pPr>
        <w:numPr>
          <w:ilvl w:val="1"/>
          <w:numId w:val="9"/>
        </w:numPr>
        <w:spacing w:before="0" w:line="276" w:lineRule="auto"/>
        <w:ind w:hanging="306"/>
        <w:jc w:val="left"/>
        <w:rPr>
          <w:lang w:val="es-ES"/>
        </w:rPr>
      </w:pPr>
      <w:proofErr w:type="spellStart"/>
      <w:r>
        <w:rPr>
          <w:lang w:val="es-ES"/>
        </w:rPr>
        <w:t>Product</w:t>
      </w:r>
      <w:proofErr w:type="spellEnd"/>
      <w:r>
        <w:rPr>
          <w:lang w:val="es-ES"/>
        </w:rPr>
        <w:t xml:space="preserve">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w:t>
      </w:r>
      <w:proofErr w:type="spellStart"/>
      <w:r>
        <w:rPr>
          <w:lang w:val="es-ES"/>
        </w:rPr>
        <w:t>Product</w:t>
      </w:r>
      <w:proofErr w:type="spellEnd"/>
      <w:r>
        <w:rPr>
          <w:lang w:val="es-ES"/>
        </w:rPr>
        <w:t xml:space="preserve"> </w:t>
      </w:r>
      <w:proofErr w:type="spellStart"/>
      <w:r>
        <w:rPr>
          <w:lang w:val="es-ES"/>
        </w:rPr>
        <w:t>Backlog</w:t>
      </w:r>
      <w:proofErr w:type="spellEnd"/>
      <w:r>
        <w:rPr>
          <w:lang w:val="es-ES"/>
        </w:rPr>
        <w:t xml:space="preserve"> </w:t>
      </w:r>
      <w:proofErr w:type="spellStart"/>
      <w:r>
        <w:rPr>
          <w:lang w:val="es-ES"/>
        </w:rPr>
        <w:t>Items</w:t>
      </w:r>
      <w:proofErr w:type="spellEnd"/>
      <w:r>
        <w:rPr>
          <w:lang w:val="es-ES"/>
        </w:rPr>
        <w:t xml:space="preserve"> </w:t>
      </w:r>
    </w:p>
    <w:p w:rsidR="00094B25" w:rsidRDefault="00094B25" w:rsidP="00CD7466">
      <w:pPr>
        <w:numPr>
          <w:ilvl w:val="1"/>
          <w:numId w:val="9"/>
        </w:numPr>
        <w:spacing w:before="0" w:line="276" w:lineRule="auto"/>
        <w:ind w:hanging="306"/>
        <w:jc w:val="left"/>
        <w:rPr>
          <w:lang w:val="es-ES"/>
        </w:rPr>
      </w:pPr>
      <w:r>
        <w:rPr>
          <w:lang w:val="es-ES"/>
        </w:rPr>
        <w:t xml:space="preserve">Sprint </w:t>
      </w:r>
      <w:proofErr w:type="spellStart"/>
      <w:r>
        <w:rPr>
          <w:lang w:val="es-ES"/>
        </w:rPr>
        <w:t>Backlog</w:t>
      </w:r>
      <w:proofErr w:type="spellEnd"/>
    </w:p>
    <w:p w:rsidR="00094B25" w:rsidRDefault="00094B25" w:rsidP="00CD7466">
      <w:pPr>
        <w:numPr>
          <w:ilvl w:val="1"/>
          <w:numId w:val="9"/>
        </w:numPr>
        <w:spacing w:before="0" w:line="276" w:lineRule="auto"/>
        <w:ind w:hanging="306"/>
        <w:jc w:val="left"/>
        <w:rPr>
          <w:lang w:val="es-ES"/>
        </w:rPr>
      </w:pPr>
      <w:r>
        <w:rPr>
          <w:lang w:val="es-ES"/>
        </w:rPr>
        <w:t xml:space="preserve">Listado de Sprint </w:t>
      </w:r>
      <w:proofErr w:type="spellStart"/>
      <w:r>
        <w:rPr>
          <w:lang w:val="es-ES"/>
        </w:rPr>
        <w:t>Backlog</w:t>
      </w:r>
      <w:proofErr w:type="spellEnd"/>
      <w:r>
        <w:rPr>
          <w:lang w:val="es-ES"/>
        </w:rPr>
        <w:t xml:space="preserve"> </w:t>
      </w:r>
      <w:proofErr w:type="spellStart"/>
      <w:r>
        <w:rPr>
          <w:lang w:val="es-ES"/>
        </w:rPr>
        <w:t>Items</w:t>
      </w:r>
      <w:proofErr w:type="spellEnd"/>
    </w:p>
    <w:p w:rsidR="00094B25" w:rsidRDefault="00094B25" w:rsidP="00CD7466">
      <w:pPr>
        <w:pStyle w:val="Prrafodelista"/>
        <w:numPr>
          <w:ilvl w:val="0"/>
          <w:numId w:val="15"/>
        </w:numPr>
        <w:rPr>
          <w:lang w:val="es-ES"/>
        </w:rPr>
      </w:pPr>
      <w:r>
        <w:rPr>
          <w:lang w:val="es-ES"/>
        </w:rPr>
        <w:t>Métricas:</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Velocity</w:t>
      </w:r>
      <w:proofErr w:type="spellEnd"/>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Burndown</w:t>
      </w:r>
      <w:proofErr w:type="spellEnd"/>
      <w:r w:rsidRPr="00094B25">
        <w:rPr>
          <w:lang w:val="es-ES"/>
        </w:rPr>
        <w:t xml:space="preserve"> Chart</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Deferred</w:t>
      </w:r>
      <w:proofErr w:type="spellEnd"/>
      <w:r w:rsidRPr="00094B25">
        <w:rPr>
          <w:lang w:val="es-ES"/>
        </w:rPr>
        <w:t xml:space="preserve"> ratio</w:t>
      </w:r>
    </w:p>
    <w:p w:rsidR="00094B25" w:rsidRPr="009A5FFD" w:rsidRDefault="00094B25" w:rsidP="00CD7466">
      <w:pPr>
        <w:numPr>
          <w:ilvl w:val="1"/>
          <w:numId w:val="9"/>
        </w:numPr>
        <w:spacing w:before="0" w:line="276" w:lineRule="auto"/>
        <w:ind w:hanging="306"/>
        <w:jc w:val="left"/>
        <w:rPr>
          <w:lang w:val="es-ES"/>
        </w:rPr>
      </w:pPr>
      <w:proofErr w:type="spellStart"/>
      <w:r w:rsidRPr="00094B25">
        <w:rPr>
          <w:lang w:val="es-ES"/>
        </w:rPr>
        <w:t>Release</w:t>
      </w:r>
      <w:proofErr w:type="spellEnd"/>
      <w:r w:rsidRPr="00094B25">
        <w:rPr>
          <w:lang w:val="es-ES"/>
        </w:rPr>
        <w:t xml:space="preserve"> </w:t>
      </w:r>
      <w:proofErr w:type="spellStart"/>
      <w:r w:rsidRPr="00094B25">
        <w:rPr>
          <w:lang w:val="es-ES"/>
        </w:rPr>
        <w:t>Burndown</w:t>
      </w:r>
      <w:proofErr w:type="spellEnd"/>
    </w:p>
    <w:p w:rsidR="00556D37" w:rsidRDefault="00556D37">
      <w:pPr>
        <w:spacing w:before="0" w:after="200" w:line="276" w:lineRule="auto"/>
        <w:ind w:firstLine="0"/>
        <w:jc w:val="left"/>
        <w:rPr>
          <w:lang w:val="es-ES"/>
        </w:rPr>
      </w:pPr>
      <w:r>
        <w:rPr>
          <w:lang w:val="es-ES"/>
        </w:rPr>
        <w:br w:type="page"/>
      </w:r>
    </w:p>
    <w:p w:rsidR="00556D37" w:rsidRDefault="00C57D48" w:rsidP="00556D37">
      <w:pPr>
        <w:pStyle w:val="Ttulo1"/>
        <w:numPr>
          <w:ilvl w:val="0"/>
          <w:numId w:val="1"/>
        </w:numPr>
        <w:ind w:left="1066" w:hanging="709"/>
      </w:pPr>
      <w:bookmarkStart w:id="91" w:name="_Toc292328381"/>
      <w:r>
        <w:lastRenderedPageBreak/>
        <w:t>Equipos</w:t>
      </w:r>
      <w:r w:rsidR="00556D37">
        <w:t xml:space="preserve"> De Trabajo</w:t>
      </w:r>
      <w:bookmarkEnd w:id="91"/>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Nº1</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 xml:space="preserve">Intel® Core™2 </w:t>
      </w:r>
      <w:proofErr w:type="spellStart"/>
      <w:r>
        <w:rPr>
          <w:rFonts w:asciiTheme="minorHAnsi" w:hAnsiTheme="minorHAnsi" w:cstheme="minorHAnsi"/>
        </w:rPr>
        <w:t>Duo</w:t>
      </w:r>
      <w:proofErr w:type="spellEnd"/>
      <w:r>
        <w:rPr>
          <w:rFonts w:asciiTheme="minorHAnsi" w:hAnsiTheme="minorHAnsi" w:cstheme="minorHAnsi"/>
        </w:rPr>
        <w:t xml:space="preserve"> </w:t>
      </w:r>
      <w:proofErr w:type="spellStart"/>
      <w:r>
        <w:rPr>
          <w:rFonts w:asciiTheme="minorHAnsi" w:hAnsiTheme="minorHAnsi" w:cstheme="minorHAnsi"/>
        </w:rPr>
        <w:t>Processor</w:t>
      </w:r>
      <w:proofErr w:type="spellEnd"/>
      <w:r>
        <w:rPr>
          <w:rFonts w:asciiTheme="minorHAnsi" w:hAnsiTheme="minorHAnsi" w:cstheme="minorHAnsi"/>
        </w:rPr>
        <w:t xml:space="preserve"> T6400 2.0</w:t>
      </w:r>
      <w:r w:rsidRPr="001746FB">
        <w:rPr>
          <w:rFonts w:asciiTheme="minorHAnsi" w:hAnsiTheme="minorHAnsi" w:cstheme="minorHAnsi"/>
        </w:rPr>
        <w:t>GHz</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Pr>
          <w:rFonts w:asciiTheme="minorHAnsi" w:hAnsiTheme="minorHAnsi" w:cstheme="minorHAnsi"/>
        </w:rPr>
        <w:t xml:space="preserve"> 64 bits</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7"/>
        </w:numPr>
        <w:spacing w:beforeLines="240" w:before="576" w:line="276" w:lineRule="auto"/>
        <w:rPr>
          <w:rFonts w:asciiTheme="minorHAnsi" w:hAnsiTheme="minorHAnsi" w:cstheme="minorHAnsi"/>
        </w:rPr>
      </w:pPr>
      <w:r>
        <w:rPr>
          <w:rFonts w:asciiTheme="minorHAnsi" w:hAnsiTheme="minorHAnsi" w:cstheme="minorHAnsi"/>
        </w:rPr>
        <w:t>250GB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16"/>
        </w:numPr>
        <w:spacing w:beforeLines="240" w:before="576" w:line="276" w:lineRule="auto"/>
        <w:rPr>
          <w:rFonts w:asciiTheme="minorHAnsi" w:hAnsiTheme="minorHAnsi" w:cstheme="minorHAnsi"/>
        </w:rPr>
      </w:pPr>
      <w:r w:rsidRPr="001746FB">
        <w:rPr>
          <w:rFonts w:asciiTheme="minorHAnsi" w:hAnsiTheme="minorHAnsi" w:cstheme="minorHAnsi"/>
        </w:rPr>
        <w:t>PC Nº2</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 xml:space="preserve">Intel® Core™2 </w:t>
      </w:r>
      <w:proofErr w:type="spellStart"/>
      <w:r w:rsidRPr="001746FB">
        <w:rPr>
          <w:rFonts w:asciiTheme="minorHAnsi" w:hAnsiTheme="minorHAnsi" w:cstheme="minorHAnsi"/>
        </w:rPr>
        <w:t>Duo</w:t>
      </w:r>
      <w:proofErr w:type="spellEnd"/>
      <w:r w:rsidRPr="001746FB">
        <w:rPr>
          <w:rFonts w:asciiTheme="minorHAnsi" w:hAnsiTheme="minorHAnsi" w:cstheme="minorHAnsi"/>
        </w:rPr>
        <w:t xml:space="preserve"> </w:t>
      </w:r>
      <w:proofErr w:type="spellStart"/>
      <w:r w:rsidRPr="001746FB">
        <w:rPr>
          <w:rFonts w:asciiTheme="minorHAnsi" w:hAnsiTheme="minorHAnsi" w:cstheme="minorHAnsi"/>
        </w:rPr>
        <w:t>Processor</w:t>
      </w:r>
      <w:proofErr w:type="spellEnd"/>
      <w:r w:rsidRPr="001746FB">
        <w:rPr>
          <w:rFonts w:asciiTheme="minorHAnsi" w:hAnsiTheme="minorHAnsi" w:cstheme="minorHAnsi"/>
        </w:rPr>
        <w:t xml:space="preserve"> T</w:t>
      </w:r>
      <w:r w:rsidR="00B64A26">
        <w:rPr>
          <w:rFonts w:asciiTheme="minorHAnsi" w:hAnsiTheme="minorHAnsi" w:cstheme="minorHAnsi"/>
        </w:rPr>
        <w:t>5670</w:t>
      </w:r>
      <w:r w:rsidRPr="001746FB">
        <w:rPr>
          <w:rFonts w:asciiTheme="minorHAnsi" w:hAnsiTheme="minorHAnsi" w:cstheme="minorHAnsi"/>
        </w:rPr>
        <w:t xml:space="preserve"> </w:t>
      </w:r>
      <w:r w:rsidR="00B64A26">
        <w:rPr>
          <w:rFonts w:asciiTheme="minorHAnsi" w:hAnsiTheme="minorHAnsi" w:cstheme="minorHAnsi"/>
        </w:rPr>
        <w:t>1.80</w:t>
      </w:r>
      <w:r w:rsidRPr="001746FB">
        <w:rPr>
          <w:rFonts w:asciiTheme="minorHAnsi" w:hAnsiTheme="minorHAnsi" w:cstheme="minorHAnsi"/>
        </w:rPr>
        <w:t>GHz</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sidRPr="001746FB">
        <w:rPr>
          <w:rFonts w:asciiTheme="minorHAnsi" w:hAnsiTheme="minorHAnsi" w:cstheme="minorHAnsi"/>
        </w:rPr>
        <w:t>Sist</w:t>
      </w:r>
      <w:r>
        <w:rPr>
          <w:rFonts w:asciiTheme="minorHAnsi" w:hAnsiTheme="minorHAnsi" w:cstheme="minorHAnsi"/>
        </w:rPr>
        <w:t xml:space="preserve">ema Operativo Windows </w:t>
      </w:r>
      <w:r w:rsidR="00144AE5">
        <w:rPr>
          <w:rFonts w:asciiTheme="minorHAnsi" w:hAnsiTheme="minorHAnsi" w:cstheme="minorHAnsi"/>
        </w:rPr>
        <w:t xml:space="preserve">7 </w:t>
      </w:r>
      <w:proofErr w:type="spellStart"/>
      <w:r w:rsidR="00144AE5">
        <w:rPr>
          <w:rFonts w:asciiTheme="minorHAnsi" w:hAnsiTheme="minorHAnsi" w:cstheme="minorHAnsi"/>
        </w:rPr>
        <w:t>Ultimate</w:t>
      </w:r>
      <w:proofErr w:type="spellEnd"/>
      <w:r w:rsidR="00144AE5">
        <w:rPr>
          <w:rFonts w:asciiTheme="minorHAnsi" w:hAnsiTheme="minorHAnsi" w:cstheme="minorHAnsi"/>
        </w:rPr>
        <w:t xml:space="preserve"> 64 bits</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3GB de Memoria RAM</w:t>
      </w:r>
    </w:p>
    <w:p w:rsidR="00556D37" w:rsidRPr="001746FB" w:rsidRDefault="00556D37" w:rsidP="00CD7466">
      <w:pPr>
        <w:pStyle w:val="Prrafodelista"/>
        <w:numPr>
          <w:ilvl w:val="2"/>
          <w:numId w:val="18"/>
        </w:numPr>
        <w:spacing w:beforeLines="240" w:before="576" w:line="276" w:lineRule="auto"/>
        <w:rPr>
          <w:rFonts w:asciiTheme="minorHAnsi" w:hAnsiTheme="minorHAnsi" w:cstheme="minorHAnsi"/>
        </w:rPr>
      </w:pPr>
      <w:r>
        <w:rPr>
          <w:rFonts w:asciiTheme="minorHAnsi" w:hAnsiTheme="minorHAnsi" w:cstheme="minorHAnsi"/>
        </w:rPr>
        <w:t>320GB de Disco Rígido SATA2</w:t>
      </w:r>
    </w:p>
    <w:p w:rsidR="00556D37" w:rsidRPr="001746FB"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Nº3</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r w:rsidRPr="00556D37">
        <w:rPr>
          <w:rFonts w:asciiTheme="minorHAnsi" w:hAnsiTheme="minorHAnsi" w:cstheme="minorHAnsi"/>
          <w:lang w:val="en-US"/>
        </w:rPr>
        <w:t xml:space="preserve">AMD </w:t>
      </w:r>
      <w:proofErr w:type="spellStart"/>
      <w:r w:rsidRPr="00556D37">
        <w:rPr>
          <w:rFonts w:asciiTheme="minorHAnsi" w:hAnsiTheme="minorHAnsi" w:cstheme="minorHAnsi"/>
          <w:lang w:val="en-US"/>
        </w:rPr>
        <w:t>Phenom</w:t>
      </w:r>
      <w:proofErr w:type="spellEnd"/>
      <w:r w:rsidRPr="00556D37">
        <w:rPr>
          <w:rFonts w:asciiTheme="minorHAnsi" w:hAnsiTheme="minorHAnsi" w:cstheme="minorHAnsi"/>
          <w:lang w:val="en-US"/>
        </w:rPr>
        <w:t xml:space="preserve">  II N830 Triple-Core 2.10Ghz</w:t>
      </w:r>
    </w:p>
    <w:p w:rsidR="00556D37" w:rsidRPr="00556D37" w:rsidRDefault="00556D37" w:rsidP="00CD7466">
      <w:pPr>
        <w:pStyle w:val="Prrafodelista"/>
        <w:numPr>
          <w:ilvl w:val="2"/>
          <w:numId w:val="19"/>
        </w:numPr>
        <w:spacing w:beforeLines="240" w:before="576" w:line="276" w:lineRule="auto"/>
        <w:rPr>
          <w:rFonts w:asciiTheme="minorHAnsi" w:hAnsiTheme="minorHAnsi" w:cstheme="minorHAnsi"/>
          <w:lang w:val="en-US"/>
        </w:rPr>
      </w:pPr>
      <w:proofErr w:type="spellStart"/>
      <w:r w:rsidRPr="00556D37">
        <w:rPr>
          <w:rFonts w:asciiTheme="minorHAnsi" w:hAnsiTheme="minorHAnsi" w:cstheme="minorHAnsi"/>
          <w:lang w:val="en-US"/>
        </w:rPr>
        <w:t>Sistema</w:t>
      </w:r>
      <w:proofErr w:type="spellEnd"/>
      <w:r w:rsidRPr="00556D37">
        <w:rPr>
          <w:rFonts w:asciiTheme="minorHAnsi" w:hAnsiTheme="minorHAnsi" w:cstheme="minorHAnsi"/>
          <w:lang w:val="en-US"/>
        </w:rPr>
        <w:t xml:space="preserve"> </w:t>
      </w:r>
      <w:proofErr w:type="spellStart"/>
      <w:r w:rsidRPr="00556D37">
        <w:rPr>
          <w:rFonts w:asciiTheme="minorHAnsi" w:hAnsiTheme="minorHAnsi" w:cstheme="minorHAnsi"/>
          <w:lang w:val="en-US"/>
        </w:rPr>
        <w:t>Operativo</w:t>
      </w:r>
      <w:proofErr w:type="spellEnd"/>
      <w:r w:rsidRPr="00556D37">
        <w:rPr>
          <w:rFonts w:asciiTheme="minorHAnsi" w:hAnsiTheme="minorHAnsi" w:cstheme="minorHAnsi"/>
          <w:lang w:val="en-US"/>
        </w:rPr>
        <w:t xml:space="preserve"> Windows 7 Home Premium 64 bits</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4GB de Memoria RAM</w:t>
      </w:r>
    </w:p>
    <w:p w:rsidR="00556D37" w:rsidRPr="001746FB" w:rsidRDefault="00556D37" w:rsidP="00CD7466">
      <w:pPr>
        <w:pStyle w:val="Prrafodelista"/>
        <w:numPr>
          <w:ilvl w:val="2"/>
          <w:numId w:val="19"/>
        </w:numPr>
        <w:spacing w:beforeLines="240" w:before="576" w:line="276" w:lineRule="auto"/>
        <w:rPr>
          <w:rFonts w:asciiTheme="minorHAnsi" w:hAnsiTheme="minorHAnsi" w:cstheme="minorHAnsi"/>
        </w:rPr>
      </w:pPr>
      <w:r>
        <w:rPr>
          <w:rFonts w:asciiTheme="minorHAnsi" w:hAnsiTheme="minorHAnsi" w:cstheme="minorHAnsi"/>
        </w:rPr>
        <w:t>640GB de Disco Rígido SATA2</w:t>
      </w:r>
    </w:p>
    <w:p w:rsidR="00556D37" w:rsidRDefault="00556D37" w:rsidP="00556D37">
      <w:pPr>
        <w:pStyle w:val="Prrafodelista"/>
        <w:spacing w:beforeLines="240" w:before="576"/>
        <w:ind w:left="1440"/>
        <w:rPr>
          <w:rFonts w:asciiTheme="minorHAnsi" w:hAnsiTheme="minorHAnsi" w:cstheme="minorHAnsi"/>
        </w:rPr>
      </w:pPr>
    </w:p>
    <w:p w:rsidR="00556D37" w:rsidRPr="001746FB" w:rsidRDefault="00556D37" w:rsidP="00CD7466">
      <w:pPr>
        <w:pStyle w:val="Prrafodelista"/>
        <w:numPr>
          <w:ilvl w:val="1"/>
          <w:numId w:val="6"/>
        </w:numPr>
        <w:spacing w:beforeLines="240" w:before="576" w:line="276" w:lineRule="auto"/>
        <w:rPr>
          <w:rFonts w:asciiTheme="minorHAnsi" w:hAnsiTheme="minorHAnsi" w:cstheme="minorHAnsi"/>
        </w:rPr>
      </w:pPr>
      <w:r w:rsidRPr="001746FB">
        <w:rPr>
          <w:rFonts w:asciiTheme="minorHAnsi" w:hAnsiTheme="minorHAnsi" w:cstheme="minorHAnsi"/>
        </w:rPr>
        <w:t>PC Nº4</w:t>
      </w:r>
    </w:p>
    <w:p w:rsidR="00556D37" w:rsidRPr="003977E3" w:rsidRDefault="00556D37" w:rsidP="00CD7466">
      <w:pPr>
        <w:pStyle w:val="Prrafodelista"/>
        <w:numPr>
          <w:ilvl w:val="2"/>
          <w:numId w:val="20"/>
        </w:numPr>
        <w:spacing w:beforeLines="240" w:before="576" w:line="276" w:lineRule="auto"/>
        <w:rPr>
          <w:rFonts w:asciiTheme="minorHAnsi" w:hAnsiTheme="minorHAnsi" w:cstheme="minorHAnsi"/>
          <w:lang w:val="en-US"/>
        </w:rPr>
      </w:pPr>
      <w:r w:rsidRPr="003977E3">
        <w:rPr>
          <w:rFonts w:asciiTheme="minorHAnsi" w:hAnsiTheme="minorHAnsi" w:cstheme="minorHAnsi"/>
          <w:lang w:val="en-US"/>
        </w:rPr>
        <w:t>Intel® Core™ i5 M 430 2.27 GHz</w:t>
      </w:r>
    </w:p>
    <w:p w:rsidR="00556D37" w:rsidRDefault="00556D37" w:rsidP="00CD7466">
      <w:pPr>
        <w:pStyle w:val="Prrafodelista"/>
        <w:numPr>
          <w:ilvl w:val="2"/>
          <w:numId w:val="20"/>
        </w:numPr>
        <w:spacing w:beforeLines="240" w:before="576" w:line="276" w:lineRule="auto"/>
        <w:rPr>
          <w:rFonts w:asciiTheme="minorHAnsi" w:hAnsiTheme="minorHAnsi" w:cstheme="minorHAnsi"/>
        </w:rPr>
      </w:pPr>
      <w:r w:rsidRPr="001746FB">
        <w:rPr>
          <w:rFonts w:asciiTheme="minorHAnsi" w:hAnsiTheme="minorHAnsi" w:cstheme="minorHAnsi"/>
        </w:rPr>
        <w:t xml:space="preserve">Sistema Operativo Windows </w:t>
      </w:r>
      <w:r>
        <w:rPr>
          <w:rFonts w:asciiTheme="minorHAnsi" w:hAnsiTheme="minorHAnsi" w:cstheme="minorHAnsi"/>
        </w:rPr>
        <w:t xml:space="preserve">7 </w:t>
      </w:r>
      <w:proofErr w:type="spellStart"/>
      <w:r>
        <w:rPr>
          <w:rFonts w:asciiTheme="minorHAnsi" w:hAnsiTheme="minorHAnsi" w:cstheme="minorHAnsi"/>
        </w:rPr>
        <w:t>Ultimate</w:t>
      </w:r>
      <w:proofErr w:type="spellEnd"/>
      <w:r w:rsidRPr="001746FB">
        <w:rPr>
          <w:rFonts w:asciiTheme="minorHAnsi" w:hAnsiTheme="minorHAnsi" w:cstheme="minorHAnsi"/>
        </w:rPr>
        <w:t xml:space="preserve"> </w:t>
      </w:r>
      <w:r>
        <w:rPr>
          <w:rFonts w:asciiTheme="minorHAnsi" w:hAnsiTheme="minorHAnsi" w:cstheme="minorHAnsi"/>
        </w:rPr>
        <w:t>64 bits</w:t>
      </w:r>
    </w:p>
    <w:p w:rsidR="00556D37" w:rsidRPr="001746FB" w:rsidRDefault="00556D37" w:rsidP="00CD7466">
      <w:pPr>
        <w:pStyle w:val="Prrafodelista"/>
        <w:numPr>
          <w:ilvl w:val="2"/>
          <w:numId w:val="20"/>
        </w:numPr>
        <w:spacing w:beforeLines="240" w:before="576" w:line="276" w:lineRule="auto"/>
        <w:rPr>
          <w:rFonts w:asciiTheme="minorHAnsi" w:hAnsiTheme="minorHAnsi" w:cstheme="minorHAnsi"/>
        </w:rPr>
      </w:pPr>
      <w:r>
        <w:rPr>
          <w:rFonts w:asciiTheme="minorHAnsi" w:hAnsiTheme="minorHAnsi" w:cstheme="minorHAnsi"/>
        </w:rPr>
        <w:t>4</w:t>
      </w:r>
      <w:r w:rsidRPr="001746FB">
        <w:rPr>
          <w:rFonts w:asciiTheme="minorHAnsi" w:hAnsiTheme="minorHAnsi" w:cstheme="minorHAnsi"/>
        </w:rPr>
        <w:t>GB de Memoria RAM</w:t>
      </w:r>
    </w:p>
    <w:p w:rsidR="00556D37" w:rsidRDefault="00556D37" w:rsidP="00CD7466">
      <w:pPr>
        <w:pStyle w:val="Prrafodelista"/>
        <w:numPr>
          <w:ilvl w:val="2"/>
          <w:numId w:val="20"/>
        </w:numPr>
      </w:pPr>
      <w:r w:rsidRPr="00012C15">
        <w:t>250GB de Disco Rígido SATA2</w:t>
      </w:r>
    </w:p>
    <w:p w:rsidR="007D0418" w:rsidRDefault="007D0418">
      <w:pPr>
        <w:spacing w:before="0" w:after="200" w:line="276" w:lineRule="auto"/>
        <w:ind w:firstLine="0"/>
        <w:jc w:val="left"/>
      </w:pPr>
      <w:r>
        <w:br w:type="page"/>
      </w:r>
    </w:p>
    <w:bookmarkStart w:id="92" w:name="_Toc292328382" w:displacedByCustomXml="next"/>
    <w:sdt>
      <w:sdtPr>
        <w:rPr>
          <w:rFonts w:ascii="Calibri" w:hAnsi="Calibri"/>
          <w:b w:val="0"/>
          <w:bCs w:val="0"/>
          <w:smallCaps w:val="0"/>
          <w:color w:val="auto"/>
          <w:sz w:val="22"/>
          <w:szCs w:val="22"/>
          <w:lang w:val="es-ES"/>
        </w:rPr>
        <w:id w:val="599073364"/>
        <w:docPartObj>
          <w:docPartGallery w:val="Bibliographies"/>
          <w:docPartUnique/>
        </w:docPartObj>
      </w:sdtPr>
      <w:sdtEndPr>
        <w:rPr>
          <w:lang w:val="es-AR"/>
        </w:rPr>
      </w:sdtEndPr>
      <w:sdtContent>
        <w:p w:rsidR="00FE48D3" w:rsidRDefault="00FE48D3" w:rsidP="00FE48D3">
          <w:pPr>
            <w:pStyle w:val="Ttulo1"/>
            <w:numPr>
              <w:ilvl w:val="0"/>
              <w:numId w:val="1"/>
            </w:numPr>
            <w:ind w:left="1066" w:hanging="709"/>
          </w:pPr>
          <w:r w:rsidRPr="00FE48D3">
            <w:t>Bibliografía</w:t>
          </w:r>
          <w:bookmarkEnd w:id="92"/>
        </w:p>
        <w:sdt>
          <w:sdtPr>
            <w:id w:val="111145805"/>
            <w:bibliography/>
          </w:sdtPr>
          <w:sdtEndPr/>
          <w:sdtContent>
            <w:p w:rsidR="00FE48D3" w:rsidRDefault="00FE48D3" w:rsidP="003979F9">
              <w:pPr>
                <w:pStyle w:val="Bibliografa"/>
                <w:numPr>
                  <w:ilvl w:val="0"/>
                  <w:numId w:val="42"/>
                </w:numPr>
                <w:rPr>
                  <w:noProof/>
                </w:rPr>
              </w:pPr>
              <w:r>
                <w:fldChar w:fldCharType="begin"/>
              </w:r>
              <w:r>
                <w:instrText>BIBLIOGRAPHY</w:instrText>
              </w:r>
              <w:r>
                <w:fldChar w:fldCharType="separate"/>
              </w:r>
              <w:r>
                <w:rPr>
                  <w:noProof/>
                </w:rPr>
                <w:t xml:space="preserve">Escuela Las Pías. (2011). Ideario. </w:t>
              </w:r>
              <w:r>
                <w:rPr>
                  <w:i/>
                  <w:iCs/>
                  <w:noProof/>
                </w:rPr>
                <w:t>Ideario Escuela Las Pías</w:t>
              </w:r>
              <w:r>
                <w:rPr>
                  <w:noProof/>
                </w:rPr>
                <w:t>.</w:t>
              </w:r>
            </w:p>
            <w:p w:rsidR="00525DAA" w:rsidRDefault="00FE48D3" w:rsidP="00525DAA">
              <w:pPr>
                <w:pStyle w:val="Bibliografa"/>
                <w:numPr>
                  <w:ilvl w:val="0"/>
                  <w:numId w:val="42"/>
                </w:numPr>
                <w:rPr>
                  <w:noProof/>
                </w:rPr>
              </w:pPr>
              <w:r>
                <w:rPr>
                  <w:noProof/>
                </w:rPr>
                <w:t xml:space="preserve">Pastorino, L. (2011). </w:t>
              </w:r>
              <w:r>
                <w:rPr>
                  <w:i/>
                  <w:iCs/>
                  <w:noProof/>
                </w:rPr>
                <w:t>La Plantilla.</w:t>
              </w:r>
              <w:r>
                <w:rPr>
                  <w:noProof/>
                </w:rPr>
                <w:t xml:space="preserve"> Córdoba: BLPM.</w:t>
              </w:r>
            </w:p>
            <w:p w:rsidR="00525DAA" w:rsidRDefault="00204BDB" w:rsidP="00204BDB">
              <w:pPr>
                <w:pStyle w:val="Prrafodelista"/>
                <w:numPr>
                  <w:ilvl w:val="0"/>
                  <w:numId w:val="42"/>
                </w:numPr>
                <w:rPr>
                  <w:lang w:val="en-US"/>
                </w:rPr>
              </w:pPr>
              <w:r w:rsidRPr="00204BDB">
                <w:rPr>
                  <w:lang w:val="en-US"/>
                </w:rPr>
                <w:t xml:space="preserve">ScrumUP: Agile with Scrum and RUP  </w:t>
              </w:r>
              <w:r>
                <w:rPr>
                  <w:lang w:val="en-US"/>
                </w:rPr>
                <w:t>www.scrumup.eu</w:t>
              </w:r>
            </w:p>
            <w:p w:rsidR="00204BDB" w:rsidRPr="00204BDB" w:rsidRDefault="00204BDB" w:rsidP="00204BDB">
              <w:pPr>
                <w:pStyle w:val="Prrafodelista"/>
                <w:numPr>
                  <w:ilvl w:val="0"/>
                  <w:numId w:val="42"/>
                </w:numPr>
                <w:rPr>
                  <w:lang w:val="en-US"/>
                </w:rPr>
              </w:pPr>
              <w:r>
                <w:rPr>
                  <w:lang w:val="en-US"/>
                </w:rPr>
                <w:t xml:space="preserve">OpenUP: </w:t>
              </w:r>
              <w:r w:rsidRPr="00204BDB">
                <w:rPr>
                  <w:lang w:val="en-US"/>
                </w:rPr>
                <w:t>http://epf.eclipse.org/wikis/openup/index.htm</w:t>
              </w:r>
            </w:p>
            <w:p w:rsidR="00525DAA" w:rsidRPr="00204BDB" w:rsidRDefault="00525DAA" w:rsidP="00525DAA">
              <w:pPr>
                <w:rPr>
                  <w:lang w:val="en-US"/>
                </w:rPr>
              </w:pPr>
            </w:p>
            <w:p w:rsidR="00FE48D3" w:rsidRDefault="00FE48D3" w:rsidP="00FE48D3">
              <w:r>
                <w:rPr>
                  <w:b/>
                  <w:bCs/>
                </w:rPr>
                <w:fldChar w:fldCharType="end"/>
              </w:r>
            </w:p>
          </w:sdtContent>
        </w:sdt>
      </w:sdtContent>
    </w:sdt>
    <w:p w:rsidR="00974A84" w:rsidRDefault="00974A84">
      <w:pPr>
        <w:spacing w:before="0" w:after="200" w:line="276" w:lineRule="auto"/>
        <w:ind w:firstLine="0"/>
        <w:contextualSpacing w:val="0"/>
        <w:jc w:val="left"/>
        <w:rPr>
          <w:rFonts w:ascii="Cambria" w:hAnsi="Cambria"/>
          <w:b/>
          <w:bCs/>
          <w:smallCaps/>
          <w:color w:val="365F91"/>
          <w:sz w:val="28"/>
          <w:szCs w:val="28"/>
        </w:rPr>
      </w:pPr>
      <w:r>
        <w:br w:type="page"/>
      </w:r>
    </w:p>
    <w:p w:rsidR="00FE48D3" w:rsidRDefault="00450A9C" w:rsidP="00CD6756">
      <w:pPr>
        <w:pStyle w:val="Ttulo1"/>
        <w:numPr>
          <w:ilvl w:val="0"/>
          <w:numId w:val="1"/>
        </w:numPr>
        <w:pBdr>
          <w:bottom w:val="single" w:sz="4" w:space="2" w:color="auto"/>
        </w:pBdr>
        <w:ind w:left="1066" w:hanging="709"/>
        <w:rPr>
          <w:lang w:val="es-ES"/>
        </w:rPr>
      </w:pPr>
      <w:bookmarkStart w:id="93" w:name="_Toc292328383"/>
      <w:r>
        <w:rPr>
          <w:lang w:val="es-ES"/>
        </w:rPr>
        <w:lastRenderedPageBreak/>
        <w:t>Glosario De Términos y</w:t>
      </w:r>
      <w:r w:rsidR="00690EEE">
        <w:rPr>
          <w:lang w:val="es-ES"/>
        </w:rPr>
        <w:t xml:space="preserve"> Acrónimos</w:t>
      </w:r>
      <w:bookmarkEnd w:id="93"/>
    </w:p>
    <w:p w:rsidR="00CD6756" w:rsidRPr="00CD6756" w:rsidRDefault="00CD6756" w:rsidP="00CD6756">
      <w:pPr>
        <w:rPr>
          <w:lang w:val="es-ES"/>
        </w:rPr>
      </w:pPr>
    </w:p>
    <w:p w:rsidR="00BA5743" w:rsidRDefault="00BA5743" w:rsidP="00BA5743">
      <w:pPr>
        <w:pStyle w:val="Prrafodelista"/>
        <w:numPr>
          <w:ilvl w:val="0"/>
          <w:numId w:val="43"/>
        </w:numPr>
        <w:spacing w:before="0" w:after="200" w:line="276" w:lineRule="auto"/>
      </w:pPr>
      <w:proofErr w:type="spellStart"/>
      <w:r>
        <w:t>Backlog</w:t>
      </w:r>
      <w:proofErr w:type="spellEnd"/>
      <w:r>
        <w:t xml:space="preserve"> del producto: El </w:t>
      </w:r>
      <w:proofErr w:type="spellStart"/>
      <w:r>
        <w:t>Backlog</w:t>
      </w:r>
      <w:proofErr w:type="spellEnd"/>
      <w:r>
        <w:t xml:space="preserve"> del Producto (o "</w:t>
      </w:r>
      <w:proofErr w:type="spellStart"/>
      <w:r>
        <w:t>product</w:t>
      </w:r>
      <w:proofErr w:type="spellEnd"/>
      <w:r>
        <w:t xml:space="preserve"> </w:t>
      </w:r>
      <w:proofErr w:type="spellStart"/>
      <w:r>
        <w:t>backlog</w:t>
      </w:r>
      <w:proofErr w:type="spellEnd"/>
      <w:r>
        <w:t xml:space="preserve">") contiene los requerimientos del sistema, expresados como una lista priorizada de elementos del </w:t>
      </w:r>
      <w:proofErr w:type="spellStart"/>
      <w:r>
        <w:t>backlog</w:t>
      </w:r>
      <w:proofErr w:type="spellEnd"/>
      <w:r>
        <w:t xml:space="preserve"> del producto. Esto incluye requerimientos del cliente funcionales y no funcionales, y también requerimientos técnicos generados por el equipo. </w:t>
      </w:r>
    </w:p>
    <w:p w:rsidR="00BA5743" w:rsidRPr="00BA5743" w:rsidRDefault="00BA5743" w:rsidP="00BA5743">
      <w:pPr>
        <w:pStyle w:val="Prrafodelista"/>
        <w:numPr>
          <w:ilvl w:val="0"/>
          <w:numId w:val="43"/>
        </w:numPr>
        <w:spacing w:before="0" w:after="200" w:line="276" w:lineRule="auto"/>
      </w:pPr>
      <w:proofErr w:type="spellStart"/>
      <w:r>
        <w:t>Backlog</w:t>
      </w:r>
      <w:proofErr w:type="spellEnd"/>
      <w:r>
        <w:t xml:space="preserve"> del sprint: Define el trabajo de un sprint, representado por un conjunto de tareas que deben completarse para cumplir los objetivos del sprint, y por un conjunto de elementos seleccionados del </w:t>
      </w:r>
      <w:proofErr w:type="spellStart"/>
      <w:r>
        <w:t>backlog</w:t>
      </w:r>
      <w:proofErr w:type="spellEnd"/>
      <w:r>
        <w:t xml:space="preserve"> del producto.</w:t>
      </w:r>
    </w:p>
    <w:p w:rsidR="00261456" w:rsidRDefault="00261456" w:rsidP="00261456">
      <w:pPr>
        <w:pStyle w:val="Prrafodelista"/>
        <w:numPr>
          <w:ilvl w:val="0"/>
          <w:numId w:val="43"/>
        </w:numPr>
        <w:spacing w:before="240"/>
      </w:pPr>
      <w:r w:rsidRPr="00DE63DD">
        <w:rPr>
          <w:i/>
        </w:rPr>
        <w:t>Curs</w:t>
      </w:r>
      <w:r w:rsidRPr="00911521">
        <w:rPr>
          <w:i/>
        </w:rPr>
        <w:t>o:</w:t>
      </w:r>
      <w:r>
        <w:t xml:space="preserve"> se define como curso al conjunto de alumnos que se encuentran en el mismo nivel de cursado en un año. Por ejemplo: todos los alumnos de 1</w:t>
      </w:r>
      <w:r w:rsidRPr="000E6D8D">
        <w:rPr>
          <w:vertAlign w:val="superscript"/>
        </w:rPr>
        <w:t>er</w:t>
      </w:r>
      <w:r>
        <w:t xml:space="preserve"> año, todos los alumnos de 2</w:t>
      </w:r>
      <w:r w:rsidRPr="000E6D8D">
        <w:rPr>
          <w:vertAlign w:val="superscript"/>
        </w:rPr>
        <w:t>do</w:t>
      </w:r>
      <w:r>
        <w:t xml:space="preserve"> año, etc., sin importar la división a la que pertenezcan.</w:t>
      </w:r>
    </w:p>
    <w:p w:rsidR="00261456" w:rsidRDefault="00261456" w:rsidP="00261456">
      <w:pPr>
        <w:pStyle w:val="Prrafodelista"/>
        <w:numPr>
          <w:ilvl w:val="0"/>
          <w:numId w:val="43"/>
        </w:numPr>
        <w:spacing w:before="0" w:after="200" w:line="276" w:lineRule="auto"/>
      </w:pPr>
      <w:r w:rsidRPr="00DE63DD">
        <w:rPr>
          <w:i/>
        </w:rPr>
        <w:t>División</w:t>
      </w:r>
      <w:r>
        <w:t xml:space="preserve"> o </w:t>
      </w:r>
      <w:r w:rsidRPr="00DE63DD">
        <w:rPr>
          <w:i/>
        </w:rPr>
        <w:t>Sección</w:t>
      </w:r>
      <w:r w:rsidRPr="00911521">
        <w:rPr>
          <w:i/>
        </w:rPr>
        <w:t>:</w:t>
      </w:r>
      <w:r>
        <w:t xml:space="preserve"> se refiere a un subconjunto de alumnos de un curso. Por ejemplo: 1</w:t>
      </w:r>
      <w:r w:rsidRPr="000E6D8D">
        <w:rPr>
          <w:vertAlign w:val="superscript"/>
        </w:rPr>
        <w:t>er</w:t>
      </w:r>
      <w:r>
        <w:t xml:space="preserve"> año sección “A”, 2</w:t>
      </w:r>
      <w:r w:rsidRPr="000E6D8D">
        <w:rPr>
          <w:vertAlign w:val="superscript"/>
        </w:rPr>
        <w:t>do</w:t>
      </w:r>
      <w:r>
        <w:t xml:space="preserve"> año sección “B”, etc.</w:t>
      </w:r>
    </w:p>
    <w:p w:rsidR="00BA5743" w:rsidRDefault="00BA5743" w:rsidP="00BA5743">
      <w:pPr>
        <w:pStyle w:val="Prrafodelista"/>
        <w:numPr>
          <w:ilvl w:val="0"/>
          <w:numId w:val="43"/>
        </w:numPr>
        <w:spacing w:before="0" w:after="200" w:line="276" w:lineRule="auto"/>
      </w:pPr>
      <w:r>
        <w:t xml:space="preserve">Elemento del </w:t>
      </w:r>
      <w:proofErr w:type="spellStart"/>
      <w:r>
        <w:t>backlog</w:t>
      </w:r>
      <w:proofErr w:type="spellEnd"/>
      <w:r>
        <w:t xml:space="preserve"> del producto: En </w:t>
      </w:r>
      <w:proofErr w:type="spellStart"/>
      <w:r>
        <w:t>Scrum</w:t>
      </w:r>
      <w:proofErr w:type="spellEnd"/>
      <w:r>
        <w:t xml:space="preserve">, un elemento del </w:t>
      </w:r>
      <w:proofErr w:type="spellStart"/>
      <w:r>
        <w:t>backlog</w:t>
      </w:r>
      <w:proofErr w:type="spellEnd"/>
      <w:r>
        <w:t xml:space="preserve"> del producto ("PBI" o "</w:t>
      </w:r>
      <w:proofErr w:type="spellStart"/>
      <w:r>
        <w:t>product</w:t>
      </w:r>
      <w:proofErr w:type="spellEnd"/>
      <w:r>
        <w:t xml:space="preserve"> </w:t>
      </w:r>
      <w:proofErr w:type="spellStart"/>
      <w:r>
        <w:t>backlog</w:t>
      </w:r>
      <w:proofErr w:type="spellEnd"/>
      <w:r>
        <w:t xml:space="preserve"> </w:t>
      </w:r>
      <w:proofErr w:type="spellStart"/>
      <w:r>
        <w:t>item</w:t>
      </w:r>
      <w:proofErr w:type="spellEnd"/>
      <w:r>
        <w:t xml:space="preserve">") es una unidad de trabajo lo suficientemente pequeña para que el equipo pueda completarla en un sprint. Los elementos del </w:t>
      </w:r>
      <w:proofErr w:type="spellStart"/>
      <w:r>
        <w:t>backlog</w:t>
      </w:r>
      <w:proofErr w:type="spellEnd"/>
      <w:r>
        <w:t xml:space="preserve"> se descomponen en una o más tareas.</w:t>
      </w:r>
    </w:p>
    <w:p w:rsidR="00857B80" w:rsidRPr="00857B80" w:rsidRDefault="00857B80" w:rsidP="00857B80">
      <w:pPr>
        <w:pStyle w:val="Prrafodelista"/>
        <w:numPr>
          <w:ilvl w:val="0"/>
          <w:numId w:val="43"/>
        </w:numPr>
        <w:spacing w:before="0" w:after="200" w:line="276" w:lineRule="auto"/>
      </w:pPr>
      <w:r w:rsidRPr="00857B80">
        <w:t xml:space="preserve">Estimación ROM (Rough </w:t>
      </w:r>
      <w:proofErr w:type="spellStart"/>
      <w:r w:rsidRPr="00857B80">
        <w:t>Order</w:t>
      </w:r>
      <w:proofErr w:type="spellEnd"/>
      <w:r w:rsidRPr="00857B80">
        <w:t xml:space="preserve"> of </w:t>
      </w:r>
      <w:proofErr w:type="spellStart"/>
      <w:r w:rsidRPr="00857B80">
        <w:t>Magnitude</w:t>
      </w:r>
      <w:proofErr w:type="spellEnd"/>
      <w:r w:rsidRPr="00857B80">
        <w:t xml:space="preserve">): </w:t>
      </w:r>
      <w:r>
        <w:t>Se</w:t>
      </w:r>
      <w:r w:rsidRPr="00857B80">
        <w:t xml:space="preserve"> utiliza durante el inicio de un proyecto para decisiones estratégicas, planificación a largo plazo o simplemente para responder a la pregunta “aproximada</w:t>
      </w:r>
      <w:r w:rsidR="00450A9C">
        <w:t>mente cuánto durará el proyecto</w:t>
      </w:r>
      <w:proofErr w:type="gramStart"/>
      <w:r w:rsidRPr="00857B80">
        <w:t>?</w:t>
      </w:r>
      <w:proofErr w:type="gramEnd"/>
      <w:r w:rsidRPr="00857B80">
        <w:t>”</w:t>
      </w:r>
    </w:p>
    <w:p w:rsidR="00261456" w:rsidRDefault="00261456" w:rsidP="00261456">
      <w:pPr>
        <w:pStyle w:val="Prrafodelista"/>
        <w:numPr>
          <w:ilvl w:val="0"/>
          <w:numId w:val="43"/>
        </w:numPr>
        <w:spacing w:before="0" w:after="200" w:line="276" w:lineRule="auto"/>
      </w:pPr>
      <w:r>
        <w:rPr>
          <w:i/>
        </w:rPr>
        <w:t>Eventos</w:t>
      </w:r>
      <w:r w:rsidRPr="00911521">
        <w:rPr>
          <w:i/>
        </w:rPr>
        <w:t>:</w:t>
      </w:r>
      <w:r>
        <w:t xml:space="preserve"> entiéndase por evento aquellas actividades que no serán llevadas a cabo en el aula perteneciente a una división, por ejemplo, una clase en un laboratorio de la institución o una visita guiada a realizarse fuera del establecimiento.</w:t>
      </w:r>
    </w:p>
    <w:p w:rsidR="00BA5743" w:rsidRDefault="00BA5743" w:rsidP="00BA5743">
      <w:pPr>
        <w:pStyle w:val="Prrafodelista"/>
        <w:numPr>
          <w:ilvl w:val="0"/>
          <w:numId w:val="43"/>
        </w:numPr>
        <w:spacing w:before="0" w:after="200" w:line="276" w:lineRule="auto"/>
      </w:pPr>
      <w:proofErr w:type="spellStart"/>
      <w:r>
        <w:t>Release</w:t>
      </w:r>
      <w:proofErr w:type="spellEnd"/>
      <w:r>
        <w:t xml:space="preserve"> (Entrega): Es la transición de un incremento potencialmente productivo del producto en algo que pueda ser usado rutinariamente. Las entregas suelen ocurrir cuando uno o más </w:t>
      </w:r>
      <w:proofErr w:type="spellStart"/>
      <w:r>
        <w:t>sprints</w:t>
      </w:r>
      <w:proofErr w:type="spellEnd"/>
      <w:r>
        <w:t xml:space="preserve"> resultan en que el producto tiene suficiente valor como para superar el costo de desplegarlo.</w:t>
      </w:r>
    </w:p>
    <w:p w:rsidR="00525DAA" w:rsidRDefault="00525DAA" w:rsidP="00261456">
      <w:pPr>
        <w:pStyle w:val="Prrafodelista"/>
        <w:numPr>
          <w:ilvl w:val="0"/>
          <w:numId w:val="43"/>
        </w:numPr>
        <w:spacing w:before="0" w:after="200" w:line="276" w:lineRule="auto"/>
      </w:pPr>
      <w:r>
        <w:rPr>
          <w:i/>
        </w:rPr>
        <w:t>RUP: Proceso Unificado de Desarrollo.</w:t>
      </w:r>
      <w:r>
        <w:t xml:space="preserve"> </w:t>
      </w:r>
    </w:p>
    <w:p w:rsidR="00BA5743" w:rsidRDefault="00BA5743" w:rsidP="00BA5743">
      <w:pPr>
        <w:pStyle w:val="Prrafodelista"/>
        <w:numPr>
          <w:ilvl w:val="0"/>
          <w:numId w:val="43"/>
        </w:numPr>
        <w:spacing w:before="0" w:after="200" w:line="276" w:lineRule="auto"/>
      </w:pPr>
      <w:proofErr w:type="spellStart"/>
      <w:r>
        <w:t>ScrumMaster</w:t>
      </w:r>
      <w:proofErr w:type="spellEnd"/>
      <w:r>
        <w:t xml:space="preserve">: El </w:t>
      </w:r>
      <w:proofErr w:type="spellStart"/>
      <w:r>
        <w:t>ScrumMaster</w:t>
      </w:r>
      <w:proofErr w:type="spellEnd"/>
      <w:r>
        <w:t xml:space="preserve"> es una facilitador para el equipo y para el Dueño del Producto. En vez de gestionar al equipo, el </w:t>
      </w:r>
      <w:proofErr w:type="spellStart"/>
      <w:r>
        <w:t>ScrumMaster</w:t>
      </w:r>
      <w:proofErr w:type="spellEnd"/>
      <w:r>
        <w:t xml:space="preserve"> trabaja para asistir tanto al equipo como al Dueño del Producto,</w:t>
      </w:r>
    </w:p>
    <w:p w:rsidR="00936196" w:rsidRDefault="00936196" w:rsidP="004D471B">
      <w:pPr>
        <w:pStyle w:val="Prrafodelista"/>
        <w:numPr>
          <w:ilvl w:val="0"/>
          <w:numId w:val="43"/>
        </w:numPr>
        <w:spacing w:before="0" w:after="200" w:line="276" w:lineRule="auto"/>
      </w:pPr>
      <w:r>
        <w:t xml:space="preserve">Sprint: </w:t>
      </w:r>
      <w:r w:rsidR="004D471B" w:rsidRPr="004D471B">
        <w:t xml:space="preserve">Una iteración de trabajo durante la cual se implementa un incremento de la funcionalidad del producto. </w:t>
      </w:r>
      <w:r w:rsidR="004D471B">
        <w:t>Usualmente</w:t>
      </w:r>
      <w:r w:rsidR="004D471B" w:rsidRPr="004D471B">
        <w:t>, una iteración dura 30 días.</w:t>
      </w:r>
    </w:p>
    <w:p w:rsidR="00421A24" w:rsidRDefault="00421A24" w:rsidP="00261456">
      <w:pPr>
        <w:pStyle w:val="Prrafodelista"/>
        <w:numPr>
          <w:ilvl w:val="0"/>
          <w:numId w:val="43"/>
        </w:numPr>
        <w:spacing w:before="0" w:after="200" w:line="276" w:lineRule="auto"/>
      </w:pPr>
      <w:proofErr w:type="spellStart"/>
      <w:r w:rsidRPr="000E2153">
        <w:t>Stakeholder</w:t>
      </w:r>
      <w:proofErr w:type="spellEnd"/>
      <w:r w:rsidRPr="000E2153">
        <w:t>:</w:t>
      </w:r>
      <w:r w:rsidR="000E2153" w:rsidRPr="000E2153">
        <w:t xml:space="preserve"> Son partes con un interés en el product</w:t>
      </w:r>
      <w:r w:rsidR="000E2153">
        <w:t>o</w:t>
      </w:r>
      <w:r w:rsidR="000E2153" w:rsidRPr="000E2153">
        <w:t xml:space="preserve"> bajo desarrollo y/o en el proceso de </w:t>
      </w:r>
      <w:proofErr w:type="spellStart"/>
      <w:r w:rsidR="000E2153">
        <w:t>Scrum</w:t>
      </w:r>
      <w:proofErr w:type="spellEnd"/>
      <w:r w:rsidR="000E2153">
        <w:t>.</w:t>
      </w:r>
    </w:p>
    <w:p w:rsidR="00BA5743" w:rsidRDefault="00BA5743" w:rsidP="00BA5743">
      <w:pPr>
        <w:pStyle w:val="Prrafodelista"/>
        <w:numPr>
          <w:ilvl w:val="0"/>
          <w:numId w:val="43"/>
        </w:numPr>
        <w:spacing w:before="0" w:after="200" w:line="276" w:lineRule="auto"/>
      </w:pPr>
      <w:r>
        <w:lastRenderedPageBreak/>
        <w:t xml:space="preserve">Tarea del sprint: En </w:t>
      </w:r>
      <w:proofErr w:type="spellStart"/>
      <w:r>
        <w:t>Scrum</w:t>
      </w:r>
      <w:proofErr w:type="spellEnd"/>
      <w:r>
        <w:t xml:space="preserve">, una tarea del sprint (o tarea) es una unidad de trabajo generalmente entre 4 y 16 horas. Los miembros del equipo se asignan voluntariamente las tareas. Actualizan la estimación de horas restantes de forma diaria, influenciando así el gráfico de </w:t>
      </w:r>
      <w:proofErr w:type="spellStart"/>
      <w:r>
        <w:t>burndown</w:t>
      </w:r>
      <w:proofErr w:type="spellEnd"/>
      <w:r>
        <w:t xml:space="preserve"> del sprint. Las tareas están contenidas dentro de elementos del </w:t>
      </w:r>
      <w:proofErr w:type="spellStart"/>
      <w:r>
        <w:t>backlog</w:t>
      </w:r>
      <w:proofErr w:type="spellEnd"/>
      <w:r>
        <w:t>.</w:t>
      </w:r>
    </w:p>
    <w:p w:rsidR="00857B80" w:rsidRPr="000E2153" w:rsidRDefault="00857B80" w:rsidP="00857B80">
      <w:pPr>
        <w:pStyle w:val="Prrafodelista"/>
        <w:numPr>
          <w:ilvl w:val="0"/>
          <w:numId w:val="43"/>
        </w:numPr>
        <w:spacing w:before="0" w:after="200" w:line="276" w:lineRule="auto"/>
      </w:pPr>
      <w:proofErr w:type="spellStart"/>
      <w:r>
        <w:t>User</w:t>
      </w:r>
      <w:proofErr w:type="spellEnd"/>
      <w:r>
        <w:t xml:space="preserve"> </w:t>
      </w:r>
      <w:proofErr w:type="spellStart"/>
      <w:r>
        <w:t>Story</w:t>
      </w:r>
      <w:proofErr w:type="spellEnd"/>
      <w:r>
        <w:t xml:space="preserve">: </w:t>
      </w:r>
      <w:r w:rsidRPr="00857B80">
        <w:t>es una representación de un requerimiento de software escrito en una o dos frases utilizando el lenguaje común del usuario</w:t>
      </w:r>
      <w:r>
        <w:t xml:space="preserve"> y desde su perspectiva</w:t>
      </w:r>
      <w:r w:rsidRPr="00857B80">
        <w:t>.</w:t>
      </w:r>
    </w:p>
    <w:p w:rsidR="00F76FC6" w:rsidRDefault="00F76FC6">
      <w:pPr>
        <w:spacing w:before="0" w:after="200" w:line="276" w:lineRule="auto"/>
        <w:ind w:firstLine="0"/>
        <w:contextualSpacing w:val="0"/>
        <w:jc w:val="left"/>
      </w:pPr>
      <w:r>
        <w:br w:type="page"/>
      </w:r>
    </w:p>
    <w:p w:rsidR="000C3DD4" w:rsidRDefault="00F76FC6" w:rsidP="00F76FC6">
      <w:pPr>
        <w:pStyle w:val="Ttulo1"/>
        <w:numPr>
          <w:ilvl w:val="0"/>
          <w:numId w:val="1"/>
        </w:numPr>
        <w:pBdr>
          <w:bottom w:val="single" w:sz="4" w:space="0" w:color="auto"/>
        </w:pBdr>
      </w:pPr>
      <w:bookmarkStart w:id="94" w:name="_Toc292328384"/>
      <w:r>
        <w:lastRenderedPageBreak/>
        <w:t>Planificación Inicial</w:t>
      </w:r>
      <w:bookmarkEnd w:id="94"/>
    </w:p>
    <w:p w:rsidR="003B4A19" w:rsidRDefault="003B4A19" w:rsidP="003B4A19"/>
    <w:tbl>
      <w:tblPr>
        <w:tblpPr w:leftFromText="141" w:rightFromText="141" w:vertAnchor="page" w:horzAnchor="margin" w:tblpY="25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474"/>
        <w:gridCol w:w="1010"/>
        <w:gridCol w:w="1042"/>
        <w:gridCol w:w="1009"/>
      </w:tblGrid>
      <w:tr w:rsidR="00AD05C3" w:rsidRPr="003B4A19" w:rsidTr="003C12B7">
        <w:tc>
          <w:tcPr>
            <w:tcW w:w="5474"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0E2153">
              <w:br w:type="page"/>
            </w:r>
            <w:r w:rsidRPr="003B4A19">
              <w:rPr>
                <w:rFonts w:ascii="Arial" w:hAnsi="Arial" w:cs="Arial"/>
                <w:color w:val="363636"/>
                <w:sz w:val="20"/>
                <w:szCs w:val="20"/>
                <w:shd w:val="clear" w:color="auto" w:fill="DFE3E8"/>
              </w:rPr>
              <w:t>Nombre de tarea</w:t>
            </w:r>
          </w:p>
        </w:tc>
        <w:tc>
          <w:tcPr>
            <w:tcW w:w="1010"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Duración</w:t>
            </w:r>
          </w:p>
        </w:tc>
        <w:tc>
          <w:tcPr>
            <w:tcW w:w="10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Comienzo</w:t>
            </w:r>
          </w:p>
        </w:tc>
        <w:tc>
          <w:tcPr>
            <w:tcW w:w="1009"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Fin</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02/05/11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Definición del sistema a realizar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17/03/11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Entrevista Institución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16/03/11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Recopilación de Información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16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03/06/11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Confección de 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21/03/11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15/04/11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Entrevista Institución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Correcciones Informe Preliminar</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11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18/04/11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02/05/11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Planificación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25/04/11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color w:val="000000"/>
              </w:rPr>
              <w:t>03/05/11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1</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02/05/11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03/06/11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Desarrollar Modelo de Negocio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Identificar </w:t>
            </w:r>
            <w:proofErr w:type="spellStart"/>
            <w:r w:rsidRPr="003B4A19">
              <w:rPr>
                <w:rFonts w:ascii="Arial" w:hAnsi="Arial" w:cs="Arial"/>
                <w:color w:val="000000"/>
              </w:rPr>
              <w:t>Stakeholders</w:t>
            </w:r>
            <w:proofErr w:type="spellEnd"/>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w:t>
            </w:r>
            <w:r>
              <w:rPr>
                <w:rFonts w:ascii="Arial" w:hAnsi="Arial" w:cs="Arial"/>
                <w:color w:val="000000"/>
              </w:rPr>
              <w:t>zar matriz de trazabilidad requ</w:t>
            </w:r>
            <w:r w:rsidRPr="003B4A19">
              <w:rPr>
                <w:rFonts w:ascii="Arial" w:hAnsi="Arial" w:cs="Arial"/>
                <w:color w:val="000000"/>
              </w:rPr>
              <w:t>erimientos - casos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4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y priorizar </w:t>
            </w:r>
            <w:proofErr w:type="spellStart"/>
            <w:r w:rsidRPr="003B4A19">
              <w:rPr>
                <w:rFonts w:ascii="Arial" w:hAnsi="Arial" w:cs="Arial"/>
                <w:color w:val="000000"/>
              </w:rPr>
              <w:t>product</w:t>
            </w:r>
            <w:proofErr w:type="spellEnd"/>
            <w:r w:rsidRPr="003B4A19">
              <w:rPr>
                <w:rFonts w:ascii="Arial" w:hAnsi="Arial" w:cs="Arial"/>
                <w:color w:val="000000"/>
              </w:rPr>
              <w:t xml:space="preserve"> </w:t>
            </w:r>
            <w:proofErr w:type="spellStart"/>
            <w:r w:rsidRPr="003B4A19">
              <w:rPr>
                <w:rFonts w:ascii="Arial" w:hAnsi="Arial" w:cs="Arial"/>
                <w:color w:val="000000"/>
              </w:rPr>
              <w:t>Backlog</w:t>
            </w:r>
            <w:proofErr w:type="spellEnd"/>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diagrama de Caso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Derivar </w:t>
            </w:r>
            <w:proofErr w:type="spellStart"/>
            <w:r w:rsidRPr="003B4A19">
              <w:rPr>
                <w:rFonts w:ascii="Arial" w:hAnsi="Arial" w:cs="Arial"/>
                <w:color w:val="000000"/>
              </w:rPr>
              <w:t>user</w:t>
            </w:r>
            <w:proofErr w:type="spellEnd"/>
            <w:r w:rsidRPr="003B4A19">
              <w:rPr>
                <w:rFonts w:ascii="Arial" w:hAnsi="Arial" w:cs="Arial"/>
                <w:color w:val="000000"/>
              </w:rPr>
              <w:t xml:space="preserve"> </w:t>
            </w:r>
            <w:proofErr w:type="spellStart"/>
            <w:r w:rsidRPr="003B4A19">
              <w:rPr>
                <w:rFonts w:ascii="Arial" w:hAnsi="Arial" w:cs="Arial"/>
                <w:color w:val="000000"/>
              </w:rPr>
              <w:t>stories</w:t>
            </w:r>
            <w:proofErr w:type="spellEnd"/>
            <w:r w:rsidRPr="003B4A19">
              <w:rPr>
                <w:rFonts w:ascii="Arial" w:hAnsi="Arial" w:cs="Arial"/>
                <w:color w:val="000000"/>
              </w:rPr>
              <w:t xml:space="preserve"> de Casos de Uso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Realizar Diagrama de Clases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Crear estructura de Datos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Módulo de Importació</w:t>
            </w:r>
            <w:r w:rsidRPr="003B4A19">
              <w:rPr>
                <w:rFonts w:ascii="Arial" w:hAnsi="Arial" w:cs="Arial"/>
                <w:color w:val="000000"/>
              </w:rPr>
              <w:t>n de Datos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Preparaci</w:t>
            </w:r>
            <w:r>
              <w:rPr>
                <w:rFonts w:ascii="Arial" w:hAnsi="Arial" w:cs="Arial"/>
                <w:color w:val="000000"/>
              </w:rPr>
              <w:t>ó</w:t>
            </w:r>
            <w:r w:rsidRPr="003B4A19">
              <w:rPr>
                <w:rFonts w:ascii="Arial" w:hAnsi="Arial" w:cs="Arial"/>
                <w:color w:val="000000"/>
              </w:rPr>
              <w:t>n de Primera Exposici</w:t>
            </w:r>
            <w:r>
              <w:rPr>
                <w:rFonts w:ascii="Arial" w:hAnsi="Arial" w:cs="Arial"/>
                <w:color w:val="000000"/>
              </w:rPr>
              <w:t>ó</w:t>
            </w:r>
            <w:r w:rsidRPr="003B4A19">
              <w:rPr>
                <w:rFonts w:ascii="Arial" w:hAnsi="Arial" w:cs="Arial"/>
                <w:color w:val="000000"/>
              </w:rPr>
              <w:t>n</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 xml:space="preserve">   Plan de Actividades de Soporte</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12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10/05/11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25/05/11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2</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04/06/11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07/07/11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Informaci</w:t>
            </w:r>
            <w:r>
              <w:rPr>
                <w:rFonts w:ascii="Arial" w:hAnsi="Arial" w:cs="Arial"/>
                <w:color w:val="000000"/>
              </w:rPr>
              <w:t>ó</w:t>
            </w:r>
            <w:r w:rsidRPr="003B4A19">
              <w:rPr>
                <w:rFonts w:ascii="Arial" w:hAnsi="Arial" w:cs="Arial"/>
                <w:color w:val="000000"/>
              </w:rPr>
              <w:t>n de Alumnos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web</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Gestión de Usuarios y Perfiles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3</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08/07/11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11/08/11</w:t>
            </w: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Gesti</w:t>
            </w:r>
            <w:r>
              <w:rPr>
                <w:rFonts w:ascii="Arial" w:hAnsi="Arial" w:cs="Arial"/>
                <w:color w:val="000000"/>
              </w:rPr>
              <w:t>ó</w:t>
            </w:r>
            <w:r w:rsidRPr="003B4A19">
              <w:rPr>
                <w:rFonts w:ascii="Arial" w:hAnsi="Arial" w:cs="Arial"/>
                <w:color w:val="000000"/>
              </w:rPr>
              <w:t>n de Agenda de Actividades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 xml:space="preserve">dulo de Novedades </w:t>
            </w:r>
            <w:r>
              <w:rPr>
                <w:rFonts w:ascii="Arial" w:hAnsi="Arial" w:cs="Arial"/>
                <w:color w:val="000000"/>
              </w:rPr>
              <w:t>Á</w:t>
            </w:r>
            <w:r w:rsidRPr="003B4A19">
              <w:rPr>
                <w:rFonts w:ascii="Arial" w:hAnsi="Arial" w:cs="Arial"/>
                <w:color w:val="000000"/>
              </w:rPr>
              <w:t>ulicas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Reportes</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8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AD05C3" w:rsidRPr="003B4A19" w:rsidTr="003C12B7">
        <w:tc>
          <w:tcPr>
            <w:tcW w:w="547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b/>
                <w:bCs/>
                <w:color w:val="000000"/>
              </w:rPr>
              <w:t>Sprint 4</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b/>
                <w:bCs/>
                <w:color w:val="000000"/>
              </w:rPr>
              <w:t>25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r w:rsidRPr="003B4A19">
              <w:rPr>
                <w:rFonts w:ascii="Arial" w:hAnsi="Arial" w:cs="Arial"/>
                <w:b/>
                <w:bCs/>
                <w:color w:val="000000"/>
              </w:rPr>
              <w:t>12/08/11</w:t>
            </w: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r w:rsidRPr="003B4A19">
              <w:rPr>
                <w:rFonts w:ascii="Arial" w:hAnsi="Arial" w:cs="Arial"/>
                <w:b/>
                <w:bCs/>
                <w:color w:val="000000"/>
              </w:rPr>
              <w:t>15/09/11</w:t>
            </w: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Comunicación</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Planificaci</w:t>
            </w:r>
            <w:r>
              <w:rPr>
                <w:rFonts w:ascii="Arial" w:hAnsi="Arial" w:cs="Arial"/>
                <w:color w:val="000000"/>
              </w:rPr>
              <w:t>ó</w:t>
            </w:r>
            <w:r w:rsidRPr="003B4A19">
              <w:rPr>
                <w:rFonts w:ascii="Arial" w:hAnsi="Arial" w:cs="Arial"/>
                <w:color w:val="000000"/>
              </w:rPr>
              <w:t>n - Parte 1</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r w:rsidR="003C12B7" w:rsidRPr="003B4A19" w:rsidTr="003C12B7">
        <w:tc>
          <w:tcPr>
            <w:tcW w:w="5474"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1010" w:type="dxa"/>
            <w:shd w:val="clear" w:color="auto" w:fill="FFFFFF"/>
            <w:vAlign w:val="center"/>
          </w:tcPr>
          <w:p w:rsidR="003C12B7" w:rsidRPr="003B4A19" w:rsidRDefault="003C12B7" w:rsidP="003C12B7">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c>
          <w:tcPr>
            <w:tcW w:w="1009" w:type="dxa"/>
            <w:shd w:val="clear" w:color="auto" w:fill="FFFFFF"/>
            <w:vAlign w:val="center"/>
          </w:tcPr>
          <w:p w:rsidR="003C12B7" w:rsidRPr="003B4A19" w:rsidRDefault="003C12B7" w:rsidP="003C12B7">
            <w:pPr>
              <w:spacing w:before="0"/>
              <w:ind w:firstLine="0"/>
              <w:contextualSpacing w:val="0"/>
              <w:jc w:val="right"/>
              <w:rPr>
                <w:rFonts w:ascii="Arial" w:hAnsi="Arial" w:cs="Arial"/>
              </w:rPr>
            </w:pPr>
          </w:p>
        </w:tc>
      </w:tr>
    </w:tbl>
    <w:p w:rsidR="003B4A19" w:rsidRDefault="003B4A19" w:rsidP="003B4A19"/>
    <w:p w:rsidR="003B4A19" w:rsidRDefault="003B4A19" w:rsidP="003B4A19"/>
    <w:p w:rsidR="003B4A19" w:rsidRDefault="003B4A19" w:rsidP="003B4A19"/>
    <w:p w:rsidR="003B4A19" w:rsidRDefault="003B4A19" w:rsidP="003B4A19"/>
    <w:p w:rsidR="003B4A19" w:rsidRDefault="003B4A19" w:rsidP="003B4A19"/>
    <w:p w:rsidR="003B4A19" w:rsidRDefault="003B4A19" w:rsidP="003B4A19"/>
    <w:p w:rsidR="009E41AE" w:rsidRDefault="009E41AE" w:rsidP="003B4A19"/>
    <w:p w:rsidR="009E41AE" w:rsidRDefault="009E41AE" w:rsidP="003B4A19"/>
    <w:p w:rsidR="009E41AE" w:rsidRDefault="009E41AE" w:rsidP="003B4A19"/>
    <w:p w:rsidR="00AD05C3" w:rsidRDefault="00AD05C3">
      <w:pPr>
        <w:spacing w:before="0" w:after="200" w:line="276" w:lineRule="auto"/>
        <w:ind w:firstLine="0"/>
        <w:contextualSpacing w:val="0"/>
        <w:jc w:val="left"/>
        <w:rPr>
          <w:rFonts w:ascii="Cambria" w:hAnsi="Cambria"/>
          <w:b/>
          <w:bCs/>
          <w:smallCaps/>
          <w:color w:val="365F91"/>
          <w:sz w:val="28"/>
          <w:szCs w:val="28"/>
        </w:rPr>
      </w:pPr>
    </w:p>
    <w:tbl>
      <w:tblPr>
        <w:tblpPr w:leftFromText="141" w:rightFromText="141" w:vertAnchor="page" w:horzAnchor="margin" w:tblpY="1648"/>
        <w:tblW w:w="8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544"/>
        <w:gridCol w:w="942"/>
        <w:gridCol w:w="1042"/>
        <w:gridCol w:w="1009"/>
      </w:tblGrid>
      <w:tr w:rsidR="003C12B7" w:rsidRPr="003B4A19" w:rsidTr="003C12B7">
        <w:tc>
          <w:tcPr>
            <w:tcW w:w="5544"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0E2153">
              <w:br w:type="page"/>
            </w:r>
            <w:r w:rsidRPr="003B4A19">
              <w:rPr>
                <w:rFonts w:ascii="Arial" w:hAnsi="Arial" w:cs="Arial"/>
                <w:color w:val="363636"/>
                <w:sz w:val="20"/>
                <w:szCs w:val="20"/>
                <w:shd w:val="clear" w:color="auto" w:fill="DFE3E8"/>
              </w:rPr>
              <w:t>Nombre de tarea</w:t>
            </w:r>
          </w:p>
        </w:tc>
        <w:tc>
          <w:tcPr>
            <w:tcW w:w="9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Duración</w:t>
            </w:r>
          </w:p>
        </w:tc>
        <w:tc>
          <w:tcPr>
            <w:tcW w:w="1042"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Comienzo</w:t>
            </w:r>
          </w:p>
        </w:tc>
        <w:tc>
          <w:tcPr>
            <w:tcW w:w="1009" w:type="dxa"/>
            <w:shd w:val="clear" w:color="auto" w:fill="DFE3E8"/>
            <w:vAlign w:val="center"/>
            <w:hideMark/>
          </w:tcPr>
          <w:p w:rsidR="00AD05C3" w:rsidRPr="003B4A19" w:rsidRDefault="00AD05C3" w:rsidP="00AD05C3">
            <w:pPr>
              <w:spacing w:before="0"/>
              <w:ind w:firstLine="0"/>
              <w:contextualSpacing w:val="0"/>
              <w:jc w:val="left"/>
              <w:rPr>
                <w:rFonts w:ascii="Arial" w:hAnsi="Arial" w:cs="Arial"/>
                <w:sz w:val="20"/>
                <w:szCs w:val="20"/>
              </w:rPr>
            </w:pPr>
            <w:r w:rsidRPr="003B4A19">
              <w:rPr>
                <w:rFonts w:ascii="Arial" w:hAnsi="Arial" w:cs="Arial"/>
                <w:color w:val="363636"/>
                <w:sz w:val="20"/>
                <w:szCs w:val="20"/>
                <w:shd w:val="clear" w:color="auto" w:fill="DFE3E8"/>
              </w:rPr>
              <w:t>Fin</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5</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16/09/11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27/10/11</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Tareas de Cierre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7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Manual de Proceso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Manual de Usuarios</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Gesti</w:t>
            </w:r>
            <w:r>
              <w:rPr>
                <w:rFonts w:ascii="Arial" w:hAnsi="Arial" w:cs="Arial"/>
                <w:color w:val="000000"/>
              </w:rPr>
              <w:t>ó</w:t>
            </w:r>
            <w:r w:rsidRPr="003B4A19">
              <w:rPr>
                <w:rFonts w:ascii="Arial" w:hAnsi="Arial" w:cs="Arial"/>
                <w:color w:val="000000"/>
              </w:rPr>
              <w:t>n de Planificaci</w:t>
            </w:r>
            <w:r>
              <w:rPr>
                <w:rFonts w:ascii="Arial" w:hAnsi="Arial" w:cs="Arial"/>
                <w:color w:val="000000"/>
              </w:rPr>
              <w:t>ó</w:t>
            </w:r>
            <w:r w:rsidRPr="003B4A19">
              <w:rPr>
                <w:rFonts w:ascii="Arial" w:hAnsi="Arial" w:cs="Arial"/>
                <w:color w:val="000000"/>
              </w:rPr>
              <w:t>n - Parte 2</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Gestió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Regularización</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28/10/11</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28/10/11</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 día</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 xml:space="preserve">Sprint 6 </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01/03/12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11/04/12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M</w:t>
            </w:r>
            <w:r>
              <w:rPr>
                <w:rFonts w:ascii="Arial" w:hAnsi="Arial" w:cs="Arial"/>
                <w:color w:val="000000"/>
              </w:rPr>
              <w:t>ó</w:t>
            </w:r>
            <w:r w:rsidRPr="003B4A19">
              <w:rPr>
                <w:rFonts w:ascii="Arial" w:hAnsi="Arial" w:cs="Arial"/>
                <w:color w:val="000000"/>
              </w:rPr>
              <w:t>dulo de Encuesta</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7</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12/04/12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23/05/12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Pr>
                <w:rFonts w:ascii="Arial" w:hAnsi="Arial" w:cs="Arial"/>
                <w:color w:val="000000"/>
              </w:rPr>
              <w:t xml:space="preserve">   Mó</w:t>
            </w:r>
            <w:r w:rsidRPr="003B4A19">
              <w:rPr>
                <w:rFonts w:ascii="Arial" w:hAnsi="Arial" w:cs="Arial"/>
                <w:color w:val="000000"/>
              </w:rPr>
              <w:t>dulo de Foro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15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Gesti</w:t>
            </w:r>
            <w:r>
              <w:rPr>
                <w:rFonts w:ascii="Arial" w:hAnsi="Arial" w:cs="Arial"/>
                <w:color w:val="000000"/>
              </w:rPr>
              <w:t>ó</w:t>
            </w:r>
            <w:r w:rsidRPr="003B4A19">
              <w:rPr>
                <w:rFonts w:ascii="Arial" w:hAnsi="Arial" w:cs="Arial"/>
                <w:color w:val="000000"/>
              </w:rPr>
              <w:t>n y Configuraci</w:t>
            </w:r>
            <w:r>
              <w:rPr>
                <w:rFonts w:ascii="Arial" w:hAnsi="Arial" w:cs="Arial"/>
                <w:color w:val="000000"/>
              </w:rPr>
              <w:t>ó</w:t>
            </w:r>
            <w:r w:rsidRPr="003B4A19">
              <w:rPr>
                <w:rFonts w:ascii="Arial" w:hAnsi="Arial" w:cs="Arial"/>
                <w:color w:val="000000"/>
              </w:rPr>
              <w:t>n del Proyecto</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Sprint 8</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b/>
                <w:bCs/>
                <w:color w:val="000000"/>
              </w:rPr>
              <w:t>30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24/05/12</w:t>
            </w: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r w:rsidRPr="003B4A19">
              <w:rPr>
                <w:rFonts w:ascii="Arial" w:hAnsi="Arial" w:cs="Arial"/>
                <w:b/>
                <w:bCs/>
                <w:color w:val="000000"/>
              </w:rPr>
              <w:t>04/07/12</w:t>
            </w: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Bug </w:t>
            </w:r>
            <w:proofErr w:type="spellStart"/>
            <w:r w:rsidRPr="003B4A19">
              <w:rPr>
                <w:rFonts w:ascii="Arial" w:hAnsi="Arial" w:cs="Arial"/>
                <w:color w:val="000000"/>
              </w:rPr>
              <w:t>Fixing</w:t>
            </w:r>
            <w:proofErr w:type="spellEnd"/>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r w:rsidR="003C12B7" w:rsidRPr="003B4A19" w:rsidTr="003C12B7">
        <w:tc>
          <w:tcPr>
            <w:tcW w:w="5544"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 xml:space="preserve">   Pruebas de Aceptaci</w:t>
            </w:r>
            <w:r>
              <w:rPr>
                <w:rFonts w:ascii="Arial" w:hAnsi="Arial" w:cs="Arial"/>
                <w:color w:val="000000"/>
              </w:rPr>
              <w:t>ó</w:t>
            </w:r>
            <w:r w:rsidRPr="003B4A19">
              <w:rPr>
                <w:rFonts w:ascii="Arial" w:hAnsi="Arial" w:cs="Arial"/>
                <w:color w:val="000000"/>
              </w:rPr>
              <w:t>n</w:t>
            </w:r>
          </w:p>
        </w:tc>
        <w:tc>
          <w:tcPr>
            <w:tcW w:w="942" w:type="dxa"/>
            <w:shd w:val="clear" w:color="auto" w:fill="FFFFFF"/>
            <w:vAlign w:val="center"/>
            <w:hideMark/>
          </w:tcPr>
          <w:p w:rsidR="00AD05C3" w:rsidRPr="003B4A19" w:rsidRDefault="00AD05C3" w:rsidP="00AD05C3">
            <w:pPr>
              <w:spacing w:before="0"/>
              <w:ind w:firstLine="0"/>
              <w:contextualSpacing w:val="0"/>
              <w:jc w:val="left"/>
              <w:rPr>
                <w:rFonts w:ascii="Arial" w:hAnsi="Arial" w:cs="Arial"/>
              </w:rPr>
            </w:pPr>
            <w:r w:rsidRPr="003B4A19">
              <w:rPr>
                <w:rFonts w:ascii="Arial" w:hAnsi="Arial" w:cs="Arial"/>
                <w:color w:val="000000"/>
              </w:rPr>
              <w:t>20 días</w:t>
            </w:r>
          </w:p>
        </w:tc>
        <w:tc>
          <w:tcPr>
            <w:tcW w:w="1042"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c>
          <w:tcPr>
            <w:tcW w:w="1009" w:type="dxa"/>
            <w:shd w:val="clear" w:color="auto" w:fill="FFFFFF"/>
            <w:vAlign w:val="center"/>
            <w:hideMark/>
          </w:tcPr>
          <w:p w:rsidR="00AD05C3" w:rsidRPr="003B4A19" w:rsidRDefault="00AD05C3" w:rsidP="00AD05C3">
            <w:pPr>
              <w:spacing w:before="0"/>
              <w:ind w:firstLine="0"/>
              <w:contextualSpacing w:val="0"/>
              <w:jc w:val="right"/>
              <w:rPr>
                <w:rFonts w:ascii="Arial" w:hAnsi="Arial" w:cs="Arial"/>
              </w:rPr>
            </w:pPr>
          </w:p>
        </w:tc>
      </w:tr>
    </w:tbl>
    <w:p w:rsidR="00AD05C3" w:rsidRDefault="00AD05C3">
      <w:pPr>
        <w:spacing w:before="0" w:after="200" w:line="276" w:lineRule="auto"/>
        <w:ind w:firstLine="0"/>
        <w:contextualSpacing w:val="0"/>
        <w:jc w:val="left"/>
        <w:rPr>
          <w:rFonts w:ascii="Cambria" w:hAnsi="Cambria"/>
          <w:b/>
          <w:bCs/>
          <w:smallCaps/>
          <w:color w:val="365F91"/>
          <w:sz w:val="28"/>
          <w:szCs w:val="28"/>
        </w:rPr>
      </w:pPr>
      <w:r>
        <w:br w:type="page"/>
      </w:r>
    </w:p>
    <w:p w:rsidR="007D0418" w:rsidRDefault="007D0418" w:rsidP="00F76FC6">
      <w:pPr>
        <w:pStyle w:val="Ttulo1"/>
        <w:numPr>
          <w:ilvl w:val="0"/>
          <w:numId w:val="1"/>
        </w:numPr>
        <w:pBdr>
          <w:bottom w:val="single" w:sz="4" w:space="0" w:color="auto"/>
        </w:pBdr>
      </w:pPr>
      <w:bookmarkStart w:id="95" w:name="_Toc292328385"/>
      <w:r>
        <w:lastRenderedPageBreak/>
        <w:t>Anexo</w:t>
      </w:r>
      <w:bookmarkEnd w:id="95"/>
    </w:p>
    <w:p w:rsidR="007D0418" w:rsidRDefault="007D0418">
      <w:pPr>
        <w:spacing w:before="0" w:after="200" w:line="276" w:lineRule="auto"/>
        <w:ind w:firstLine="0"/>
        <w:jc w:val="left"/>
      </w:pPr>
    </w:p>
    <w:p w:rsidR="009E41AE" w:rsidRDefault="009E41AE">
      <w:pPr>
        <w:spacing w:before="0" w:after="200" w:line="276" w:lineRule="auto"/>
        <w:ind w:firstLine="0"/>
        <w:jc w:val="left"/>
      </w:pPr>
    </w:p>
    <w:p w:rsidR="009E41AE" w:rsidRDefault="009E41AE">
      <w:pPr>
        <w:spacing w:before="0" w:after="200" w:line="276" w:lineRule="auto"/>
        <w:ind w:firstLine="0"/>
        <w:jc w:val="left"/>
      </w:pPr>
    </w:p>
    <w:p w:rsidR="009E41AE" w:rsidRDefault="009E41AE">
      <w:pPr>
        <w:spacing w:before="0" w:after="200" w:line="276" w:lineRule="auto"/>
        <w:ind w:firstLine="0"/>
        <w:jc w:val="left"/>
      </w:pPr>
    </w:p>
    <w:sectPr w:rsidR="009E41AE" w:rsidSect="00D2597F">
      <w:headerReference w:type="default" r:id="rId19"/>
      <w:footerReference w:type="default" r:id="rId20"/>
      <w:pgSz w:w="11907" w:h="16840" w:code="9"/>
      <w:pgMar w:top="1417" w:right="1701" w:bottom="1417" w:left="1701" w:header="709" w:footer="156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43A" w:rsidRDefault="00B8743A" w:rsidP="001A4EBF">
      <w:r>
        <w:separator/>
      </w:r>
    </w:p>
  </w:endnote>
  <w:endnote w:type="continuationSeparator" w:id="0">
    <w:p w:rsidR="00B8743A" w:rsidRDefault="00B8743A" w:rsidP="001A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520" w:type="pct"/>
      <w:tblLook w:val="00A0" w:firstRow="1" w:lastRow="0" w:firstColumn="1" w:lastColumn="0" w:noHBand="0" w:noVBand="0"/>
    </w:tblPr>
    <w:tblGrid>
      <w:gridCol w:w="907"/>
    </w:tblGrid>
    <w:tr w:rsidR="0046719E" w:rsidRPr="004734D9" w:rsidTr="00D2597F">
      <w:trPr>
        <w:trHeight w:val="9897"/>
      </w:trPr>
      <w:tc>
        <w:tcPr>
          <w:tcW w:w="907" w:type="dxa"/>
          <w:tcBorders>
            <w:bottom w:val="single" w:sz="4" w:space="0" w:color="auto"/>
          </w:tcBorders>
          <w:textDirection w:val="btLr"/>
        </w:tcPr>
        <w:p w:rsidR="0046719E" w:rsidRPr="004734D9" w:rsidRDefault="0046719E" w:rsidP="00094B25">
          <w:pPr>
            <w:pStyle w:val="Encabezado"/>
            <w:ind w:left="113" w:right="113"/>
          </w:pPr>
          <w:r>
            <w:rPr>
              <w:color w:val="4F81BD"/>
            </w:rPr>
            <w:t>C</w:t>
          </w:r>
          <w:r w:rsidRPr="004734D9">
            <w:rPr>
              <w:color w:val="4F81BD"/>
            </w:rPr>
            <w:t xml:space="preserve">apítulo: </w:t>
          </w:r>
          <w:r w:rsidR="00B8743A">
            <w:fldChar w:fldCharType="begin"/>
          </w:r>
          <w:r w:rsidR="00B8743A">
            <w:instrText xml:space="preserve"> STYLEREF  "1"  </w:instrText>
          </w:r>
          <w:r w:rsidR="00B8743A">
            <w:fldChar w:fldCharType="separate"/>
          </w:r>
          <w:r w:rsidR="00E82964">
            <w:rPr>
              <w:noProof/>
            </w:rPr>
            <w:t>Propuesta Del Producto</w:t>
          </w:r>
          <w:r w:rsidR="00B8743A">
            <w:rPr>
              <w:noProof/>
            </w:rPr>
            <w:fldChar w:fldCharType="end"/>
          </w:r>
        </w:p>
      </w:tc>
    </w:tr>
    <w:tr w:rsidR="0046719E" w:rsidRPr="00D2597F" w:rsidTr="00D2597F">
      <w:trPr>
        <w:trHeight w:val="806"/>
      </w:trPr>
      <w:tc>
        <w:tcPr>
          <w:tcW w:w="907" w:type="dxa"/>
          <w:tcBorders>
            <w:top w:val="single" w:sz="4" w:space="0" w:color="auto"/>
          </w:tcBorders>
        </w:tcPr>
        <w:p w:rsidR="0046719E" w:rsidRPr="00D2597F" w:rsidRDefault="0046719E" w:rsidP="00F923D9">
          <w:pPr>
            <w:pStyle w:val="Piedepgina"/>
            <w:spacing w:before="0"/>
            <w:ind w:firstLine="0"/>
            <w:jc w:val="center"/>
            <w:rPr>
              <w:color w:val="4F81BD" w:themeColor="accent1"/>
            </w:rPr>
          </w:pPr>
          <w:r w:rsidRPr="00D2597F">
            <w:rPr>
              <w:color w:val="4F81BD" w:themeColor="accent1"/>
            </w:rPr>
            <w:fldChar w:fldCharType="begin"/>
          </w:r>
          <w:r w:rsidRPr="00D2597F">
            <w:rPr>
              <w:color w:val="4F81BD" w:themeColor="accent1"/>
            </w:rPr>
            <w:instrText xml:space="preserve"> PAGE   \* MERGEFORMAT </w:instrText>
          </w:r>
          <w:r w:rsidRPr="00D2597F">
            <w:rPr>
              <w:color w:val="4F81BD" w:themeColor="accent1"/>
            </w:rPr>
            <w:fldChar w:fldCharType="separate"/>
          </w:r>
          <w:r w:rsidR="00E82964" w:rsidRPr="00E82964">
            <w:rPr>
              <w:noProof/>
              <w:color w:val="4F81BD" w:themeColor="accent1"/>
              <w:sz w:val="40"/>
              <w:szCs w:val="40"/>
            </w:rPr>
            <w:t>22</w:t>
          </w:r>
          <w:r w:rsidRPr="00D2597F">
            <w:rPr>
              <w:noProof/>
              <w:color w:val="4F81BD" w:themeColor="accent1"/>
              <w:sz w:val="40"/>
              <w:szCs w:val="40"/>
            </w:rPr>
            <w:fldChar w:fldCharType="end"/>
          </w:r>
        </w:p>
      </w:tc>
    </w:tr>
  </w:tbl>
  <w:p w:rsidR="0046719E" w:rsidRDefault="004671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43A" w:rsidRDefault="00B8743A" w:rsidP="001A4EBF">
      <w:r>
        <w:separator/>
      </w:r>
    </w:p>
  </w:footnote>
  <w:footnote w:type="continuationSeparator" w:id="0">
    <w:p w:rsidR="00B8743A" w:rsidRDefault="00B8743A" w:rsidP="001A4EBF">
      <w:r>
        <w:continuationSeparator/>
      </w:r>
    </w:p>
  </w:footnote>
  <w:footnote w:id="1">
    <w:p w:rsidR="0046719E" w:rsidRDefault="0046719E">
      <w:pPr>
        <w:pStyle w:val="Textonotapie"/>
      </w:pPr>
      <w:r>
        <w:rPr>
          <w:rStyle w:val="Refdenotaalpie"/>
        </w:rPr>
        <w:footnoteRef/>
      </w:r>
      <w:r>
        <w:t xml:space="preserve"> </w:t>
      </w:r>
      <w:r w:rsidRPr="00B84E5B">
        <w:t>Vista</w:t>
      </w:r>
      <w:r>
        <w:rPr>
          <w:rStyle w:val="Refdenotaalpie"/>
        </w:rPr>
        <w:t xml:space="preserve"> </w:t>
      </w:r>
      <w:r>
        <w:t>parcial del organigrama de la institución, en el Anexo se podrá encontrar la documentación entregada por la institución</w:t>
      </w:r>
    </w:p>
  </w:footnote>
  <w:footnote w:id="2">
    <w:p w:rsidR="0046719E" w:rsidRDefault="0046719E">
      <w:pPr>
        <w:pStyle w:val="Textonotapie"/>
      </w:pPr>
      <w:r>
        <w:rPr>
          <w:rStyle w:val="Refdenotaalpie"/>
        </w:rPr>
        <w:footnoteRef/>
      </w:r>
      <w:r>
        <w:t xml:space="preserve"> Valores actualizados a abril de 2011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536"/>
    </w:tblGrid>
    <w:tr w:rsidR="0046719E" w:rsidTr="008D2B1A">
      <w:tc>
        <w:tcPr>
          <w:tcW w:w="4077" w:type="dxa"/>
        </w:tcPr>
        <w:p w:rsidR="0046719E" w:rsidRPr="00A1085F" w:rsidRDefault="00B8743A" w:rsidP="008D2B1A">
          <w:pPr>
            <w:pStyle w:val="Encabezado"/>
            <w:ind w:firstLine="0"/>
            <w:jc w:val="left"/>
            <w:rPr>
              <w:i/>
              <w:sz w:val="16"/>
              <w:szCs w:val="16"/>
            </w:rPr>
          </w:pPr>
          <w:sdt>
            <w:sdtPr>
              <w:rPr>
                <w:b/>
                <w:i/>
                <w:sz w:val="16"/>
                <w:szCs w:val="16"/>
              </w:rPr>
              <w:alias w:val="Título"/>
              <w:tag w:val=""/>
              <w:id w:val="1426763011"/>
              <w:dataBinding w:prefixMappings="xmlns:ns0='http://purl.org/dc/elements/1.1/' xmlns:ns1='http://schemas.openxmlformats.org/package/2006/metadata/core-properties' " w:xpath="/ns1:coreProperties[1]/ns0:title[1]" w:storeItemID="{6C3C8BC8-F283-45AE-878A-BAB7291924A1}"/>
              <w:text/>
            </w:sdtPr>
            <w:sdtEndPr/>
            <w:sdtContent>
              <w:r w:rsidR="0046719E" w:rsidRPr="008D2B1A">
                <w:rPr>
                  <w:b/>
                  <w:i/>
                  <w:sz w:val="16"/>
                  <w:szCs w:val="16"/>
                </w:rPr>
                <w:t>EDUAR 2.0</w:t>
              </w:r>
            </w:sdtContent>
          </w:sdt>
          <w:r w:rsidR="0046719E">
            <w:rPr>
              <w:i/>
              <w:sz w:val="16"/>
              <w:szCs w:val="16"/>
            </w:rPr>
            <w:fldChar w:fldCharType="begin"/>
          </w:r>
          <w:r w:rsidR="0046719E">
            <w:rPr>
              <w:i/>
              <w:sz w:val="16"/>
              <w:szCs w:val="16"/>
            </w:rPr>
            <w:instrText xml:space="preserve"> TITLE  \* Upper  \* MERGEFORMAT </w:instrText>
          </w:r>
          <w:r w:rsidR="0046719E">
            <w:rPr>
              <w:i/>
              <w:sz w:val="16"/>
              <w:szCs w:val="16"/>
            </w:rPr>
            <w:fldChar w:fldCharType="separate"/>
          </w:r>
          <w:r w:rsidR="0046719E">
            <w:rPr>
              <w:i/>
              <w:sz w:val="16"/>
              <w:szCs w:val="16"/>
            </w:rPr>
            <w:t>EDUAR 2.0</w:t>
          </w:r>
          <w:r w:rsidR="0046719E">
            <w:rPr>
              <w:i/>
              <w:sz w:val="16"/>
              <w:szCs w:val="16"/>
            </w:rPr>
            <w:fldChar w:fldCharType="end"/>
          </w:r>
        </w:p>
      </w:tc>
      <w:tc>
        <w:tcPr>
          <w:tcW w:w="4536" w:type="dxa"/>
          <w:vAlign w:val="center"/>
        </w:tcPr>
        <w:p w:rsidR="0046719E" w:rsidRPr="008D2B1A" w:rsidRDefault="0046719E" w:rsidP="008D2B1A">
          <w:pPr>
            <w:pStyle w:val="Encabezado"/>
            <w:spacing w:before="0"/>
            <w:ind w:firstLine="0"/>
            <w:jc w:val="right"/>
            <w:rPr>
              <w:b/>
              <w:sz w:val="16"/>
              <w:szCs w:val="16"/>
            </w:rPr>
          </w:pPr>
          <w:r w:rsidRPr="008D2B1A">
            <w:rPr>
              <w:b/>
              <w:sz w:val="16"/>
              <w:szCs w:val="16"/>
            </w:rPr>
            <w:t>Universidad Tecnológica Nacional</w:t>
          </w:r>
        </w:p>
        <w:p w:rsidR="0046719E" w:rsidRPr="008D2B1A" w:rsidRDefault="0046719E" w:rsidP="008D2B1A">
          <w:pPr>
            <w:pStyle w:val="Encabezado"/>
            <w:spacing w:before="0"/>
            <w:ind w:firstLine="0"/>
            <w:jc w:val="right"/>
            <w:rPr>
              <w:i/>
              <w:sz w:val="16"/>
              <w:szCs w:val="16"/>
            </w:rPr>
          </w:pPr>
          <w:r w:rsidRPr="008D2B1A">
            <w:rPr>
              <w:i/>
              <w:sz w:val="16"/>
              <w:szCs w:val="16"/>
            </w:rPr>
            <w:t>Facultad Regional Córdoba</w:t>
          </w:r>
        </w:p>
        <w:p w:rsidR="0046719E" w:rsidRDefault="0046719E" w:rsidP="008D2B1A">
          <w:pPr>
            <w:pStyle w:val="Encabezado"/>
            <w:spacing w:before="0"/>
            <w:ind w:firstLine="0"/>
            <w:jc w:val="right"/>
          </w:pPr>
          <w:r w:rsidRPr="008D2B1A">
            <w:rPr>
              <w:b/>
              <w:noProof/>
              <w:sz w:val="16"/>
              <w:szCs w:val="16"/>
            </w:rPr>
            <w:drawing>
              <wp:anchor distT="0" distB="0" distL="114300" distR="114300" simplePos="0" relativeHeight="251660288" behindDoc="1" locked="0" layoutInCell="1" allowOverlap="1" wp14:anchorId="5C753980" wp14:editId="182BBE8A">
                <wp:simplePos x="0" y="0"/>
                <wp:positionH relativeFrom="column">
                  <wp:posOffset>2432050</wp:posOffset>
                </wp:positionH>
                <wp:positionV relativeFrom="paragraph">
                  <wp:posOffset>-252730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46719E" w:rsidRPr="00A1085F" w:rsidRDefault="0046719E" w:rsidP="00A108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218"/>
    <w:multiLevelType w:val="hybridMultilevel"/>
    <w:tmpl w:val="C6843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B65263"/>
    <w:multiLevelType w:val="hybridMultilevel"/>
    <w:tmpl w:val="E2A20548"/>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63A0DBB"/>
    <w:multiLevelType w:val="hybridMultilevel"/>
    <w:tmpl w:val="E5487AF2"/>
    <w:lvl w:ilvl="0" w:tplc="A08EDD8C">
      <w:start w:val="1"/>
      <w:numFmt w:val="bullet"/>
      <w:lvlText w:val=""/>
      <w:lvlJc w:val="left"/>
      <w:pPr>
        <w:ind w:left="1440" w:hanging="360"/>
      </w:pPr>
      <w:rPr>
        <w:rFonts w:ascii="Symbol" w:hAnsi="Symbol" w:hint="default"/>
        <w:color w:val="4F81BD" w:themeColor="accent1"/>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9AD6C64"/>
    <w:multiLevelType w:val="hybridMultilevel"/>
    <w:tmpl w:val="188893A0"/>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0A13272E"/>
    <w:multiLevelType w:val="hybridMultilevel"/>
    <w:tmpl w:val="4E78C344"/>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0ACD13D3"/>
    <w:multiLevelType w:val="hybridMultilevel"/>
    <w:tmpl w:val="82F8DAC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0DD44380"/>
    <w:multiLevelType w:val="hybridMultilevel"/>
    <w:tmpl w:val="9954B924"/>
    <w:lvl w:ilvl="0" w:tplc="A08EDD8C">
      <w:start w:val="1"/>
      <w:numFmt w:val="bullet"/>
      <w:lvlText w:val=""/>
      <w:lvlJc w:val="left"/>
      <w:pPr>
        <w:ind w:left="1440" w:hanging="360"/>
      </w:pPr>
      <w:rPr>
        <w:rFonts w:ascii="Symbol" w:hAnsi="Symbol" w:hint="default"/>
        <w:color w:val="4F81BD" w:themeColor="accent1"/>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11260A8D"/>
    <w:multiLevelType w:val="hybridMultilevel"/>
    <w:tmpl w:val="8534C134"/>
    <w:lvl w:ilvl="0" w:tplc="A08EDD8C">
      <w:start w:val="1"/>
      <w:numFmt w:val="bullet"/>
      <w:lvlText w:val=""/>
      <w:lvlJc w:val="left"/>
      <w:pPr>
        <w:ind w:left="720" w:hanging="360"/>
      </w:pPr>
      <w:rPr>
        <w:rFonts w:ascii="Symbol" w:hAnsi="Symbol" w:hint="default"/>
        <w:color w:val="4F81BD" w:themeColor="accent1"/>
      </w:rPr>
    </w:lvl>
    <w:lvl w:ilvl="1" w:tplc="2C0A0009">
      <w:start w:val="1"/>
      <w:numFmt w:val="bullet"/>
      <w:lvlText w:val=""/>
      <w:lvlJc w:val="left"/>
      <w:pPr>
        <w:ind w:left="1440" w:hanging="360"/>
      </w:pPr>
      <w:rPr>
        <w:rFonts w:ascii="Wingdings" w:hAnsi="Wingdings" w:hint="default"/>
        <w:color w:val="auto"/>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20B671E"/>
    <w:multiLevelType w:val="hybridMultilevel"/>
    <w:tmpl w:val="940E627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767980"/>
    <w:multiLevelType w:val="hybridMultilevel"/>
    <w:tmpl w:val="F71CA7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C17341"/>
    <w:multiLevelType w:val="hybridMultilevel"/>
    <w:tmpl w:val="DA548606"/>
    <w:lvl w:ilvl="0" w:tplc="2C0A000F">
      <w:start w:val="1"/>
      <w:numFmt w:val="decimal"/>
      <w:lvlText w:val="%1."/>
      <w:lvlJc w:val="left"/>
      <w:pPr>
        <w:ind w:left="1429" w:hanging="360"/>
      </w:pPr>
      <w:rPr>
        <w:rFonts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19895306"/>
    <w:multiLevelType w:val="hybridMultilevel"/>
    <w:tmpl w:val="C9D22416"/>
    <w:lvl w:ilvl="0" w:tplc="04090001">
      <w:start w:val="1"/>
      <w:numFmt w:val="bullet"/>
      <w:lvlText w:val=""/>
      <w:lvlJc w:val="left"/>
      <w:pPr>
        <w:tabs>
          <w:tab w:val="num" w:pos="720"/>
        </w:tabs>
        <w:ind w:left="720" w:hanging="360"/>
      </w:pPr>
      <w:rPr>
        <w:rFonts w:ascii="Symbol" w:hAnsi="Symbol" w:hint="default"/>
      </w:rPr>
    </w:lvl>
    <w:lvl w:ilvl="1" w:tplc="2C0A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2A395E"/>
    <w:multiLevelType w:val="hybridMultilevel"/>
    <w:tmpl w:val="376C71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0786588"/>
    <w:multiLevelType w:val="hybridMultilevel"/>
    <w:tmpl w:val="4C82A43E"/>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nsid w:val="22A4136F"/>
    <w:multiLevelType w:val="hybridMultilevel"/>
    <w:tmpl w:val="CA129476"/>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5">
    <w:nsid w:val="22AF49F2"/>
    <w:multiLevelType w:val="hybridMultilevel"/>
    <w:tmpl w:val="274CE9A0"/>
    <w:lvl w:ilvl="0" w:tplc="2C0A0013">
      <w:start w:val="1"/>
      <w:numFmt w:val="upperRoman"/>
      <w:lvlText w:val="%1."/>
      <w:lvlJc w:val="right"/>
      <w:pPr>
        <w:ind w:left="1776" w:hanging="360"/>
      </w:pPr>
    </w:lvl>
    <w:lvl w:ilvl="1" w:tplc="2C0A0019">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6">
    <w:nsid w:val="245B75C3"/>
    <w:multiLevelType w:val="hybridMultilevel"/>
    <w:tmpl w:val="FF062B8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2B121728"/>
    <w:multiLevelType w:val="hybridMultilevel"/>
    <w:tmpl w:val="956E2F9E"/>
    <w:lvl w:ilvl="0" w:tplc="2C0A0001">
      <w:start w:val="1"/>
      <w:numFmt w:val="bullet"/>
      <w:lvlText w:val=""/>
      <w:lvlJc w:val="left"/>
      <w:pPr>
        <w:ind w:left="2509" w:hanging="360"/>
      </w:pPr>
      <w:rPr>
        <w:rFonts w:ascii="Symbol" w:hAnsi="Symbol" w:hint="default"/>
      </w:rPr>
    </w:lvl>
    <w:lvl w:ilvl="1" w:tplc="2C0A0003" w:tentative="1">
      <w:start w:val="1"/>
      <w:numFmt w:val="bullet"/>
      <w:lvlText w:val="o"/>
      <w:lvlJc w:val="left"/>
      <w:pPr>
        <w:ind w:left="3229" w:hanging="360"/>
      </w:pPr>
      <w:rPr>
        <w:rFonts w:ascii="Courier New" w:hAnsi="Courier New" w:cs="Courier New" w:hint="default"/>
      </w:rPr>
    </w:lvl>
    <w:lvl w:ilvl="2" w:tplc="2C0A0005" w:tentative="1">
      <w:start w:val="1"/>
      <w:numFmt w:val="bullet"/>
      <w:lvlText w:val=""/>
      <w:lvlJc w:val="left"/>
      <w:pPr>
        <w:ind w:left="3949" w:hanging="360"/>
      </w:pPr>
      <w:rPr>
        <w:rFonts w:ascii="Wingdings" w:hAnsi="Wingdings" w:hint="default"/>
      </w:rPr>
    </w:lvl>
    <w:lvl w:ilvl="3" w:tplc="2C0A0001" w:tentative="1">
      <w:start w:val="1"/>
      <w:numFmt w:val="bullet"/>
      <w:lvlText w:val=""/>
      <w:lvlJc w:val="left"/>
      <w:pPr>
        <w:ind w:left="4669" w:hanging="360"/>
      </w:pPr>
      <w:rPr>
        <w:rFonts w:ascii="Symbol" w:hAnsi="Symbol" w:hint="default"/>
      </w:rPr>
    </w:lvl>
    <w:lvl w:ilvl="4" w:tplc="2C0A0003" w:tentative="1">
      <w:start w:val="1"/>
      <w:numFmt w:val="bullet"/>
      <w:lvlText w:val="o"/>
      <w:lvlJc w:val="left"/>
      <w:pPr>
        <w:ind w:left="5389" w:hanging="360"/>
      </w:pPr>
      <w:rPr>
        <w:rFonts w:ascii="Courier New" w:hAnsi="Courier New" w:cs="Courier New" w:hint="default"/>
      </w:rPr>
    </w:lvl>
    <w:lvl w:ilvl="5" w:tplc="2C0A0005" w:tentative="1">
      <w:start w:val="1"/>
      <w:numFmt w:val="bullet"/>
      <w:lvlText w:val=""/>
      <w:lvlJc w:val="left"/>
      <w:pPr>
        <w:ind w:left="6109" w:hanging="360"/>
      </w:pPr>
      <w:rPr>
        <w:rFonts w:ascii="Wingdings" w:hAnsi="Wingdings" w:hint="default"/>
      </w:rPr>
    </w:lvl>
    <w:lvl w:ilvl="6" w:tplc="2C0A0001" w:tentative="1">
      <w:start w:val="1"/>
      <w:numFmt w:val="bullet"/>
      <w:lvlText w:val=""/>
      <w:lvlJc w:val="left"/>
      <w:pPr>
        <w:ind w:left="6829" w:hanging="360"/>
      </w:pPr>
      <w:rPr>
        <w:rFonts w:ascii="Symbol" w:hAnsi="Symbol" w:hint="default"/>
      </w:rPr>
    </w:lvl>
    <w:lvl w:ilvl="7" w:tplc="2C0A0003" w:tentative="1">
      <w:start w:val="1"/>
      <w:numFmt w:val="bullet"/>
      <w:lvlText w:val="o"/>
      <w:lvlJc w:val="left"/>
      <w:pPr>
        <w:ind w:left="7549" w:hanging="360"/>
      </w:pPr>
      <w:rPr>
        <w:rFonts w:ascii="Courier New" w:hAnsi="Courier New" w:cs="Courier New" w:hint="default"/>
      </w:rPr>
    </w:lvl>
    <w:lvl w:ilvl="8" w:tplc="2C0A0005" w:tentative="1">
      <w:start w:val="1"/>
      <w:numFmt w:val="bullet"/>
      <w:lvlText w:val=""/>
      <w:lvlJc w:val="left"/>
      <w:pPr>
        <w:ind w:left="8269" w:hanging="360"/>
      </w:pPr>
      <w:rPr>
        <w:rFonts w:ascii="Wingdings" w:hAnsi="Wingdings" w:hint="default"/>
      </w:rPr>
    </w:lvl>
  </w:abstractNum>
  <w:abstractNum w:abstractNumId="18">
    <w:nsid w:val="2D41466C"/>
    <w:multiLevelType w:val="hybridMultilevel"/>
    <w:tmpl w:val="DA8CA92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nsid w:val="2F29035A"/>
    <w:multiLevelType w:val="hybridMultilevel"/>
    <w:tmpl w:val="E7E6FAF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38D75746"/>
    <w:multiLevelType w:val="hybridMultilevel"/>
    <w:tmpl w:val="C1E898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EB43498"/>
    <w:multiLevelType w:val="hybridMultilevel"/>
    <w:tmpl w:val="BFC22BD8"/>
    <w:lvl w:ilvl="0" w:tplc="A08EDD8C">
      <w:start w:val="1"/>
      <w:numFmt w:val="bullet"/>
      <w:lvlText w:val=""/>
      <w:lvlJc w:val="left"/>
      <w:pPr>
        <w:ind w:left="1429" w:hanging="360"/>
      </w:pPr>
      <w:rPr>
        <w:rFonts w:ascii="Symbol" w:hAnsi="Symbol" w:hint="default"/>
        <w:color w:val="4F81BD" w:themeColor="accent1"/>
      </w:rPr>
    </w:lvl>
    <w:lvl w:ilvl="1" w:tplc="A08EDD8C">
      <w:start w:val="1"/>
      <w:numFmt w:val="bullet"/>
      <w:lvlText w:val=""/>
      <w:lvlJc w:val="left"/>
      <w:pPr>
        <w:ind w:left="2494" w:hanging="705"/>
      </w:pPr>
      <w:rPr>
        <w:rFonts w:ascii="Symbol" w:hAnsi="Symbol" w:hint="default"/>
        <w:color w:val="4F81BD" w:themeColor="accent1"/>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nsid w:val="407E62C4"/>
    <w:multiLevelType w:val="hybridMultilevel"/>
    <w:tmpl w:val="83B074B2"/>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3">
    <w:nsid w:val="40D8702A"/>
    <w:multiLevelType w:val="hybridMultilevel"/>
    <w:tmpl w:val="B26451CE"/>
    <w:lvl w:ilvl="0" w:tplc="A08EDD8C">
      <w:start w:val="1"/>
      <w:numFmt w:val="bullet"/>
      <w:lvlText w:val=""/>
      <w:lvlJc w:val="left"/>
      <w:pPr>
        <w:ind w:left="720" w:hanging="360"/>
      </w:pPr>
      <w:rPr>
        <w:rFonts w:ascii="Symbol" w:hAnsi="Symbol" w:hint="default"/>
        <w:color w:val="4F81BD" w:themeColor="accent1"/>
      </w:rPr>
    </w:lvl>
    <w:lvl w:ilvl="1" w:tplc="04090003">
      <w:start w:val="1"/>
      <w:numFmt w:val="bullet"/>
      <w:lvlText w:val="o"/>
      <w:lvlJc w:val="left"/>
      <w:pPr>
        <w:ind w:left="1440" w:hanging="360"/>
      </w:pPr>
      <w:rPr>
        <w:rFonts w:ascii="Courier New" w:hAnsi="Courier New" w:hint="default"/>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EE1D0C"/>
    <w:multiLevelType w:val="hybridMultilevel"/>
    <w:tmpl w:val="089235EE"/>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4D0028"/>
    <w:multiLevelType w:val="hybridMultilevel"/>
    <w:tmpl w:val="7AD24162"/>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2C0A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26477"/>
    <w:multiLevelType w:val="hybridMultilevel"/>
    <w:tmpl w:val="6038C968"/>
    <w:lvl w:ilvl="0" w:tplc="A37C47BC">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7">
    <w:nsid w:val="4E5546C5"/>
    <w:multiLevelType w:val="hybridMultilevel"/>
    <w:tmpl w:val="06F0A15C"/>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8">
    <w:nsid w:val="4EDB74DA"/>
    <w:multiLevelType w:val="hybridMultilevel"/>
    <w:tmpl w:val="C6FE9EC0"/>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29">
    <w:nsid w:val="52BB28F9"/>
    <w:multiLevelType w:val="hybridMultilevel"/>
    <w:tmpl w:val="990270C8"/>
    <w:lvl w:ilvl="0" w:tplc="1BF4AD06">
      <w:start w:val="1"/>
      <w:numFmt w:val="bullet"/>
      <w:lvlText w:val=""/>
      <w:lvlJc w:val="left"/>
      <w:pPr>
        <w:ind w:left="1440" w:hanging="360"/>
      </w:pPr>
      <w:rPr>
        <w:rFonts w:ascii="Wingdings" w:hAnsi="Wingdings" w:hint="default"/>
        <w:color w:val="auto"/>
      </w:rPr>
    </w:lvl>
    <w:lvl w:ilvl="1" w:tplc="F2E83CA2">
      <w:start w:val="3"/>
      <w:numFmt w:val="bullet"/>
      <w:lvlText w:val="•"/>
      <w:lvlJc w:val="left"/>
      <w:pPr>
        <w:ind w:left="2505" w:hanging="705"/>
      </w:pPr>
      <w:rPr>
        <w:rFonts w:ascii="Calibri" w:eastAsia="Times New Roman" w:hAnsi="Calibri" w:cs="Calibri"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nsid w:val="53E54EAC"/>
    <w:multiLevelType w:val="hybridMultilevel"/>
    <w:tmpl w:val="B82C23B0"/>
    <w:lvl w:ilvl="0" w:tplc="2C0A0019">
      <w:start w:val="1"/>
      <w:numFmt w:val="lowerLetter"/>
      <w:lvlText w:val="%1."/>
      <w:lvlJc w:val="left"/>
      <w:pPr>
        <w:ind w:left="1429" w:hanging="360"/>
      </w:pPr>
    </w:lvl>
    <w:lvl w:ilvl="1" w:tplc="8DEE628C">
      <w:start w:val="1"/>
      <w:numFmt w:val="upperRoman"/>
      <w:lvlText w:val="%2."/>
      <w:lvlJc w:val="left"/>
      <w:pPr>
        <w:ind w:left="2509" w:hanging="720"/>
      </w:pPr>
      <w:rPr>
        <w:rFonts w:hint="default"/>
      </w:r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31">
    <w:nsid w:val="5AAA6BE0"/>
    <w:multiLevelType w:val="hybridMultilevel"/>
    <w:tmpl w:val="6BB689F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2">
    <w:nsid w:val="5E72782E"/>
    <w:multiLevelType w:val="hybridMultilevel"/>
    <w:tmpl w:val="18888C60"/>
    <w:lvl w:ilvl="0" w:tplc="2C0A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06E25E9"/>
    <w:multiLevelType w:val="hybridMultilevel"/>
    <w:tmpl w:val="FC8C31A8"/>
    <w:lvl w:ilvl="0" w:tplc="A08EDD8C">
      <w:start w:val="1"/>
      <w:numFmt w:val="bullet"/>
      <w:lvlText w:val=""/>
      <w:lvlJc w:val="left"/>
      <w:pPr>
        <w:ind w:left="1429" w:hanging="360"/>
      </w:pPr>
      <w:rPr>
        <w:rFonts w:ascii="Symbol" w:hAnsi="Symbol" w:hint="default"/>
        <w:color w:val="4F81BD" w:themeColor="accent1"/>
      </w:rPr>
    </w:lvl>
    <w:lvl w:ilvl="1" w:tplc="2C0A0009">
      <w:start w:val="1"/>
      <w:numFmt w:val="bullet"/>
      <w:lvlText w:val=""/>
      <w:lvlJc w:val="left"/>
      <w:pPr>
        <w:ind w:left="2149" w:hanging="360"/>
      </w:pPr>
      <w:rPr>
        <w:rFonts w:ascii="Wingdings" w:hAnsi="Wingdings"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4">
    <w:nsid w:val="62634897"/>
    <w:multiLevelType w:val="hybridMultilevel"/>
    <w:tmpl w:val="FBBADAB4"/>
    <w:lvl w:ilvl="0" w:tplc="A08EDD8C">
      <w:start w:val="1"/>
      <w:numFmt w:val="bullet"/>
      <w:lvlText w:val=""/>
      <w:lvlJc w:val="left"/>
      <w:pPr>
        <w:ind w:left="1429" w:hanging="360"/>
      </w:pPr>
      <w:rPr>
        <w:rFonts w:ascii="Symbol" w:hAnsi="Symbol" w:hint="default"/>
        <w:color w:val="4F81BD" w:themeColor="accent1"/>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5">
    <w:nsid w:val="62C43CA5"/>
    <w:multiLevelType w:val="hybridMultilevel"/>
    <w:tmpl w:val="808C1768"/>
    <w:lvl w:ilvl="0" w:tplc="A08EDD8C">
      <w:start w:val="1"/>
      <w:numFmt w:val="bullet"/>
      <w:lvlText w:val=""/>
      <w:lvlJc w:val="left"/>
      <w:pPr>
        <w:ind w:left="720" w:hanging="360"/>
      </w:pPr>
      <w:rPr>
        <w:rFonts w:ascii="Symbol" w:hAnsi="Symbol" w:hint="default"/>
        <w:color w:val="4F81BD" w:themeColor="accent1"/>
      </w:rPr>
    </w:lvl>
    <w:lvl w:ilvl="1" w:tplc="A08EDD8C">
      <w:start w:val="1"/>
      <w:numFmt w:val="bullet"/>
      <w:lvlText w:val=""/>
      <w:lvlJc w:val="left"/>
      <w:pPr>
        <w:ind w:left="1440" w:hanging="360"/>
      </w:pPr>
      <w:rPr>
        <w:rFonts w:ascii="Symbol" w:hAnsi="Symbol"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EF089B"/>
    <w:multiLevelType w:val="hybridMultilevel"/>
    <w:tmpl w:val="A2B46584"/>
    <w:lvl w:ilvl="0" w:tplc="A08EDD8C">
      <w:start w:val="1"/>
      <w:numFmt w:val="bullet"/>
      <w:lvlText w:val=""/>
      <w:lvlJc w:val="left"/>
      <w:pPr>
        <w:ind w:left="1776" w:hanging="360"/>
      </w:pPr>
      <w:rPr>
        <w:rFonts w:ascii="Symbol" w:hAnsi="Symbol" w:hint="default"/>
        <w:color w:val="4F81BD" w:themeColor="accent1"/>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7">
    <w:nsid w:val="64322D56"/>
    <w:multiLevelType w:val="hybridMultilevel"/>
    <w:tmpl w:val="009827E4"/>
    <w:lvl w:ilvl="0" w:tplc="2C0A0003">
      <w:start w:val="1"/>
      <w:numFmt w:val="bullet"/>
      <w:lvlText w:val="o"/>
      <w:lvlJc w:val="left"/>
      <w:pPr>
        <w:ind w:left="2484" w:hanging="360"/>
      </w:pPr>
      <w:rPr>
        <w:rFonts w:ascii="Courier New" w:hAnsi="Courier New" w:cs="Courier New"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38">
    <w:nsid w:val="65A77BA3"/>
    <w:multiLevelType w:val="hybridMultilevel"/>
    <w:tmpl w:val="C45A50C2"/>
    <w:lvl w:ilvl="0" w:tplc="A08EDD8C">
      <w:start w:val="1"/>
      <w:numFmt w:val="bullet"/>
      <w:lvlText w:val=""/>
      <w:lvlJc w:val="left"/>
      <w:pPr>
        <w:ind w:left="1080" w:hanging="360"/>
      </w:pPr>
      <w:rPr>
        <w:rFonts w:ascii="Symbol" w:hAnsi="Symbol" w:hint="default"/>
        <w:color w:val="4F81BD"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9">
    <w:nsid w:val="70140BDB"/>
    <w:multiLevelType w:val="hybridMultilevel"/>
    <w:tmpl w:val="00F0744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40">
    <w:nsid w:val="738D40E6"/>
    <w:multiLevelType w:val="hybridMultilevel"/>
    <w:tmpl w:val="DEEEDDD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A013FB9"/>
    <w:multiLevelType w:val="hybridMultilevel"/>
    <w:tmpl w:val="ACB64E6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2">
    <w:nsid w:val="7AF73666"/>
    <w:multiLevelType w:val="hybridMultilevel"/>
    <w:tmpl w:val="256E30AA"/>
    <w:lvl w:ilvl="0" w:tplc="A08EDD8C">
      <w:start w:val="1"/>
      <w:numFmt w:val="bullet"/>
      <w:lvlText w:val=""/>
      <w:lvlJc w:val="left"/>
      <w:pPr>
        <w:ind w:left="1069" w:hanging="360"/>
      </w:pPr>
      <w:rPr>
        <w:rFonts w:ascii="Symbol" w:hAnsi="Symbol" w:hint="default"/>
        <w:color w:val="4F81BD"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27"/>
  </w:num>
  <w:num w:numId="2">
    <w:abstractNumId w:val="7"/>
  </w:num>
  <w:num w:numId="3">
    <w:abstractNumId w:val="2"/>
  </w:num>
  <w:num w:numId="4">
    <w:abstractNumId w:val="33"/>
  </w:num>
  <w:num w:numId="5">
    <w:abstractNumId w:val="21"/>
  </w:num>
  <w:num w:numId="6">
    <w:abstractNumId w:val="35"/>
  </w:num>
  <w:num w:numId="7">
    <w:abstractNumId w:val="20"/>
  </w:num>
  <w:num w:numId="8">
    <w:abstractNumId w:val="12"/>
  </w:num>
  <w:num w:numId="9">
    <w:abstractNumId w:val="11"/>
  </w:num>
  <w:num w:numId="10">
    <w:abstractNumId w:val="1"/>
  </w:num>
  <w:num w:numId="11">
    <w:abstractNumId w:val="29"/>
  </w:num>
  <w:num w:numId="12">
    <w:abstractNumId w:val="32"/>
  </w:num>
  <w:num w:numId="13">
    <w:abstractNumId w:val="6"/>
  </w:num>
  <w:num w:numId="14">
    <w:abstractNumId w:val="38"/>
  </w:num>
  <w:num w:numId="15">
    <w:abstractNumId w:val="42"/>
  </w:num>
  <w:num w:numId="16">
    <w:abstractNumId w:val="24"/>
  </w:num>
  <w:num w:numId="17">
    <w:abstractNumId w:val="9"/>
  </w:num>
  <w:num w:numId="18">
    <w:abstractNumId w:val="25"/>
  </w:num>
  <w:num w:numId="19">
    <w:abstractNumId w:val="23"/>
  </w:num>
  <w:num w:numId="20">
    <w:abstractNumId w:val="8"/>
  </w:num>
  <w:num w:numId="21">
    <w:abstractNumId w:val="34"/>
  </w:num>
  <w:num w:numId="22">
    <w:abstractNumId w:val="5"/>
  </w:num>
  <w:num w:numId="23">
    <w:abstractNumId w:val="41"/>
  </w:num>
  <w:num w:numId="24">
    <w:abstractNumId w:val="19"/>
  </w:num>
  <w:num w:numId="25">
    <w:abstractNumId w:val="13"/>
  </w:num>
  <w:num w:numId="26">
    <w:abstractNumId w:val="17"/>
  </w:num>
  <w:num w:numId="27">
    <w:abstractNumId w:val="37"/>
  </w:num>
  <w:num w:numId="28">
    <w:abstractNumId w:val="0"/>
  </w:num>
  <w:num w:numId="29">
    <w:abstractNumId w:val="40"/>
  </w:num>
  <w:num w:numId="30">
    <w:abstractNumId w:val="18"/>
  </w:num>
  <w:num w:numId="31">
    <w:abstractNumId w:val="10"/>
  </w:num>
  <w:num w:numId="32">
    <w:abstractNumId w:val="16"/>
  </w:num>
  <w:num w:numId="33">
    <w:abstractNumId w:val="14"/>
  </w:num>
  <w:num w:numId="34">
    <w:abstractNumId w:val="3"/>
  </w:num>
  <w:num w:numId="35">
    <w:abstractNumId w:val="22"/>
  </w:num>
  <w:num w:numId="36">
    <w:abstractNumId w:val="36"/>
  </w:num>
  <w:num w:numId="37">
    <w:abstractNumId w:val="4"/>
  </w:num>
  <w:num w:numId="38">
    <w:abstractNumId w:val="30"/>
  </w:num>
  <w:num w:numId="39">
    <w:abstractNumId w:val="26"/>
  </w:num>
  <w:num w:numId="40">
    <w:abstractNumId w:val="15"/>
  </w:num>
  <w:num w:numId="41">
    <w:abstractNumId w:val="39"/>
  </w:num>
  <w:num w:numId="42">
    <w:abstractNumId w:val="28"/>
  </w:num>
  <w:num w:numId="43">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556"/>
    <w:rsid w:val="000027FC"/>
    <w:rsid w:val="00006DC1"/>
    <w:rsid w:val="00012C15"/>
    <w:rsid w:val="00015458"/>
    <w:rsid w:val="00024708"/>
    <w:rsid w:val="00026F9C"/>
    <w:rsid w:val="00027489"/>
    <w:rsid w:val="00027556"/>
    <w:rsid w:val="0003434E"/>
    <w:rsid w:val="000526FF"/>
    <w:rsid w:val="000555D2"/>
    <w:rsid w:val="00062C02"/>
    <w:rsid w:val="00064498"/>
    <w:rsid w:val="00073A07"/>
    <w:rsid w:val="00075722"/>
    <w:rsid w:val="00083CBD"/>
    <w:rsid w:val="00091947"/>
    <w:rsid w:val="00094B25"/>
    <w:rsid w:val="000A2010"/>
    <w:rsid w:val="000B605F"/>
    <w:rsid w:val="000C3DD4"/>
    <w:rsid w:val="000D7A73"/>
    <w:rsid w:val="000E1C76"/>
    <w:rsid w:val="000E2153"/>
    <w:rsid w:val="000F28D7"/>
    <w:rsid w:val="00111584"/>
    <w:rsid w:val="001147C4"/>
    <w:rsid w:val="00137ADD"/>
    <w:rsid w:val="00144AE5"/>
    <w:rsid w:val="0014512C"/>
    <w:rsid w:val="00147C47"/>
    <w:rsid w:val="00153991"/>
    <w:rsid w:val="00170A0E"/>
    <w:rsid w:val="00170C37"/>
    <w:rsid w:val="00193335"/>
    <w:rsid w:val="001A4EBF"/>
    <w:rsid w:val="001A6BCE"/>
    <w:rsid w:val="001B4927"/>
    <w:rsid w:val="001C4A28"/>
    <w:rsid w:val="001C6E2B"/>
    <w:rsid w:val="001E1109"/>
    <w:rsid w:val="001E1413"/>
    <w:rsid w:val="001E20C2"/>
    <w:rsid w:val="001F21CC"/>
    <w:rsid w:val="00203336"/>
    <w:rsid w:val="00204BDB"/>
    <w:rsid w:val="00226437"/>
    <w:rsid w:val="0024024C"/>
    <w:rsid w:val="00256E54"/>
    <w:rsid w:val="00261456"/>
    <w:rsid w:val="00264029"/>
    <w:rsid w:val="0027240B"/>
    <w:rsid w:val="002817A0"/>
    <w:rsid w:val="00290E29"/>
    <w:rsid w:val="00296255"/>
    <w:rsid w:val="002963BC"/>
    <w:rsid w:val="002A0EA7"/>
    <w:rsid w:val="002C00A6"/>
    <w:rsid w:val="002C7D56"/>
    <w:rsid w:val="002E1666"/>
    <w:rsid w:val="002E28A8"/>
    <w:rsid w:val="002E3940"/>
    <w:rsid w:val="002F3ABE"/>
    <w:rsid w:val="002F3D68"/>
    <w:rsid w:val="002F54A9"/>
    <w:rsid w:val="003114D9"/>
    <w:rsid w:val="0032213A"/>
    <w:rsid w:val="00323F74"/>
    <w:rsid w:val="00326D3D"/>
    <w:rsid w:val="0033286C"/>
    <w:rsid w:val="0034084A"/>
    <w:rsid w:val="0037431D"/>
    <w:rsid w:val="00374618"/>
    <w:rsid w:val="00385558"/>
    <w:rsid w:val="0038758B"/>
    <w:rsid w:val="003963DB"/>
    <w:rsid w:val="003979F9"/>
    <w:rsid w:val="003A594F"/>
    <w:rsid w:val="003A7FDB"/>
    <w:rsid w:val="003B4A19"/>
    <w:rsid w:val="003B546E"/>
    <w:rsid w:val="003C0340"/>
    <w:rsid w:val="003C12B7"/>
    <w:rsid w:val="003C2315"/>
    <w:rsid w:val="003C2401"/>
    <w:rsid w:val="003D6343"/>
    <w:rsid w:val="003F48B4"/>
    <w:rsid w:val="00406A21"/>
    <w:rsid w:val="0041047F"/>
    <w:rsid w:val="00410D80"/>
    <w:rsid w:val="00421A24"/>
    <w:rsid w:val="00423296"/>
    <w:rsid w:val="004261F0"/>
    <w:rsid w:val="0042684F"/>
    <w:rsid w:val="004351F4"/>
    <w:rsid w:val="004357CA"/>
    <w:rsid w:val="0044194C"/>
    <w:rsid w:val="0044324D"/>
    <w:rsid w:val="00450A9C"/>
    <w:rsid w:val="00452364"/>
    <w:rsid w:val="00456CF6"/>
    <w:rsid w:val="004614A7"/>
    <w:rsid w:val="004635F9"/>
    <w:rsid w:val="0046719E"/>
    <w:rsid w:val="00467298"/>
    <w:rsid w:val="00470503"/>
    <w:rsid w:val="00470AEB"/>
    <w:rsid w:val="00476538"/>
    <w:rsid w:val="004835CE"/>
    <w:rsid w:val="004868AF"/>
    <w:rsid w:val="004A52E9"/>
    <w:rsid w:val="004B063F"/>
    <w:rsid w:val="004C30DD"/>
    <w:rsid w:val="004D32ED"/>
    <w:rsid w:val="004D3CB5"/>
    <w:rsid w:val="004D471B"/>
    <w:rsid w:val="004F3367"/>
    <w:rsid w:val="004F572F"/>
    <w:rsid w:val="004F5B64"/>
    <w:rsid w:val="004F6D78"/>
    <w:rsid w:val="0050068B"/>
    <w:rsid w:val="005255E9"/>
    <w:rsid w:val="00525DAA"/>
    <w:rsid w:val="00530E8B"/>
    <w:rsid w:val="005342A4"/>
    <w:rsid w:val="005520F4"/>
    <w:rsid w:val="0055228B"/>
    <w:rsid w:val="00556D37"/>
    <w:rsid w:val="005628F8"/>
    <w:rsid w:val="0056562E"/>
    <w:rsid w:val="0058185B"/>
    <w:rsid w:val="0059070F"/>
    <w:rsid w:val="005A1009"/>
    <w:rsid w:val="005A2D55"/>
    <w:rsid w:val="005A68D2"/>
    <w:rsid w:val="005A71D3"/>
    <w:rsid w:val="005B25BD"/>
    <w:rsid w:val="005B52A8"/>
    <w:rsid w:val="005C3E2E"/>
    <w:rsid w:val="005D0DD2"/>
    <w:rsid w:val="005D1514"/>
    <w:rsid w:val="005D16E6"/>
    <w:rsid w:val="005E034D"/>
    <w:rsid w:val="005E1A42"/>
    <w:rsid w:val="005E3368"/>
    <w:rsid w:val="005E55EB"/>
    <w:rsid w:val="005F30F3"/>
    <w:rsid w:val="005F4C95"/>
    <w:rsid w:val="006055BF"/>
    <w:rsid w:val="00607B95"/>
    <w:rsid w:val="00612680"/>
    <w:rsid w:val="00616291"/>
    <w:rsid w:val="006203B0"/>
    <w:rsid w:val="00623797"/>
    <w:rsid w:val="0063094E"/>
    <w:rsid w:val="00635B0C"/>
    <w:rsid w:val="00650291"/>
    <w:rsid w:val="00653F67"/>
    <w:rsid w:val="006545E9"/>
    <w:rsid w:val="0066182C"/>
    <w:rsid w:val="00664FE7"/>
    <w:rsid w:val="0067047F"/>
    <w:rsid w:val="0067493F"/>
    <w:rsid w:val="006842C4"/>
    <w:rsid w:val="00684323"/>
    <w:rsid w:val="0069055D"/>
    <w:rsid w:val="00690EEE"/>
    <w:rsid w:val="00697B1C"/>
    <w:rsid w:val="006B2F9B"/>
    <w:rsid w:val="006C1401"/>
    <w:rsid w:val="006C30B1"/>
    <w:rsid w:val="006C4A45"/>
    <w:rsid w:val="006C7E07"/>
    <w:rsid w:val="006D02F6"/>
    <w:rsid w:val="006D4527"/>
    <w:rsid w:val="006D5E9D"/>
    <w:rsid w:val="006D7B70"/>
    <w:rsid w:val="006F55D0"/>
    <w:rsid w:val="007005AC"/>
    <w:rsid w:val="00714DA2"/>
    <w:rsid w:val="00726F5A"/>
    <w:rsid w:val="007372F5"/>
    <w:rsid w:val="00740BA6"/>
    <w:rsid w:val="00740D3D"/>
    <w:rsid w:val="0074407D"/>
    <w:rsid w:val="007449DB"/>
    <w:rsid w:val="00746DC3"/>
    <w:rsid w:val="00753473"/>
    <w:rsid w:val="00753949"/>
    <w:rsid w:val="00754883"/>
    <w:rsid w:val="007621F4"/>
    <w:rsid w:val="0076622C"/>
    <w:rsid w:val="007763C1"/>
    <w:rsid w:val="0078146A"/>
    <w:rsid w:val="00785DAB"/>
    <w:rsid w:val="00786498"/>
    <w:rsid w:val="0079272A"/>
    <w:rsid w:val="00794514"/>
    <w:rsid w:val="00796D95"/>
    <w:rsid w:val="007A52EB"/>
    <w:rsid w:val="007A66B7"/>
    <w:rsid w:val="007A7534"/>
    <w:rsid w:val="007C6422"/>
    <w:rsid w:val="007D0418"/>
    <w:rsid w:val="007D0D18"/>
    <w:rsid w:val="007D1718"/>
    <w:rsid w:val="007D7A31"/>
    <w:rsid w:val="007E316F"/>
    <w:rsid w:val="007E6C9E"/>
    <w:rsid w:val="007F256E"/>
    <w:rsid w:val="007F5462"/>
    <w:rsid w:val="007F5826"/>
    <w:rsid w:val="007F7E93"/>
    <w:rsid w:val="00803812"/>
    <w:rsid w:val="00804238"/>
    <w:rsid w:val="00805CC4"/>
    <w:rsid w:val="00811038"/>
    <w:rsid w:val="008169AC"/>
    <w:rsid w:val="0082036A"/>
    <w:rsid w:val="00851D7B"/>
    <w:rsid w:val="00857B80"/>
    <w:rsid w:val="00870B62"/>
    <w:rsid w:val="008723B3"/>
    <w:rsid w:val="0087620A"/>
    <w:rsid w:val="008836C1"/>
    <w:rsid w:val="00885387"/>
    <w:rsid w:val="00894D23"/>
    <w:rsid w:val="008A1787"/>
    <w:rsid w:val="008A253E"/>
    <w:rsid w:val="008A4BEB"/>
    <w:rsid w:val="008A4EC8"/>
    <w:rsid w:val="008A511E"/>
    <w:rsid w:val="008A5364"/>
    <w:rsid w:val="008B2C94"/>
    <w:rsid w:val="008D077A"/>
    <w:rsid w:val="008D2B1A"/>
    <w:rsid w:val="008D569B"/>
    <w:rsid w:val="008E0232"/>
    <w:rsid w:val="008E248B"/>
    <w:rsid w:val="008E262E"/>
    <w:rsid w:val="008E61BB"/>
    <w:rsid w:val="008F2FF3"/>
    <w:rsid w:val="008F3656"/>
    <w:rsid w:val="008F3E95"/>
    <w:rsid w:val="00901021"/>
    <w:rsid w:val="009138A6"/>
    <w:rsid w:val="00923737"/>
    <w:rsid w:val="00936196"/>
    <w:rsid w:val="00943A3B"/>
    <w:rsid w:val="00974A84"/>
    <w:rsid w:val="00975B49"/>
    <w:rsid w:val="00976629"/>
    <w:rsid w:val="0098116E"/>
    <w:rsid w:val="00983673"/>
    <w:rsid w:val="009A5FFD"/>
    <w:rsid w:val="009B12AC"/>
    <w:rsid w:val="009B3EE9"/>
    <w:rsid w:val="009B5ABF"/>
    <w:rsid w:val="009C0AA5"/>
    <w:rsid w:val="009C744C"/>
    <w:rsid w:val="009C756B"/>
    <w:rsid w:val="009E3F50"/>
    <w:rsid w:val="009E41AE"/>
    <w:rsid w:val="009F1A8F"/>
    <w:rsid w:val="00A006ED"/>
    <w:rsid w:val="00A03538"/>
    <w:rsid w:val="00A1085F"/>
    <w:rsid w:val="00A12666"/>
    <w:rsid w:val="00A12CDC"/>
    <w:rsid w:val="00A173D7"/>
    <w:rsid w:val="00A20623"/>
    <w:rsid w:val="00A253D0"/>
    <w:rsid w:val="00A477FA"/>
    <w:rsid w:val="00A614EB"/>
    <w:rsid w:val="00A75514"/>
    <w:rsid w:val="00A85AD7"/>
    <w:rsid w:val="00A90473"/>
    <w:rsid w:val="00A91578"/>
    <w:rsid w:val="00A9350A"/>
    <w:rsid w:val="00A94A12"/>
    <w:rsid w:val="00AA5066"/>
    <w:rsid w:val="00AA575D"/>
    <w:rsid w:val="00AA793B"/>
    <w:rsid w:val="00AB4A27"/>
    <w:rsid w:val="00AC0DC4"/>
    <w:rsid w:val="00AC1DFE"/>
    <w:rsid w:val="00AC3A62"/>
    <w:rsid w:val="00AC45B9"/>
    <w:rsid w:val="00AD05C3"/>
    <w:rsid w:val="00AD1765"/>
    <w:rsid w:val="00AD3E94"/>
    <w:rsid w:val="00AD4B5D"/>
    <w:rsid w:val="00AE0C22"/>
    <w:rsid w:val="00AE4889"/>
    <w:rsid w:val="00AE5290"/>
    <w:rsid w:val="00AF292E"/>
    <w:rsid w:val="00AF3FD6"/>
    <w:rsid w:val="00B03A0D"/>
    <w:rsid w:val="00B062B8"/>
    <w:rsid w:val="00B17AD9"/>
    <w:rsid w:val="00B264BF"/>
    <w:rsid w:val="00B41365"/>
    <w:rsid w:val="00B4178D"/>
    <w:rsid w:val="00B42561"/>
    <w:rsid w:val="00B44442"/>
    <w:rsid w:val="00B551C2"/>
    <w:rsid w:val="00B62DC3"/>
    <w:rsid w:val="00B64A26"/>
    <w:rsid w:val="00B66CFC"/>
    <w:rsid w:val="00B71EDE"/>
    <w:rsid w:val="00B72AA3"/>
    <w:rsid w:val="00B84E5B"/>
    <w:rsid w:val="00B8743A"/>
    <w:rsid w:val="00B9352B"/>
    <w:rsid w:val="00B9491D"/>
    <w:rsid w:val="00BA475D"/>
    <w:rsid w:val="00BA4E68"/>
    <w:rsid w:val="00BA5743"/>
    <w:rsid w:val="00BB3E55"/>
    <w:rsid w:val="00BC15C0"/>
    <w:rsid w:val="00BC352C"/>
    <w:rsid w:val="00BD3602"/>
    <w:rsid w:val="00BE0245"/>
    <w:rsid w:val="00C10AA3"/>
    <w:rsid w:val="00C111B2"/>
    <w:rsid w:val="00C17290"/>
    <w:rsid w:val="00C22BC9"/>
    <w:rsid w:val="00C24615"/>
    <w:rsid w:val="00C324C9"/>
    <w:rsid w:val="00C3356C"/>
    <w:rsid w:val="00C465F9"/>
    <w:rsid w:val="00C5054C"/>
    <w:rsid w:val="00C51CA2"/>
    <w:rsid w:val="00C57D48"/>
    <w:rsid w:val="00C6717B"/>
    <w:rsid w:val="00C736D9"/>
    <w:rsid w:val="00C865F2"/>
    <w:rsid w:val="00C9229F"/>
    <w:rsid w:val="00C96D5A"/>
    <w:rsid w:val="00CA1CF9"/>
    <w:rsid w:val="00CA214B"/>
    <w:rsid w:val="00CB2264"/>
    <w:rsid w:val="00CC1545"/>
    <w:rsid w:val="00CD4A60"/>
    <w:rsid w:val="00CD6756"/>
    <w:rsid w:val="00CD7466"/>
    <w:rsid w:val="00CF20D3"/>
    <w:rsid w:val="00D146B7"/>
    <w:rsid w:val="00D1491B"/>
    <w:rsid w:val="00D22496"/>
    <w:rsid w:val="00D24465"/>
    <w:rsid w:val="00D2597F"/>
    <w:rsid w:val="00D3377B"/>
    <w:rsid w:val="00D4170F"/>
    <w:rsid w:val="00D439B3"/>
    <w:rsid w:val="00D46EF3"/>
    <w:rsid w:val="00D60BA0"/>
    <w:rsid w:val="00D637EB"/>
    <w:rsid w:val="00D63A0A"/>
    <w:rsid w:val="00D63BAB"/>
    <w:rsid w:val="00D8361F"/>
    <w:rsid w:val="00D87119"/>
    <w:rsid w:val="00D94206"/>
    <w:rsid w:val="00DB426D"/>
    <w:rsid w:val="00DB46F1"/>
    <w:rsid w:val="00DB5F78"/>
    <w:rsid w:val="00DC02A5"/>
    <w:rsid w:val="00DC1AB9"/>
    <w:rsid w:val="00DE6C2F"/>
    <w:rsid w:val="00E12CFE"/>
    <w:rsid w:val="00E2044A"/>
    <w:rsid w:val="00E22639"/>
    <w:rsid w:val="00E22C6F"/>
    <w:rsid w:val="00E51077"/>
    <w:rsid w:val="00E51A14"/>
    <w:rsid w:val="00E66290"/>
    <w:rsid w:val="00E71C94"/>
    <w:rsid w:val="00E750FB"/>
    <w:rsid w:val="00E7724E"/>
    <w:rsid w:val="00E82964"/>
    <w:rsid w:val="00E856FE"/>
    <w:rsid w:val="00E91C59"/>
    <w:rsid w:val="00E92A10"/>
    <w:rsid w:val="00EB429C"/>
    <w:rsid w:val="00EB66CD"/>
    <w:rsid w:val="00EC5C1C"/>
    <w:rsid w:val="00ED52F8"/>
    <w:rsid w:val="00EF3C67"/>
    <w:rsid w:val="00EF5FFE"/>
    <w:rsid w:val="00F10ACB"/>
    <w:rsid w:val="00F1705F"/>
    <w:rsid w:val="00F20D06"/>
    <w:rsid w:val="00F248E8"/>
    <w:rsid w:val="00F25551"/>
    <w:rsid w:val="00F3289D"/>
    <w:rsid w:val="00F33C14"/>
    <w:rsid w:val="00F40339"/>
    <w:rsid w:val="00F4318F"/>
    <w:rsid w:val="00F43E68"/>
    <w:rsid w:val="00F45039"/>
    <w:rsid w:val="00F4723C"/>
    <w:rsid w:val="00F50548"/>
    <w:rsid w:val="00F53508"/>
    <w:rsid w:val="00F624D6"/>
    <w:rsid w:val="00F64FE7"/>
    <w:rsid w:val="00F71BED"/>
    <w:rsid w:val="00F74766"/>
    <w:rsid w:val="00F76BD9"/>
    <w:rsid w:val="00F76FC6"/>
    <w:rsid w:val="00F77C1C"/>
    <w:rsid w:val="00F87713"/>
    <w:rsid w:val="00F923D9"/>
    <w:rsid w:val="00FA16DA"/>
    <w:rsid w:val="00FA42F0"/>
    <w:rsid w:val="00FB6594"/>
    <w:rsid w:val="00FC0674"/>
    <w:rsid w:val="00FC1875"/>
    <w:rsid w:val="00FC19B5"/>
    <w:rsid w:val="00FC3E77"/>
    <w:rsid w:val="00FC62F9"/>
    <w:rsid w:val="00FD1BE4"/>
    <w:rsid w:val="00FD6BD2"/>
    <w:rsid w:val="00FE48D3"/>
    <w:rsid w:val="00FF2F8C"/>
    <w:rsid w:val="00FF359D"/>
    <w:rsid w:val="00FF79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A1C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 w:type="character" w:customStyle="1" w:styleId="Ttulo4Car">
    <w:name w:val="Título 4 Car"/>
    <w:basedOn w:val="Fuentedeprrafopredeter"/>
    <w:link w:val="Ttulo4"/>
    <w:uiPriority w:val="9"/>
    <w:semiHidden/>
    <w:rsid w:val="00CA1CF9"/>
    <w:rPr>
      <w:rFonts w:asciiTheme="majorHAnsi" w:eastAsiaTheme="majorEastAsia" w:hAnsiTheme="majorHAnsi" w:cstheme="majorBidi"/>
      <w:b/>
      <w:bCs/>
      <w:i/>
      <w:iCs/>
      <w:color w:val="4F81BD" w:themeColor="accent1"/>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rsid w:val="00A614EB"/>
    <w:pPr>
      <w:spacing w:before="120" w:after="0" w:line="240" w:lineRule="auto"/>
      <w:ind w:firstLine="709"/>
      <w:contextualSpacing/>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385558"/>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B264BF"/>
    <w:pPr>
      <w:keepNext/>
      <w:keepLines/>
      <w:spacing w:before="36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B264BF"/>
    <w:pPr>
      <w:keepNext/>
      <w:keepLines/>
      <w:spacing w:before="36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A1CF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85558"/>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B264BF"/>
    <w:rPr>
      <w:rFonts w:ascii="Cambria" w:eastAsia="Times New Roman" w:hAnsi="Cambria" w:cs="Times New Roman"/>
      <w:b/>
      <w:bCs/>
      <w:color w:val="4F81BD"/>
      <w:sz w:val="26"/>
      <w:szCs w:val="26"/>
      <w:lang w:eastAsia="es-AR"/>
    </w:rPr>
  </w:style>
  <w:style w:type="character" w:styleId="Hipervnculo">
    <w:name w:val="Hyperlink"/>
    <w:uiPriority w:val="99"/>
    <w:unhideWhenUsed/>
    <w:rsid w:val="00385558"/>
    <w:rPr>
      <w:rFonts w:ascii="Times New Roman" w:hAnsi="Times New Roman" w:cs="Times New Roman" w:hint="default"/>
      <w:color w:val="0000FF"/>
      <w:u w:val="single"/>
    </w:rPr>
  </w:style>
  <w:style w:type="paragraph" w:styleId="TDC1">
    <w:name w:val="toc 1"/>
    <w:basedOn w:val="Normal"/>
    <w:next w:val="Normal"/>
    <w:autoRedefine/>
    <w:uiPriority w:val="39"/>
    <w:unhideWhenUsed/>
    <w:rsid w:val="00385558"/>
    <w:pPr>
      <w:spacing w:after="100" w:line="276" w:lineRule="auto"/>
    </w:pPr>
    <w:rPr>
      <w:lang w:val="es-ES" w:eastAsia="en-US"/>
    </w:rPr>
  </w:style>
  <w:style w:type="paragraph" w:styleId="TDC2">
    <w:name w:val="toc 2"/>
    <w:basedOn w:val="Normal"/>
    <w:next w:val="Normal"/>
    <w:autoRedefine/>
    <w:uiPriority w:val="39"/>
    <w:unhideWhenUsed/>
    <w:rsid w:val="00385558"/>
    <w:pPr>
      <w:spacing w:after="100" w:line="276" w:lineRule="auto"/>
      <w:ind w:left="220"/>
    </w:pPr>
    <w:rPr>
      <w:lang w:val="es-ES" w:eastAsia="en-US"/>
    </w:rPr>
  </w:style>
  <w:style w:type="paragraph" w:styleId="Prrafodelista">
    <w:name w:val="List Paragraph"/>
    <w:basedOn w:val="Normal"/>
    <w:uiPriority w:val="99"/>
    <w:qFormat/>
    <w:rsid w:val="00A614EB"/>
    <w:pPr>
      <w:ind w:left="720"/>
    </w:pPr>
  </w:style>
  <w:style w:type="paragraph" w:styleId="Bibliografa">
    <w:name w:val="Bibliography"/>
    <w:basedOn w:val="Normal"/>
    <w:next w:val="Normal"/>
    <w:uiPriority w:val="99"/>
    <w:unhideWhenUsed/>
    <w:rsid w:val="00385558"/>
  </w:style>
  <w:style w:type="paragraph" w:styleId="TtulodeTDC">
    <w:name w:val="TOC Heading"/>
    <w:basedOn w:val="Ttulo1"/>
    <w:next w:val="Normal"/>
    <w:uiPriority w:val="99"/>
    <w:semiHidden/>
    <w:unhideWhenUsed/>
    <w:qFormat/>
    <w:rsid w:val="00385558"/>
    <w:pPr>
      <w:spacing w:line="276" w:lineRule="auto"/>
      <w:outlineLvl w:val="9"/>
    </w:pPr>
    <w:rPr>
      <w:lang w:val="es-ES" w:eastAsia="en-US"/>
    </w:rPr>
  </w:style>
  <w:style w:type="paragraph" w:customStyle="1" w:styleId="Body">
    <w:name w:val="Body"/>
    <w:basedOn w:val="Normal"/>
    <w:rsid w:val="00385558"/>
    <w:pPr>
      <w:keepNext/>
      <w:widowControl w:val="0"/>
      <w:snapToGrid w:val="0"/>
      <w:spacing w:after="60" w:line="280" w:lineRule="atLeast"/>
      <w:ind w:left="907"/>
    </w:pPr>
    <w:rPr>
      <w:rFonts w:ascii="Times New Roman" w:hAnsi="Times New Roman"/>
      <w:szCs w:val="20"/>
      <w:lang w:val="en-US" w:eastAsia="en-US"/>
    </w:rPr>
  </w:style>
  <w:style w:type="paragraph" w:customStyle="1" w:styleId="CellBodyCentre">
    <w:name w:val="CellBodyCentre"/>
    <w:basedOn w:val="Normal"/>
    <w:rsid w:val="00385558"/>
    <w:pPr>
      <w:spacing w:after="120"/>
      <w:jc w:val="center"/>
    </w:pPr>
    <w:rPr>
      <w:rFonts w:ascii="Helvetica" w:hAnsi="Helvetica"/>
      <w:sz w:val="20"/>
      <w:szCs w:val="20"/>
      <w:lang w:val="en-GB" w:eastAsia="en-US"/>
    </w:rPr>
  </w:style>
  <w:style w:type="paragraph" w:styleId="Textodeglobo">
    <w:name w:val="Balloon Text"/>
    <w:basedOn w:val="Normal"/>
    <w:link w:val="TextodegloboCar"/>
    <w:uiPriority w:val="99"/>
    <w:semiHidden/>
    <w:unhideWhenUsed/>
    <w:rsid w:val="00385558"/>
    <w:rPr>
      <w:rFonts w:ascii="Tahoma" w:hAnsi="Tahoma" w:cs="Tahoma"/>
      <w:sz w:val="16"/>
      <w:szCs w:val="16"/>
    </w:rPr>
  </w:style>
  <w:style w:type="character" w:customStyle="1" w:styleId="TextodegloboCar">
    <w:name w:val="Texto de globo Car"/>
    <w:basedOn w:val="Fuentedeprrafopredeter"/>
    <w:link w:val="Textodeglobo"/>
    <w:uiPriority w:val="99"/>
    <w:semiHidden/>
    <w:rsid w:val="00385558"/>
    <w:rPr>
      <w:rFonts w:ascii="Tahoma" w:eastAsia="Times New Roman" w:hAnsi="Tahoma" w:cs="Tahoma"/>
      <w:sz w:val="16"/>
      <w:szCs w:val="16"/>
      <w:lang w:eastAsia="es-AR"/>
    </w:rPr>
  </w:style>
  <w:style w:type="paragraph" w:styleId="Encabezado">
    <w:name w:val="header"/>
    <w:basedOn w:val="Normal"/>
    <w:link w:val="EncabezadoCar"/>
    <w:uiPriority w:val="99"/>
    <w:unhideWhenUsed/>
    <w:rsid w:val="001A4EBF"/>
    <w:pPr>
      <w:tabs>
        <w:tab w:val="center" w:pos="4419"/>
        <w:tab w:val="right" w:pos="8838"/>
      </w:tabs>
    </w:pPr>
  </w:style>
  <w:style w:type="character" w:customStyle="1" w:styleId="EncabezadoCar">
    <w:name w:val="Encabezado Car"/>
    <w:basedOn w:val="Fuentedeprrafopredeter"/>
    <w:link w:val="Encabezado"/>
    <w:uiPriority w:val="99"/>
    <w:rsid w:val="001A4EBF"/>
    <w:rPr>
      <w:rFonts w:ascii="Calibri" w:eastAsia="Times New Roman" w:hAnsi="Calibri" w:cs="Times New Roman"/>
      <w:lang w:eastAsia="es-AR"/>
    </w:rPr>
  </w:style>
  <w:style w:type="paragraph" w:styleId="Piedepgina">
    <w:name w:val="footer"/>
    <w:basedOn w:val="Normal"/>
    <w:link w:val="PiedepginaCar"/>
    <w:uiPriority w:val="99"/>
    <w:unhideWhenUsed/>
    <w:rsid w:val="001A4EBF"/>
    <w:pPr>
      <w:tabs>
        <w:tab w:val="center" w:pos="4419"/>
        <w:tab w:val="right" w:pos="8838"/>
      </w:tabs>
    </w:pPr>
  </w:style>
  <w:style w:type="character" w:customStyle="1" w:styleId="PiedepginaCar">
    <w:name w:val="Pie de página Car"/>
    <w:basedOn w:val="Fuentedeprrafopredeter"/>
    <w:link w:val="Piedepgina"/>
    <w:uiPriority w:val="99"/>
    <w:rsid w:val="001A4EBF"/>
    <w:rPr>
      <w:rFonts w:ascii="Calibri" w:eastAsia="Times New Roman" w:hAnsi="Calibri" w:cs="Times New Roman"/>
      <w:lang w:eastAsia="es-AR"/>
    </w:rPr>
  </w:style>
  <w:style w:type="character" w:customStyle="1" w:styleId="Ttulo3Car">
    <w:name w:val="Título 3 Car"/>
    <w:basedOn w:val="Fuentedeprrafopredeter"/>
    <w:link w:val="Ttulo3"/>
    <w:uiPriority w:val="9"/>
    <w:rsid w:val="00B264BF"/>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D2597F"/>
    <w:pPr>
      <w:spacing w:after="100"/>
      <w:ind w:left="440"/>
    </w:pPr>
  </w:style>
  <w:style w:type="table" w:styleId="Tablaconcuadrcula">
    <w:name w:val="Table Grid"/>
    <w:basedOn w:val="Tablanormal"/>
    <w:uiPriority w:val="59"/>
    <w:rsid w:val="00A10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1085F"/>
    <w:rPr>
      <w:color w:val="808080"/>
    </w:rPr>
  </w:style>
  <w:style w:type="character" w:customStyle="1" w:styleId="apple-style-span">
    <w:name w:val="apple-style-span"/>
    <w:basedOn w:val="Fuentedeprrafopredeter"/>
    <w:rsid w:val="009C744C"/>
  </w:style>
  <w:style w:type="character" w:customStyle="1" w:styleId="apple-converted-space">
    <w:name w:val="apple-converted-space"/>
    <w:basedOn w:val="Fuentedeprrafopredeter"/>
    <w:rsid w:val="00AA5066"/>
  </w:style>
  <w:style w:type="character" w:styleId="nfasis">
    <w:name w:val="Emphasis"/>
    <w:basedOn w:val="Fuentedeprrafopredeter"/>
    <w:uiPriority w:val="20"/>
    <w:qFormat/>
    <w:rsid w:val="00AA5066"/>
    <w:rPr>
      <w:i/>
      <w:iCs/>
    </w:rPr>
  </w:style>
  <w:style w:type="paragraph" w:styleId="Textonotaalfinal">
    <w:name w:val="endnote text"/>
    <w:basedOn w:val="Normal"/>
    <w:link w:val="TextonotaalfinalCar"/>
    <w:uiPriority w:val="99"/>
    <w:semiHidden/>
    <w:unhideWhenUsed/>
    <w:rsid w:val="00B84E5B"/>
    <w:pPr>
      <w:spacing w:before="0"/>
    </w:pPr>
    <w:rPr>
      <w:sz w:val="20"/>
      <w:szCs w:val="20"/>
    </w:rPr>
  </w:style>
  <w:style w:type="character" w:customStyle="1" w:styleId="TextonotaalfinalCar">
    <w:name w:val="Texto nota al final Car"/>
    <w:basedOn w:val="Fuentedeprrafopredeter"/>
    <w:link w:val="Textonotaalfinal"/>
    <w:uiPriority w:val="99"/>
    <w:semiHidden/>
    <w:rsid w:val="00B84E5B"/>
    <w:rPr>
      <w:rFonts w:ascii="Calibri" w:eastAsia="Times New Roman" w:hAnsi="Calibri" w:cs="Times New Roman"/>
      <w:sz w:val="20"/>
      <w:szCs w:val="20"/>
      <w:lang w:eastAsia="es-AR"/>
    </w:rPr>
  </w:style>
  <w:style w:type="character" w:styleId="Refdenotaalfinal">
    <w:name w:val="endnote reference"/>
    <w:basedOn w:val="Fuentedeprrafopredeter"/>
    <w:uiPriority w:val="99"/>
    <w:semiHidden/>
    <w:unhideWhenUsed/>
    <w:rsid w:val="00B84E5B"/>
    <w:rPr>
      <w:vertAlign w:val="superscript"/>
    </w:rPr>
  </w:style>
  <w:style w:type="paragraph" w:styleId="Textonotapie">
    <w:name w:val="footnote text"/>
    <w:basedOn w:val="Normal"/>
    <w:link w:val="TextonotapieCar"/>
    <w:uiPriority w:val="99"/>
    <w:semiHidden/>
    <w:unhideWhenUsed/>
    <w:rsid w:val="00B84E5B"/>
    <w:pPr>
      <w:spacing w:before="0"/>
    </w:pPr>
    <w:rPr>
      <w:sz w:val="20"/>
      <w:szCs w:val="20"/>
    </w:rPr>
  </w:style>
  <w:style w:type="character" w:customStyle="1" w:styleId="TextonotapieCar">
    <w:name w:val="Texto nota pie Car"/>
    <w:basedOn w:val="Fuentedeprrafopredeter"/>
    <w:link w:val="Textonotapie"/>
    <w:uiPriority w:val="99"/>
    <w:semiHidden/>
    <w:rsid w:val="00B84E5B"/>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B84E5B"/>
    <w:rPr>
      <w:vertAlign w:val="superscript"/>
    </w:rPr>
  </w:style>
  <w:style w:type="character" w:customStyle="1" w:styleId="Ttulo4Car">
    <w:name w:val="Título 4 Car"/>
    <w:basedOn w:val="Fuentedeprrafopredeter"/>
    <w:link w:val="Ttulo4"/>
    <w:uiPriority w:val="9"/>
    <w:semiHidden/>
    <w:rsid w:val="00CA1CF9"/>
    <w:rPr>
      <w:rFonts w:asciiTheme="majorHAnsi" w:eastAsiaTheme="majorEastAsia" w:hAnsiTheme="majorHAnsi" w:cstheme="majorBidi"/>
      <w:b/>
      <w:bCs/>
      <w:i/>
      <w:iCs/>
      <w:color w:val="4F81BD" w:themeColor="accent1"/>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5405">
      <w:bodyDiv w:val="1"/>
      <w:marLeft w:val="0"/>
      <w:marRight w:val="0"/>
      <w:marTop w:val="0"/>
      <w:marBottom w:val="0"/>
      <w:divBdr>
        <w:top w:val="none" w:sz="0" w:space="0" w:color="auto"/>
        <w:left w:val="none" w:sz="0" w:space="0" w:color="auto"/>
        <w:bottom w:val="none" w:sz="0" w:space="0" w:color="auto"/>
        <w:right w:val="none" w:sz="0" w:space="0" w:color="auto"/>
      </w:divBdr>
      <w:divsChild>
        <w:div w:id="1638223804">
          <w:marLeft w:val="0"/>
          <w:marRight w:val="0"/>
          <w:marTop w:val="0"/>
          <w:marBottom w:val="0"/>
          <w:divBdr>
            <w:top w:val="none" w:sz="0" w:space="0" w:color="auto"/>
            <w:left w:val="single" w:sz="6" w:space="0" w:color="AAC5AF"/>
            <w:bottom w:val="none" w:sz="0" w:space="0" w:color="auto"/>
            <w:right w:val="single" w:sz="6" w:space="0" w:color="AAC5AF"/>
          </w:divBdr>
          <w:divsChild>
            <w:div w:id="1310476102">
              <w:marLeft w:val="0"/>
              <w:marRight w:val="0"/>
              <w:marTop w:val="0"/>
              <w:marBottom w:val="0"/>
              <w:divBdr>
                <w:top w:val="none" w:sz="0" w:space="0" w:color="auto"/>
                <w:left w:val="none" w:sz="0" w:space="0" w:color="auto"/>
                <w:bottom w:val="none" w:sz="0" w:space="0" w:color="auto"/>
                <w:right w:val="none" w:sz="0" w:space="0" w:color="auto"/>
              </w:divBdr>
              <w:divsChild>
                <w:div w:id="784346811">
                  <w:marLeft w:val="0"/>
                  <w:marRight w:val="0"/>
                  <w:marTop w:val="0"/>
                  <w:marBottom w:val="0"/>
                  <w:divBdr>
                    <w:top w:val="none" w:sz="0" w:space="0" w:color="auto"/>
                    <w:left w:val="none" w:sz="0" w:space="0" w:color="auto"/>
                    <w:bottom w:val="none" w:sz="0" w:space="0" w:color="auto"/>
                    <w:right w:val="none" w:sz="0" w:space="0" w:color="auto"/>
                  </w:divBdr>
                  <w:divsChild>
                    <w:div w:id="1540630795">
                      <w:marLeft w:val="240"/>
                      <w:marRight w:val="0"/>
                      <w:marTop w:val="0"/>
                      <w:marBottom w:val="0"/>
                      <w:divBdr>
                        <w:top w:val="none" w:sz="0" w:space="0" w:color="auto"/>
                        <w:left w:val="none" w:sz="0" w:space="0" w:color="auto"/>
                        <w:bottom w:val="none" w:sz="0" w:space="0" w:color="auto"/>
                        <w:right w:val="none" w:sz="0" w:space="0" w:color="auto"/>
                      </w:divBdr>
                      <w:divsChild>
                        <w:div w:id="1177886020">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523906595">
      <w:bodyDiv w:val="1"/>
      <w:marLeft w:val="0"/>
      <w:marRight w:val="0"/>
      <w:marTop w:val="0"/>
      <w:marBottom w:val="0"/>
      <w:divBdr>
        <w:top w:val="none" w:sz="0" w:space="0" w:color="auto"/>
        <w:left w:val="none" w:sz="0" w:space="0" w:color="auto"/>
        <w:bottom w:val="none" w:sz="0" w:space="0" w:color="auto"/>
        <w:right w:val="none" w:sz="0" w:space="0" w:color="auto"/>
      </w:divBdr>
    </w:div>
    <w:div w:id="665088392">
      <w:bodyDiv w:val="1"/>
      <w:marLeft w:val="0"/>
      <w:marRight w:val="0"/>
      <w:marTop w:val="0"/>
      <w:marBottom w:val="0"/>
      <w:divBdr>
        <w:top w:val="none" w:sz="0" w:space="0" w:color="auto"/>
        <w:left w:val="none" w:sz="0" w:space="0" w:color="auto"/>
        <w:bottom w:val="none" w:sz="0" w:space="0" w:color="auto"/>
        <w:right w:val="none" w:sz="0" w:space="0" w:color="auto"/>
      </w:divBdr>
    </w:div>
    <w:div w:id="882212557">
      <w:bodyDiv w:val="1"/>
      <w:marLeft w:val="0"/>
      <w:marRight w:val="0"/>
      <w:marTop w:val="0"/>
      <w:marBottom w:val="0"/>
      <w:divBdr>
        <w:top w:val="none" w:sz="0" w:space="0" w:color="auto"/>
        <w:left w:val="none" w:sz="0" w:space="0" w:color="auto"/>
        <w:bottom w:val="none" w:sz="0" w:space="0" w:color="auto"/>
        <w:right w:val="none" w:sz="0" w:space="0" w:color="auto"/>
      </w:divBdr>
      <w:divsChild>
        <w:div w:id="136649658">
          <w:marLeft w:val="0"/>
          <w:marRight w:val="0"/>
          <w:marTop w:val="0"/>
          <w:marBottom w:val="0"/>
          <w:divBdr>
            <w:top w:val="none" w:sz="0" w:space="0" w:color="auto"/>
            <w:left w:val="single" w:sz="6" w:space="0" w:color="AAC5AF"/>
            <w:bottom w:val="none" w:sz="0" w:space="0" w:color="auto"/>
            <w:right w:val="single" w:sz="6" w:space="0" w:color="AAC5AF"/>
          </w:divBdr>
          <w:divsChild>
            <w:div w:id="934943816">
              <w:marLeft w:val="0"/>
              <w:marRight w:val="0"/>
              <w:marTop w:val="0"/>
              <w:marBottom w:val="0"/>
              <w:divBdr>
                <w:top w:val="none" w:sz="0" w:space="0" w:color="auto"/>
                <w:left w:val="none" w:sz="0" w:space="0" w:color="auto"/>
                <w:bottom w:val="none" w:sz="0" w:space="0" w:color="auto"/>
                <w:right w:val="none" w:sz="0" w:space="0" w:color="auto"/>
              </w:divBdr>
              <w:divsChild>
                <w:div w:id="1784184776">
                  <w:marLeft w:val="0"/>
                  <w:marRight w:val="0"/>
                  <w:marTop w:val="0"/>
                  <w:marBottom w:val="0"/>
                  <w:divBdr>
                    <w:top w:val="none" w:sz="0" w:space="0" w:color="auto"/>
                    <w:left w:val="none" w:sz="0" w:space="0" w:color="auto"/>
                    <w:bottom w:val="none" w:sz="0" w:space="0" w:color="auto"/>
                    <w:right w:val="none" w:sz="0" w:space="0" w:color="auto"/>
                  </w:divBdr>
                  <w:divsChild>
                    <w:div w:id="94906183">
                      <w:marLeft w:val="240"/>
                      <w:marRight w:val="0"/>
                      <w:marTop w:val="0"/>
                      <w:marBottom w:val="0"/>
                      <w:divBdr>
                        <w:top w:val="none" w:sz="0" w:space="0" w:color="auto"/>
                        <w:left w:val="none" w:sz="0" w:space="0" w:color="auto"/>
                        <w:bottom w:val="none" w:sz="0" w:space="0" w:color="auto"/>
                        <w:right w:val="none" w:sz="0" w:space="0" w:color="auto"/>
                      </w:divBdr>
                      <w:divsChild>
                        <w:div w:id="63164123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210610081">
      <w:bodyDiv w:val="1"/>
      <w:marLeft w:val="0"/>
      <w:marRight w:val="0"/>
      <w:marTop w:val="0"/>
      <w:marBottom w:val="0"/>
      <w:divBdr>
        <w:top w:val="none" w:sz="0" w:space="0" w:color="auto"/>
        <w:left w:val="none" w:sz="0" w:space="0" w:color="auto"/>
        <w:bottom w:val="none" w:sz="0" w:space="0" w:color="auto"/>
        <w:right w:val="none" w:sz="0" w:space="0" w:color="auto"/>
      </w:divBdr>
    </w:div>
    <w:div w:id="1380662179">
      <w:bodyDiv w:val="1"/>
      <w:marLeft w:val="0"/>
      <w:marRight w:val="0"/>
      <w:marTop w:val="0"/>
      <w:marBottom w:val="0"/>
      <w:divBdr>
        <w:top w:val="none" w:sz="0" w:space="0" w:color="auto"/>
        <w:left w:val="none" w:sz="0" w:space="0" w:color="auto"/>
        <w:bottom w:val="none" w:sz="0" w:space="0" w:color="auto"/>
        <w:right w:val="none" w:sz="0" w:space="0" w:color="auto"/>
      </w:divBdr>
      <w:divsChild>
        <w:div w:id="1145051560">
          <w:marLeft w:val="0"/>
          <w:marRight w:val="0"/>
          <w:marTop w:val="0"/>
          <w:marBottom w:val="0"/>
          <w:divBdr>
            <w:top w:val="none" w:sz="0" w:space="0" w:color="auto"/>
            <w:left w:val="single" w:sz="6" w:space="0" w:color="AAC5AF"/>
            <w:bottom w:val="none" w:sz="0" w:space="0" w:color="auto"/>
            <w:right w:val="single" w:sz="6" w:space="0" w:color="AAC5AF"/>
          </w:divBdr>
          <w:divsChild>
            <w:div w:id="10617070">
              <w:marLeft w:val="0"/>
              <w:marRight w:val="0"/>
              <w:marTop w:val="0"/>
              <w:marBottom w:val="0"/>
              <w:divBdr>
                <w:top w:val="none" w:sz="0" w:space="0" w:color="auto"/>
                <w:left w:val="none" w:sz="0" w:space="0" w:color="auto"/>
                <w:bottom w:val="none" w:sz="0" w:space="0" w:color="auto"/>
                <w:right w:val="none" w:sz="0" w:space="0" w:color="auto"/>
              </w:divBdr>
              <w:divsChild>
                <w:div w:id="1058938151">
                  <w:marLeft w:val="0"/>
                  <w:marRight w:val="0"/>
                  <w:marTop w:val="0"/>
                  <w:marBottom w:val="0"/>
                  <w:divBdr>
                    <w:top w:val="none" w:sz="0" w:space="0" w:color="auto"/>
                    <w:left w:val="none" w:sz="0" w:space="0" w:color="auto"/>
                    <w:bottom w:val="none" w:sz="0" w:space="0" w:color="auto"/>
                    <w:right w:val="none" w:sz="0" w:space="0" w:color="auto"/>
                  </w:divBdr>
                  <w:divsChild>
                    <w:div w:id="66419802">
                      <w:marLeft w:val="240"/>
                      <w:marRight w:val="0"/>
                      <w:marTop w:val="0"/>
                      <w:marBottom w:val="0"/>
                      <w:divBdr>
                        <w:top w:val="none" w:sz="0" w:space="0" w:color="auto"/>
                        <w:left w:val="none" w:sz="0" w:space="0" w:color="auto"/>
                        <w:bottom w:val="none" w:sz="0" w:space="0" w:color="auto"/>
                        <w:right w:val="none" w:sz="0" w:space="0" w:color="auto"/>
                      </w:divBdr>
                      <w:divsChild>
                        <w:div w:id="115587340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 w:id="1974632031">
      <w:bodyDiv w:val="1"/>
      <w:marLeft w:val="0"/>
      <w:marRight w:val="0"/>
      <w:marTop w:val="0"/>
      <w:marBottom w:val="0"/>
      <w:divBdr>
        <w:top w:val="none" w:sz="0" w:space="0" w:color="auto"/>
        <w:left w:val="none" w:sz="0" w:space="0" w:color="auto"/>
        <w:bottom w:val="none" w:sz="0" w:space="0" w:color="auto"/>
        <w:right w:val="none" w:sz="0" w:space="0" w:color="auto"/>
      </w:divBdr>
    </w:div>
    <w:div w:id="2104104408">
      <w:bodyDiv w:val="1"/>
      <w:marLeft w:val="0"/>
      <w:marRight w:val="0"/>
      <w:marTop w:val="0"/>
      <w:marBottom w:val="0"/>
      <w:divBdr>
        <w:top w:val="none" w:sz="0" w:space="0" w:color="auto"/>
        <w:left w:val="none" w:sz="0" w:space="0" w:color="auto"/>
        <w:bottom w:val="none" w:sz="0" w:space="0" w:color="auto"/>
        <w:right w:val="none" w:sz="0" w:space="0" w:color="auto"/>
      </w:divBdr>
      <w:divsChild>
        <w:div w:id="1371106848">
          <w:marLeft w:val="0"/>
          <w:marRight w:val="0"/>
          <w:marTop w:val="0"/>
          <w:marBottom w:val="0"/>
          <w:divBdr>
            <w:top w:val="none" w:sz="0" w:space="0" w:color="auto"/>
            <w:left w:val="single" w:sz="6" w:space="0" w:color="AAC5AF"/>
            <w:bottom w:val="none" w:sz="0" w:space="0" w:color="auto"/>
            <w:right w:val="single" w:sz="6" w:space="0" w:color="AAC5AF"/>
          </w:divBdr>
          <w:divsChild>
            <w:div w:id="233201759">
              <w:marLeft w:val="0"/>
              <w:marRight w:val="0"/>
              <w:marTop w:val="0"/>
              <w:marBottom w:val="0"/>
              <w:divBdr>
                <w:top w:val="none" w:sz="0" w:space="0" w:color="auto"/>
                <w:left w:val="none" w:sz="0" w:space="0" w:color="auto"/>
                <w:bottom w:val="none" w:sz="0" w:space="0" w:color="auto"/>
                <w:right w:val="none" w:sz="0" w:space="0" w:color="auto"/>
              </w:divBdr>
              <w:divsChild>
                <w:div w:id="624115119">
                  <w:marLeft w:val="0"/>
                  <w:marRight w:val="0"/>
                  <w:marTop w:val="0"/>
                  <w:marBottom w:val="0"/>
                  <w:divBdr>
                    <w:top w:val="none" w:sz="0" w:space="0" w:color="auto"/>
                    <w:left w:val="none" w:sz="0" w:space="0" w:color="auto"/>
                    <w:bottom w:val="none" w:sz="0" w:space="0" w:color="auto"/>
                    <w:right w:val="none" w:sz="0" w:space="0" w:color="auto"/>
                  </w:divBdr>
                  <w:divsChild>
                    <w:div w:id="175310412">
                      <w:marLeft w:val="240"/>
                      <w:marRight w:val="0"/>
                      <w:marTop w:val="0"/>
                      <w:marBottom w:val="0"/>
                      <w:divBdr>
                        <w:top w:val="none" w:sz="0" w:space="0" w:color="auto"/>
                        <w:left w:val="none" w:sz="0" w:space="0" w:color="auto"/>
                        <w:bottom w:val="none" w:sz="0" w:space="0" w:color="auto"/>
                        <w:right w:val="none" w:sz="0" w:space="0" w:color="auto"/>
                      </w:divBdr>
                      <w:divsChild>
                        <w:div w:id="72202368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diagramColors" Target="diagrams/colors1.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5A518D-FA80-441F-BD18-2C48F354F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841AE47-448E-403B-B70B-E5E5A52ABF53}">
      <dgm:prSet phldrT="[Texto]" custT="1"/>
      <dgm:spPr/>
      <dgm:t>
        <a:bodyPr/>
        <a:lstStyle/>
        <a:p>
          <a:pPr algn="ctr"/>
          <a:r>
            <a:rPr lang="es-AR" sz="1600"/>
            <a:t>Rector</a:t>
          </a:r>
        </a:p>
      </dgm:t>
    </dgm:pt>
    <dgm:pt modelId="{A531B810-4D8F-4593-BF39-A48DB24DC0C2}" type="parTrans" cxnId="{658F989D-EC81-4ED1-9181-6904B571A975}">
      <dgm:prSet/>
      <dgm:spPr/>
      <dgm:t>
        <a:bodyPr/>
        <a:lstStyle/>
        <a:p>
          <a:pPr algn="ctr"/>
          <a:endParaRPr lang="es-AR"/>
        </a:p>
      </dgm:t>
    </dgm:pt>
    <dgm:pt modelId="{4F13D417-18D0-4ACC-9E49-E87459925476}" type="sibTrans" cxnId="{658F989D-EC81-4ED1-9181-6904B571A975}">
      <dgm:prSet/>
      <dgm:spPr/>
      <dgm:t>
        <a:bodyPr/>
        <a:lstStyle/>
        <a:p>
          <a:pPr algn="ctr"/>
          <a:endParaRPr lang="es-AR"/>
        </a:p>
      </dgm:t>
    </dgm:pt>
    <dgm:pt modelId="{2E8663CA-27C3-4CCA-A623-4C27556E9918}">
      <dgm:prSet phldrT="[Texto]" custT="1"/>
      <dgm:spPr/>
      <dgm:t>
        <a:bodyPr/>
        <a:lstStyle/>
        <a:p>
          <a:pPr algn="ctr"/>
          <a:r>
            <a:rPr lang="es-AR" sz="1600"/>
            <a:t>Director</a:t>
          </a:r>
        </a:p>
      </dgm:t>
    </dgm:pt>
    <dgm:pt modelId="{3C6DFD2E-1BFF-464C-B51D-C0699F3306C4}" type="parTrans" cxnId="{0C15D05E-4376-4619-8185-471DB17EBCDA}">
      <dgm:prSet/>
      <dgm:spPr/>
      <dgm:t>
        <a:bodyPr/>
        <a:lstStyle/>
        <a:p>
          <a:pPr algn="ctr"/>
          <a:endParaRPr lang="es-AR"/>
        </a:p>
      </dgm:t>
    </dgm:pt>
    <dgm:pt modelId="{AB785725-93A3-43AE-8D31-E2809E80EFD0}" type="sibTrans" cxnId="{0C15D05E-4376-4619-8185-471DB17EBCDA}">
      <dgm:prSet/>
      <dgm:spPr/>
      <dgm:t>
        <a:bodyPr/>
        <a:lstStyle/>
        <a:p>
          <a:pPr algn="ctr"/>
          <a:endParaRPr lang="es-AR"/>
        </a:p>
      </dgm:t>
    </dgm:pt>
    <dgm:pt modelId="{D9E6C8FC-57E7-474B-B3CD-435B41E90542}">
      <dgm:prSet phldrT="[Texto]" custT="1"/>
      <dgm:spPr/>
      <dgm:t>
        <a:bodyPr/>
        <a:lstStyle/>
        <a:p>
          <a:pPr algn="ctr"/>
          <a:r>
            <a:rPr lang="es-AR" sz="1600"/>
            <a:t>Vicedirector</a:t>
          </a:r>
        </a:p>
      </dgm:t>
    </dgm:pt>
    <dgm:pt modelId="{77A29D65-973E-4552-B4F2-5B36E82AA7D8}" type="parTrans" cxnId="{505B8159-4AEB-4FFA-96B3-575027F8A242}">
      <dgm:prSet/>
      <dgm:spPr/>
      <dgm:t>
        <a:bodyPr/>
        <a:lstStyle/>
        <a:p>
          <a:pPr algn="ctr"/>
          <a:endParaRPr lang="es-AR"/>
        </a:p>
      </dgm:t>
    </dgm:pt>
    <dgm:pt modelId="{79C80AFF-DC10-440E-8E98-466C50384229}" type="sibTrans" cxnId="{505B8159-4AEB-4FFA-96B3-575027F8A242}">
      <dgm:prSet/>
      <dgm:spPr/>
      <dgm:t>
        <a:bodyPr/>
        <a:lstStyle/>
        <a:p>
          <a:pPr algn="ctr"/>
          <a:endParaRPr lang="es-AR"/>
        </a:p>
      </dgm:t>
    </dgm:pt>
    <dgm:pt modelId="{364B2DCA-CCBB-49F6-B79C-572846CA616B}">
      <dgm:prSet phldrT="[Texto]" custT="1"/>
      <dgm:spPr/>
      <dgm:t>
        <a:bodyPr/>
        <a:lstStyle/>
        <a:p>
          <a:pPr algn="ctr"/>
          <a:r>
            <a:rPr lang="es-AR" sz="1600"/>
            <a:t>Coordinador Pastoral</a:t>
          </a:r>
        </a:p>
      </dgm:t>
    </dgm:pt>
    <dgm:pt modelId="{EBB5D4A1-2297-49BF-8AC0-9D7DC7B0824F}" type="parTrans" cxnId="{442F036C-BBA3-4297-97AB-95DE853B184B}">
      <dgm:prSet/>
      <dgm:spPr/>
      <dgm:t>
        <a:bodyPr/>
        <a:lstStyle/>
        <a:p>
          <a:endParaRPr lang="es-AR"/>
        </a:p>
      </dgm:t>
    </dgm:pt>
    <dgm:pt modelId="{02F827AE-DFCB-4F50-909A-F8D42F220CE5}" type="sibTrans" cxnId="{442F036C-BBA3-4297-97AB-95DE853B184B}">
      <dgm:prSet/>
      <dgm:spPr/>
      <dgm:t>
        <a:bodyPr/>
        <a:lstStyle/>
        <a:p>
          <a:endParaRPr lang="es-AR"/>
        </a:p>
      </dgm:t>
    </dgm:pt>
    <dgm:pt modelId="{ABF4CA5E-2D11-4527-A8F9-4B106081EEBA}">
      <dgm:prSet phldrT="[Texto]" custT="1"/>
      <dgm:spPr/>
      <dgm:t>
        <a:bodyPr/>
        <a:lstStyle/>
        <a:p>
          <a:pPr algn="ctr"/>
          <a:r>
            <a:rPr lang="es-AR" sz="1600"/>
            <a:t>Docentes</a:t>
          </a:r>
        </a:p>
      </dgm:t>
    </dgm:pt>
    <dgm:pt modelId="{DC5A61B6-89CC-44A7-A42C-8D941C8B9A42}" type="parTrans" cxnId="{C13A82D7-4264-4203-8AFC-33FFED601954}">
      <dgm:prSet/>
      <dgm:spPr/>
      <dgm:t>
        <a:bodyPr/>
        <a:lstStyle/>
        <a:p>
          <a:endParaRPr lang="es-AR"/>
        </a:p>
      </dgm:t>
    </dgm:pt>
    <dgm:pt modelId="{4F2F1BBD-F1AE-4F71-92EA-51E274B93C19}" type="sibTrans" cxnId="{C13A82D7-4264-4203-8AFC-33FFED601954}">
      <dgm:prSet/>
      <dgm:spPr/>
      <dgm:t>
        <a:bodyPr/>
        <a:lstStyle/>
        <a:p>
          <a:endParaRPr lang="es-AR"/>
        </a:p>
      </dgm:t>
    </dgm:pt>
    <dgm:pt modelId="{1234E1B7-D5E4-4D41-86B9-D22D9EA868FA}">
      <dgm:prSet phldrT="[Texto]" custT="1"/>
      <dgm:spPr/>
      <dgm:t>
        <a:bodyPr/>
        <a:lstStyle/>
        <a:p>
          <a:pPr algn="ctr"/>
          <a:r>
            <a:rPr lang="es-AR" sz="1600"/>
            <a:t>Preceptores</a:t>
          </a:r>
        </a:p>
      </dgm:t>
    </dgm:pt>
    <dgm:pt modelId="{FB1F5CA8-5BA8-49B8-A816-5AD122B918D8}" type="parTrans" cxnId="{E4D29B78-0ADD-4791-9D46-8E3C0DD738AC}">
      <dgm:prSet/>
      <dgm:spPr/>
      <dgm:t>
        <a:bodyPr/>
        <a:lstStyle/>
        <a:p>
          <a:endParaRPr lang="es-AR"/>
        </a:p>
      </dgm:t>
    </dgm:pt>
    <dgm:pt modelId="{6C4581A3-08A1-4E56-9767-15F1C65C90D6}" type="sibTrans" cxnId="{E4D29B78-0ADD-4791-9D46-8E3C0DD738AC}">
      <dgm:prSet/>
      <dgm:spPr/>
      <dgm:t>
        <a:bodyPr/>
        <a:lstStyle/>
        <a:p>
          <a:endParaRPr lang="es-AR"/>
        </a:p>
      </dgm:t>
    </dgm:pt>
    <dgm:pt modelId="{0A2A1AC5-AF37-4019-B936-1088FDC0EC78}">
      <dgm:prSet phldrT="[Texto]" custT="1"/>
      <dgm:spPr/>
      <dgm:t>
        <a:bodyPr/>
        <a:lstStyle/>
        <a:p>
          <a:pPr algn="ctr"/>
          <a:endParaRPr lang="es-AR" sz="1600"/>
        </a:p>
      </dgm:t>
    </dgm:pt>
    <dgm:pt modelId="{DCA70EE3-D0C4-4BEB-85E7-D5C0BFEB3A18}" type="parTrans" cxnId="{EF8FF5A5-87C3-4670-B49A-D221EFF68185}">
      <dgm:prSet/>
      <dgm:spPr/>
      <dgm:t>
        <a:bodyPr/>
        <a:lstStyle/>
        <a:p>
          <a:endParaRPr lang="es-AR"/>
        </a:p>
      </dgm:t>
    </dgm:pt>
    <dgm:pt modelId="{CBD79117-9B61-417B-9792-3C6EC75F0CA4}" type="sibTrans" cxnId="{EF8FF5A5-87C3-4670-B49A-D221EFF68185}">
      <dgm:prSet/>
      <dgm:spPr/>
      <dgm:t>
        <a:bodyPr/>
        <a:lstStyle/>
        <a:p>
          <a:endParaRPr lang="es-AR"/>
        </a:p>
      </dgm:t>
    </dgm:pt>
    <dgm:pt modelId="{0E3B40EE-FFB9-4979-803D-97C5CA8D4509}">
      <dgm:prSet phldrT="[Texto]" custT="1"/>
      <dgm:spPr/>
      <dgm:t>
        <a:bodyPr/>
        <a:lstStyle/>
        <a:p>
          <a:pPr algn="ctr"/>
          <a:r>
            <a:rPr lang="es-AR" sz="1600"/>
            <a:t>Secretaría</a:t>
          </a:r>
        </a:p>
      </dgm:t>
    </dgm:pt>
    <dgm:pt modelId="{7B8D3C7C-DB3A-4DAF-A4A4-45103DBAE979}" type="parTrans" cxnId="{5906EEE0-9EB2-4523-AE68-3E71CAFE904D}">
      <dgm:prSet/>
      <dgm:spPr/>
      <dgm:t>
        <a:bodyPr/>
        <a:lstStyle/>
        <a:p>
          <a:endParaRPr lang="es-AR"/>
        </a:p>
      </dgm:t>
    </dgm:pt>
    <dgm:pt modelId="{AC5AAE36-DD76-4A6B-9895-0B8F98BDE4DE}" type="sibTrans" cxnId="{5906EEE0-9EB2-4523-AE68-3E71CAFE904D}">
      <dgm:prSet/>
      <dgm:spPr/>
      <dgm:t>
        <a:bodyPr/>
        <a:lstStyle/>
        <a:p>
          <a:endParaRPr lang="es-AR"/>
        </a:p>
      </dgm:t>
    </dgm:pt>
    <dgm:pt modelId="{37BB19B3-51D6-4F8A-9A71-8C36DB1F6F37}">
      <dgm:prSet phldrT="[Texto]" custT="1"/>
      <dgm:spPr/>
      <dgm:t>
        <a:bodyPr/>
        <a:lstStyle/>
        <a:p>
          <a:pPr algn="ctr"/>
          <a:r>
            <a:rPr lang="es-AR" sz="1600"/>
            <a:t>Biblioteca</a:t>
          </a:r>
        </a:p>
      </dgm:t>
    </dgm:pt>
    <dgm:pt modelId="{05DF3807-815A-4150-B537-60BFE13F7A16}" type="parTrans" cxnId="{39E43F94-147D-4B13-B76D-5AA9732691FC}">
      <dgm:prSet/>
      <dgm:spPr/>
      <dgm:t>
        <a:bodyPr/>
        <a:lstStyle/>
        <a:p>
          <a:endParaRPr lang="es-AR"/>
        </a:p>
      </dgm:t>
    </dgm:pt>
    <dgm:pt modelId="{6233AA2E-8A19-4BA8-A2E6-2031D841B3B0}" type="sibTrans" cxnId="{39E43F94-147D-4B13-B76D-5AA9732691FC}">
      <dgm:prSet/>
      <dgm:spPr/>
      <dgm:t>
        <a:bodyPr/>
        <a:lstStyle/>
        <a:p>
          <a:endParaRPr lang="es-AR"/>
        </a:p>
      </dgm:t>
    </dgm:pt>
    <dgm:pt modelId="{98C37795-1A81-4D00-9AB5-CB7A0A5FD4FD}">
      <dgm:prSet phldrT="[Texto]" custT="1"/>
      <dgm:spPr/>
      <dgm:t>
        <a:bodyPr/>
        <a:lstStyle/>
        <a:p>
          <a:pPr algn="ctr"/>
          <a:r>
            <a:rPr lang="es-AR" sz="1600"/>
            <a:t>Ayudante técnico</a:t>
          </a:r>
        </a:p>
      </dgm:t>
    </dgm:pt>
    <dgm:pt modelId="{89E7439C-4968-4222-B64B-ACB4F40888A7}" type="sibTrans" cxnId="{916B489F-90A5-49BA-A1E4-B609E76574BC}">
      <dgm:prSet/>
      <dgm:spPr/>
      <dgm:t>
        <a:bodyPr/>
        <a:lstStyle/>
        <a:p>
          <a:endParaRPr lang="es-AR"/>
        </a:p>
      </dgm:t>
    </dgm:pt>
    <dgm:pt modelId="{3A0A107A-26B3-4EAD-9521-A604DA956D4E}" type="parTrans" cxnId="{916B489F-90A5-49BA-A1E4-B609E76574BC}">
      <dgm:prSet/>
      <dgm:spPr/>
      <dgm:t>
        <a:bodyPr/>
        <a:lstStyle/>
        <a:p>
          <a:endParaRPr lang="es-AR"/>
        </a:p>
      </dgm:t>
    </dgm:pt>
    <dgm:pt modelId="{B0B4C38E-BDF4-40C4-BEB7-124B3B1858B3}" type="pres">
      <dgm:prSet presAssocID="{A45A518D-FA80-441F-BD18-2C48F354F5CE}" presName="hierChild1" presStyleCnt="0">
        <dgm:presLayoutVars>
          <dgm:orgChart val="1"/>
          <dgm:chPref val="1"/>
          <dgm:dir/>
          <dgm:animOne val="branch"/>
          <dgm:animLvl val="lvl"/>
          <dgm:resizeHandles/>
        </dgm:presLayoutVars>
      </dgm:prSet>
      <dgm:spPr/>
      <dgm:t>
        <a:bodyPr/>
        <a:lstStyle/>
        <a:p>
          <a:endParaRPr lang="es-AR"/>
        </a:p>
      </dgm:t>
    </dgm:pt>
    <dgm:pt modelId="{48F4DB81-2422-4340-9120-4E85037690AE}" type="pres">
      <dgm:prSet presAssocID="{A841AE47-448E-403B-B70B-E5E5A52ABF53}" presName="hierRoot1" presStyleCnt="0">
        <dgm:presLayoutVars>
          <dgm:hierBranch val="init"/>
        </dgm:presLayoutVars>
      </dgm:prSet>
      <dgm:spPr/>
    </dgm:pt>
    <dgm:pt modelId="{561EA86A-81CA-4B0C-98C1-49E119C565C9}" type="pres">
      <dgm:prSet presAssocID="{A841AE47-448E-403B-B70B-E5E5A52ABF53}" presName="rootComposite1" presStyleCnt="0"/>
      <dgm:spPr/>
    </dgm:pt>
    <dgm:pt modelId="{926A8A8E-5DB1-464F-A9A0-8B923CEA632A}" type="pres">
      <dgm:prSet presAssocID="{A841AE47-448E-403B-B70B-E5E5A52ABF53}" presName="rootText1" presStyleLbl="node0" presStyleIdx="0" presStyleCnt="1" custLinFactNeighborY="717">
        <dgm:presLayoutVars>
          <dgm:chPref val="3"/>
        </dgm:presLayoutVars>
      </dgm:prSet>
      <dgm:spPr/>
      <dgm:t>
        <a:bodyPr/>
        <a:lstStyle/>
        <a:p>
          <a:endParaRPr lang="es-AR"/>
        </a:p>
      </dgm:t>
    </dgm:pt>
    <dgm:pt modelId="{23F6984E-34D9-4587-A330-68335C399A8A}" type="pres">
      <dgm:prSet presAssocID="{A841AE47-448E-403B-B70B-E5E5A52ABF53}" presName="rootConnector1" presStyleLbl="node1" presStyleIdx="0" presStyleCnt="0"/>
      <dgm:spPr/>
      <dgm:t>
        <a:bodyPr/>
        <a:lstStyle/>
        <a:p>
          <a:endParaRPr lang="es-AR"/>
        </a:p>
      </dgm:t>
    </dgm:pt>
    <dgm:pt modelId="{56F9565F-9708-43AB-9AD0-1F619CE15769}" type="pres">
      <dgm:prSet presAssocID="{A841AE47-448E-403B-B70B-E5E5A52ABF53}" presName="hierChild2" presStyleCnt="0"/>
      <dgm:spPr/>
    </dgm:pt>
    <dgm:pt modelId="{58DD3A17-D6A2-4A23-B1E8-3758056EAA8B}" type="pres">
      <dgm:prSet presAssocID="{EBB5D4A1-2297-49BF-8AC0-9D7DC7B0824F}" presName="Name37" presStyleLbl="parChTrans1D2" presStyleIdx="0" presStyleCnt="2"/>
      <dgm:spPr/>
      <dgm:t>
        <a:bodyPr/>
        <a:lstStyle/>
        <a:p>
          <a:endParaRPr lang="es-AR"/>
        </a:p>
      </dgm:t>
    </dgm:pt>
    <dgm:pt modelId="{3DDA7723-784F-4E1F-929A-419782766186}" type="pres">
      <dgm:prSet presAssocID="{364B2DCA-CCBB-49F6-B79C-572846CA616B}" presName="hierRoot2" presStyleCnt="0">
        <dgm:presLayoutVars>
          <dgm:hierBranch val="init"/>
        </dgm:presLayoutVars>
      </dgm:prSet>
      <dgm:spPr/>
    </dgm:pt>
    <dgm:pt modelId="{32F6E168-58CC-4CE9-B40E-408105BEE100}" type="pres">
      <dgm:prSet presAssocID="{364B2DCA-CCBB-49F6-B79C-572846CA616B}" presName="rootComposite" presStyleCnt="0"/>
      <dgm:spPr/>
    </dgm:pt>
    <dgm:pt modelId="{DA72B92F-DB14-4CD0-B6CC-DD97A221EDEF}" type="pres">
      <dgm:prSet presAssocID="{364B2DCA-CCBB-49F6-B79C-572846CA616B}" presName="rootText" presStyleLbl="node2" presStyleIdx="0" presStyleCnt="2">
        <dgm:presLayoutVars>
          <dgm:chPref val="3"/>
        </dgm:presLayoutVars>
      </dgm:prSet>
      <dgm:spPr/>
      <dgm:t>
        <a:bodyPr/>
        <a:lstStyle/>
        <a:p>
          <a:endParaRPr lang="es-AR"/>
        </a:p>
      </dgm:t>
    </dgm:pt>
    <dgm:pt modelId="{D8DE252C-E554-4844-8197-A2A92DB8956B}" type="pres">
      <dgm:prSet presAssocID="{364B2DCA-CCBB-49F6-B79C-572846CA616B}" presName="rootConnector" presStyleLbl="node2" presStyleIdx="0" presStyleCnt="2"/>
      <dgm:spPr/>
      <dgm:t>
        <a:bodyPr/>
        <a:lstStyle/>
        <a:p>
          <a:endParaRPr lang="es-AR"/>
        </a:p>
      </dgm:t>
    </dgm:pt>
    <dgm:pt modelId="{924C1135-04E1-43A0-8FD4-04387B655978}" type="pres">
      <dgm:prSet presAssocID="{364B2DCA-CCBB-49F6-B79C-572846CA616B}" presName="hierChild4" presStyleCnt="0"/>
      <dgm:spPr/>
    </dgm:pt>
    <dgm:pt modelId="{C18A2394-198C-4910-B706-3C4B57288D8C}" type="pres">
      <dgm:prSet presAssocID="{364B2DCA-CCBB-49F6-B79C-572846CA616B}" presName="hierChild5" presStyleCnt="0"/>
      <dgm:spPr/>
    </dgm:pt>
    <dgm:pt modelId="{18569363-7ECD-44D6-8C16-C3BF4C957D40}" type="pres">
      <dgm:prSet presAssocID="{3C6DFD2E-1BFF-464C-B51D-C0699F3306C4}" presName="Name37" presStyleLbl="parChTrans1D2" presStyleIdx="1" presStyleCnt="2"/>
      <dgm:spPr/>
      <dgm:t>
        <a:bodyPr/>
        <a:lstStyle/>
        <a:p>
          <a:endParaRPr lang="es-AR"/>
        </a:p>
      </dgm:t>
    </dgm:pt>
    <dgm:pt modelId="{B7EA32BD-31B0-48A5-8ADB-EB0EEE175281}" type="pres">
      <dgm:prSet presAssocID="{2E8663CA-27C3-4CCA-A623-4C27556E9918}" presName="hierRoot2" presStyleCnt="0">
        <dgm:presLayoutVars>
          <dgm:hierBranch val="init"/>
        </dgm:presLayoutVars>
      </dgm:prSet>
      <dgm:spPr/>
    </dgm:pt>
    <dgm:pt modelId="{C41B8365-420E-4DF5-A77B-A2C53EE3792F}" type="pres">
      <dgm:prSet presAssocID="{2E8663CA-27C3-4CCA-A623-4C27556E9918}" presName="rootComposite" presStyleCnt="0"/>
      <dgm:spPr/>
    </dgm:pt>
    <dgm:pt modelId="{BD33F870-05E8-4EE1-A125-0BF93891C340}" type="pres">
      <dgm:prSet presAssocID="{2E8663CA-27C3-4CCA-A623-4C27556E9918}" presName="rootText" presStyleLbl="node2" presStyleIdx="1" presStyleCnt="2" custLinFactNeighborY="-2688">
        <dgm:presLayoutVars>
          <dgm:chPref val="3"/>
        </dgm:presLayoutVars>
      </dgm:prSet>
      <dgm:spPr/>
      <dgm:t>
        <a:bodyPr/>
        <a:lstStyle/>
        <a:p>
          <a:endParaRPr lang="es-AR"/>
        </a:p>
      </dgm:t>
    </dgm:pt>
    <dgm:pt modelId="{5285A4FE-F2C6-434B-8A62-E82398B6A29A}" type="pres">
      <dgm:prSet presAssocID="{2E8663CA-27C3-4CCA-A623-4C27556E9918}" presName="rootConnector" presStyleLbl="node2" presStyleIdx="1" presStyleCnt="2"/>
      <dgm:spPr/>
      <dgm:t>
        <a:bodyPr/>
        <a:lstStyle/>
        <a:p>
          <a:endParaRPr lang="es-AR"/>
        </a:p>
      </dgm:t>
    </dgm:pt>
    <dgm:pt modelId="{EFF283CC-66ED-4401-A70A-EC4C8EEA60F8}" type="pres">
      <dgm:prSet presAssocID="{2E8663CA-27C3-4CCA-A623-4C27556E9918}" presName="hierChild4" presStyleCnt="0"/>
      <dgm:spPr/>
    </dgm:pt>
    <dgm:pt modelId="{442D376F-E3D8-47C5-B41D-9A883805EF0C}" type="pres">
      <dgm:prSet presAssocID="{77A29D65-973E-4552-B4F2-5B36E82AA7D8}" presName="Name37" presStyleLbl="parChTrans1D3" presStyleIdx="0" presStyleCnt="2"/>
      <dgm:spPr/>
      <dgm:t>
        <a:bodyPr/>
        <a:lstStyle/>
        <a:p>
          <a:endParaRPr lang="es-AR"/>
        </a:p>
      </dgm:t>
    </dgm:pt>
    <dgm:pt modelId="{DBA1BBFE-11D7-47F8-88D4-532BD31F1EC1}" type="pres">
      <dgm:prSet presAssocID="{D9E6C8FC-57E7-474B-B3CD-435B41E90542}" presName="hierRoot2" presStyleCnt="0">
        <dgm:presLayoutVars>
          <dgm:hierBranch val="init"/>
        </dgm:presLayoutVars>
      </dgm:prSet>
      <dgm:spPr/>
    </dgm:pt>
    <dgm:pt modelId="{42010EEF-885F-4A3D-94F5-F3756AE7E7CB}" type="pres">
      <dgm:prSet presAssocID="{D9E6C8FC-57E7-474B-B3CD-435B41E90542}" presName="rootComposite" presStyleCnt="0"/>
      <dgm:spPr/>
    </dgm:pt>
    <dgm:pt modelId="{0C085B8D-B5F0-4F10-9E0C-AA00066C08EE}" type="pres">
      <dgm:prSet presAssocID="{D9E6C8FC-57E7-474B-B3CD-435B41E90542}" presName="rootText" presStyleLbl="node3" presStyleIdx="0" presStyleCnt="2">
        <dgm:presLayoutVars>
          <dgm:chPref val="3"/>
        </dgm:presLayoutVars>
      </dgm:prSet>
      <dgm:spPr/>
      <dgm:t>
        <a:bodyPr/>
        <a:lstStyle/>
        <a:p>
          <a:endParaRPr lang="es-AR"/>
        </a:p>
      </dgm:t>
    </dgm:pt>
    <dgm:pt modelId="{BE84E890-F4DC-4C46-ACB9-9B67ADE9E6A9}" type="pres">
      <dgm:prSet presAssocID="{D9E6C8FC-57E7-474B-B3CD-435B41E90542}" presName="rootConnector" presStyleLbl="node3" presStyleIdx="0" presStyleCnt="2"/>
      <dgm:spPr/>
      <dgm:t>
        <a:bodyPr/>
        <a:lstStyle/>
        <a:p>
          <a:endParaRPr lang="es-AR"/>
        </a:p>
      </dgm:t>
    </dgm:pt>
    <dgm:pt modelId="{26369E9D-4F58-44A3-829E-15B6FB2BCDA6}" type="pres">
      <dgm:prSet presAssocID="{D9E6C8FC-57E7-474B-B3CD-435B41E90542}" presName="hierChild4" presStyleCnt="0"/>
      <dgm:spPr/>
    </dgm:pt>
    <dgm:pt modelId="{C4EAB30D-AB38-4CD9-AD3A-00EC87B3A862}" type="pres">
      <dgm:prSet presAssocID="{DC5A61B6-89CC-44A7-A42C-8D941C8B9A42}" presName="Name37" presStyleLbl="parChTrans1D4" presStyleIdx="0" presStyleCnt="5"/>
      <dgm:spPr/>
      <dgm:t>
        <a:bodyPr/>
        <a:lstStyle/>
        <a:p>
          <a:endParaRPr lang="es-AR"/>
        </a:p>
      </dgm:t>
    </dgm:pt>
    <dgm:pt modelId="{89396BBB-B90C-4670-9533-A8DE0BC88843}" type="pres">
      <dgm:prSet presAssocID="{ABF4CA5E-2D11-4527-A8F9-4B106081EEBA}" presName="hierRoot2" presStyleCnt="0">
        <dgm:presLayoutVars>
          <dgm:hierBranch val="init"/>
        </dgm:presLayoutVars>
      </dgm:prSet>
      <dgm:spPr/>
    </dgm:pt>
    <dgm:pt modelId="{CC2D7D60-A2A0-4307-ADC6-0E34EC9CDFFE}" type="pres">
      <dgm:prSet presAssocID="{ABF4CA5E-2D11-4527-A8F9-4B106081EEBA}" presName="rootComposite" presStyleCnt="0"/>
      <dgm:spPr/>
    </dgm:pt>
    <dgm:pt modelId="{4F9BA7B5-88E2-4BDC-A31D-901425A036A0}" type="pres">
      <dgm:prSet presAssocID="{ABF4CA5E-2D11-4527-A8F9-4B106081EEBA}" presName="rootText" presStyleLbl="node4" presStyleIdx="0" presStyleCnt="5">
        <dgm:presLayoutVars>
          <dgm:chPref val="3"/>
        </dgm:presLayoutVars>
      </dgm:prSet>
      <dgm:spPr/>
      <dgm:t>
        <a:bodyPr/>
        <a:lstStyle/>
        <a:p>
          <a:endParaRPr lang="es-AR"/>
        </a:p>
      </dgm:t>
    </dgm:pt>
    <dgm:pt modelId="{DB788A50-2D10-4EE7-B5F3-B20FDE3AC78D}" type="pres">
      <dgm:prSet presAssocID="{ABF4CA5E-2D11-4527-A8F9-4B106081EEBA}" presName="rootConnector" presStyleLbl="node4" presStyleIdx="0" presStyleCnt="5"/>
      <dgm:spPr/>
      <dgm:t>
        <a:bodyPr/>
        <a:lstStyle/>
        <a:p>
          <a:endParaRPr lang="es-AR"/>
        </a:p>
      </dgm:t>
    </dgm:pt>
    <dgm:pt modelId="{A1B5E9DC-B947-49C5-A789-7396DF6426D5}" type="pres">
      <dgm:prSet presAssocID="{ABF4CA5E-2D11-4527-A8F9-4B106081EEBA}" presName="hierChild4" presStyleCnt="0"/>
      <dgm:spPr/>
    </dgm:pt>
    <dgm:pt modelId="{6B73F6AE-A545-475D-ABF6-F172C471D2CC}" type="pres">
      <dgm:prSet presAssocID="{ABF4CA5E-2D11-4527-A8F9-4B106081EEBA}" presName="hierChild5" presStyleCnt="0"/>
      <dgm:spPr/>
    </dgm:pt>
    <dgm:pt modelId="{AB61DBC6-A4F8-46C0-9DD8-46AB796BB429}" type="pres">
      <dgm:prSet presAssocID="{FB1F5CA8-5BA8-49B8-A816-5AD122B918D8}" presName="Name37" presStyleLbl="parChTrans1D4" presStyleIdx="1" presStyleCnt="5"/>
      <dgm:spPr/>
      <dgm:t>
        <a:bodyPr/>
        <a:lstStyle/>
        <a:p>
          <a:endParaRPr lang="es-AR"/>
        </a:p>
      </dgm:t>
    </dgm:pt>
    <dgm:pt modelId="{85C5EC69-E746-4F25-BFBA-04E03C4C1D66}" type="pres">
      <dgm:prSet presAssocID="{1234E1B7-D5E4-4D41-86B9-D22D9EA868FA}" presName="hierRoot2" presStyleCnt="0">
        <dgm:presLayoutVars>
          <dgm:hierBranch val="init"/>
        </dgm:presLayoutVars>
      </dgm:prSet>
      <dgm:spPr/>
    </dgm:pt>
    <dgm:pt modelId="{6E54C895-56F8-4425-A3B7-713B029A5E68}" type="pres">
      <dgm:prSet presAssocID="{1234E1B7-D5E4-4D41-86B9-D22D9EA868FA}" presName="rootComposite" presStyleCnt="0"/>
      <dgm:spPr/>
    </dgm:pt>
    <dgm:pt modelId="{EC207D77-D78A-4D98-A296-0C832D8EC3E7}" type="pres">
      <dgm:prSet presAssocID="{1234E1B7-D5E4-4D41-86B9-D22D9EA868FA}" presName="rootText" presStyleLbl="node4" presStyleIdx="1" presStyleCnt="5">
        <dgm:presLayoutVars>
          <dgm:chPref val="3"/>
        </dgm:presLayoutVars>
      </dgm:prSet>
      <dgm:spPr/>
      <dgm:t>
        <a:bodyPr/>
        <a:lstStyle/>
        <a:p>
          <a:endParaRPr lang="es-AR"/>
        </a:p>
      </dgm:t>
    </dgm:pt>
    <dgm:pt modelId="{D6C9B272-892A-4EDE-8B5F-72817A700AF2}" type="pres">
      <dgm:prSet presAssocID="{1234E1B7-D5E4-4D41-86B9-D22D9EA868FA}" presName="rootConnector" presStyleLbl="node4" presStyleIdx="1" presStyleCnt="5"/>
      <dgm:spPr/>
      <dgm:t>
        <a:bodyPr/>
        <a:lstStyle/>
        <a:p>
          <a:endParaRPr lang="es-AR"/>
        </a:p>
      </dgm:t>
    </dgm:pt>
    <dgm:pt modelId="{A2D0D693-E81F-426B-B0BF-DA4E38CB7BC3}" type="pres">
      <dgm:prSet presAssocID="{1234E1B7-D5E4-4D41-86B9-D22D9EA868FA}" presName="hierChild4" presStyleCnt="0"/>
      <dgm:spPr/>
    </dgm:pt>
    <dgm:pt modelId="{2B4C9A6D-5C85-4963-917C-FEAEF8BE5849}" type="pres">
      <dgm:prSet presAssocID="{1234E1B7-D5E4-4D41-86B9-D22D9EA868FA}" presName="hierChild5" presStyleCnt="0"/>
      <dgm:spPr/>
    </dgm:pt>
    <dgm:pt modelId="{DA661D01-DDC6-48D8-BF5B-79343E8F447C}" type="pres">
      <dgm:prSet presAssocID="{D9E6C8FC-57E7-474B-B3CD-435B41E90542}" presName="hierChild5" presStyleCnt="0"/>
      <dgm:spPr/>
    </dgm:pt>
    <dgm:pt modelId="{30221965-927B-46FE-9E2C-F085B1BB5C85}" type="pres">
      <dgm:prSet presAssocID="{DCA70EE3-D0C4-4BEB-85E7-D5C0BFEB3A18}" presName="Name37" presStyleLbl="parChTrans1D3" presStyleIdx="1" presStyleCnt="2"/>
      <dgm:spPr/>
      <dgm:t>
        <a:bodyPr/>
        <a:lstStyle/>
        <a:p>
          <a:endParaRPr lang="es-AR"/>
        </a:p>
      </dgm:t>
    </dgm:pt>
    <dgm:pt modelId="{230D31DC-EEB4-45EA-A11C-A1B30D3C0231}" type="pres">
      <dgm:prSet presAssocID="{0A2A1AC5-AF37-4019-B936-1088FDC0EC78}" presName="hierRoot2" presStyleCnt="0">
        <dgm:presLayoutVars>
          <dgm:hierBranch val="init"/>
        </dgm:presLayoutVars>
      </dgm:prSet>
      <dgm:spPr/>
    </dgm:pt>
    <dgm:pt modelId="{BD557788-8544-40AE-965B-A84FDD608508}" type="pres">
      <dgm:prSet presAssocID="{0A2A1AC5-AF37-4019-B936-1088FDC0EC78}" presName="rootComposite" presStyleCnt="0"/>
      <dgm:spPr/>
    </dgm:pt>
    <dgm:pt modelId="{E482C4C0-B8B1-4B4B-B774-B17E63E70874}" type="pres">
      <dgm:prSet presAssocID="{0A2A1AC5-AF37-4019-B936-1088FDC0EC78}" presName="rootText" presStyleLbl="node3" presStyleIdx="1" presStyleCnt="2">
        <dgm:presLayoutVars>
          <dgm:chPref val="3"/>
        </dgm:presLayoutVars>
      </dgm:prSet>
      <dgm:spPr/>
      <dgm:t>
        <a:bodyPr/>
        <a:lstStyle/>
        <a:p>
          <a:endParaRPr lang="es-AR"/>
        </a:p>
      </dgm:t>
    </dgm:pt>
    <dgm:pt modelId="{79C143B7-002D-4AEB-9E1F-C04EB64AE559}" type="pres">
      <dgm:prSet presAssocID="{0A2A1AC5-AF37-4019-B936-1088FDC0EC78}" presName="rootConnector" presStyleLbl="node3" presStyleIdx="1" presStyleCnt="2"/>
      <dgm:spPr/>
      <dgm:t>
        <a:bodyPr/>
        <a:lstStyle/>
        <a:p>
          <a:endParaRPr lang="es-AR"/>
        </a:p>
      </dgm:t>
    </dgm:pt>
    <dgm:pt modelId="{CF7D645C-95C6-467E-8B1F-63AA9AD167CA}" type="pres">
      <dgm:prSet presAssocID="{0A2A1AC5-AF37-4019-B936-1088FDC0EC78}" presName="hierChild4" presStyleCnt="0"/>
      <dgm:spPr/>
    </dgm:pt>
    <dgm:pt modelId="{CCAEF9DC-0C53-4DE4-ABF6-F171A22D0F30}" type="pres">
      <dgm:prSet presAssocID="{7B8D3C7C-DB3A-4DAF-A4A4-45103DBAE979}" presName="Name37" presStyleLbl="parChTrans1D4" presStyleIdx="2" presStyleCnt="5"/>
      <dgm:spPr/>
      <dgm:t>
        <a:bodyPr/>
        <a:lstStyle/>
        <a:p>
          <a:endParaRPr lang="es-AR"/>
        </a:p>
      </dgm:t>
    </dgm:pt>
    <dgm:pt modelId="{41C470CF-B2CF-4318-AAD0-1A84E4A16454}" type="pres">
      <dgm:prSet presAssocID="{0E3B40EE-FFB9-4979-803D-97C5CA8D4509}" presName="hierRoot2" presStyleCnt="0">
        <dgm:presLayoutVars>
          <dgm:hierBranch val="init"/>
        </dgm:presLayoutVars>
      </dgm:prSet>
      <dgm:spPr/>
    </dgm:pt>
    <dgm:pt modelId="{3B64B4AF-56D8-4340-9E4E-1D89BD4335FD}" type="pres">
      <dgm:prSet presAssocID="{0E3B40EE-FFB9-4979-803D-97C5CA8D4509}" presName="rootComposite" presStyleCnt="0"/>
      <dgm:spPr/>
    </dgm:pt>
    <dgm:pt modelId="{25114A06-875C-4DA5-AB33-06BAA520B0EF}" type="pres">
      <dgm:prSet presAssocID="{0E3B40EE-FFB9-4979-803D-97C5CA8D4509}" presName="rootText" presStyleLbl="node4" presStyleIdx="2" presStyleCnt="5">
        <dgm:presLayoutVars>
          <dgm:chPref val="3"/>
        </dgm:presLayoutVars>
      </dgm:prSet>
      <dgm:spPr/>
      <dgm:t>
        <a:bodyPr/>
        <a:lstStyle/>
        <a:p>
          <a:endParaRPr lang="es-AR"/>
        </a:p>
      </dgm:t>
    </dgm:pt>
    <dgm:pt modelId="{CD7E4520-D1C4-4D69-A71C-42658F3F13DC}" type="pres">
      <dgm:prSet presAssocID="{0E3B40EE-FFB9-4979-803D-97C5CA8D4509}" presName="rootConnector" presStyleLbl="node4" presStyleIdx="2" presStyleCnt="5"/>
      <dgm:spPr/>
      <dgm:t>
        <a:bodyPr/>
        <a:lstStyle/>
        <a:p>
          <a:endParaRPr lang="es-AR"/>
        </a:p>
      </dgm:t>
    </dgm:pt>
    <dgm:pt modelId="{B1CBE30A-0840-49B0-9E70-A1D646313527}" type="pres">
      <dgm:prSet presAssocID="{0E3B40EE-FFB9-4979-803D-97C5CA8D4509}" presName="hierChild4" presStyleCnt="0"/>
      <dgm:spPr/>
    </dgm:pt>
    <dgm:pt modelId="{CB4C8EDE-4585-4298-A244-5674DF791D16}" type="pres">
      <dgm:prSet presAssocID="{0E3B40EE-FFB9-4979-803D-97C5CA8D4509}" presName="hierChild5" presStyleCnt="0"/>
      <dgm:spPr/>
    </dgm:pt>
    <dgm:pt modelId="{1E085166-A70D-404C-AB02-6536990537CA}" type="pres">
      <dgm:prSet presAssocID="{05DF3807-815A-4150-B537-60BFE13F7A16}" presName="Name37" presStyleLbl="parChTrans1D4" presStyleIdx="3" presStyleCnt="5"/>
      <dgm:spPr/>
      <dgm:t>
        <a:bodyPr/>
        <a:lstStyle/>
        <a:p>
          <a:endParaRPr lang="es-AR"/>
        </a:p>
      </dgm:t>
    </dgm:pt>
    <dgm:pt modelId="{8162677B-BE0F-43D3-855F-0FEF23E08918}" type="pres">
      <dgm:prSet presAssocID="{37BB19B3-51D6-4F8A-9A71-8C36DB1F6F37}" presName="hierRoot2" presStyleCnt="0">
        <dgm:presLayoutVars>
          <dgm:hierBranch val="init"/>
        </dgm:presLayoutVars>
      </dgm:prSet>
      <dgm:spPr/>
    </dgm:pt>
    <dgm:pt modelId="{B28DD7D3-C5D1-41D0-BC87-1069665A8CE0}" type="pres">
      <dgm:prSet presAssocID="{37BB19B3-51D6-4F8A-9A71-8C36DB1F6F37}" presName="rootComposite" presStyleCnt="0"/>
      <dgm:spPr/>
    </dgm:pt>
    <dgm:pt modelId="{7B11F0E2-644B-44EC-950F-ED28430BA4C2}" type="pres">
      <dgm:prSet presAssocID="{37BB19B3-51D6-4F8A-9A71-8C36DB1F6F37}" presName="rootText" presStyleLbl="node4" presStyleIdx="3" presStyleCnt="5">
        <dgm:presLayoutVars>
          <dgm:chPref val="3"/>
        </dgm:presLayoutVars>
      </dgm:prSet>
      <dgm:spPr/>
      <dgm:t>
        <a:bodyPr/>
        <a:lstStyle/>
        <a:p>
          <a:endParaRPr lang="es-AR"/>
        </a:p>
      </dgm:t>
    </dgm:pt>
    <dgm:pt modelId="{D36F9AF2-9112-4AFE-A6D5-0D5CC209116C}" type="pres">
      <dgm:prSet presAssocID="{37BB19B3-51D6-4F8A-9A71-8C36DB1F6F37}" presName="rootConnector" presStyleLbl="node4" presStyleIdx="3" presStyleCnt="5"/>
      <dgm:spPr/>
      <dgm:t>
        <a:bodyPr/>
        <a:lstStyle/>
        <a:p>
          <a:endParaRPr lang="es-AR"/>
        </a:p>
      </dgm:t>
    </dgm:pt>
    <dgm:pt modelId="{230F11C1-21F1-47C4-8A0B-964ECAF97420}" type="pres">
      <dgm:prSet presAssocID="{37BB19B3-51D6-4F8A-9A71-8C36DB1F6F37}" presName="hierChild4" presStyleCnt="0"/>
      <dgm:spPr/>
    </dgm:pt>
    <dgm:pt modelId="{5F4CD257-BE13-4BE5-B96B-95F29AEB26CE}" type="pres">
      <dgm:prSet presAssocID="{37BB19B3-51D6-4F8A-9A71-8C36DB1F6F37}" presName="hierChild5" presStyleCnt="0"/>
      <dgm:spPr/>
    </dgm:pt>
    <dgm:pt modelId="{3D470241-A08B-413A-9519-62C51CB105EC}" type="pres">
      <dgm:prSet presAssocID="{3A0A107A-26B3-4EAD-9521-A604DA956D4E}" presName="Name37" presStyleLbl="parChTrans1D4" presStyleIdx="4" presStyleCnt="5"/>
      <dgm:spPr/>
      <dgm:t>
        <a:bodyPr/>
        <a:lstStyle/>
        <a:p>
          <a:endParaRPr lang="es-AR"/>
        </a:p>
      </dgm:t>
    </dgm:pt>
    <dgm:pt modelId="{78A97E36-4534-43F3-BD26-101774B1C50D}" type="pres">
      <dgm:prSet presAssocID="{98C37795-1A81-4D00-9AB5-CB7A0A5FD4FD}" presName="hierRoot2" presStyleCnt="0">
        <dgm:presLayoutVars>
          <dgm:hierBranch val="init"/>
        </dgm:presLayoutVars>
      </dgm:prSet>
      <dgm:spPr/>
    </dgm:pt>
    <dgm:pt modelId="{0D44B09E-56A3-4E31-A0A5-15F3CF7292E7}" type="pres">
      <dgm:prSet presAssocID="{98C37795-1A81-4D00-9AB5-CB7A0A5FD4FD}" presName="rootComposite" presStyleCnt="0"/>
      <dgm:spPr/>
    </dgm:pt>
    <dgm:pt modelId="{5918A28F-A402-45A8-800D-F3D2D216F519}" type="pres">
      <dgm:prSet presAssocID="{98C37795-1A81-4D00-9AB5-CB7A0A5FD4FD}" presName="rootText" presStyleLbl="node4" presStyleIdx="4" presStyleCnt="5">
        <dgm:presLayoutVars>
          <dgm:chPref val="3"/>
        </dgm:presLayoutVars>
      </dgm:prSet>
      <dgm:spPr/>
      <dgm:t>
        <a:bodyPr/>
        <a:lstStyle/>
        <a:p>
          <a:endParaRPr lang="es-AR"/>
        </a:p>
      </dgm:t>
    </dgm:pt>
    <dgm:pt modelId="{8ED80E23-12AE-45F3-BEE6-FE2054C3E7CD}" type="pres">
      <dgm:prSet presAssocID="{98C37795-1A81-4D00-9AB5-CB7A0A5FD4FD}" presName="rootConnector" presStyleLbl="node4" presStyleIdx="4" presStyleCnt="5"/>
      <dgm:spPr/>
      <dgm:t>
        <a:bodyPr/>
        <a:lstStyle/>
        <a:p>
          <a:endParaRPr lang="es-AR"/>
        </a:p>
      </dgm:t>
    </dgm:pt>
    <dgm:pt modelId="{C64790CF-4B9E-4A30-A018-5CFF02FF7746}" type="pres">
      <dgm:prSet presAssocID="{98C37795-1A81-4D00-9AB5-CB7A0A5FD4FD}" presName="hierChild4" presStyleCnt="0"/>
      <dgm:spPr/>
    </dgm:pt>
    <dgm:pt modelId="{8F7BC3E8-E456-4C77-9EEE-7F71B5C79C89}" type="pres">
      <dgm:prSet presAssocID="{98C37795-1A81-4D00-9AB5-CB7A0A5FD4FD}" presName="hierChild5" presStyleCnt="0"/>
      <dgm:spPr/>
    </dgm:pt>
    <dgm:pt modelId="{F0A6897D-1B2A-49CB-9087-47D632FAC058}" type="pres">
      <dgm:prSet presAssocID="{0A2A1AC5-AF37-4019-B936-1088FDC0EC78}" presName="hierChild5" presStyleCnt="0"/>
      <dgm:spPr/>
    </dgm:pt>
    <dgm:pt modelId="{FC6C931E-8425-44E2-9A45-C99078A7EBFB}" type="pres">
      <dgm:prSet presAssocID="{2E8663CA-27C3-4CCA-A623-4C27556E9918}" presName="hierChild5" presStyleCnt="0"/>
      <dgm:spPr/>
    </dgm:pt>
    <dgm:pt modelId="{E603882C-477B-4463-80FB-EAEF44049C9C}" type="pres">
      <dgm:prSet presAssocID="{A841AE47-448E-403B-B70B-E5E5A52ABF53}" presName="hierChild3" presStyleCnt="0"/>
      <dgm:spPr/>
    </dgm:pt>
  </dgm:ptLst>
  <dgm:cxnLst>
    <dgm:cxn modelId="{C13A82D7-4264-4203-8AFC-33FFED601954}" srcId="{D9E6C8FC-57E7-474B-B3CD-435B41E90542}" destId="{ABF4CA5E-2D11-4527-A8F9-4B106081EEBA}" srcOrd="0" destOrd="0" parTransId="{DC5A61B6-89CC-44A7-A42C-8D941C8B9A42}" sibTransId="{4F2F1BBD-F1AE-4F71-92EA-51E274B93C19}"/>
    <dgm:cxn modelId="{AA6FDB85-21E9-40AA-8EFC-03E3E642DB70}" type="presOf" srcId="{EBB5D4A1-2297-49BF-8AC0-9D7DC7B0824F}" destId="{58DD3A17-D6A2-4A23-B1E8-3758056EAA8B}" srcOrd="0" destOrd="0" presId="urn:microsoft.com/office/officeart/2005/8/layout/orgChart1"/>
    <dgm:cxn modelId="{E2831704-B6D3-410B-B8F2-4AB3E86A78F1}" type="presOf" srcId="{0E3B40EE-FFB9-4979-803D-97C5CA8D4509}" destId="{25114A06-875C-4DA5-AB33-06BAA520B0EF}" srcOrd="0" destOrd="0" presId="urn:microsoft.com/office/officeart/2005/8/layout/orgChart1"/>
    <dgm:cxn modelId="{39E43F94-147D-4B13-B76D-5AA9732691FC}" srcId="{0A2A1AC5-AF37-4019-B936-1088FDC0EC78}" destId="{37BB19B3-51D6-4F8A-9A71-8C36DB1F6F37}" srcOrd="1" destOrd="0" parTransId="{05DF3807-815A-4150-B537-60BFE13F7A16}" sibTransId="{6233AA2E-8A19-4BA8-A2E6-2031D841B3B0}"/>
    <dgm:cxn modelId="{CBF81291-AAFF-4F1B-8B57-9CE59DED7582}" type="presOf" srcId="{DCA70EE3-D0C4-4BEB-85E7-D5C0BFEB3A18}" destId="{30221965-927B-46FE-9E2C-F085B1BB5C85}" srcOrd="0" destOrd="0" presId="urn:microsoft.com/office/officeart/2005/8/layout/orgChart1"/>
    <dgm:cxn modelId="{20828247-17B1-43DD-AFB5-CAA30F4C0DD4}" type="presOf" srcId="{D9E6C8FC-57E7-474B-B3CD-435B41E90542}" destId="{0C085B8D-B5F0-4F10-9E0C-AA00066C08EE}" srcOrd="0" destOrd="0" presId="urn:microsoft.com/office/officeart/2005/8/layout/orgChart1"/>
    <dgm:cxn modelId="{658F989D-EC81-4ED1-9181-6904B571A975}" srcId="{A45A518D-FA80-441F-BD18-2C48F354F5CE}" destId="{A841AE47-448E-403B-B70B-E5E5A52ABF53}" srcOrd="0" destOrd="0" parTransId="{A531B810-4D8F-4593-BF39-A48DB24DC0C2}" sibTransId="{4F13D417-18D0-4ACC-9E49-E87459925476}"/>
    <dgm:cxn modelId="{2CAA37DC-02BE-4006-ABF6-8936741E86B4}" type="presOf" srcId="{2E8663CA-27C3-4CCA-A623-4C27556E9918}" destId="{5285A4FE-F2C6-434B-8A62-E82398B6A29A}" srcOrd="1" destOrd="0" presId="urn:microsoft.com/office/officeart/2005/8/layout/orgChart1"/>
    <dgm:cxn modelId="{916B489F-90A5-49BA-A1E4-B609E76574BC}" srcId="{0A2A1AC5-AF37-4019-B936-1088FDC0EC78}" destId="{98C37795-1A81-4D00-9AB5-CB7A0A5FD4FD}" srcOrd="2" destOrd="0" parTransId="{3A0A107A-26B3-4EAD-9521-A604DA956D4E}" sibTransId="{89E7439C-4968-4222-B64B-ACB4F40888A7}"/>
    <dgm:cxn modelId="{034A46D1-0EE3-4AA6-93F4-3527876A6B83}" type="presOf" srcId="{7B8D3C7C-DB3A-4DAF-A4A4-45103DBAE979}" destId="{CCAEF9DC-0C53-4DE4-ABF6-F171A22D0F30}" srcOrd="0" destOrd="0" presId="urn:microsoft.com/office/officeart/2005/8/layout/orgChart1"/>
    <dgm:cxn modelId="{058A8590-F0C0-406A-93C6-58DE4B8DAF4A}" type="presOf" srcId="{05DF3807-815A-4150-B537-60BFE13F7A16}" destId="{1E085166-A70D-404C-AB02-6536990537CA}" srcOrd="0" destOrd="0" presId="urn:microsoft.com/office/officeart/2005/8/layout/orgChart1"/>
    <dgm:cxn modelId="{0C15D05E-4376-4619-8185-471DB17EBCDA}" srcId="{A841AE47-448E-403B-B70B-E5E5A52ABF53}" destId="{2E8663CA-27C3-4CCA-A623-4C27556E9918}" srcOrd="1" destOrd="0" parTransId="{3C6DFD2E-1BFF-464C-B51D-C0699F3306C4}" sibTransId="{AB785725-93A3-43AE-8D31-E2809E80EFD0}"/>
    <dgm:cxn modelId="{1C75905C-CDF6-429C-8849-8E717CC533C7}" type="presOf" srcId="{A841AE47-448E-403B-B70B-E5E5A52ABF53}" destId="{23F6984E-34D9-4587-A330-68335C399A8A}" srcOrd="1" destOrd="0" presId="urn:microsoft.com/office/officeart/2005/8/layout/orgChart1"/>
    <dgm:cxn modelId="{1EADF32F-DC8B-41F6-9AFE-15AD23D7B20A}" type="presOf" srcId="{0A2A1AC5-AF37-4019-B936-1088FDC0EC78}" destId="{79C143B7-002D-4AEB-9E1F-C04EB64AE559}" srcOrd="1" destOrd="0" presId="urn:microsoft.com/office/officeart/2005/8/layout/orgChart1"/>
    <dgm:cxn modelId="{D88763C3-DF6E-4C44-9191-9524929FABC6}" type="presOf" srcId="{ABF4CA5E-2D11-4527-A8F9-4B106081EEBA}" destId="{DB788A50-2D10-4EE7-B5F3-B20FDE3AC78D}" srcOrd="1" destOrd="0" presId="urn:microsoft.com/office/officeart/2005/8/layout/orgChart1"/>
    <dgm:cxn modelId="{E7D221CA-2ED0-41CD-9BD4-5B5392F20AEE}" type="presOf" srcId="{364B2DCA-CCBB-49F6-B79C-572846CA616B}" destId="{D8DE252C-E554-4844-8197-A2A92DB8956B}" srcOrd="1" destOrd="0" presId="urn:microsoft.com/office/officeart/2005/8/layout/orgChart1"/>
    <dgm:cxn modelId="{187770EB-7027-4C00-BC68-B1CE4098465D}" type="presOf" srcId="{98C37795-1A81-4D00-9AB5-CB7A0A5FD4FD}" destId="{8ED80E23-12AE-45F3-BEE6-FE2054C3E7CD}" srcOrd="1" destOrd="0" presId="urn:microsoft.com/office/officeart/2005/8/layout/orgChart1"/>
    <dgm:cxn modelId="{16A54984-6695-4E51-95FF-D9AE779AAADD}" type="presOf" srcId="{3C6DFD2E-1BFF-464C-B51D-C0699F3306C4}" destId="{18569363-7ECD-44D6-8C16-C3BF4C957D40}" srcOrd="0" destOrd="0" presId="urn:microsoft.com/office/officeart/2005/8/layout/orgChart1"/>
    <dgm:cxn modelId="{E4D29B78-0ADD-4791-9D46-8E3C0DD738AC}" srcId="{D9E6C8FC-57E7-474B-B3CD-435B41E90542}" destId="{1234E1B7-D5E4-4D41-86B9-D22D9EA868FA}" srcOrd="1" destOrd="0" parTransId="{FB1F5CA8-5BA8-49B8-A816-5AD122B918D8}" sibTransId="{6C4581A3-08A1-4E56-9767-15F1C65C90D6}"/>
    <dgm:cxn modelId="{27268C39-FB4A-497B-9216-86E95F1B2AE1}" type="presOf" srcId="{2E8663CA-27C3-4CCA-A623-4C27556E9918}" destId="{BD33F870-05E8-4EE1-A125-0BF93891C340}" srcOrd="0" destOrd="0" presId="urn:microsoft.com/office/officeart/2005/8/layout/orgChart1"/>
    <dgm:cxn modelId="{07B5A1D3-7279-4486-A4BD-4DEEDA45CD7A}" type="presOf" srcId="{37BB19B3-51D6-4F8A-9A71-8C36DB1F6F37}" destId="{D36F9AF2-9112-4AFE-A6D5-0D5CC209116C}" srcOrd="1" destOrd="0" presId="urn:microsoft.com/office/officeart/2005/8/layout/orgChart1"/>
    <dgm:cxn modelId="{F16C9BA7-DAFD-4D6A-A69D-AB41DA18B31A}" type="presOf" srcId="{1234E1B7-D5E4-4D41-86B9-D22D9EA868FA}" destId="{D6C9B272-892A-4EDE-8B5F-72817A700AF2}" srcOrd="1" destOrd="0" presId="urn:microsoft.com/office/officeart/2005/8/layout/orgChart1"/>
    <dgm:cxn modelId="{99559CAD-3C56-4A72-8F5F-C1D056B6F720}" type="presOf" srcId="{0E3B40EE-FFB9-4979-803D-97C5CA8D4509}" destId="{CD7E4520-D1C4-4D69-A71C-42658F3F13DC}" srcOrd="1" destOrd="0" presId="urn:microsoft.com/office/officeart/2005/8/layout/orgChart1"/>
    <dgm:cxn modelId="{4CF69F07-DCDD-4872-A83E-69F5EAC214A3}" type="presOf" srcId="{D9E6C8FC-57E7-474B-B3CD-435B41E90542}" destId="{BE84E890-F4DC-4C46-ACB9-9B67ADE9E6A9}" srcOrd="1" destOrd="0" presId="urn:microsoft.com/office/officeart/2005/8/layout/orgChart1"/>
    <dgm:cxn modelId="{7A18DA06-89AF-4446-9F08-1FCAB1DB377F}" type="presOf" srcId="{3A0A107A-26B3-4EAD-9521-A604DA956D4E}" destId="{3D470241-A08B-413A-9519-62C51CB105EC}" srcOrd="0" destOrd="0" presId="urn:microsoft.com/office/officeart/2005/8/layout/orgChart1"/>
    <dgm:cxn modelId="{81E6FA32-F6F6-4972-A60C-51232D7F3FF5}" type="presOf" srcId="{ABF4CA5E-2D11-4527-A8F9-4B106081EEBA}" destId="{4F9BA7B5-88E2-4BDC-A31D-901425A036A0}" srcOrd="0" destOrd="0" presId="urn:microsoft.com/office/officeart/2005/8/layout/orgChart1"/>
    <dgm:cxn modelId="{7111C238-0C3D-4F9B-9EAB-9CB263A8CB00}" type="presOf" srcId="{364B2DCA-CCBB-49F6-B79C-572846CA616B}" destId="{DA72B92F-DB14-4CD0-B6CC-DD97A221EDEF}" srcOrd="0" destOrd="0" presId="urn:microsoft.com/office/officeart/2005/8/layout/orgChart1"/>
    <dgm:cxn modelId="{098EABD2-6FCB-47D5-91A8-D0D4150F86AA}" type="presOf" srcId="{77A29D65-973E-4552-B4F2-5B36E82AA7D8}" destId="{442D376F-E3D8-47C5-B41D-9A883805EF0C}" srcOrd="0" destOrd="0" presId="urn:microsoft.com/office/officeart/2005/8/layout/orgChart1"/>
    <dgm:cxn modelId="{A5874C5F-8719-49D0-86C7-1720B915A8C6}" type="presOf" srcId="{A841AE47-448E-403B-B70B-E5E5A52ABF53}" destId="{926A8A8E-5DB1-464F-A9A0-8B923CEA632A}" srcOrd="0" destOrd="0" presId="urn:microsoft.com/office/officeart/2005/8/layout/orgChart1"/>
    <dgm:cxn modelId="{2B7438DC-A69F-4D4C-93B5-7B9F0E1E48B3}" type="presOf" srcId="{A45A518D-FA80-441F-BD18-2C48F354F5CE}" destId="{B0B4C38E-BDF4-40C4-BEB7-124B3B1858B3}" srcOrd="0" destOrd="0" presId="urn:microsoft.com/office/officeart/2005/8/layout/orgChart1"/>
    <dgm:cxn modelId="{EF8FF5A5-87C3-4670-B49A-D221EFF68185}" srcId="{2E8663CA-27C3-4CCA-A623-4C27556E9918}" destId="{0A2A1AC5-AF37-4019-B936-1088FDC0EC78}" srcOrd="1" destOrd="0" parTransId="{DCA70EE3-D0C4-4BEB-85E7-D5C0BFEB3A18}" sibTransId="{CBD79117-9B61-417B-9792-3C6EC75F0CA4}"/>
    <dgm:cxn modelId="{505B8159-4AEB-4FFA-96B3-575027F8A242}" srcId="{2E8663CA-27C3-4CCA-A623-4C27556E9918}" destId="{D9E6C8FC-57E7-474B-B3CD-435B41E90542}" srcOrd="0" destOrd="0" parTransId="{77A29D65-973E-4552-B4F2-5B36E82AA7D8}" sibTransId="{79C80AFF-DC10-440E-8E98-466C50384229}"/>
    <dgm:cxn modelId="{7CE06648-167B-4903-B1AF-498B5A76EE73}" type="presOf" srcId="{98C37795-1A81-4D00-9AB5-CB7A0A5FD4FD}" destId="{5918A28F-A402-45A8-800D-F3D2D216F519}" srcOrd="0" destOrd="0" presId="urn:microsoft.com/office/officeart/2005/8/layout/orgChart1"/>
    <dgm:cxn modelId="{5906EEE0-9EB2-4523-AE68-3E71CAFE904D}" srcId="{0A2A1AC5-AF37-4019-B936-1088FDC0EC78}" destId="{0E3B40EE-FFB9-4979-803D-97C5CA8D4509}" srcOrd="0" destOrd="0" parTransId="{7B8D3C7C-DB3A-4DAF-A4A4-45103DBAE979}" sibTransId="{AC5AAE36-DD76-4A6B-9895-0B8F98BDE4DE}"/>
    <dgm:cxn modelId="{DF74A2E6-0BF6-4A45-8CC2-2537A51513C3}" type="presOf" srcId="{0A2A1AC5-AF37-4019-B936-1088FDC0EC78}" destId="{E482C4C0-B8B1-4B4B-B774-B17E63E70874}" srcOrd="0" destOrd="0" presId="urn:microsoft.com/office/officeart/2005/8/layout/orgChart1"/>
    <dgm:cxn modelId="{0375A090-51DD-4C78-95FA-29612D359DBA}" type="presOf" srcId="{1234E1B7-D5E4-4D41-86B9-D22D9EA868FA}" destId="{EC207D77-D78A-4D98-A296-0C832D8EC3E7}" srcOrd="0" destOrd="0" presId="urn:microsoft.com/office/officeart/2005/8/layout/orgChart1"/>
    <dgm:cxn modelId="{330AA643-97BE-4F3A-9471-B8240394E1C0}" type="presOf" srcId="{FB1F5CA8-5BA8-49B8-A816-5AD122B918D8}" destId="{AB61DBC6-A4F8-46C0-9DD8-46AB796BB429}" srcOrd="0" destOrd="0" presId="urn:microsoft.com/office/officeart/2005/8/layout/orgChart1"/>
    <dgm:cxn modelId="{800F460B-C7AE-4CE5-8D5F-34E3DBB99A9D}" type="presOf" srcId="{DC5A61B6-89CC-44A7-A42C-8D941C8B9A42}" destId="{C4EAB30D-AB38-4CD9-AD3A-00EC87B3A862}" srcOrd="0" destOrd="0" presId="urn:microsoft.com/office/officeart/2005/8/layout/orgChart1"/>
    <dgm:cxn modelId="{8547BB9E-9559-4F40-8D57-31F44D450527}" type="presOf" srcId="{37BB19B3-51D6-4F8A-9A71-8C36DB1F6F37}" destId="{7B11F0E2-644B-44EC-950F-ED28430BA4C2}" srcOrd="0" destOrd="0" presId="urn:microsoft.com/office/officeart/2005/8/layout/orgChart1"/>
    <dgm:cxn modelId="{442F036C-BBA3-4297-97AB-95DE853B184B}" srcId="{A841AE47-448E-403B-B70B-E5E5A52ABF53}" destId="{364B2DCA-CCBB-49F6-B79C-572846CA616B}" srcOrd="0" destOrd="0" parTransId="{EBB5D4A1-2297-49BF-8AC0-9D7DC7B0824F}" sibTransId="{02F827AE-DFCB-4F50-909A-F8D42F220CE5}"/>
    <dgm:cxn modelId="{58A80A02-E854-4A1C-8EAE-1D279683C4A7}" type="presParOf" srcId="{B0B4C38E-BDF4-40C4-BEB7-124B3B1858B3}" destId="{48F4DB81-2422-4340-9120-4E85037690AE}" srcOrd="0" destOrd="0" presId="urn:microsoft.com/office/officeart/2005/8/layout/orgChart1"/>
    <dgm:cxn modelId="{5F23AD90-F8AC-462E-9D34-651FAFB06297}" type="presParOf" srcId="{48F4DB81-2422-4340-9120-4E85037690AE}" destId="{561EA86A-81CA-4B0C-98C1-49E119C565C9}" srcOrd="0" destOrd="0" presId="urn:microsoft.com/office/officeart/2005/8/layout/orgChart1"/>
    <dgm:cxn modelId="{A7B52E95-EEDE-467B-AF74-461A13E4C63B}" type="presParOf" srcId="{561EA86A-81CA-4B0C-98C1-49E119C565C9}" destId="{926A8A8E-5DB1-464F-A9A0-8B923CEA632A}" srcOrd="0" destOrd="0" presId="urn:microsoft.com/office/officeart/2005/8/layout/orgChart1"/>
    <dgm:cxn modelId="{8CDCD967-CC0D-40AB-8D13-E3417406B90D}" type="presParOf" srcId="{561EA86A-81CA-4B0C-98C1-49E119C565C9}" destId="{23F6984E-34D9-4587-A330-68335C399A8A}" srcOrd="1" destOrd="0" presId="urn:microsoft.com/office/officeart/2005/8/layout/orgChart1"/>
    <dgm:cxn modelId="{9250AD31-B0C9-4C0B-8D0C-E0EA7BDEE812}" type="presParOf" srcId="{48F4DB81-2422-4340-9120-4E85037690AE}" destId="{56F9565F-9708-43AB-9AD0-1F619CE15769}" srcOrd="1" destOrd="0" presId="urn:microsoft.com/office/officeart/2005/8/layout/orgChart1"/>
    <dgm:cxn modelId="{1D1997B7-2DAF-4DBC-9CF3-1CAFD06FF200}" type="presParOf" srcId="{56F9565F-9708-43AB-9AD0-1F619CE15769}" destId="{58DD3A17-D6A2-4A23-B1E8-3758056EAA8B}" srcOrd="0" destOrd="0" presId="urn:microsoft.com/office/officeart/2005/8/layout/orgChart1"/>
    <dgm:cxn modelId="{6417D222-A7DE-4016-B8C1-20E6CBBA1BA1}" type="presParOf" srcId="{56F9565F-9708-43AB-9AD0-1F619CE15769}" destId="{3DDA7723-784F-4E1F-929A-419782766186}" srcOrd="1" destOrd="0" presId="urn:microsoft.com/office/officeart/2005/8/layout/orgChart1"/>
    <dgm:cxn modelId="{4FA4B888-16BA-4E32-B38F-A1E1D9ADF4D2}" type="presParOf" srcId="{3DDA7723-784F-4E1F-929A-419782766186}" destId="{32F6E168-58CC-4CE9-B40E-408105BEE100}" srcOrd="0" destOrd="0" presId="urn:microsoft.com/office/officeart/2005/8/layout/orgChart1"/>
    <dgm:cxn modelId="{EC264357-9CCC-4A9A-8488-14ABB0395AFE}" type="presParOf" srcId="{32F6E168-58CC-4CE9-B40E-408105BEE100}" destId="{DA72B92F-DB14-4CD0-B6CC-DD97A221EDEF}" srcOrd="0" destOrd="0" presId="urn:microsoft.com/office/officeart/2005/8/layout/orgChart1"/>
    <dgm:cxn modelId="{F5CF1633-B454-40C8-9534-723534F65692}" type="presParOf" srcId="{32F6E168-58CC-4CE9-B40E-408105BEE100}" destId="{D8DE252C-E554-4844-8197-A2A92DB8956B}" srcOrd="1" destOrd="0" presId="urn:microsoft.com/office/officeart/2005/8/layout/orgChart1"/>
    <dgm:cxn modelId="{EC32FD67-8A6E-448F-BD06-4F4F5D72BAB7}" type="presParOf" srcId="{3DDA7723-784F-4E1F-929A-419782766186}" destId="{924C1135-04E1-43A0-8FD4-04387B655978}" srcOrd="1" destOrd="0" presId="urn:microsoft.com/office/officeart/2005/8/layout/orgChart1"/>
    <dgm:cxn modelId="{CC0AD58E-7454-43CC-ACFB-EA19DACAF791}" type="presParOf" srcId="{3DDA7723-784F-4E1F-929A-419782766186}" destId="{C18A2394-198C-4910-B706-3C4B57288D8C}" srcOrd="2" destOrd="0" presId="urn:microsoft.com/office/officeart/2005/8/layout/orgChart1"/>
    <dgm:cxn modelId="{DA473FC9-4FAF-4FC4-BF49-421A09067110}" type="presParOf" srcId="{56F9565F-9708-43AB-9AD0-1F619CE15769}" destId="{18569363-7ECD-44D6-8C16-C3BF4C957D40}" srcOrd="2" destOrd="0" presId="urn:microsoft.com/office/officeart/2005/8/layout/orgChart1"/>
    <dgm:cxn modelId="{D83ADC0D-9B36-416D-AF27-C338B92A39BD}" type="presParOf" srcId="{56F9565F-9708-43AB-9AD0-1F619CE15769}" destId="{B7EA32BD-31B0-48A5-8ADB-EB0EEE175281}" srcOrd="3" destOrd="0" presId="urn:microsoft.com/office/officeart/2005/8/layout/orgChart1"/>
    <dgm:cxn modelId="{7034D11D-113C-49CA-B01B-56D167C80267}" type="presParOf" srcId="{B7EA32BD-31B0-48A5-8ADB-EB0EEE175281}" destId="{C41B8365-420E-4DF5-A77B-A2C53EE3792F}" srcOrd="0" destOrd="0" presId="urn:microsoft.com/office/officeart/2005/8/layout/orgChart1"/>
    <dgm:cxn modelId="{2B0394FE-378A-4C8A-9AAE-A805D3F8F961}" type="presParOf" srcId="{C41B8365-420E-4DF5-A77B-A2C53EE3792F}" destId="{BD33F870-05E8-4EE1-A125-0BF93891C340}" srcOrd="0" destOrd="0" presId="urn:microsoft.com/office/officeart/2005/8/layout/orgChart1"/>
    <dgm:cxn modelId="{67E7F011-A0A1-44E6-8000-33F46C5AEF9E}" type="presParOf" srcId="{C41B8365-420E-4DF5-A77B-A2C53EE3792F}" destId="{5285A4FE-F2C6-434B-8A62-E82398B6A29A}" srcOrd="1" destOrd="0" presId="urn:microsoft.com/office/officeart/2005/8/layout/orgChart1"/>
    <dgm:cxn modelId="{C9CAA19C-7239-41CF-9E0D-C195EEB0750D}" type="presParOf" srcId="{B7EA32BD-31B0-48A5-8ADB-EB0EEE175281}" destId="{EFF283CC-66ED-4401-A70A-EC4C8EEA60F8}" srcOrd="1" destOrd="0" presId="urn:microsoft.com/office/officeart/2005/8/layout/orgChart1"/>
    <dgm:cxn modelId="{03EE86C4-BDE1-44DA-91CC-444BB9E0B2BB}" type="presParOf" srcId="{EFF283CC-66ED-4401-A70A-EC4C8EEA60F8}" destId="{442D376F-E3D8-47C5-B41D-9A883805EF0C}" srcOrd="0" destOrd="0" presId="urn:microsoft.com/office/officeart/2005/8/layout/orgChart1"/>
    <dgm:cxn modelId="{90DEEF7F-0C5E-4CF4-A9D0-CADD20517015}" type="presParOf" srcId="{EFF283CC-66ED-4401-A70A-EC4C8EEA60F8}" destId="{DBA1BBFE-11D7-47F8-88D4-532BD31F1EC1}" srcOrd="1" destOrd="0" presId="urn:microsoft.com/office/officeart/2005/8/layout/orgChart1"/>
    <dgm:cxn modelId="{1C125AF6-A076-41E7-A544-D94FA7847621}" type="presParOf" srcId="{DBA1BBFE-11D7-47F8-88D4-532BD31F1EC1}" destId="{42010EEF-885F-4A3D-94F5-F3756AE7E7CB}" srcOrd="0" destOrd="0" presId="urn:microsoft.com/office/officeart/2005/8/layout/orgChart1"/>
    <dgm:cxn modelId="{93F5FA27-1C8F-41E7-B990-713795BA0D51}" type="presParOf" srcId="{42010EEF-885F-4A3D-94F5-F3756AE7E7CB}" destId="{0C085B8D-B5F0-4F10-9E0C-AA00066C08EE}" srcOrd="0" destOrd="0" presId="urn:microsoft.com/office/officeart/2005/8/layout/orgChart1"/>
    <dgm:cxn modelId="{FDAAF208-BD86-4A46-AF04-FB307122F374}" type="presParOf" srcId="{42010EEF-885F-4A3D-94F5-F3756AE7E7CB}" destId="{BE84E890-F4DC-4C46-ACB9-9B67ADE9E6A9}" srcOrd="1" destOrd="0" presId="urn:microsoft.com/office/officeart/2005/8/layout/orgChart1"/>
    <dgm:cxn modelId="{7C14E905-555E-4DD9-AEB7-A299620674CB}" type="presParOf" srcId="{DBA1BBFE-11D7-47F8-88D4-532BD31F1EC1}" destId="{26369E9D-4F58-44A3-829E-15B6FB2BCDA6}" srcOrd="1" destOrd="0" presId="urn:microsoft.com/office/officeart/2005/8/layout/orgChart1"/>
    <dgm:cxn modelId="{04A90177-85EA-49CA-8401-112E6F4C38D2}" type="presParOf" srcId="{26369E9D-4F58-44A3-829E-15B6FB2BCDA6}" destId="{C4EAB30D-AB38-4CD9-AD3A-00EC87B3A862}" srcOrd="0" destOrd="0" presId="urn:microsoft.com/office/officeart/2005/8/layout/orgChart1"/>
    <dgm:cxn modelId="{C28BEF17-4081-4903-9D36-48DD3E6353D2}" type="presParOf" srcId="{26369E9D-4F58-44A3-829E-15B6FB2BCDA6}" destId="{89396BBB-B90C-4670-9533-A8DE0BC88843}" srcOrd="1" destOrd="0" presId="urn:microsoft.com/office/officeart/2005/8/layout/orgChart1"/>
    <dgm:cxn modelId="{F5C56092-A063-4A6D-BC60-82973D32B983}" type="presParOf" srcId="{89396BBB-B90C-4670-9533-A8DE0BC88843}" destId="{CC2D7D60-A2A0-4307-ADC6-0E34EC9CDFFE}" srcOrd="0" destOrd="0" presId="urn:microsoft.com/office/officeart/2005/8/layout/orgChart1"/>
    <dgm:cxn modelId="{E81B622F-E1A9-475D-836D-D799641EAB8D}" type="presParOf" srcId="{CC2D7D60-A2A0-4307-ADC6-0E34EC9CDFFE}" destId="{4F9BA7B5-88E2-4BDC-A31D-901425A036A0}" srcOrd="0" destOrd="0" presId="urn:microsoft.com/office/officeart/2005/8/layout/orgChart1"/>
    <dgm:cxn modelId="{6C8707D6-454F-4325-9D1C-C42A77AE5D9C}" type="presParOf" srcId="{CC2D7D60-A2A0-4307-ADC6-0E34EC9CDFFE}" destId="{DB788A50-2D10-4EE7-B5F3-B20FDE3AC78D}" srcOrd="1" destOrd="0" presId="urn:microsoft.com/office/officeart/2005/8/layout/orgChart1"/>
    <dgm:cxn modelId="{58F39761-BFA5-4283-8C24-7C55F39A727F}" type="presParOf" srcId="{89396BBB-B90C-4670-9533-A8DE0BC88843}" destId="{A1B5E9DC-B947-49C5-A789-7396DF6426D5}" srcOrd="1" destOrd="0" presId="urn:microsoft.com/office/officeart/2005/8/layout/orgChart1"/>
    <dgm:cxn modelId="{30CE4268-1716-4F22-8091-A2CD63BFDD36}" type="presParOf" srcId="{89396BBB-B90C-4670-9533-A8DE0BC88843}" destId="{6B73F6AE-A545-475D-ABF6-F172C471D2CC}" srcOrd="2" destOrd="0" presId="urn:microsoft.com/office/officeart/2005/8/layout/orgChart1"/>
    <dgm:cxn modelId="{582FC01F-C52C-4138-B175-1D9148D4C7C5}" type="presParOf" srcId="{26369E9D-4F58-44A3-829E-15B6FB2BCDA6}" destId="{AB61DBC6-A4F8-46C0-9DD8-46AB796BB429}" srcOrd="2" destOrd="0" presId="urn:microsoft.com/office/officeart/2005/8/layout/orgChart1"/>
    <dgm:cxn modelId="{BBB35675-9266-4D24-A9AF-B78D3B152991}" type="presParOf" srcId="{26369E9D-4F58-44A3-829E-15B6FB2BCDA6}" destId="{85C5EC69-E746-4F25-BFBA-04E03C4C1D66}" srcOrd="3" destOrd="0" presId="urn:microsoft.com/office/officeart/2005/8/layout/orgChart1"/>
    <dgm:cxn modelId="{3049AE47-4CCD-4A0F-BC17-700A261D0362}" type="presParOf" srcId="{85C5EC69-E746-4F25-BFBA-04E03C4C1D66}" destId="{6E54C895-56F8-4425-A3B7-713B029A5E68}" srcOrd="0" destOrd="0" presId="urn:microsoft.com/office/officeart/2005/8/layout/orgChart1"/>
    <dgm:cxn modelId="{975C089B-44CF-473E-88F7-66ECA352D5AB}" type="presParOf" srcId="{6E54C895-56F8-4425-A3B7-713B029A5E68}" destId="{EC207D77-D78A-4D98-A296-0C832D8EC3E7}" srcOrd="0" destOrd="0" presId="urn:microsoft.com/office/officeart/2005/8/layout/orgChart1"/>
    <dgm:cxn modelId="{F7C311A9-B418-4452-A45A-7B12154EBDE2}" type="presParOf" srcId="{6E54C895-56F8-4425-A3B7-713B029A5E68}" destId="{D6C9B272-892A-4EDE-8B5F-72817A700AF2}" srcOrd="1" destOrd="0" presId="urn:microsoft.com/office/officeart/2005/8/layout/orgChart1"/>
    <dgm:cxn modelId="{6B58EC93-6F0F-46E2-ABC3-2AEB91170E1B}" type="presParOf" srcId="{85C5EC69-E746-4F25-BFBA-04E03C4C1D66}" destId="{A2D0D693-E81F-426B-B0BF-DA4E38CB7BC3}" srcOrd="1" destOrd="0" presId="urn:microsoft.com/office/officeart/2005/8/layout/orgChart1"/>
    <dgm:cxn modelId="{28E5560A-770F-4169-ADCD-819AD9F78A38}" type="presParOf" srcId="{85C5EC69-E746-4F25-BFBA-04E03C4C1D66}" destId="{2B4C9A6D-5C85-4963-917C-FEAEF8BE5849}" srcOrd="2" destOrd="0" presId="urn:microsoft.com/office/officeart/2005/8/layout/orgChart1"/>
    <dgm:cxn modelId="{A1A98DE3-F67F-4E02-8940-F996AE012D98}" type="presParOf" srcId="{DBA1BBFE-11D7-47F8-88D4-532BD31F1EC1}" destId="{DA661D01-DDC6-48D8-BF5B-79343E8F447C}" srcOrd="2" destOrd="0" presId="urn:microsoft.com/office/officeart/2005/8/layout/orgChart1"/>
    <dgm:cxn modelId="{B7FB564B-42CB-4680-9179-FEA4BC9EAE4A}" type="presParOf" srcId="{EFF283CC-66ED-4401-A70A-EC4C8EEA60F8}" destId="{30221965-927B-46FE-9E2C-F085B1BB5C85}" srcOrd="2" destOrd="0" presId="urn:microsoft.com/office/officeart/2005/8/layout/orgChart1"/>
    <dgm:cxn modelId="{8B886027-5946-4C86-9DA4-38D1302DB2C0}" type="presParOf" srcId="{EFF283CC-66ED-4401-A70A-EC4C8EEA60F8}" destId="{230D31DC-EEB4-45EA-A11C-A1B30D3C0231}" srcOrd="3" destOrd="0" presId="urn:microsoft.com/office/officeart/2005/8/layout/orgChart1"/>
    <dgm:cxn modelId="{C98BD4C5-52D6-465B-ADC1-696B6FE5C5C4}" type="presParOf" srcId="{230D31DC-EEB4-45EA-A11C-A1B30D3C0231}" destId="{BD557788-8544-40AE-965B-A84FDD608508}" srcOrd="0" destOrd="0" presId="urn:microsoft.com/office/officeart/2005/8/layout/orgChart1"/>
    <dgm:cxn modelId="{F50DA699-DD28-4586-83E8-118CCED4B4CB}" type="presParOf" srcId="{BD557788-8544-40AE-965B-A84FDD608508}" destId="{E482C4C0-B8B1-4B4B-B774-B17E63E70874}" srcOrd="0" destOrd="0" presId="urn:microsoft.com/office/officeart/2005/8/layout/orgChart1"/>
    <dgm:cxn modelId="{5F131A65-0E89-477E-AD31-7E992DFDCC39}" type="presParOf" srcId="{BD557788-8544-40AE-965B-A84FDD608508}" destId="{79C143B7-002D-4AEB-9E1F-C04EB64AE559}" srcOrd="1" destOrd="0" presId="urn:microsoft.com/office/officeart/2005/8/layout/orgChart1"/>
    <dgm:cxn modelId="{FF3E68F3-D895-4FB3-8688-034A5AEBFB30}" type="presParOf" srcId="{230D31DC-EEB4-45EA-A11C-A1B30D3C0231}" destId="{CF7D645C-95C6-467E-8B1F-63AA9AD167CA}" srcOrd="1" destOrd="0" presId="urn:microsoft.com/office/officeart/2005/8/layout/orgChart1"/>
    <dgm:cxn modelId="{A088B226-9064-41B2-96B4-1B1A991DD714}" type="presParOf" srcId="{CF7D645C-95C6-467E-8B1F-63AA9AD167CA}" destId="{CCAEF9DC-0C53-4DE4-ABF6-F171A22D0F30}" srcOrd="0" destOrd="0" presId="urn:microsoft.com/office/officeart/2005/8/layout/orgChart1"/>
    <dgm:cxn modelId="{CB84E8C7-95F4-4AAF-825F-D86344D1C751}" type="presParOf" srcId="{CF7D645C-95C6-467E-8B1F-63AA9AD167CA}" destId="{41C470CF-B2CF-4318-AAD0-1A84E4A16454}" srcOrd="1" destOrd="0" presId="urn:microsoft.com/office/officeart/2005/8/layout/orgChart1"/>
    <dgm:cxn modelId="{C7A91B8A-A856-4148-98C1-870CDD14DFC5}" type="presParOf" srcId="{41C470CF-B2CF-4318-AAD0-1A84E4A16454}" destId="{3B64B4AF-56D8-4340-9E4E-1D89BD4335FD}" srcOrd="0" destOrd="0" presId="urn:microsoft.com/office/officeart/2005/8/layout/orgChart1"/>
    <dgm:cxn modelId="{91C0E14D-EC5C-41E5-8551-AA97CA91734D}" type="presParOf" srcId="{3B64B4AF-56D8-4340-9E4E-1D89BD4335FD}" destId="{25114A06-875C-4DA5-AB33-06BAA520B0EF}" srcOrd="0" destOrd="0" presId="urn:microsoft.com/office/officeart/2005/8/layout/orgChart1"/>
    <dgm:cxn modelId="{C4720913-5E8D-4133-A6DF-B34F650AEBCD}" type="presParOf" srcId="{3B64B4AF-56D8-4340-9E4E-1D89BD4335FD}" destId="{CD7E4520-D1C4-4D69-A71C-42658F3F13DC}" srcOrd="1" destOrd="0" presId="urn:microsoft.com/office/officeart/2005/8/layout/orgChart1"/>
    <dgm:cxn modelId="{9278F04C-F6A2-4F18-AED6-D3F983832B29}" type="presParOf" srcId="{41C470CF-B2CF-4318-AAD0-1A84E4A16454}" destId="{B1CBE30A-0840-49B0-9E70-A1D646313527}" srcOrd="1" destOrd="0" presId="urn:microsoft.com/office/officeart/2005/8/layout/orgChart1"/>
    <dgm:cxn modelId="{896FF82F-FF8C-4F9A-9FCB-975708CF8321}" type="presParOf" srcId="{41C470CF-B2CF-4318-AAD0-1A84E4A16454}" destId="{CB4C8EDE-4585-4298-A244-5674DF791D16}" srcOrd="2" destOrd="0" presId="urn:microsoft.com/office/officeart/2005/8/layout/orgChart1"/>
    <dgm:cxn modelId="{A1776263-BBBF-49C0-AA67-288CBA87E67A}" type="presParOf" srcId="{CF7D645C-95C6-467E-8B1F-63AA9AD167CA}" destId="{1E085166-A70D-404C-AB02-6536990537CA}" srcOrd="2" destOrd="0" presId="urn:microsoft.com/office/officeart/2005/8/layout/orgChart1"/>
    <dgm:cxn modelId="{CBA716AA-556E-4EC9-8FF8-2249C238E01E}" type="presParOf" srcId="{CF7D645C-95C6-467E-8B1F-63AA9AD167CA}" destId="{8162677B-BE0F-43D3-855F-0FEF23E08918}" srcOrd="3" destOrd="0" presId="urn:microsoft.com/office/officeart/2005/8/layout/orgChart1"/>
    <dgm:cxn modelId="{43F6A75D-8214-49CB-80C1-1F64ECC62F88}" type="presParOf" srcId="{8162677B-BE0F-43D3-855F-0FEF23E08918}" destId="{B28DD7D3-C5D1-41D0-BC87-1069665A8CE0}" srcOrd="0" destOrd="0" presId="urn:microsoft.com/office/officeart/2005/8/layout/orgChart1"/>
    <dgm:cxn modelId="{DC068DD4-689C-4DB7-A17B-EFB0A53D48C7}" type="presParOf" srcId="{B28DD7D3-C5D1-41D0-BC87-1069665A8CE0}" destId="{7B11F0E2-644B-44EC-950F-ED28430BA4C2}" srcOrd="0" destOrd="0" presId="urn:microsoft.com/office/officeart/2005/8/layout/orgChart1"/>
    <dgm:cxn modelId="{9D5889C4-C236-4E36-AF54-99E2C4EAEB21}" type="presParOf" srcId="{B28DD7D3-C5D1-41D0-BC87-1069665A8CE0}" destId="{D36F9AF2-9112-4AFE-A6D5-0D5CC209116C}" srcOrd="1" destOrd="0" presId="urn:microsoft.com/office/officeart/2005/8/layout/orgChart1"/>
    <dgm:cxn modelId="{2773D3B5-4F36-4C5D-8D2A-9E5505FD3847}" type="presParOf" srcId="{8162677B-BE0F-43D3-855F-0FEF23E08918}" destId="{230F11C1-21F1-47C4-8A0B-964ECAF97420}" srcOrd="1" destOrd="0" presId="urn:microsoft.com/office/officeart/2005/8/layout/orgChart1"/>
    <dgm:cxn modelId="{C1FDA710-8900-4E51-A007-6B2AF5656652}" type="presParOf" srcId="{8162677B-BE0F-43D3-855F-0FEF23E08918}" destId="{5F4CD257-BE13-4BE5-B96B-95F29AEB26CE}" srcOrd="2" destOrd="0" presId="urn:microsoft.com/office/officeart/2005/8/layout/orgChart1"/>
    <dgm:cxn modelId="{8E4BFE61-3942-4BC2-AF8D-CEA7EDC3975D}" type="presParOf" srcId="{CF7D645C-95C6-467E-8B1F-63AA9AD167CA}" destId="{3D470241-A08B-413A-9519-62C51CB105EC}" srcOrd="4" destOrd="0" presId="urn:microsoft.com/office/officeart/2005/8/layout/orgChart1"/>
    <dgm:cxn modelId="{123CE35A-0D9A-43FF-B292-8DCD9FB8A3EF}" type="presParOf" srcId="{CF7D645C-95C6-467E-8B1F-63AA9AD167CA}" destId="{78A97E36-4534-43F3-BD26-101774B1C50D}" srcOrd="5" destOrd="0" presId="urn:microsoft.com/office/officeart/2005/8/layout/orgChart1"/>
    <dgm:cxn modelId="{3060D164-213E-422F-9020-589F2E8F332B}" type="presParOf" srcId="{78A97E36-4534-43F3-BD26-101774B1C50D}" destId="{0D44B09E-56A3-4E31-A0A5-15F3CF7292E7}" srcOrd="0" destOrd="0" presId="urn:microsoft.com/office/officeart/2005/8/layout/orgChart1"/>
    <dgm:cxn modelId="{AA377CAA-5DA1-4146-A694-C867F8C16104}" type="presParOf" srcId="{0D44B09E-56A3-4E31-A0A5-15F3CF7292E7}" destId="{5918A28F-A402-45A8-800D-F3D2D216F519}" srcOrd="0" destOrd="0" presId="urn:microsoft.com/office/officeart/2005/8/layout/orgChart1"/>
    <dgm:cxn modelId="{29CFE430-C343-4D51-9BB9-FA80D1AEB1E5}" type="presParOf" srcId="{0D44B09E-56A3-4E31-A0A5-15F3CF7292E7}" destId="{8ED80E23-12AE-45F3-BEE6-FE2054C3E7CD}" srcOrd="1" destOrd="0" presId="urn:microsoft.com/office/officeart/2005/8/layout/orgChart1"/>
    <dgm:cxn modelId="{F48910A2-1088-433B-8A7D-707DB375E123}" type="presParOf" srcId="{78A97E36-4534-43F3-BD26-101774B1C50D}" destId="{C64790CF-4B9E-4A30-A018-5CFF02FF7746}" srcOrd="1" destOrd="0" presId="urn:microsoft.com/office/officeart/2005/8/layout/orgChart1"/>
    <dgm:cxn modelId="{882FA7F8-F811-42D2-AE3E-0E6C3255F1E2}" type="presParOf" srcId="{78A97E36-4534-43F3-BD26-101774B1C50D}" destId="{8F7BC3E8-E456-4C77-9EEE-7F71B5C79C89}" srcOrd="2" destOrd="0" presId="urn:microsoft.com/office/officeart/2005/8/layout/orgChart1"/>
    <dgm:cxn modelId="{6BC43AE1-3616-4AB4-AE9F-6AE0F2DA21ED}" type="presParOf" srcId="{230D31DC-EEB4-45EA-A11C-A1B30D3C0231}" destId="{F0A6897D-1B2A-49CB-9087-47D632FAC058}" srcOrd="2" destOrd="0" presId="urn:microsoft.com/office/officeart/2005/8/layout/orgChart1"/>
    <dgm:cxn modelId="{8D319CBC-CD03-43EA-9F16-4C1FA07E8AD0}" type="presParOf" srcId="{B7EA32BD-31B0-48A5-8ADB-EB0EEE175281}" destId="{FC6C931E-8425-44E2-9A45-C99078A7EBFB}" srcOrd="2" destOrd="0" presId="urn:microsoft.com/office/officeart/2005/8/layout/orgChart1"/>
    <dgm:cxn modelId="{C49EA516-232C-4E26-80DA-5D0A73937F46}" type="presParOf" srcId="{48F4DB81-2422-4340-9120-4E85037690AE}" destId="{E603882C-477B-4463-80FB-EAEF44049C9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470241-A08B-413A-9519-62C51CB105EC}">
      <dsp:nvSpPr>
        <dsp:cNvPr id="0" name=""/>
        <dsp:cNvSpPr/>
      </dsp:nvSpPr>
      <dsp:spPr>
        <a:xfrm>
          <a:off x="3057867" y="3076230"/>
          <a:ext cx="239321" cy="2999500"/>
        </a:xfrm>
        <a:custGeom>
          <a:avLst/>
          <a:gdLst/>
          <a:ahLst/>
          <a:cxnLst/>
          <a:rect l="0" t="0" r="0" b="0"/>
          <a:pathLst>
            <a:path>
              <a:moveTo>
                <a:pt x="0" y="0"/>
              </a:moveTo>
              <a:lnTo>
                <a:pt x="0" y="2999500"/>
              </a:lnTo>
              <a:lnTo>
                <a:pt x="239321" y="29995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85166-A70D-404C-AB02-6536990537CA}">
      <dsp:nvSpPr>
        <dsp:cNvPr id="0" name=""/>
        <dsp:cNvSpPr/>
      </dsp:nvSpPr>
      <dsp:spPr>
        <a:xfrm>
          <a:off x="305786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EF9DC-0C53-4DE4-ABF6-F171A22D0F30}">
      <dsp:nvSpPr>
        <dsp:cNvPr id="0" name=""/>
        <dsp:cNvSpPr/>
      </dsp:nvSpPr>
      <dsp:spPr>
        <a:xfrm>
          <a:off x="305786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221965-927B-46FE-9E2C-F085B1BB5C85}">
      <dsp:nvSpPr>
        <dsp:cNvPr id="0" name=""/>
        <dsp:cNvSpPr/>
      </dsp:nvSpPr>
      <dsp:spPr>
        <a:xfrm>
          <a:off x="2730794" y="1921996"/>
          <a:ext cx="965264" cy="356493"/>
        </a:xfrm>
        <a:custGeom>
          <a:avLst/>
          <a:gdLst/>
          <a:ahLst/>
          <a:cxnLst/>
          <a:rect l="0" t="0" r="0" b="0"/>
          <a:pathLst>
            <a:path>
              <a:moveTo>
                <a:pt x="0" y="0"/>
              </a:moveTo>
              <a:lnTo>
                <a:pt x="0" y="188968"/>
              </a:lnTo>
              <a:lnTo>
                <a:pt x="965264" y="188968"/>
              </a:lnTo>
              <a:lnTo>
                <a:pt x="965264"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1DBC6-A4F8-46C0-9DD8-46AB796BB429}">
      <dsp:nvSpPr>
        <dsp:cNvPr id="0" name=""/>
        <dsp:cNvSpPr/>
      </dsp:nvSpPr>
      <dsp:spPr>
        <a:xfrm>
          <a:off x="1127337" y="3076230"/>
          <a:ext cx="239321" cy="1866710"/>
        </a:xfrm>
        <a:custGeom>
          <a:avLst/>
          <a:gdLst/>
          <a:ahLst/>
          <a:cxnLst/>
          <a:rect l="0" t="0" r="0" b="0"/>
          <a:pathLst>
            <a:path>
              <a:moveTo>
                <a:pt x="0" y="0"/>
              </a:moveTo>
              <a:lnTo>
                <a:pt x="0" y="1866710"/>
              </a:lnTo>
              <a:lnTo>
                <a:pt x="239321" y="18667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AB30D-AB38-4CD9-AD3A-00EC87B3A862}">
      <dsp:nvSpPr>
        <dsp:cNvPr id="0" name=""/>
        <dsp:cNvSpPr/>
      </dsp:nvSpPr>
      <dsp:spPr>
        <a:xfrm>
          <a:off x="1127337" y="3076230"/>
          <a:ext cx="239321" cy="733920"/>
        </a:xfrm>
        <a:custGeom>
          <a:avLst/>
          <a:gdLst/>
          <a:ahLst/>
          <a:cxnLst/>
          <a:rect l="0" t="0" r="0" b="0"/>
          <a:pathLst>
            <a:path>
              <a:moveTo>
                <a:pt x="0" y="0"/>
              </a:moveTo>
              <a:lnTo>
                <a:pt x="0" y="733920"/>
              </a:lnTo>
              <a:lnTo>
                <a:pt x="239321" y="73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D376F-E3D8-47C5-B41D-9A883805EF0C}">
      <dsp:nvSpPr>
        <dsp:cNvPr id="0" name=""/>
        <dsp:cNvSpPr/>
      </dsp:nvSpPr>
      <dsp:spPr>
        <a:xfrm>
          <a:off x="1765529" y="1921996"/>
          <a:ext cx="965264" cy="356493"/>
        </a:xfrm>
        <a:custGeom>
          <a:avLst/>
          <a:gdLst/>
          <a:ahLst/>
          <a:cxnLst/>
          <a:rect l="0" t="0" r="0" b="0"/>
          <a:pathLst>
            <a:path>
              <a:moveTo>
                <a:pt x="965264" y="0"/>
              </a:moveTo>
              <a:lnTo>
                <a:pt x="965264" y="188968"/>
              </a:lnTo>
              <a:lnTo>
                <a:pt x="0" y="188968"/>
              </a:lnTo>
              <a:lnTo>
                <a:pt x="0" y="356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569363-7ECD-44D6-8C16-C3BF4C957D40}">
      <dsp:nvSpPr>
        <dsp:cNvPr id="0" name=""/>
        <dsp:cNvSpPr/>
      </dsp:nvSpPr>
      <dsp:spPr>
        <a:xfrm>
          <a:off x="1765529" y="816369"/>
          <a:ext cx="965264" cy="307887"/>
        </a:xfrm>
        <a:custGeom>
          <a:avLst/>
          <a:gdLst/>
          <a:ahLst/>
          <a:cxnLst/>
          <a:rect l="0" t="0" r="0" b="0"/>
          <a:pathLst>
            <a:path>
              <a:moveTo>
                <a:pt x="0" y="0"/>
              </a:moveTo>
              <a:lnTo>
                <a:pt x="0" y="140362"/>
              </a:lnTo>
              <a:lnTo>
                <a:pt x="965264" y="140362"/>
              </a:lnTo>
              <a:lnTo>
                <a:pt x="965264" y="3078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D3A17-D6A2-4A23-B1E8-3758056EAA8B}">
      <dsp:nvSpPr>
        <dsp:cNvPr id="0" name=""/>
        <dsp:cNvSpPr/>
      </dsp:nvSpPr>
      <dsp:spPr>
        <a:xfrm>
          <a:off x="800264" y="816369"/>
          <a:ext cx="965264" cy="329330"/>
        </a:xfrm>
        <a:custGeom>
          <a:avLst/>
          <a:gdLst/>
          <a:ahLst/>
          <a:cxnLst/>
          <a:rect l="0" t="0" r="0" b="0"/>
          <a:pathLst>
            <a:path>
              <a:moveTo>
                <a:pt x="965264" y="0"/>
              </a:moveTo>
              <a:lnTo>
                <a:pt x="965264" y="161805"/>
              </a:lnTo>
              <a:lnTo>
                <a:pt x="0" y="161805"/>
              </a:lnTo>
              <a:lnTo>
                <a:pt x="0" y="3293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A8A8E-5DB1-464F-A9A0-8B923CEA632A}">
      <dsp:nvSpPr>
        <dsp:cNvPr id="0" name=""/>
        <dsp:cNvSpPr/>
      </dsp:nvSpPr>
      <dsp:spPr>
        <a:xfrm>
          <a:off x="967789" y="18629"/>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Rector</a:t>
          </a:r>
        </a:p>
      </dsp:txBody>
      <dsp:txXfrm>
        <a:off x="967789" y="18629"/>
        <a:ext cx="1595479" cy="797739"/>
      </dsp:txXfrm>
    </dsp:sp>
    <dsp:sp modelId="{DA72B92F-DB14-4CD0-B6CC-DD97A221EDEF}">
      <dsp:nvSpPr>
        <dsp:cNvPr id="0" name=""/>
        <dsp:cNvSpPr/>
      </dsp:nvSpPr>
      <dsp:spPr>
        <a:xfrm>
          <a:off x="2524" y="114570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Coordinador Pastoral</a:t>
          </a:r>
        </a:p>
      </dsp:txBody>
      <dsp:txXfrm>
        <a:off x="2524" y="1145700"/>
        <a:ext cx="1595479" cy="797739"/>
      </dsp:txXfrm>
    </dsp:sp>
    <dsp:sp modelId="{BD33F870-05E8-4EE1-A125-0BF93891C340}">
      <dsp:nvSpPr>
        <dsp:cNvPr id="0" name=""/>
        <dsp:cNvSpPr/>
      </dsp:nvSpPr>
      <dsp:spPr>
        <a:xfrm>
          <a:off x="1933054" y="1124257"/>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Director</a:t>
          </a:r>
        </a:p>
      </dsp:txBody>
      <dsp:txXfrm>
        <a:off x="1933054" y="1124257"/>
        <a:ext cx="1595479" cy="797739"/>
      </dsp:txXfrm>
    </dsp:sp>
    <dsp:sp modelId="{0C085B8D-B5F0-4F10-9E0C-AA00066C08EE}">
      <dsp:nvSpPr>
        <dsp:cNvPr id="0" name=""/>
        <dsp:cNvSpPr/>
      </dsp:nvSpPr>
      <dsp:spPr>
        <a:xfrm>
          <a:off x="96778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Vicedirector</a:t>
          </a:r>
        </a:p>
      </dsp:txBody>
      <dsp:txXfrm>
        <a:off x="967789" y="2278490"/>
        <a:ext cx="1595479" cy="797739"/>
      </dsp:txXfrm>
    </dsp:sp>
    <dsp:sp modelId="{4F9BA7B5-88E2-4BDC-A31D-901425A036A0}">
      <dsp:nvSpPr>
        <dsp:cNvPr id="0" name=""/>
        <dsp:cNvSpPr/>
      </dsp:nvSpPr>
      <dsp:spPr>
        <a:xfrm>
          <a:off x="136665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Docentes</a:t>
          </a:r>
        </a:p>
      </dsp:txBody>
      <dsp:txXfrm>
        <a:off x="1366659" y="3411280"/>
        <a:ext cx="1595479" cy="797739"/>
      </dsp:txXfrm>
    </dsp:sp>
    <dsp:sp modelId="{EC207D77-D78A-4D98-A296-0C832D8EC3E7}">
      <dsp:nvSpPr>
        <dsp:cNvPr id="0" name=""/>
        <dsp:cNvSpPr/>
      </dsp:nvSpPr>
      <dsp:spPr>
        <a:xfrm>
          <a:off x="136665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Preceptores</a:t>
          </a:r>
        </a:p>
      </dsp:txBody>
      <dsp:txXfrm>
        <a:off x="1366659" y="4544071"/>
        <a:ext cx="1595479" cy="797739"/>
      </dsp:txXfrm>
    </dsp:sp>
    <dsp:sp modelId="{E482C4C0-B8B1-4B4B-B774-B17E63E70874}">
      <dsp:nvSpPr>
        <dsp:cNvPr id="0" name=""/>
        <dsp:cNvSpPr/>
      </dsp:nvSpPr>
      <dsp:spPr>
        <a:xfrm>
          <a:off x="2898319" y="227849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endParaRPr lang="es-AR" sz="1600" kern="1200"/>
        </a:p>
      </dsp:txBody>
      <dsp:txXfrm>
        <a:off x="2898319" y="2278490"/>
        <a:ext cx="1595479" cy="797739"/>
      </dsp:txXfrm>
    </dsp:sp>
    <dsp:sp modelId="{25114A06-875C-4DA5-AB33-06BAA520B0EF}">
      <dsp:nvSpPr>
        <dsp:cNvPr id="0" name=""/>
        <dsp:cNvSpPr/>
      </dsp:nvSpPr>
      <dsp:spPr>
        <a:xfrm>
          <a:off x="3297189" y="3411280"/>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Secretaría</a:t>
          </a:r>
        </a:p>
      </dsp:txBody>
      <dsp:txXfrm>
        <a:off x="3297189" y="3411280"/>
        <a:ext cx="1595479" cy="797739"/>
      </dsp:txXfrm>
    </dsp:sp>
    <dsp:sp modelId="{7B11F0E2-644B-44EC-950F-ED28430BA4C2}">
      <dsp:nvSpPr>
        <dsp:cNvPr id="0" name=""/>
        <dsp:cNvSpPr/>
      </dsp:nvSpPr>
      <dsp:spPr>
        <a:xfrm>
          <a:off x="3297189" y="454407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Biblioteca</a:t>
          </a:r>
        </a:p>
      </dsp:txBody>
      <dsp:txXfrm>
        <a:off x="3297189" y="4544071"/>
        <a:ext cx="1595479" cy="797739"/>
      </dsp:txXfrm>
    </dsp:sp>
    <dsp:sp modelId="{5918A28F-A402-45A8-800D-F3D2D216F519}">
      <dsp:nvSpPr>
        <dsp:cNvPr id="0" name=""/>
        <dsp:cNvSpPr/>
      </dsp:nvSpPr>
      <dsp:spPr>
        <a:xfrm>
          <a:off x="3297189" y="5676861"/>
          <a:ext cx="1595479" cy="797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AR" sz="1600" kern="1200"/>
            <a:t>Ayudante técnico</a:t>
          </a:r>
        </a:p>
      </dsp:txBody>
      <dsp:txXfrm>
        <a:off x="3297189" y="5676861"/>
        <a:ext cx="1595479" cy="7977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DDBD6C1ABA4682B7860F21C9070FAD"/>
        <w:category>
          <w:name w:val="General"/>
          <w:gallery w:val="placeholder"/>
        </w:category>
        <w:types>
          <w:type w:val="bbPlcHdr"/>
        </w:types>
        <w:behaviors>
          <w:behavior w:val="content"/>
        </w:behaviors>
        <w:guid w:val="{B4279976-BD2C-48AA-A539-BA31ADCF196D}"/>
      </w:docPartPr>
      <w:docPartBody>
        <w:p w:rsidR="00333B1F" w:rsidRDefault="00333B1F" w:rsidP="00333B1F">
          <w:pPr>
            <w:pStyle w:val="C8DDBD6C1ABA4682B7860F21C9070FAD"/>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C73"/>
    <w:rsid w:val="0006384F"/>
    <w:rsid w:val="000950E4"/>
    <w:rsid w:val="000A3D2F"/>
    <w:rsid w:val="001205B5"/>
    <w:rsid w:val="00262576"/>
    <w:rsid w:val="002F3104"/>
    <w:rsid w:val="00333B1F"/>
    <w:rsid w:val="003646D0"/>
    <w:rsid w:val="003D3D86"/>
    <w:rsid w:val="003F5774"/>
    <w:rsid w:val="004A0ADB"/>
    <w:rsid w:val="00506908"/>
    <w:rsid w:val="00531C73"/>
    <w:rsid w:val="006C7B5D"/>
    <w:rsid w:val="007E0F9C"/>
    <w:rsid w:val="00A417C3"/>
    <w:rsid w:val="00B76991"/>
    <w:rsid w:val="00C16268"/>
    <w:rsid w:val="00CA63F4"/>
    <w:rsid w:val="00DD0EDC"/>
    <w:rsid w:val="00E841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33B1F"/>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 w:type="paragraph" w:customStyle="1" w:styleId="3C10BD8193CD458C9F9541F764E39C60">
    <w:name w:val="3C10BD8193CD458C9F9541F764E39C60"/>
    <w:rsid w:val="00333B1F"/>
  </w:style>
  <w:style w:type="paragraph" w:customStyle="1" w:styleId="C8DDBD6C1ABA4682B7860F21C9070FAD">
    <w:name w:val="C8DDBD6C1ABA4682B7860F21C9070FAD"/>
    <w:rsid w:val="00333B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33B1F"/>
    <w:rPr>
      <w:color w:val="808080"/>
    </w:rPr>
  </w:style>
  <w:style w:type="paragraph" w:customStyle="1" w:styleId="3E2618D4EE81463190E66E1CD8A66969">
    <w:name w:val="3E2618D4EE81463190E66E1CD8A66969"/>
    <w:rsid w:val="00531C73"/>
  </w:style>
  <w:style w:type="paragraph" w:customStyle="1" w:styleId="33F950C50CEB43F0950E111601A5349B">
    <w:name w:val="33F950C50CEB43F0950E111601A5349B"/>
    <w:rsid w:val="00531C73"/>
  </w:style>
  <w:style w:type="paragraph" w:customStyle="1" w:styleId="0F063CB1E18E4D13989CB02AA00878F4">
    <w:name w:val="0F063CB1E18E4D13989CB02AA00878F4"/>
    <w:rsid w:val="00531C73"/>
  </w:style>
  <w:style w:type="paragraph" w:customStyle="1" w:styleId="3C10BD8193CD458C9F9541F764E39C60">
    <w:name w:val="3C10BD8193CD458C9F9541F764E39C60"/>
    <w:rsid w:val="00333B1F"/>
  </w:style>
  <w:style w:type="paragraph" w:customStyle="1" w:styleId="C8DDBD6C1ABA4682B7860F21C9070FAD">
    <w:name w:val="C8DDBD6C1ABA4682B7860F21C9070FAD"/>
    <w:rsid w:val="00333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2</b:RefOrder>
  </b:Source>
  <b:Source>
    <b:Tag>Esc11</b:Tag>
    <b:SourceType>Misc</b:SourceType>
    <b:Guid>{9576A248-3077-4A21-A6E0-C999F11D2CAA}</b:Guid>
    <b:Title>Ideario</b:Title>
    <b:Year>2011</b:Year>
    <b:Author>
      <b:Author>
        <b:Corporate> Escuela Las Pías</b:Corporate>
      </b:Author>
    </b:Author>
    <b:PublicationTitle>Ideario Escuela Las Pías</b:PublicationTitle>
    <b:RefOrder>1</b:RefOrder>
  </b:Source>
</b:Sources>
</file>

<file path=customXml/itemProps1.xml><?xml version="1.0" encoding="utf-8"?>
<ds:datastoreItem xmlns:ds="http://schemas.openxmlformats.org/officeDocument/2006/customXml" ds:itemID="{5B990D53-465F-4B0D-BB19-FE5B834E2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3443</TotalTime>
  <Pages>41</Pages>
  <Words>9626</Words>
  <Characters>52949</Characters>
  <Application>Microsoft Office Word</Application>
  <DocSecurity>0</DocSecurity>
  <Lines>441</Lines>
  <Paragraphs>124</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62451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María Belén Bazán</cp:lastModifiedBy>
  <cp:revision>267</cp:revision>
  <cp:lastPrinted>2011-04-12T22:19:00Z</cp:lastPrinted>
  <dcterms:created xsi:type="dcterms:W3CDTF">2011-04-12T20:25:00Z</dcterms:created>
  <dcterms:modified xsi:type="dcterms:W3CDTF">2011-05-08T16:16:00Z</dcterms:modified>
</cp:coreProperties>
</file>