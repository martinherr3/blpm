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5D" w:rsidRDefault="00BA475D" w:rsidP="00BA475D">
      <w:pPr>
        <w:pStyle w:val="Ttulo2"/>
        <w:rPr>
          <w:lang w:eastAsia="es-ES"/>
        </w:rPr>
      </w:pPr>
      <w:bookmarkStart w:id="0" w:name="_Toc290328703"/>
      <w:bookmarkStart w:id="1" w:name="_Toc290939934"/>
      <w:r w:rsidRPr="001746FB">
        <w:rPr>
          <w:lang w:eastAsia="es-ES"/>
        </w:rPr>
        <w:t>Requisitos Funcionales</w:t>
      </w:r>
      <w:bookmarkEnd w:id="0"/>
      <w:bookmarkEnd w:id="1"/>
    </w:p>
    <w:p w:rsidR="00E915D8" w:rsidRPr="00536434" w:rsidRDefault="00037371" w:rsidP="00BA475D">
      <w:pPr>
        <w:rPr>
          <w:b/>
        </w:rPr>
      </w:pPr>
      <w:r w:rsidRPr="00536434">
        <w:rPr>
          <w:b/>
        </w:rPr>
        <w:t>Proveer una página</w:t>
      </w:r>
      <w:r w:rsidR="00E915D8" w:rsidRPr="00536434">
        <w:rPr>
          <w:b/>
        </w:rPr>
        <w:t xml:space="preserve"> web de la </w:t>
      </w:r>
      <w:r w:rsidR="00E651DA" w:rsidRPr="00536434">
        <w:rPr>
          <w:b/>
        </w:rPr>
        <w:t>institución</w:t>
      </w:r>
      <w:r w:rsidR="00E915D8" w:rsidRPr="00536434">
        <w:rPr>
          <w:b/>
        </w:rPr>
        <w:t>:</w:t>
      </w:r>
      <w:r w:rsidR="00E651DA" w:rsidRPr="00536434">
        <w:t xml:space="preserve"> </w:t>
      </w:r>
      <w:r w:rsidR="00A5777C" w:rsidRPr="00536434">
        <w:t>El público en general deberá poder acceder al sitio web institucional, el cual contendrá información del establecimiento</w:t>
      </w:r>
      <w:r w:rsidR="007B5D91" w:rsidRPr="00536434">
        <w:t xml:space="preserve"> y </w:t>
      </w:r>
      <w:r w:rsidR="00D74069" w:rsidRPr="00536434">
        <w:t>noticias o novedades</w:t>
      </w:r>
      <w:r w:rsidR="00A5777C" w:rsidRPr="00536434">
        <w:t xml:space="preserve"> a través de internet</w:t>
      </w:r>
      <w:r w:rsidR="00E651DA" w:rsidRPr="00536434">
        <w:t>.</w:t>
      </w:r>
    </w:p>
    <w:p w:rsidR="0002156B" w:rsidRDefault="0002156B" w:rsidP="0002156B">
      <w:pPr>
        <w:rPr>
          <w:b/>
        </w:rPr>
      </w:pPr>
      <w:r w:rsidRPr="00536434">
        <w:rPr>
          <w:b/>
        </w:rPr>
        <w:t>Contar con un servicio de foros de discusión:</w:t>
      </w:r>
      <w:r w:rsidRPr="00536434">
        <w:t xml:space="preserve"> Los usuarios </w:t>
      </w:r>
      <w:r w:rsidR="00A5777C" w:rsidRPr="00536434">
        <w:t>debieran contar</w:t>
      </w:r>
      <w:r w:rsidRPr="00536434">
        <w:t xml:space="preserve"> con un espacio para definir diferentes tópicos de discusión</w:t>
      </w:r>
      <w:r w:rsidR="00674FD5" w:rsidRPr="00536434">
        <w:t>:</w:t>
      </w:r>
      <w:r w:rsidR="00B3572D" w:rsidRPr="00536434">
        <w:t xml:space="preserve"> por asignatura</w:t>
      </w:r>
      <w:r w:rsidR="00674FD5" w:rsidRPr="00536434">
        <w:t>, división</w:t>
      </w:r>
      <w:r w:rsidR="00B3572D" w:rsidRPr="00536434">
        <w:t xml:space="preserve"> y nivel</w:t>
      </w:r>
      <w:r w:rsidR="00674FD5" w:rsidRPr="00536434">
        <w:t>, donde interactuarán los alumnos y el docente; y por grupos de docente y no docentes.</w:t>
      </w:r>
      <w:r>
        <w:rPr>
          <w:b/>
        </w:rPr>
        <w:t xml:space="preserve"> </w:t>
      </w:r>
    </w:p>
    <w:p w:rsidR="00BA475D" w:rsidRPr="00BA475D" w:rsidRDefault="00BA475D" w:rsidP="00BA475D">
      <w:pPr>
        <w:rPr>
          <w:lang w:val="es-ES"/>
        </w:rPr>
      </w:pPr>
      <w:r w:rsidRPr="00BA475D">
        <w:rPr>
          <w:b/>
        </w:rPr>
        <w:t>Gestionar eventos en agenda:</w:t>
      </w:r>
      <w:r w:rsidRPr="009016FC">
        <w:t xml:space="preserve"> Los usuarios </w:t>
      </w:r>
      <w:r w:rsidR="00A5777C">
        <w:t>habrán de poder</w:t>
      </w:r>
      <w:r w:rsidRPr="009016FC">
        <w:t xml:space="preserve"> registrar y consultar eventos en una agenda a</w:t>
      </w:r>
      <w:r w:rsidR="00781C5D">
        <w:t>cadémica. Estos eventos denotará</w:t>
      </w:r>
      <w:r w:rsidRPr="009016FC">
        <w:t>n toda actividad programada relacionada con el usuario</w:t>
      </w:r>
      <w:r w:rsidRPr="00BA475D">
        <w:rPr>
          <w:lang w:val="es-ES"/>
        </w:rPr>
        <w:t>. Ya sean actividades</w:t>
      </w:r>
      <w:r w:rsidR="002A5FE9">
        <w:rPr>
          <w:lang w:val="es-ES"/>
        </w:rPr>
        <w:t xml:space="preserve"> específicas o a nivel general.</w:t>
      </w:r>
    </w:p>
    <w:p w:rsidR="00BA475D" w:rsidRPr="009016FC" w:rsidRDefault="00BA475D" w:rsidP="00BA475D">
      <w:r w:rsidRPr="00BA475D">
        <w:rPr>
          <w:b/>
        </w:rPr>
        <w:t>Gestionar</w:t>
      </w:r>
      <w:r w:rsidR="009138A6">
        <w:rPr>
          <w:b/>
        </w:rPr>
        <w:t xml:space="preserve"> </w:t>
      </w:r>
      <w:r w:rsidRPr="00BA475D">
        <w:rPr>
          <w:b/>
        </w:rPr>
        <w:t>Anotaciones de hechos relevantes por curso:</w:t>
      </w:r>
      <w:r w:rsidRPr="009016FC">
        <w:t xml:space="preserve"> Los profesores </w:t>
      </w:r>
      <w:r w:rsidR="00A5777C">
        <w:t>habrán de poder</w:t>
      </w:r>
      <w:r w:rsidRPr="009016FC">
        <w:t xml:space="preserve"> registrar hechos relevantes (observaciones de conductas individuales o grupales, solicitar consejos o preguntas de algo que le acontece, consultas de herramientas pedagógicas, etc.) en un foro de Profesores. Donde también podrá</w:t>
      </w:r>
      <w:r w:rsidR="00A5777C">
        <w:t>n</w:t>
      </w:r>
      <w:r w:rsidRPr="009016FC">
        <w:t xml:space="preserve"> consultar y advertirse frente ciertas circunstancias que se encuentra el curso y así personalizar su clase. </w:t>
      </w:r>
    </w:p>
    <w:p w:rsidR="00BA475D" w:rsidRPr="009016FC" w:rsidRDefault="00BA475D" w:rsidP="00BA475D">
      <w:r w:rsidRPr="00BA475D">
        <w:rPr>
          <w:b/>
        </w:rPr>
        <w:t xml:space="preserve">Consultar desempeño de alumno por asignatura en relación con las restantes: </w:t>
      </w:r>
      <w:r w:rsidRPr="009016FC">
        <w:t>el sistema debe brindar la posibilidad de mostrar estado académico (notas de evaluaciones) del resto de asignaturas que el a</w:t>
      </w:r>
      <w:r>
        <w:t>lumno realiza en el año lectivo,</w:t>
      </w:r>
      <w:r w:rsidRPr="009016FC">
        <w:t xml:space="preserve"> </w:t>
      </w:r>
      <w:r>
        <w:t>y</w:t>
      </w:r>
      <w:r w:rsidRPr="009016FC">
        <w:t xml:space="preserve"> así comparar el rendimiento del alumno en su materia con el resto de las materias.</w:t>
      </w:r>
    </w:p>
    <w:p w:rsidR="00BA475D" w:rsidRPr="009016FC" w:rsidRDefault="00BA475D" w:rsidP="00BA475D">
      <w:r w:rsidRPr="00BA475D">
        <w:rPr>
          <w:b/>
        </w:rPr>
        <w:t>Consultar desempeño histórico de alumno por asignatura:</w:t>
      </w:r>
      <w:r w:rsidRPr="009016FC">
        <w:t xml:space="preserve"> El sistema debe brindar la posibilidad de mostrar las notas promedio de cada asignatura en los años cursados y marcar la asignatura que se ha rendido en examen.</w:t>
      </w:r>
    </w:p>
    <w:p w:rsidR="00BA475D" w:rsidRPr="00536434" w:rsidRDefault="00BA475D" w:rsidP="00BA475D">
      <w:r w:rsidRPr="00536434">
        <w:rPr>
          <w:b/>
        </w:rPr>
        <w:t>Registrar encuesta anónima de evaluación</w:t>
      </w:r>
      <w:r w:rsidR="00781C5D" w:rsidRPr="00536434">
        <w:rPr>
          <w:b/>
        </w:rPr>
        <w:t xml:space="preserve"> a docentes por parte de alumnos</w:t>
      </w:r>
      <w:r w:rsidRPr="00536434">
        <w:rPr>
          <w:b/>
        </w:rPr>
        <w:t>:</w:t>
      </w:r>
      <w:r w:rsidRPr="00536434">
        <w:t xml:space="preserve"> El sistema deberá permitir evaluaciones sistematizadas que califiquen a los docentes en el desempeño de sus tareas por partes de los alumnos</w:t>
      </w:r>
      <w:r w:rsidR="006C4A64" w:rsidRPr="00536434">
        <w:t xml:space="preserve"> del nivel secundario en base a algunos criterios orientados a la mejora</w:t>
      </w:r>
      <w:r w:rsidRPr="00536434">
        <w:t>.</w:t>
      </w:r>
    </w:p>
    <w:p w:rsidR="006C4A64" w:rsidRPr="009016FC" w:rsidRDefault="006C4A64" w:rsidP="006C4A64">
      <w:r w:rsidRPr="00536434">
        <w:rPr>
          <w:b/>
        </w:rPr>
        <w:t>Registrar encuesta anónima de evaluación general de la institución por parte de los padres:</w:t>
      </w:r>
      <w:r w:rsidRPr="00536434">
        <w:t xml:space="preserve"> El sistema deberá permitir evaluaciones sistematizadas que califiquen el nivel educativo de la institución por partes de los padres.</w:t>
      </w:r>
    </w:p>
    <w:p w:rsidR="00BA475D" w:rsidRPr="009016FC" w:rsidRDefault="00BA475D" w:rsidP="00BA475D">
      <w:r w:rsidRPr="00BA475D">
        <w:rPr>
          <w:b/>
        </w:rPr>
        <w:t>Generar reporte estadístico de resultado de encuesta anónima de evaluación a docentes:</w:t>
      </w:r>
      <w:r w:rsidRPr="009016FC">
        <w:t xml:space="preserve"> El sistema deberá generar reporte</w:t>
      </w:r>
      <w:r w:rsidR="00A5777C">
        <w:t>s</w:t>
      </w:r>
      <w:r w:rsidRPr="009016FC">
        <w:t xml:space="preserve"> de porcentaje obtenido de cada aspecto evaluado por los al</w:t>
      </w:r>
      <w:r>
        <w:t>umnos del curso, generando grá</w:t>
      </w:r>
      <w:r w:rsidRPr="009016FC">
        <w:t>fico</w:t>
      </w:r>
      <w:r>
        <w:t>s</w:t>
      </w:r>
      <w:r w:rsidRPr="009016FC">
        <w:t xml:space="preserve"> represente</w:t>
      </w:r>
      <w:r>
        <w:t>n</w:t>
      </w:r>
      <w:r w:rsidRPr="009016FC">
        <w:t xml:space="preserve"> los resultados.</w:t>
      </w:r>
    </w:p>
    <w:p w:rsidR="00BA475D" w:rsidRPr="009016FC" w:rsidRDefault="008C4707" w:rsidP="00CE4EBF">
      <w:r>
        <w:rPr>
          <w:b/>
        </w:rPr>
        <w:t>Contar con servicio de mensajería hacia los</w:t>
      </w:r>
      <w:r w:rsidR="00BA475D" w:rsidRPr="00BA475D">
        <w:rPr>
          <w:b/>
        </w:rPr>
        <w:t xml:space="preserve"> </w:t>
      </w:r>
      <w:r>
        <w:rPr>
          <w:b/>
        </w:rPr>
        <w:t xml:space="preserve">padres </w:t>
      </w:r>
      <w:r w:rsidR="00BA475D" w:rsidRPr="00BA475D">
        <w:rPr>
          <w:b/>
        </w:rPr>
        <w:t>tutor/es:</w:t>
      </w:r>
      <w:r w:rsidR="00BA475D" w:rsidRPr="009016FC">
        <w:t xml:space="preserve"> El sistema deberá </w:t>
      </w:r>
      <w:r w:rsidR="00CE4EBF">
        <w:t>ofrecer la posibilidad de enviar notificaciones automáticas vía email acerca de</w:t>
      </w:r>
      <w:r w:rsidR="00BA475D" w:rsidRPr="009016FC">
        <w:t xml:space="preserve"> información a nivel general, como por ejemplo informar sobre </w:t>
      </w:r>
      <w:r w:rsidR="00BA475D">
        <w:t>e</w:t>
      </w:r>
      <w:r w:rsidR="00BA475D" w:rsidRPr="009016FC">
        <w:t xml:space="preserve">ventos sociales, invitación a participación en actos, reuniones de padres. </w:t>
      </w:r>
      <w:r w:rsidR="00CE4EBF">
        <w:t>Eventos tales como inasistencias y amonestaciones deberán ser notificados a través de mensajería de texto</w:t>
      </w:r>
      <w:r w:rsidR="00BA475D" w:rsidRPr="009016FC">
        <w:t>.</w:t>
      </w:r>
    </w:p>
    <w:p w:rsidR="00BA475D" w:rsidRPr="009016FC" w:rsidRDefault="00BA475D" w:rsidP="00BA475D">
      <w:r w:rsidRPr="00BA475D">
        <w:rPr>
          <w:b/>
        </w:rPr>
        <w:t>Generar servicio de mensajería a uno o varios usuarios:</w:t>
      </w:r>
      <w:r w:rsidRPr="009016FC">
        <w:t xml:space="preserve"> El sistema deberá permitir el manejo de un correo electrónico interno, donde cada usuario podrá enviar y recibir mensajes personales.</w:t>
      </w:r>
      <w:r w:rsidR="002A5FE9">
        <w:t xml:space="preserve"> </w:t>
      </w:r>
    </w:p>
    <w:p w:rsidR="0038464E" w:rsidRPr="00536434" w:rsidRDefault="00566F9A" w:rsidP="00BA475D">
      <w:r w:rsidRPr="00536434">
        <w:rPr>
          <w:b/>
        </w:rPr>
        <w:t>Generar reportes estratégicos para los docentes:</w:t>
      </w:r>
      <w:r w:rsidRPr="00536434">
        <w:t xml:space="preserve"> El sistema debe generar una serie de reportes acorde a sus necesidades primordiales.</w:t>
      </w:r>
    </w:p>
    <w:p w:rsidR="00502558" w:rsidRPr="00536434" w:rsidRDefault="00502558" w:rsidP="00502558">
      <w:r w:rsidRPr="00536434">
        <w:rPr>
          <w:b/>
        </w:rPr>
        <w:t>Generar reportes estratégicos para el gabinete psicopedagógico:</w:t>
      </w:r>
      <w:r w:rsidRPr="00536434">
        <w:t xml:space="preserve"> El sistema debe generar una serie de reportes acorde a sus necesidades primordiales y que ayude a atacar los problemas y conflictos desde sus fases tempranas.</w:t>
      </w:r>
    </w:p>
    <w:p w:rsidR="00502558" w:rsidRPr="00536434" w:rsidRDefault="00502558" w:rsidP="00502558">
      <w:r w:rsidRPr="00536434">
        <w:rPr>
          <w:b/>
        </w:rPr>
        <w:lastRenderedPageBreak/>
        <w:t>Generar reportes estratégicos para los preceptores:</w:t>
      </w:r>
      <w:r w:rsidRPr="00536434">
        <w:t xml:space="preserve"> El sistema debe generar una serie de reportes acorde a sus necesidades primordiales.</w:t>
      </w:r>
    </w:p>
    <w:p w:rsidR="00502558" w:rsidRPr="00536434" w:rsidRDefault="00502558" w:rsidP="00502558">
      <w:r w:rsidRPr="00536434">
        <w:rPr>
          <w:b/>
        </w:rPr>
        <w:t>Generar reportes estratégicos para la dirección:</w:t>
      </w:r>
      <w:r w:rsidRPr="00536434">
        <w:t xml:space="preserve"> El sistema debe generar una serie de reportes a medida que ayuden a identificar las desviaciones en el sistema educativo.</w:t>
      </w:r>
    </w:p>
    <w:p w:rsidR="00502558" w:rsidRPr="00536434" w:rsidRDefault="00502558" w:rsidP="00502558">
      <w:r w:rsidRPr="00536434">
        <w:rPr>
          <w:b/>
        </w:rPr>
        <w:t>Generar reportes estratégicos para el rector:</w:t>
      </w:r>
      <w:r w:rsidRPr="00536434">
        <w:t xml:space="preserve"> El sistema debe generar una serie de reportes a medida que ayuden a la adecuada toma de decisiones.</w:t>
      </w:r>
    </w:p>
    <w:p w:rsidR="00847591" w:rsidRPr="00536434" w:rsidRDefault="00847591" w:rsidP="00BA475D">
      <w:r w:rsidRPr="00536434">
        <w:rPr>
          <w:b/>
        </w:rPr>
        <w:t>Registrar plan anual de clases:</w:t>
      </w:r>
      <w:r w:rsidRPr="00536434">
        <w:t xml:space="preserve"> El sistema deberá permitir el registro del plan anual de temas a abordar por cada asignatura y nivel, asignándole horas cátedras disponible a cada contenido de la asignatura.</w:t>
      </w:r>
    </w:p>
    <w:p w:rsidR="00523834" w:rsidRPr="00536434" w:rsidRDefault="00847591" w:rsidP="00BA475D">
      <w:r w:rsidRPr="00536434">
        <w:rPr>
          <w:b/>
        </w:rPr>
        <w:t>Registrar temas desarrollados en clases:</w:t>
      </w:r>
      <w:r w:rsidRPr="00536434">
        <w:t xml:space="preserve"> El sistema deberá permitir el registro diario de los temas abordados en clases, junto con las horas </w:t>
      </w:r>
      <w:r w:rsidR="005D63D2" w:rsidRPr="00536434">
        <w:t>cátedras reales</w:t>
      </w:r>
      <w:r w:rsidRPr="00536434">
        <w:t>.</w:t>
      </w:r>
    </w:p>
    <w:p w:rsidR="00BA475D" w:rsidRPr="009016FC" w:rsidRDefault="00BA475D" w:rsidP="00BA475D">
      <w:r w:rsidRPr="00536434">
        <w:rPr>
          <w:b/>
        </w:rPr>
        <w:t>Gestionar</w:t>
      </w:r>
      <w:r w:rsidR="002A5FE9" w:rsidRPr="00536434">
        <w:rPr>
          <w:b/>
        </w:rPr>
        <w:t xml:space="preserve"> </w:t>
      </w:r>
      <w:r w:rsidRPr="00536434">
        <w:rPr>
          <w:b/>
        </w:rPr>
        <w:t>temas desarrollados en clases versus temas planificados:</w:t>
      </w:r>
      <w:r w:rsidRPr="00536434">
        <w:t xml:space="preserve"> Mostrar </w:t>
      </w:r>
      <w:r w:rsidR="005D63D2" w:rsidRPr="00536434">
        <w:t xml:space="preserve">la diferencia entre los temas planificados con </w:t>
      </w:r>
      <w:r w:rsidRPr="00536434">
        <w:t xml:space="preserve">lo </w:t>
      </w:r>
      <w:r w:rsidR="005D63D2" w:rsidRPr="00536434">
        <w:t>efectivamente abordado en</w:t>
      </w:r>
      <w:r w:rsidRPr="00536434">
        <w:t xml:space="preserve"> cada curso.</w:t>
      </w:r>
    </w:p>
    <w:p w:rsidR="00BA475D" w:rsidRDefault="00BA475D" w:rsidP="00E12CFE"/>
    <w:p w:rsidR="00FC3E77" w:rsidRDefault="00FC3E77" w:rsidP="00FC3E77">
      <w:pPr>
        <w:pStyle w:val="Ttulo2"/>
        <w:rPr>
          <w:lang w:eastAsia="es-ES"/>
        </w:rPr>
      </w:pPr>
      <w:bookmarkStart w:id="2" w:name="_Toc290939935"/>
      <w:r w:rsidRPr="001746FB">
        <w:rPr>
          <w:lang w:eastAsia="es-ES"/>
        </w:rPr>
        <w:t>Requisitos No Funcionales</w:t>
      </w:r>
      <w:bookmarkEnd w:id="2"/>
    </w:p>
    <w:p w:rsidR="009138A6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Seguridad</w:t>
      </w:r>
      <w:r w:rsidR="00F76BD9">
        <w:rPr>
          <w:b/>
          <w:lang w:eastAsia="es-ES"/>
        </w:rPr>
        <w:t>:</w:t>
      </w:r>
      <w:r w:rsidR="009138A6">
        <w:rPr>
          <w:lang w:eastAsia="es-ES"/>
        </w:rPr>
        <w:t xml:space="preserve"> una premisa básica es el aseguramiento de que cada usuario sólo pueda acceder a aquellas partes del sistema e información concerniente al rol que desempeña. Es por esto que se definirán distintos roles y permisos de acceso al sistema y sus funciones. Se prestará especial atención a evitar ingresos maliciosos y ataques al sistema, además de registrar todas las acciones de acceso o intento de acceso a la aplicación.</w:t>
      </w:r>
    </w:p>
    <w:p w:rsidR="00FC3E77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Auditoria</w:t>
      </w:r>
      <w:r w:rsidR="00976629">
        <w:rPr>
          <w:b/>
          <w:lang w:eastAsia="es-ES"/>
        </w:rPr>
        <w:t>:</w:t>
      </w:r>
      <w:r>
        <w:rPr>
          <w:lang w:eastAsia="es-ES"/>
        </w:rPr>
        <w:t xml:space="preserve"> </w:t>
      </w:r>
      <w:r w:rsidR="008A5364">
        <w:rPr>
          <w:lang w:eastAsia="es-ES"/>
        </w:rPr>
        <w:t>se deberá registrar quien y cuando modificó por última vez un registro de la base de datos.</w:t>
      </w:r>
    </w:p>
    <w:p w:rsidR="00FC3E77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Disponibilidad:</w:t>
      </w:r>
      <w:r>
        <w:rPr>
          <w:lang w:eastAsia="es-ES"/>
        </w:rPr>
        <w:t xml:space="preserve"> </w:t>
      </w:r>
      <w:r w:rsidR="008A5364">
        <w:rPr>
          <w:lang w:eastAsia="es-ES"/>
        </w:rPr>
        <w:t>se requiere que el sistema esté disponible, mínimamente de lunes a viernes de 7 a 15, debiendo realizarse las tareas de actualización o mantenimiento fuera de este horario o durante los fines de semana</w:t>
      </w:r>
      <w:r>
        <w:rPr>
          <w:lang w:eastAsia="es-ES"/>
        </w:rPr>
        <w:t>.</w:t>
      </w:r>
    </w:p>
    <w:p w:rsidR="00FC3E77" w:rsidRDefault="00726F5A" w:rsidP="00FC3E77">
      <w:pPr>
        <w:rPr>
          <w:lang w:eastAsia="es-ES"/>
        </w:rPr>
      </w:pPr>
      <w:r>
        <w:rPr>
          <w:b/>
          <w:lang w:eastAsia="es-ES"/>
        </w:rPr>
        <w:t>Escalabilidad</w:t>
      </w:r>
      <w:r w:rsidR="00FC3E77" w:rsidRPr="00FC3E77">
        <w:rPr>
          <w:b/>
          <w:lang w:eastAsia="es-ES"/>
        </w:rPr>
        <w:t>:</w:t>
      </w:r>
      <w:r w:rsidR="00FC3E77">
        <w:rPr>
          <w:lang w:eastAsia="es-ES"/>
        </w:rPr>
        <w:t xml:space="preserve"> </w:t>
      </w:r>
      <w:r>
        <w:rPr>
          <w:lang w:eastAsia="es-ES"/>
        </w:rPr>
        <w:t>el sistema debe permitir el agregado de nuevas funciones que no afecten a aquellas que ya han sido implementadas</w:t>
      </w:r>
      <w:r w:rsidR="00FC3E77">
        <w:rPr>
          <w:lang w:eastAsia="es-ES"/>
        </w:rPr>
        <w:t xml:space="preserve">. </w:t>
      </w:r>
    </w:p>
    <w:p w:rsidR="00FC3E77" w:rsidRDefault="00FC3E77" w:rsidP="00FC3E77">
      <w:pPr>
        <w:rPr>
          <w:lang w:eastAsia="es-ES"/>
        </w:rPr>
      </w:pPr>
      <w:r w:rsidRPr="00FC3E77">
        <w:rPr>
          <w:b/>
          <w:lang w:eastAsia="es-ES"/>
        </w:rPr>
        <w:t>Plataforma</w:t>
      </w:r>
      <w:r>
        <w:rPr>
          <w:b/>
          <w:lang w:eastAsia="es-ES"/>
        </w:rPr>
        <w:t>:</w:t>
      </w:r>
      <w:r>
        <w:rPr>
          <w:lang w:eastAsia="es-ES"/>
        </w:rPr>
        <w:t xml:space="preserve"> </w:t>
      </w:r>
      <w:r w:rsidR="00726F5A">
        <w:rPr>
          <w:lang w:eastAsia="es-ES"/>
        </w:rPr>
        <w:t>dado que la institución cuenta con software de la familia de aplicaciones Microsoft, se requiere que la aplicación sea</w:t>
      </w:r>
      <w:r w:rsidR="004F6D78">
        <w:rPr>
          <w:lang w:eastAsia="es-ES"/>
        </w:rPr>
        <w:t xml:space="preserve"> del tipo web </w:t>
      </w:r>
      <w:r w:rsidR="00726F5A">
        <w:rPr>
          <w:lang w:eastAsia="es-ES"/>
        </w:rPr>
        <w:t>compatible c</w:t>
      </w:r>
      <w:r w:rsidR="00C8563E">
        <w:rPr>
          <w:lang w:eastAsia="es-ES"/>
        </w:rPr>
        <w:t>on Microsoft Internet Explorer 8</w:t>
      </w:r>
      <w:r>
        <w:rPr>
          <w:lang w:eastAsia="es-ES"/>
        </w:rPr>
        <w:t>.</w:t>
      </w:r>
    </w:p>
    <w:p w:rsidR="00BA475D" w:rsidRPr="00A114BC" w:rsidRDefault="00A114BC" w:rsidP="00E12CFE">
      <w:pPr>
        <w:rPr>
          <w:b/>
        </w:rPr>
      </w:pPr>
      <w:r w:rsidRPr="00536434">
        <w:rPr>
          <w:b/>
        </w:rPr>
        <w:t xml:space="preserve">Control de foros de discusión: </w:t>
      </w:r>
      <w:r w:rsidRPr="00536434">
        <w:t xml:space="preserve">Los foros ya han de ser pre-creados, y deben contar con un </w:t>
      </w:r>
      <w:r w:rsidR="00C8563E" w:rsidRPr="00536434">
        <w:t>moderador</w:t>
      </w:r>
      <w:r w:rsidRPr="00536434">
        <w:t xml:space="preserve"> para controlar el contenido de los mensajes enviados.</w:t>
      </w:r>
    </w:p>
    <w:p w:rsidR="001E1109" w:rsidRDefault="001E1109" w:rsidP="001E1109">
      <w:pPr>
        <w:pStyle w:val="Ttulo2"/>
      </w:pPr>
      <w:bookmarkStart w:id="3" w:name="_Toc290939936"/>
      <w:r>
        <w:t>Restricciones</w:t>
      </w:r>
      <w:bookmarkEnd w:id="3"/>
    </w:p>
    <w:p w:rsidR="001E1109" w:rsidRDefault="001E1109" w:rsidP="001E1109">
      <w:r>
        <w:t>El Sistema deberá correr sobre el Sistema Operativo</w:t>
      </w:r>
      <w:r w:rsidR="0038758B">
        <w:t xml:space="preserve"> y navegador web</w:t>
      </w:r>
      <w:r>
        <w:t xml:space="preserve"> que poseen en la actualidad las computadoras de la institución</w:t>
      </w:r>
      <w:r w:rsidR="0038758B">
        <w:t xml:space="preserve">, en este caso, Microsoft Windows XP e Internet Explorer </w:t>
      </w:r>
      <w:r w:rsidR="004D365B">
        <w:t>8</w:t>
      </w:r>
      <w:r>
        <w:t>.</w:t>
      </w:r>
    </w:p>
    <w:p w:rsidR="001E1109" w:rsidRDefault="001E1109" w:rsidP="001E1109">
      <w:pPr>
        <w:pStyle w:val="Ttulo2"/>
      </w:pPr>
      <w:bookmarkStart w:id="4" w:name="_Toc290939937"/>
      <w:r>
        <w:t>Supuestos</w:t>
      </w:r>
      <w:bookmarkEnd w:id="4"/>
    </w:p>
    <w:p w:rsidR="00A253D0" w:rsidRDefault="00A253D0" w:rsidP="001E1109">
      <w:r>
        <w:t>Para el correcto funcionamiento del sistema propuesto, la institución deberá contar previamente con un sistema de información transaccional, el cual recopilará la mayor parte de la información a ser procesada.</w:t>
      </w:r>
      <w:r w:rsidR="00FD1BE4">
        <w:t xml:space="preserve"> Esta información será proporcionada en tiempo y forma por la </w:t>
      </w:r>
      <w:r w:rsidR="00FD1BE4">
        <w:lastRenderedPageBreak/>
        <w:t>instituci</w:t>
      </w:r>
      <w:r w:rsidR="00623797">
        <w:t>ón al equipo de desarrollo. P</w:t>
      </w:r>
      <w:r w:rsidR="00FD1BE4">
        <w:t>osteriormente se definirán procesos automáticos de actualizaci</w:t>
      </w:r>
      <w:r w:rsidR="00623797">
        <w:t>ón de la base de datos.</w:t>
      </w:r>
    </w:p>
    <w:p w:rsidR="00FD1BE4" w:rsidRDefault="00FD1BE4" w:rsidP="001E1109">
      <w:r>
        <w:t>Dado que se ha solicitado también el desarrollo de una página web institucional, el establecimiento se compromete a contratar un servidor dedicado para alojar el nuevo sistema, el cual integrará el sitio y la nueva base de datos.</w:t>
      </w:r>
    </w:p>
    <w:p w:rsidR="00FD1BE4" w:rsidRDefault="00FD1BE4" w:rsidP="001E1109">
      <w:r>
        <w:t>La aplicación podrá ser accedida tanto desde dentro de la red institucional como desde cualquier equipo a través de internet.</w:t>
      </w:r>
    </w:p>
    <w:p w:rsidR="009F1A8F" w:rsidRDefault="001E1109" w:rsidP="00FD1BE4">
      <w:r>
        <w:t>Se asume que la institución cuenta con todas la licencias requeridas del Software que está utilizando.</w:t>
      </w:r>
      <w:r w:rsidR="009F1A8F">
        <w:br w:type="page"/>
      </w:r>
    </w:p>
    <w:p w:rsidR="009F1A8F" w:rsidRDefault="000D7A73" w:rsidP="009F1A8F">
      <w:pPr>
        <w:pStyle w:val="Ttulo1"/>
        <w:numPr>
          <w:ilvl w:val="0"/>
          <w:numId w:val="1"/>
        </w:numPr>
      </w:pPr>
      <w:bookmarkStart w:id="5" w:name="_Toc290328707"/>
      <w:bookmarkStart w:id="6" w:name="_Toc290939938"/>
      <w:r>
        <w:lastRenderedPageBreak/>
        <w:t>Propuesta D</w:t>
      </w:r>
      <w:r w:rsidR="009F1A8F" w:rsidRPr="001746FB">
        <w:t>el Producto</w:t>
      </w:r>
      <w:bookmarkEnd w:id="5"/>
      <w:bookmarkEnd w:id="6"/>
    </w:p>
    <w:p w:rsidR="006C30B1" w:rsidRDefault="006C30B1" w:rsidP="000D7A73">
      <w:pPr>
        <w:pStyle w:val="Ttulo2"/>
      </w:pPr>
    </w:p>
    <w:p w:rsidR="000D7A73" w:rsidRDefault="000D7A73" w:rsidP="000D7A73">
      <w:pPr>
        <w:pStyle w:val="Ttulo2"/>
      </w:pPr>
      <w:bookmarkStart w:id="7" w:name="_Toc290939939"/>
      <w:r>
        <w:t>Objetivo</w:t>
      </w:r>
      <w:bookmarkEnd w:id="7"/>
    </w:p>
    <w:p w:rsidR="002E28A8" w:rsidRDefault="002E28A8" w:rsidP="006C30B1">
      <w:r>
        <w:t>B</w:t>
      </w:r>
      <w:r w:rsidR="0003434E" w:rsidRPr="0003434E">
        <w:t>rindar información respect</w:t>
      </w:r>
      <w:r>
        <w:t>o de las</w:t>
      </w:r>
      <w:r w:rsidR="0003434E" w:rsidRPr="0003434E">
        <w:t xml:space="preserve"> actividades acad</w:t>
      </w:r>
      <w:r>
        <w:t>émicas e institucionales a toda</w:t>
      </w:r>
      <w:r w:rsidR="0003434E" w:rsidRPr="0003434E">
        <w:t xml:space="preserve"> la comunidad educativa (alumnos, profesores, </w:t>
      </w:r>
      <w:r>
        <w:t>preceptores, directivos, padres</w:t>
      </w:r>
      <w:r w:rsidR="0003434E" w:rsidRPr="0003434E">
        <w:t xml:space="preserve">) en la medida que corresponde según sus roles y haciendo énfasis en </w:t>
      </w:r>
      <w:r w:rsidRPr="0003434E">
        <w:t>resúmen</w:t>
      </w:r>
      <w:r>
        <w:t>es</w:t>
      </w:r>
      <w:r w:rsidR="0003434E" w:rsidRPr="0003434E">
        <w:t xml:space="preserve"> estadísticos; obteniendo la información de un sistema transaccional</w:t>
      </w:r>
      <w:r w:rsidR="00DB5A71">
        <w:t xml:space="preserve"> existente</w:t>
      </w:r>
      <w:r w:rsidR="0003434E" w:rsidRPr="0003434E">
        <w:t>.</w:t>
      </w:r>
    </w:p>
    <w:p w:rsidR="002E28A8" w:rsidRDefault="002E28A8" w:rsidP="006C30B1">
      <w:r>
        <w:t>Gestionar</w:t>
      </w:r>
      <w:r w:rsidR="0003434E" w:rsidRPr="0003434E">
        <w:t xml:space="preserve"> la planificación de clase</w:t>
      </w:r>
      <w:r>
        <w:t>s</w:t>
      </w:r>
      <w:r w:rsidR="0003434E" w:rsidRPr="0003434E">
        <w:t xml:space="preserve"> y </w:t>
      </w:r>
      <w:r>
        <w:t xml:space="preserve">permitir la </w:t>
      </w:r>
      <w:r w:rsidR="0003434E" w:rsidRPr="0003434E">
        <w:t xml:space="preserve">comparación </w:t>
      </w:r>
      <w:r>
        <w:t>de</w:t>
      </w:r>
      <w:r w:rsidR="0003434E" w:rsidRPr="0003434E">
        <w:t xml:space="preserve"> </w:t>
      </w:r>
      <w:r>
        <w:t>lo planificado con lo realmente dictado.</w:t>
      </w:r>
      <w:r w:rsidR="002A5FE9">
        <w:t xml:space="preserve"> </w:t>
      </w:r>
    </w:p>
    <w:p w:rsidR="006C30B1" w:rsidRDefault="0003434E" w:rsidP="006C30B1">
      <w:r w:rsidRPr="0003434E">
        <w:t>Gesti</w:t>
      </w:r>
      <w:r w:rsidR="002E28A8">
        <w:t>onar</w:t>
      </w:r>
      <w:r w:rsidRPr="0003434E">
        <w:t xml:space="preserve"> </w:t>
      </w:r>
      <w:r w:rsidR="002E28A8">
        <w:t>la</w:t>
      </w:r>
      <w:r w:rsidRPr="0003434E">
        <w:t xml:space="preserve"> comunicación entre los diferentes actores</w:t>
      </w:r>
      <w:r w:rsidR="002E28A8">
        <w:t xml:space="preserve">, a través de </w:t>
      </w:r>
      <w:r w:rsidRPr="0003434E">
        <w:t>mensajería</w:t>
      </w:r>
      <w:r w:rsidR="002E28A8">
        <w:t xml:space="preserve"> interna</w:t>
      </w:r>
      <w:r w:rsidRPr="0003434E">
        <w:t>, correo, foros</w:t>
      </w:r>
      <w:r w:rsidR="002E28A8">
        <w:t>, etc., c</w:t>
      </w:r>
      <w:r w:rsidRPr="0003434E">
        <w:t>on el fin de lograr mayor disponibilida</w:t>
      </w:r>
      <w:r w:rsidR="002E28A8">
        <w:t>d de información e integración de</w:t>
      </w:r>
      <w:r w:rsidRPr="0003434E">
        <w:t xml:space="preserve"> la comunidad educativa.</w:t>
      </w:r>
    </w:p>
    <w:p w:rsidR="00753949" w:rsidRPr="006C30B1" w:rsidRDefault="00753949" w:rsidP="006C30B1"/>
    <w:p w:rsidR="000D7A73" w:rsidRDefault="000D7A73" w:rsidP="000D7A73">
      <w:pPr>
        <w:pStyle w:val="Ttulo2"/>
      </w:pPr>
      <w:bookmarkStart w:id="8" w:name="_Toc290939940"/>
      <w:r>
        <w:t>Límites</w:t>
      </w:r>
      <w:bookmarkEnd w:id="8"/>
    </w:p>
    <w:p w:rsidR="0003434E" w:rsidRDefault="0003434E" w:rsidP="0003434E">
      <w:r>
        <w:t>Desde la captura de información del sistema transaccional.</w:t>
      </w:r>
    </w:p>
    <w:p w:rsidR="006C30B1" w:rsidRDefault="0003434E" w:rsidP="0003434E">
      <w:r>
        <w:t xml:space="preserve">Hasta la </w:t>
      </w:r>
      <w:r w:rsidR="003C2401">
        <w:t>obtención de</w:t>
      </w:r>
      <w:r>
        <w:t xml:space="preserve"> información que agregue valor a la toma de decisiones.</w:t>
      </w:r>
    </w:p>
    <w:p w:rsidR="00753949" w:rsidRPr="006C30B1" w:rsidRDefault="00753949" w:rsidP="006C30B1"/>
    <w:p w:rsidR="000D7A73" w:rsidRPr="000D7A73" w:rsidRDefault="000D7A73" w:rsidP="000D7A73">
      <w:pPr>
        <w:pStyle w:val="Ttulo2"/>
      </w:pPr>
      <w:bookmarkStart w:id="9" w:name="_Toc290939941"/>
      <w:r>
        <w:t>Alcances</w:t>
      </w:r>
      <w:bookmarkEnd w:id="9"/>
    </w:p>
    <w:p w:rsidR="0003434E" w:rsidRDefault="0003434E" w:rsidP="0003434E">
      <w:pPr>
        <w:pStyle w:val="Ttulo3"/>
      </w:pPr>
      <w:bookmarkStart w:id="10" w:name="_Toc290939942"/>
      <w:r>
        <w:t>Módulo de Gestión de Planificación</w:t>
      </w:r>
      <w:bookmarkEnd w:id="10"/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Registrar planificación</w:t>
      </w:r>
      <w:r w:rsidR="00BB48DE" w:rsidRPr="00536434">
        <w:t xml:space="preserve"> de clases</w:t>
      </w:r>
      <w:r w:rsidRPr="00536434">
        <w:t>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Asignar fecha y hora de contenido.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Consultar planificación.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 xml:space="preserve">Registrar desarrollo </w:t>
      </w:r>
      <w:r w:rsidR="00530E8B" w:rsidRPr="00536434">
        <w:t>real de clase.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Emitir informe de advertencias</w:t>
      </w:r>
      <w:r w:rsidR="00B27B21" w:rsidRPr="00536434">
        <w:t xml:space="preserve"> sobre el desvío</w:t>
      </w:r>
      <w:r w:rsidRPr="00536434">
        <w:t xml:space="preserve"> de lo estimado y lo real.</w:t>
      </w:r>
    </w:p>
    <w:p w:rsidR="0003434E" w:rsidRPr="00536434" w:rsidRDefault="0003434E" w:rsidP="00CD7466">
      <w:pPr>
        <w:pStyle w:val="Prrafodelista"/>
        <w:numPr>
          <w:ilvl w:val="0"/>
          <w:numId w:val="21"/>
        </w:numPr>
      </w:pPr>
      <w:r w:rsidRPr="00536434">
        <w:t>Consultar tablero de control.</w:t>
      </w:r>
      <w:r w:rsidR="00B27B21" w:rsidRPr="00536434">
        <w:t xml:space="preserve"> (DETALLAR LOS ELEMENTOS O COMPONENTES)</w:t>
      </w:r>
    </w:p>
    <w:p w:rsidR="0003434E" w:rsidRDefault="0003434E" w:rsidP="0003434E">
      <w:pPr>
        <w:pStyle w:val="Ttulo3"/>
      </w:pPr>
      <w:bookmarkStart w:id="11" w:name="_Toc290939943"/>
      <w:r>
        <w:t>Módulo de Gestión de Informes Estadísticos</w:t>
      </w:r>
      <w:bookmarkEnd w:id="11"/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listados de ranking de alumnos y de profesores según sus inasistencias.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listados de rendimiento de alumnos.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listado de rendimientos de profesores.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listado de rendimiento por cursos.</w:t>
      </w:r>
    </w:p>
    <w:p w:rsidR="00CE0E09" w:rsidRPr="00536434" w:rsidRDefault="00CE0E09" w:rsidP="00CD7466">
      <w:pPr>
        <w:pStyle w:val="Prrafodelista"/>
        <w:numPr>
          <w:ilvl w:val="0"/>
          <w:numId w:val="21"/>
        </w:numPr>
      </w:pPr>
      <w:r w:rsidRPr="00536434">
        <w:t>Generar estad</w:t>
      </w:r>
      <w:r w:rsidR="00E97333" w:rsidRPr="00536434">
        <w:t>ística de uso</w:t>
      </w:r>
      <w:r w:rsidRPr="00536434">
        <w:t xml:space="preserve"> sobre la cantidad de accesos a la autogestión</w:t>
      </w:r>
      <w:r w:rsidR="0065682A" w:rsidRPr="00536434">
        <w:t xml:space="preserve"> por mes</w:t>
      </w:r>
      <w:r w:rsidRPr="00536434">
        <w:t>.</w:t>
      </w:r>
    </w:p>
    <w:p w:rsidR="00CE0E09" w:rsidRPr="00536434" w:rsidRDefault="00CE0E09" w:rsidP="00CD7466">
      <w:pPr>
        <w:pStyle w:val="Prrafodelista"/>
        <w:numPr>
          <w:ilvl w:val="0"/>
          <w:numId w:val="21"/>
        </w:numPr>
      </w:pPr>
      <w:r w:rsidRPr="00536434">
        <w:t xml:space="preserve">Generar </w:t>
      </w:r>
      <w:r w:rsidR="00E97333" w:rsidRPr="00536434">
        <w:t xml:space="preserve">estadística de uso </w:t>
      </w:r>
      <w:r w:rsidRPr="00536434">
        <w:t xml:space="preserve">sobre uso de los </w:t>
      </w:r>
      <w:r w:rsidR="0065682A" w:rsidRPr="00536434">
        <w:t xml:space="preserve">diferentes </w:t>
      </w:r>
      <w:r w:rsidRPr="00536434">
        <w:t>foros de discusión.</w:t>
      </w:r>
    </w:p>
    <w:p w:rsidR="00FA43CA" w:rsidRPr="00536434" w:rsidRDefault="00FA43CA" w:rsidP="00CD7466">
      <w:pPr>
        <w:pStyle w:val="Prrafodelista"/>
        <w:numPr>
          <w:ilvl w:val="0"/>
          <w:numId w:val="21"/>
        </w:numPr>
      </w:pPr>
      <w:r w:rsidRPr="00536434">
        <w:t xml:space="preserve">Generar estadísticas sobre las encuestas de los alumnos y de los padres. </w:t>
      </w:r>
    </w:p>
    <w:p w:rsidR="0003434E" w:rsidRDefault="0003434E" w:rsidP="0003434E">
      <w:pPr>
        <w:pStyle w:val="Ttulo3"/>
      </w:pPr>
      <w:bookmarkStart w:id="12" w:name="_Toc290939944"/>
      <w:r>
        <w:lastRenderedPageBreak/>
        <w:t>Módulo de Gestión de Comunicación</w:t>
      </w:r>
      <w:bookmarkEnd w:id="12"/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mensajería electrónica.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Generar mensaje en foro. 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email a uno o varios usuarios.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Consultar email.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Consultar foro.</w:t>
      </w:r>
    </w:p>
    <w:p w:rsidR="009A4F18" w:rsidRPr="00536434" w:rsidRDefault="009A4F18" w:rsidP="00CD7466">
      <w:pPr>
        <w:pStyle w:val="Prrafodelista"/>
        <w:numPr>
          <w:ilvl w:val="0"/>
          <w:numId w:val="21"/>
        </w:numPr>
      </w:pPr>
      <w:r w:rsidRPr="00536434">
        <w:t>Registrar encuesta anónima de alumnos.</w:t>
      </w:r>
    </w:p>
    <w:p w:rsidR="009A4F18" w:rsidRPr="00536434" w:rsidRDefault="009A4F18" w:rsidP="00CD7466">
      <w:pPr>
        <w:pStyle w:val="Prrafodelista"/>
        <w:numPr>
          <w:ilvl w:val="0"/>
          <w:numId w:val="21"/>
        </w:numPr>
      </w:pPr>
      <w:r w:rsidRPr="00536434">
        <w:t>Registrar encuesta anónima de padres.</w:t>
      </w:r>
    </w:p>
    <w:p w:rsidR="00BB48DE" w:rsidRPr="00536434" w:rsidRDefault="00BB48DE" w:rsidP="00CD7466">
      <w:pPr>
        <w:pStyle w:val="Prrafodelista"/>
        <w:numPr>
          <w:ilvl w:val="0"/>
          <w:numId w:val="21"/>
        </w:numPr>
      </w:pPr>
      <w:r w:rsidRPr="00536434">
        <w:t>Enviar notificaciones vía SMS a los padres/tutores.</w:t>
      </w:r>
      <w:r w:rsidR="00BF0CF4" w:rsidRPr="00536434">
        <w:t xml:space="preserve"> (al final como quedamos con esto? Cuales son diarios y </w:t>
      </w:r>
      <w:proofErr w:type="spellStart"/>
      <w:r w:rsidR="00BF0CF4" w:rsidRPr="00536434">
        <w:t>cuales</w:t>
      </w:r>
      <w:proofErr w:type="spellEnd"/>
      <w:r w:rsidR="00BF0CF4" w:rsidRPr="00536434">
        <w:t xml:space="preserve"> semanales</w:t>
      </w:r>
      <w:proofErr w:type="gramStart"/>
      <w:r w:rsidR="00BF0CF4" w:rsidRPr="00536434">
        <w:t>?</w:t>
      </w:r>
      <w:proofErr w:type="gramEnd"/>
      <w:r w:rsidR="00BF0CF4" w:rsidRPr="00536434">
        <w:t>)</w:t>
      </w:r>
    </w:p>
    <w:p w:rsidR="0003434E" w:rsidRDefault="0003434E" w:rsidP="0003434E">
      <w:pPr>
        <w:pStyle w:val="Ttulo3"/>
      </w:pPr>
      <w:bookmarkStart w:id="13" w:name="_Toc290939945"/>
      <w:r>
        <w:t>Módulo de Gestión Agenda de Actividades</w:t>
      </w:r>
      <w:bookmarkEnd w:id="13"/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actividades de curso.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Registrar actividades institucionales. 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Registrar actividades </w:t>
      </w:r>
      <w:r w:rsidR="00530E8B">
        <w:t>específicas</w:t>
      </w:r>
      <w:r>
        <w:t>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citaciones.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Reuniones.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Consulta de Agenda.</w:t>
      </w:r>
    </w:p>
    <w:p w:rsidR="0003434E" w:rsidRDefault="0003434E" w:rsidP="0003434E"/>
    <w:p w:rsidR="0003434E" w:rsidRDefault="0003434E" w:rsidP="0003434E">
      <w:pPr>
        <w:pStyle w:val="Ttulo3"/>
      </w:pPr>
      <w:bookmarkStart w:id="14" w:name="_Toc290939946"/>
      <w:r>
        <w:t>Módulo de Gestión de Usuarios y Perfiles</w:t>
      </w:r>
      <w:bookmarkEnd w:id="14"/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Perfiles.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Registrar usuario.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Asignar perfil.</w:t>
      </w:r>
    </w:p>
    <w:p w:rsidR="0003434E" w:rsidRDefault="00530E8B" w:rsidP="00CD7466">
      <w:pPr>
        <w:pStyle w:val="Prrafodelista"/>
        <w:numPr>
          <w:ilvl w:val="0"/>
          <w:numId w:val="21"/>
        </w:numPr>
      </w:pPr>
      <w:r>
        <w:t>Actualizar</w:t>
      </w:r>
      <w:r w:rsidR="0003434E">
        <w:t xml:space="preserve"> usuario.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 xml:space="preserve">Registro de </w:t>
      </w:r>
      <w:proofErr w:type="spellStart"/>
      <w:r>
        <w:t>logueo</w:t>
      </w:r>
      <w:proofErr w:type="spellEnd"/>
      <w:r>
        <w:t xml:space="preserve"> E/S al sistema.</w:t>
      </w:r>
    </w:p>
    <w:p w:rsidR="0003434E" w:rsidRDefault="0003434E" w:rsidP="00CD7466">
      <w:pPr>
        <w:pStyle w:val="Prrafodelista"/>
        <w:numPr>
          <w:ilvl w:val="0"/>
          <w:numId w:val="21"/>
        </w:numPr>
      </w:pPr>
      <w:r>
        <w:t>Generar estadística de acceso al sistema.</w:t>
      </w:r>
    </w:p>
    <w:p w:rsidR="009F1A8F" w:rsidRDefault="0003434E" w:rsidP="00CD7466">
      <w:pPr>
        <w:pStyle w:val="Prrafodelista"/>
        <w:numPr>
          <w:ilvl w:val="0"/>
          <w:numId w:val="21"/>
        </w:numPr>
      </w:pPr>
      <w:r>
        <w:t>Generar estadística de utilización de sistema según perfiles.</w:t>
      </w:r>
    </w:p>
    <w:p w:rsidR="00D94206" w:rsidRDefault="00D94206" w:rsidP="00D94206"/>
    <w:p w:rsidR="00D94206" w:rsidRDefault="00D94206" w:rsidP="00D94206">
      <w:pPr>
        <w:pStyle w:val="Ttulo3"/>
      </w:pPr>
      <w:bookmarkStart w:id="15" w:name="_Toc290939947"/>
      <w:r>
        <w:t>Módulo de Gestión de Información de Alumnos</w:t>
      </w:r>
      <w:bookmarkEnd w:id="15"/>
    </w:p>
    <w:p w:rsidR="00D94206" w:rsidRDefault="00D94206" w:rsidP="00CD7466">
      <w:pPr>
        <w:pStyle w:val="Prrafodelista"/>
        <w:numPr>
          <w:ilvl w:val="0"/>
          <w:numId w:val="21"/>
        </w:numPr>
      </w:pPr>
      <w:r>
        <w:t>Consultar historial de alumno por materia, curso o nivel</w:t>
      </w:r>
    </w:p>
    <w:p w:rsidR="00D94206" w:rsidRDefault="00D94206" w:rsidP="00CD7466">
      <w:pPr>
        <w:pStyle w:val="Prrafodelista"/>
        <w:numPr>
          <w:ilvl w:val="0"/>
          <w:numId w:val="21"/>
        </w:numPr>
      </w:pPr>
      <w:r>
        <w:t>Consultar rendimiento académico del año en curso</w:t>
      </w:r>
    </w:p>
    <w:p w:rsidR="00D94206" w:rsidRDefault="00D94206" w:rsidP="00CD7466">
      <w:pPr>
        <w:pStyle w:val="Prrafodelista"/>
        <w:numPr>
          <w:ilvl w:val="0"/>
          <w:numId w:val="21"/>
        </w:numPr>
      </w:pPr>
      <w:r>
        <w:t>Consultar inasistencias de alumno</w:t>
      </w:r>
    </w:p>
    <w:p w:rsidR="00AC0DC4" w:rsidRDefault="00AC0DC4" w:rsidP="00CD7466">
      <w:pPr>
        <w:pStyle w:val="Prrafodelista"/>
        <w:numPr>
          <w:ilvl w:val="0"/>
          <w:numId w:val="21"/>
        </w:numPr>
      </w:pPr>
      <w:r>
        <w:t>Consultar sanciones de alumno</w:t>
      </w:r>
    </w:p>
    <w:p w:rsidR="00E97333" w:rsidRPr="00536434" w:rsidRDefault="00E97333" w:rsidP="00CD7466">
      <w:pPr>
        <w:pStyle w:val="Prrafodelista"/>
        <w:numPr>
          <w:ilvl w:val="0"/>
          <w:numId w:val="21"/>
        </w:numPr>
      </w:pPr>
      <w:r w:rsidRPr="00536434">
        <w:t>Consultar calificaciones de alumno</w:t>
      </w:r>
    </w:p>
    <w:p w:rsidR="00E249F3" w:rsidRPr="00536434" w:rsidRDefault="00E249F3" w:rsidP="00CD7466">
      <w:pPr>
        <w:pStyle w:val="Prrafodelista"/>
        <w:numPr>
          <w:ilvl w:val="0"/>
          <w:numId w:val="21"/>
        </w:numPr>
      </w:pPr>
      <w:r w:rsidRPr="00536434">
        <w:t>Generar estadística de desempeño de alumnos en diferentes materias en el período en curso.</w:t>
      </w:r>
    </w:p>
    <w:p w:rsidR="00E249F3" w:rsidRPr="00536434" w:rsidRDefault="00E249F3" w:rsidP="00CD7466">
      <w:pPr>
        <w:pStyle w:val="Prrafodelista"/>
        <w:numPr>
          <w:ilvl w:val="0"/>
          <w:numId w:val="21"/>
        </w:numPr>
      </w:pPr>
      <w:r w:rsidRPr="00536434">
        <w:t>Generar estadística de desempeño de alumnos en diferentes materias en el período respecto a años anteriores.</w:t>
      </w:r>
    </w:p>
    <w:p w:rsidR="00D94206" w:rsidRDefault="00D94206" w:rsidP="00D94206"/>
    <w:p w:rsidR="00BB48DE" w:rsidRPr="00536434" w:rsidRDefault="00BB48DE" w:rsidP="00BB48DE">
      <w:pPr>
        <w:pStyle w:val="Ttulo3"/>
      </w:pPr>
      <w:r w:rsidRPr="00536434">
        <w:lastRenderedPageBreak/>
        <w:t>Módulo Web</w:t>
      </w:r>
    </w:p>
    <w:p w:rsidR="00D038FF" w:rsidRPr="00536434" w:rsidRDefault="00D038FF" w:rsidP="00BB48DE">
      <w:pPr>
        <w:pStyle w:val="Prrafodelista"/>
        <w:numPr>
          <w:ilvl w:val="0"/>
          <w:numId w:val="21"/>
        </w:numPr>
      </w:pPr>
      <w:r w:rsidRPr="00536434">
        <w:t>Registrar novedades institucionales.</w:t>
      </w:r>
    </w:p>
    <w:p w:rsidR="00D038FF" w:rsidRPr="00536434" w:rsidRDefault="00D038FF" w:rsidP="00BB48DE">
      <w:pPr>
        <w:pStyle w:val="Prrafodelista"/>
        <w:numPr>
          <w:ilvl w:val="0"/>
          <w:numId w:val="21"/>
        </w:numPr>
      </w:pPr>
      <w:r w:rsidRPr="00536434">
        <w:t>Actualizar novedades institucionales.</w:t>
      </w:r>
    </w:p>
    <w:p w:rsidR="00BB48DE" w:rsidRPr="00536434" w:rsidRDefault="00BB48DE" w:rsidP="00BB48DE">
      <w:pPr>
        <w:pStyle w:val="Prrafodelista"/>
        <w:numPr>
          <w:ilvl w:val="0"/>
          <w:numId w:val="21"/>
        </w:numPr>
      </w:pPr>
      <w:r w:rsidRPr="00536434">
        <w:t>Autenticar accesos de usuarios remotos.</w:t>
      </w:r>
    </w:p>
    <w:p w:rsidR="0065682A" w:rsidRPr="00536434" w:rsidRDefault="0065682A" w:rsidP="0065682A">
      <w:pPr>
        <w:pStyle w:val="Ttulo3"/>
      </w:pPr>
      <w:r w:rsidRPr="00536434">
        <w:t xml:space="preserve">Módulo </w:t>
      </w:r>
      <w:r w:rsidR="00E97333" w:rsidRPr="00536434">
        <w:t>Novedades Áulicas</w:t>
      </w:r>
    </w:p>
    <w:p w:rsidR="0065682A" w:rsidRPr="00536434" w:rsidRDefault="0065682A" w:rsidP="0065682A">
      <w:pPr>
        <w:pStyle w:val="Prrafodelista"/>
        <w:numPr>
          <w:ilvl w:val="0"/>
          <w:numId w:val="21"/>
        </w:numPr>
      </w:pPr>
      <w:r w:rsidRPr="00536434">
        <w:t>Registrar hechos y novedades en aula.</w:t>
      </w:r>
    </w:p>
    <w:p w:rsidR="0065682A" w:rsidRPr="00536434" w:rsidRDefault="0065682A" w:rsidP="0065682A">
      <w:pPr>
        <w:pStyle w:val="Prrafodelista"/>
        <w:numPr>
          <w:ilvl w:val="0"/>
          <w:numId w:val="21"/>
        </w:numPr>
      </w:pPr>
      <w:r w:rsidRPr="00536434">
        <w:t>Consultar hechos y novedades en aula.</w:t>
      </w:r>
    </w:p>
    <w:p w:rsidR="00E249F3" w:rsidRPr="00536434" w:rsidRDefault="00E249F3" w:rsidP="00E249F3">
      <w:pPr>
        <w:pStyle w:val="Ttulo3"/>
      </w:pPr>
      <w:r w:rsidRPr="00536434">
        <w:t>Módulo Encuestas</w:t>
      </w:r>
    </w:p>
    <w:p w:rsidR="00E249F3" w:rsidRPr="00536434" w:rsidRDefault="009A4F18" w:rsidP="00E249F3">
      <w:pPr>
        <w:pStyle w:val="Prrafodelista"/>
        <w:numPr>
          <w:ilvl w:val="0"/>
          <w:numId w:val="21"/>
        </w:numPr>
      </w:pPr>
      <w:r w:rsidRPr="00536434">
        <w:t>Crear encuestas de alumnos hacia docentes</w:t>
      </w:r>
      <w:r w:rsidR="00E249F3" w:rsidRPr="00536434">
        <w:t>.</w:t>
      </w:r>
    </w:p>
    <w:p w:rsidR="009A4F18" w:rsidRPr="00536434" w:rsidRDefault="009A4F18" w:rsidP="00E249F3">
      <w:pPr>
        <w:pStyle w:val="Prrafodelista"/>
        <w:numPr>
          <w:ilvl w:val="0"/>
          <w:numId w:val="21"/>
        </w:numPr>
      </w:pPr>
      <w:r w:rsidRPr="00536434">
        <w:t>Crear encuestas de padres hacia la institución.</w:t>
      </w:r>
    </w:p>
    <w:p w:rsidR="009A4F18" w:rsidRPr="00536434" w:rsidRDefault="009A4F18" w:rsidP="009A4F18">
      <w:pPr>
        <w:pStyle w:val="Prrafodelista"/>
        <w:numPr>
          <w:ilvl w:val="0"/>
          <w:numId w:val="21"/>
        </w:numPr>
      </w:pPr>
      <w:r w:rsidRPr="00536434">
        <w:t>Actualizar encuestas de alumnos hacia docentes.</w:t>
      </w:r>
    </w:p>
    <w:p w:rsidR="009A4F18" w:rsidRPr="00536434" w:rsidRDefault="009A4F18" w:rsidP="009A4F18">
      <w:pPr>
        <w:pStyle w:val="Prrafodelista"/>
        <w:numPr>
          <w:ilvl w:val="0"/>
          <w:numId w:val="21"/>
        </w:numPr>
      </w:pPr>
      <w:r w:rsidRPr="00536434">
        <w:t>Actualizar encuestas de padres hacia la institución.</w:t>
      </w:r>
    </w:p>
    <w:p w:rsidR="007D0418" w:rsidRDefault="007D0418" w:rsidP="007B1527">
      <w:pPr>
        <w:spacing w:before="0" w:after="200" w:line="276" w:lineRule="auto"/>
        <w:ind w:firstLine="0"/>
        <w:jc w:val="left"/>
      </w:pPr>
      <w:bookmarkStart w:id="16" w:name="_GoBack"/>
      <w:bookmarkEnd w:id="16"/>
    </w:p>
    <w:p w:rsidR="00B03A0D" w:rsidRPr="00B03A0D" w:rsidRDefault="00B03A0D" w:rsidP="00B03A0D"/>
    <w:sectPr w:rsidR="00B03A0D" w:rsidRPr="00B03A0D" w:rsidSect="00D2597F">
      <w:headerReference w:type="default" r:id="rId9"/>
      <w:footerReference w:type="default" r:id="rId10"/>
      <w:pgSz w:w="11907" w:h="16840" w:code="9"/>
      <w:pgMar w:top="1417" w:right="1701" w:bottom="1417" w:left="1701" w:header="709" w:footer="15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E40" w:rsidRDefault="00CD6E40" w:rsidP="001A4EBF">
      <w:r>
        <w:separator/>
      </w:r>
    </w:p>
  </w:endnote>
  <w:endnote w:type="continuationSeparator" w:id="0">
    <w:p w:rsidR="00CD6E40" w:rsidRDefault="00CD6E40" w:rsidP="001A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520" w:type="pct"/>
      <w:tblLook w:val="00A0" w:firstRow="1" w:lastRow="0" w:firstColumn="1" w:lastColumn="0" w:noHBand="0" w:noVBand="0"/>
    </w:tblPr>
    <w:tblGrid>
      <w:gridCol w:w="907"/>
    </w:tblGrid>
    <w:tr w:rsidR="008C4707" w:rsidRPr="004734D9" w:rsidTr="00D2597F">
      <w:trPr>
        <w:trHeight w:val="9897"/>
      </w:trPr>
      <w:tc>
        <w:tcPr>
          <w:tcW w:w="907" w:type="dxa"/>
          <w:tcBorders>
            <w:bottom w:val="single" w:sz="4" w:space="0" w:color="auto"/>
          </w:tcBorders>
          <w:textDirection w:val="btLr"/>
        </w:tcPr>
        <w:p w:rsidR="008C4707" w:rsidRPr="004734D9" w:rsidRDefault="008C4707" w:rsidP="00094B25">
          <w:pPr>
            <w:pStyle w:val="Encabezado"/>
            <w:ind w:left="113" w:right="113"/>
          </w:pPr>
          <w:r>
            <w:rPr>
              <w:color w:val="4F81BD"/>
            </w:rPr>
            <w:t>C</w:t>
          </w:r>
          <w:r w:rsidRPr="004734D9">
            <w:rPr>
              <w:color w:val="4F81BD"/>
            </w:rPr>
            <w:t xml:space="preserve">apítulo: </w:t>
          </w:r>
          <w:fldSimple w:instr=" STYLEREF  &quot;1&quot;  ">
            <w:r w:rsidR="00536434">
              <w:rPr>
                <w:noProof/>
              </w:rPr>
              <w:t>Propuesta Del Producto</w:t>
            </w:r>
          </w:fldSimple>
        </w:p>
      </w:tc>
    </w:tr>
    <w:tr w:rsidR="008C4707" w:rsidRPr="00D2597F" w:rsidTr="00D2597F">
      <w:trPr>
        <w:trHeight w:val="806"/>
      </w:trPr>
      <w:tc>
        <w:tcPr>
          <w:tcW w:w="907" w:type="dxa"/>
          <w:tcBorders>
            <w:top w:val="single" w:sz="4" w:space="0" w:color="auto"/>
          </w:tcBorders>
        </w:tcPr>
        <w:p w:rsidR="008C4707" w:rsidRPr="00D2597F" w:rsidRDefault="008C4707" w:rsidP="00F923D9">
          <w:pPr>
            <w:pStyle w:val="Piedepgina"/>
            <w:spacing w:before="0"/>
            <w:ind w:firstLine="0"/>
            <w:jc w:val="center"/>
            <w:rPr>
              <w:color w:val="4F81BD" w:themeColor="accent1"/>
            </w:rPr>
          </w:pPr>
          <w:r w:rsidRPr="00D2597F">
            <w:rPr>
              <w:color w:val="4F81BD" w:themeColor="accent1"/>
            </w:rPr>
            <w:fldChar w:fldCharType="begin"/>
          </w:r>
          <w:r w:rsidRPr="00D2597F">
            <w:rPr>
              <w:color w:val="4F81BD" w:themeColor="accent1"/>
            </w:rPr>
            <w:instrText xml:space="preserve"> PAGE   \* MERGEFORMAT </w:instrText>
          </w:r>
          <w:r w:rsidRPr="00D2597F">
            <w:rPr>
              <w:color w:val="4F81BD" w:themeColor="accent1"/>
            </w:rPr>
            <w:fldChar w:fldCharType="separate"/>
          </w:r>
          <w:r w:rsidR="00536434" w:rsidRPr="00536434">
            <w:rPr>
              <w:noProof/>
              <w:color w:val="4F81BD" w:themeColor="accent1"/>
              <w:sz w:val="40"/>
              <w:szCs w:val="40"/>
            </w:rPr>
            <w:t>6</w:t>
          </w:r>
          <w:r w:rsidRPr="00D2597F">
            <w:rPr>
              <w:noProof/>
              <w:color w:val="4F81BD" w:themeColor="accent1"/>
              <w:sz w:val="40"/>
              <w:szCs w:val="40"/>
            </w:rPr>
            <w:fldChar w:fldCharType="end"/>
          </w:r>
        </w:p>
      </w:tc>
    </w:tr>
  </w:tbl>
  <w:p w:rsidR="008C4707" w:rsidRDefault="008C47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E40" w:rsidRDefault="00CD6E40" w:rsidP="001A4EBF">
      <w:r>
        <w:separator/>
      </w:r>
    </w:p>
  </w:footnote>
  <w:footnote w:type="continuationSeparator" w:id="0">
    <w:p w:rsidR="00CD6E40" w:rsidRDefault="00CD6E40" w:rsidP="001A4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4536"/>
    </w:tblGrid>
    <w:tr w:rsidR="008C4707" w:rsidTr="008D2B1A">
      <w:tc>
        <w:tcPr>
          <w:tcW w:w="4077" w:type="dxa"/>
        </w:tcPr>
        <w:p w:rsidR="008C4707" w:rsidRPr="00A1085F" w:rsidRDefault="008C4707" w:rsidP="008D2B1A">
          <w:pPr>
            <w:pStyle w:val="Encabezado"/>
            <w:ind w:firstLine="0"/>
            <w:jc w:val="left"/>
            <w:rPr>
              <w:i/>
              <w:sz w:val="16"/>
              <w:szCs w:val="16"/>
            </w:rPr>
          </w:pP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1426763011"/>
              <w:placeholder>
                <w:docPart w:val="0F063CB1E18E4D13989CB02AA00878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8D2B1A">
                <w:rPr>
                  <w:b/>
                  <w:i/>
                  <w:sz w:val="16"/>
                  <w:szCs w:val="16"/>
                </w:rPr>
                <w:t>EDUAR 2.0</w:t>
              </w:r>
            </w:sdtContent>
          </w:sdt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TITLE  \* Upper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4536" w:type="dxa"/>
          <w:vAlign w:val="center"/>
        </w:tcPr>
        <w:p w:rsidR="008C4707" w:rsidRPr="008D2B1A" w:rsidRDefault="008C4707" w:rsidP="008D2B1A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8C4707" w:rsidRPr="008D2B1A" w:rsidRDefault="008C4707" w:rsidP="008D2B1A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8C4707" w:rsidRDefault="008C4707" w:rsidP="008D2B1A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60288" behindDoc="1" locked="0" layoutInCell="1" allowOverlap="1" wp14:anchorId="1EF0C4DE" wp14:editId="15BD2D07">
                <wp:simplePos x="0" y="0"/>
                <wp:positionH relativeFrom="column">
                  <wp:posOffset>2432050</wp:posOffset>
                </wp:positionH>
                <wp:positionV relativeFrom="paragraph">
                  <wp:posOffset>-252730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8C4707" w:rsidRPr="00A1085F" w:rsidRDefault="008C4707" w:rsidP="00A108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5263"/>
    <w:multiLevelType w:val="hybridMultilevel"/>
    <w:tmpl w:val="E2A20548"/>
    <w:lvl w:ilvl="0" w:tplc="A08EDD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A0DBB"/>
    <w:multiLevelType w:val="hybridMultilevel"/>
    <w:tmpl w:val="E5487AF2"/>
    <w:lvl w:ilvl="0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1" w:tplc="F2E83CA2">
      <w:start w:val="3"/>
      <w:numFmt w:val="bullet"/>
      <w:lvlText w:val="•"/>
      <w:lvlJc w:val="left"/>
      <w:pPr>
        <w:ind w:left="2505" w:hanging="705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44380"/>
    <w:multiLevelType w:val="hybridMultilevel"/>
    <w:tmpl w:val="9954B924"/>
    <w:lvl w:ilvl="0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260A8D"/>
    <w:multiLevelType w:val="hybridMultilevel"/>
    <w:tmpl w:val="8534C134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2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B671E"/>
    <w:multiLevelType w:val="hybridMultilevel"/>
    <w:tmpl w:val="940E6272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67980"/>
    <w:multiLevelType w:val="hybridMultilevel"/>
    <w:tmpl w:val="F71CA7CE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95306"/>
    <w:multiLevelType w:val="hybridMultilevel"/>
    <w:tmpl w:val="C9D22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2A395E"/>
    <w:multiLevelType w:val="hybridMultilevel"/>
    <w:tmpl w:val="376C71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8D75746"/>
    <w:multiLevelType w:val="hybridMultilevel"/>
    <w:tmpl w:val="C1E898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EB43498"/>
    <w:multiLevelType w:val="hybridMultilevel"/>
    <w:tmpl w:val="BFC22BD8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2494" w:hanging="705"/>
      </w:pPr>
      <w:rPr>
        <w:rFonts w:ascii="Symbol" w:hAnsi="Symbol" w:hint="default"/>
        <w:color w:val="4F81BD" w:themeColor="accent1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0D8702A"/>
    <w:multiLevelType w:val="hybridMultilevel"/>
    <w:tmpl w:val="B26451CE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E1D0C"/>
    <w:multiLevelType w:val="hybridMultilevel"/>
    <w:tmpl w:val="089235EE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D0028"/>
    <w:multiLevelType w:val="hybridMultilevel"/>
    <w:tmpl w:val="7AD24162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2BB28F9"/>
    <w:multiLevelType w:val="hybridMultilevel"/>
    <w:tmpl w:val="990270C8"/>
    <w:lvl w:ilvl="0" w:tplc="1BF4AD0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F2E83CA2">
      <w:start w:val="3"/>
      <w:numFmt w:val="bullet"/>
      <w:lvlText w:val="•"/>
      <w:lvlJc w:val="left"/>
      <w:pPr>
        <w:ind w:left="2505" w:hanging="705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72782E"/>
    <w:multiLevelType w:val="hybridMultilevel"/>
    <w:tmpl w:val="18888C60"/>
    <w:lvl w:ilvl="0" w:tplc="2C0A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06E25E9"/>
    <w:multiLevelType w:val="hybridMultilevel"/>
    <w:tmpl w:val="FC8C31A8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2C0A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2634897"/>
    <w:multiLevelType w:val="hybridMultilevel"/>
    <w:tmpl w:val="FBBADAB4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2C43CA5"/>
    <w:multiLevelType w:val="hybridMultilevel"/>
    <w:tmpl w:val="808C1768"/>
    <w:lvl w:ilvl="0" w:tplc="A08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A77BA3"/>
    <w:multiLevelType w:val="hybridMultilevel"/>
    <w:tmpl w:val="C45A50C2"/>
    <w:lvl w:ilvl="0" w:tplc="A08EDD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AF73666"/>
    <w:multiLevelType w:val="hybridMultilevel"/>
    <w:tmpl w:val="256E30AA"/>
    <w:lvl w:ilvl="0" w:tplc="A08EDD8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6"/>
  </w:num>
  <w:num w:numId="5">
    <w:abstractNumId w:val="9"/>
  </w:num>
  <w:num w:numId="6">
    <w:abstractNumId w:val="18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14"/>
  </w:num>
  <w:num w:numId="12">
    <w:abstractNumId w:val="15"/>
  </w:num>
  <w:num w:numId="13">
    <w:abstractNumId w:val="2"/>
  </w:num>
  <w:num w:numId="14">
    <w:abstractNumId w:val="19"/>
  </w:num>
  <w:num w:numId="15">
    <w:abstractNumId w:val="20"/>
  </w:num>
  <w:num w:numId="16">
    <w:abstractNumId w:val="11"/>
  </w:num>
  <w:num w:numId="17">
    <w:abstractNumId w:val="5"/>
  </w:num>
  <w:num w:numId="18">
    <w:abstractNumId w:val="12"/>
  </w:num>
  <w:num w:numId="19">
    <w:abstractNumId w:val="10"/>
  </w:num>
  <w:num w:numId="20">
    <w:abstractNumId w:val="4"/>
  </w:num>
  <w:num w:numId="21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6"/>
    <w:rsid w:val="000027FC"/>
    <w:rsid w:val="00006DC1"/>
    <w:rsid w:val="00012C15"/>
    <w:rsid w:val="00015458"/>
    <w:rsid w:val="0002156B"/>
    <w:rsid w:val="00026F9C"/>
    <w:rsid w:val="00027489"/>
    <w:rsid w:val="00027556"/>
    <w:rsid w:val="0003434E"/>
    <w:rsid w:val="00037371"/>
    <w:rsid w:val="000526FF"/>
    <w:rsid w:val="000555D2"/>
    <w:rsid w:val="00062C02"/>
    <w:rsid w:val="00064498"/>
    <w:rsid w:val="00066415"/>
    <w:rsid w:val="00073A07"/>
    <w:rsid w:val="0008758E"/>
    <w:rsid w:val="00094B25"/>
    <w:rsid w:val="00096FBB"/>
    <w:rsid w:val="000A2010"/>
    <w:rsid w:val="000B605F"/>
    <w:rsid w:val="000D7A73"/>
    <w:rsid w:val="000E1C76"/>
    <w:rsid w:val="00111584"/>
    <w:rsid w:val="00144AE5"/>
    <w:rsid w:val="0014512C"/>
    <w:rsid w:val="00153991"/>
    <w:rsid w:val="00170C37"/>
    <w:rsid w:val="00193335"/>
    <w:rsid w:val="001A4EBF"/>
    <w:rsid w:val="001B4927"/>
    <w:rsid w:val="001C4A28"/>
    <w:rsid w:val="001C6E2B"/>
    <w:rsid w:val="001E1109"/>
    <w:rsid w:val="001E1413"/>
    <w:rsid w:val="001E20C2"/>
    <w:rsid w:val="00226437"/>
    <w:rsid w:val="0024024C"/>
    <w:rsid w:val="0026495A"/>
    <w:rsid w:val="00267B7C"/>
    <w:rsid w:val="0027240B"/>
    <w:rsid w:val="00290E29"/>
    <w:rsid w:val="002A0EA7"/>
    <w:rsid w:val="002A5FE9"/>
    <w:rsid w:val="002C00A6"/>
    <w:rsid w:val="002C7D56"/>
    <w:rsid w:val="002E28A8"/>
    <w:rsid w:val="002F3D68"/>
    <w:rsid w:val="002F54A9"/>
    <w:rsid w:val="003114D9"/>
    <w:rsid w:val="00323F74"/>
    <w:rsid w:val="0033286C"/>
    <w:rsid w:val="0034084A"/>
    <w:rsid w:val="0037431D"/>
    <w:rsid w:val="0038464E"/>
    <w:rsid w:val="00385558"/>
    <w:rsid w:val="0038758B"/>
    <w:rsid w:val="003A7FDB"/>
    <w:rsid w:val="003B546E"/>
    <w:rsid w:val="003C0340"/>
    <w:rsid w:val="003C2401"/>
    <w:rsid w:val="0041047F"/>
    <w:rsid w:val="00410D80"/>
    <w:rsid w:val="00422677"/>
    <w:rsid w:val="00423296"/>
    <w:rsid w:val="0044324D"/>
    <w:rsid w:val="00456CF6"/>
    <w:rsid w:val="004614A7"/>
    <w:rsid w:val="00467298"/>
    <w:rsid w:val="00470503"/>
    <w:rsid w:val="0047318A"/>
    <w:rsid w:val="004A52E9"/>
    <w:rsid w:val="004B063F"/>
    <w:rsid w:val="004C30DD"/>
    <w:rsid w:val="004D365B"/>
    <w:rsid w:val="004F3367"/>
    <w:rsid w:val="004F6D78"/>
    <w:rsid w:val="0050068B"/>
    <w:rsid w:val="00502558"/>
    <w:rsid w:val="00523834"/>
    <w:rsid w:val="00530E8B"/>
    <w:rsid w:val="00536434"/>
    <w:rsid w:val="0055228B"/>
    <w:rsid w:val="00556D37"/>
    <w:rsid w:val="0056562E"/>
    <w:rsid w:val="00566F9A"/>
    <w:rsid w:val="0058185B"/>
    <w:rsid w:val="005A2D55"/>
    <w:rsid w:val="005A68D2"/>
    <w:rsid w:val="005B25BD"/>
    <w:rsid w:val="005B52A8"/>
    <w:rsid w:val="005C3E2E"/>
    <w:rsid w:val="005D1514"/>
    <w:rsid w:val="005D16E6"/>
    <w:rsid w:val="005D63D2"/>
    <w:rsid w:val="005E034D"/>
    <w:rsid w:val="005E1A42"/>
    <w:rsid w:val="005E3368"/>
    <w:rsid w:val="005E55EB"/>
    <w:rsid w:val="005F30F3"/>
    <w:rsid w:val="005F4C95"/>
    <w:rsid w:val="00607B95"/>
    <w:rsid w:val="00612680"/>
    <w:rsid w:val="00623797"/>
    <w:rsid w:val="00635B0C"/>
    <w:rsid w:val="00650291"/>
    <w:rsid w:val="00653F67"/>
    <w:rsid w:val="006545E9"/>
    <w:rsid w:val="0065682A"/>
    <w:rsid w:val="00664FE7"/>
    <w:rsid w:val="0067047F"/>
    <w:rsid w:val="00674FD5"/>
    <w:rsid w:val="00684323"/>
    <w:rsid w:val="00697B1C"/>
    <w:rsid w:val="006B2F9B"/>
    <w:rsid w:val="006C30B1"/>
    <w:rsid w:val="006C4A64"/>
    <w:rsid w:val="006C7E07"/>
    <w:rsid w:val="006D5E9D"/>
    <w:rsid w:val="006D7B70"/>
    <w:rsid w:val="006F5512"/>
    <w:rsid w:val="007005AC"/>
    <w:rsid w:val="0072419B"/>
    <w:rsid w:val="00726F5A"/>
    <w:rsid w:val="007372F5"/>
    <w:rsid w:val="00753949"/>
    <w:rsid w:val="007621F4"/>
    <w:rsid w:val="007763C1"/>
    <w:rsid w:val="00781C5D"/>
    <w:rsid w:val="00785DAB"/>
    <w:rsid w:val="00796D95"/>
    <w:rsid w:val="007A66B7"/>
    <w:rsid w:val="007B1527"/>
    <w:rsid w:val="007B5D91"/>
    <w:rsid w:val="007C6422"/>
    <w:rsid w:val="007D0418"/>
    <w:rsid w:val="007D7A31"/>
    <w:rsid w:val="007E6C9E"/>
    <w:rsid w:val="007F5462"/>
    <w:rsid w:val="007F5826"/>
    <w:rsid w:val="0082036A"/>
    <w:rsid w:val="00847591"/>
    <w:rsid w:val="00851D7B"/>
    <w:rsid w:val="0086275B"/>
    <w:rsid w:val="008723B3"/>
    <w:rsid w:val="008836C1"/>
    <w:rsid w:val="00885387"/>
    <w:rsid w:val="0088651D"/>
    <w:rsid w:val="00894D23"/>
    <w:rsid w:val="008A1787"/>
    <w:rsid w:val="008A253E"/>
    <w:rsid w:val="008A4EC8"/>
    <w:rsid w:val="008A511E"/>
    <w:rsid w:val="008A5364"/>
    <w:rsid w:val="008B2C94"/>
    <w:rsid w:val="008C4707"/>
    <w:rsid w:val="008D077A"/>
    <w:rsid w:val="008D2B1A"/>
    <w:rsid w:val="008D569B"/>
    <w:rsid w:val="008E0232"/>
    <w:rsid w:val="008E248B"/>
    <w:rsid w:val="008E262E"/>
    <w:rsid w:val="008E61BB"/>
    <w:rsid w:val="008F2FF3"/>
    <w:rsid w:val="009138A6"/>
    <w:rsid w:val="00941239"/>
    <w:rsid w:val="00957867"/>
    <w:rsid w:val="00976629"/>
    <w:rsid w:val="009A4F18"/>
    <w:rsid w:val="009A5FFD"/>
    <w:rsid w:val="009F1A8F"/>
    <w:rsid w:val="00A006ED"/>
    <w:rsid w:val="00A1085F"/>
    <w:rsid w:val="00A114BC"/>
    <w:rsid w:val="00A12CDC"/>
    <w:rsid w:val="00A173D7"/>
    <w:rsid w:val="00A253D0"/>
    <w:rsid w:val="00A344C3"/>
    <w:rsid w:val="00A5777C"/>
    <w:rsid w:val="00A75514"/>
    <w:rsid w:val="00A85AD7"/>
    <w:rsid w:val="00A85D41"/>
    <w:rsid w:val="00A90473"/>
    <w:rsid w:val="00A94A12"/>
    <w:rsid w:val="00AA575D"/>
    <w:rsid w:val="00AC0DC4"/>
    <w:rsid w:val="00AC3A62"/>
    <w:rsid w:val="00AC45B9"/>
    <w:rsid w:val="00AD3E94"/>
    <w:rsid w:val="00AD4B5D"/>
    <w:rsid w:val="00AE4889"/>
    <w:rsid w:val="00AE5290"/>
    <w:rsid w:val="00AF3FD6"/>
    <w:rsid w:val="00B03A0D"/>
    <w:rsid w:val="00B062B8"/>
    <w:rsid w:val="00B17AD9"/>
    <w:rsid w:val="00B27B21"/>
    <w:rsid w:val="00B3572D"/>
    <w:rsid w:val="00B41365"/>
    <w:rsid w:val="00B42561"/>
    <w:rsid w:val="00B44442"/>
    <w:rsid w:val="00B551C2"/>
    <w:rsid w:val="00B64A26"/>
    <w:rsid w:val="00B66CFC"/>
    <w:rsid w:val="00B71EDE"/>
    <w:rsid w:val="00B72AA3"/>
    <w:rsid w:val="00B87015"/>
    <w:rsid w:val="00BA475D"/>
    <w:rsid w:val="00BA4E68"/>
    <w:rsid w:val="00BB48DE"/>
    <w:rsid w:val="00BF0CF4"/>
    <w:rsid w:val="00C17290"/>
    <w:rsid w:val="00C324C9"/>
    <w:rsid w:val="00C3356C"/>
    <w:rsid w:val="00C5054C"/>
    <w:rsid w:val="00C57D48"/>
    <w:rsid w:val="00C60165"/>
    <w:rsid w:val="00C736D9"/>
    <w:rsid w:val="00C8563E"/>
    <w:rsid w:val="00C865F2"/>
    <w:rsid w:val="00CD4A60"/>
    <w:rsid w:val="00CD6E40"/>
    <w:rsid w:val="00CD7466"/>
    <w:rsid w:val="00CE0E09"/>
    <w:rsid w:val="00CE4EBF"/>
    <w:rsid w:val="00CF20D3"/>
    <w:rsid w:val="00D038FF"/>
    <w:rsid w:val="00D146B7"/>
    <w:rsid w:val="00D1491B"/>
    <w:rsid w:val="00D2597F"/>
    <w:rsid w:val="00D3377B"/>
    <w:rsid w:val="00D4170F"/>
    <w:rsid w:val="00D74069"/>
    <w:rsid w:val="00D8361F"/>
    <w:rsid w:val="00D94206"/>
    <w:rsid w:val="00DB46F1"/>
    <w:rsid w:val="00DB5A71"/>
    <w:rsid w:val="00DE6C2F"/>
    <w:rsid w:val="00E12CFE"/>
    <w:rsid w:val="00E2044A"/>
    <w:rsid w:val="00E249F3"/>
    <w:rsid w:val="00E651DA"/>
    <w:rsid w:val="00E66290"/>
    <w:rsid w:val="00E71C94"/>
    <w:rsid w:val="00E750FB"/>
    <w:rsid w:val="00E856FE"/>
    <w:rsid w:val="00E915D8"/>
    <w:rsid w:val="00E91C59"/>
    <w:rsid w:val="00E92A10"/>
    <w:rsid w:val="00E97333"/>
    <w:rsid w:val="00EA2908"/>
    <w:rsid w:val="00EB429C"/>
    <w:rsid w:val="00EC5C1C"/>
    <w:rsid w:val="00EC7544"/>
    <w:rsid w:val="00F1705F"/>
    <w:rsid w:val="00F20D06"/>
    <w:rsid w:val="00F248E8"/>
    <w:rsid w:val="00F33C14"/>
    <w:rsid w:val="00F40339"/>
    <w:rsid w:val="00F43E68"/>
    <w:rsid w:val="00F45039"/>
    <w:rsid w:val="00F71BED"/>
    <w:rsid w:val="00F76BD9"/>
    <w:rsid w:val="00F87713"/>
    <w:rsid w:val="00F923D9"/>
    <w:rsid w:val="00FA16DA"/>
    <w:rsid w:val="00FA43CA"/>
    <w:rsid w:val="00FC0674"/>
    <w:rsid w:val="00FC3E77"/>
    <w:rsid w:val="00FC62F9"/>
    <w:rsid w:val="00FD1BE4"/>
    <w:rsid w:val="00FD6BD2"/>
    <w:rsid w:val="00FF359D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qFormat="1"/>
  </w:latentStyles>
  <w:style w:type="paragraph" w:default="1" w:styleId="Normal">
    <w:name w:val="Normal"/>
    <w:qFormat/>
    <w:rsid w:val="007D7A3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385558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555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6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85558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385558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character" w:styleId="Hipervnculo">
    <w:name w:val="Hyperlink"/>
    <w:uiPriority w:val="99"/>
    <w:unhideWhenUsed/>
    <w:rsid w:val="00385558"/>
    <w:rPr>
      <w:rFonts w:ascii="Times New Roman" w:hAnsi="Times New Roman" w:cs="Times New Roman" w:hint="default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85558"/>
    <w:pPr>
      <w:spacing w:after="100" w:line="276" w:lineRule="auto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85558"/>
    <w:pPr>
      <w:spacing w:after="100" w:line="276" w:lineRule="auto"/>
      <w:ind w:left="220"/>
    </w:pPr>
    <w:rPr>
      <w:lang w:val="es-ES" w:eastAsia="en-US"/>
    </w:rPr>
  </w:style>
  <w:style w:type="paragraph" w:styleId="Prrafodelista">
    <w:name w:val="List Paragraph"/>
    <w:basedOn w:val="Normal"/>
    <w:uiPriority w:val="99"/>
    <w:qFormat/>
    <w:rsid w:val="00BA475D"/>
    <w:pPr>
      <w:spacing w:before="240"/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385558"/>
  </w:style>
  <w:style w:type="paragraph" w:styleId="TtulodeTDC">
    <w:name w:val="TOC Heading"/>
    <w:basedOn w:val="Ttulo1"/>
    <w:next w:val="Normal"/>
    <w:uiPriority w:val="99"/>
    <w:semiHidden/>
    <w:unhideWhenUsed/>
    <w:qFormat/>
    <w:rsid w:val="00385558"/>
    <w:pPr>
      <w:spacing w:line="276" w:lineRule="auto"/>
      <w:outlineLvl w:val="9"/>
    </w:pPr>
    <w:rPr>
      <w:lang w:val="es-ES" w:eastAsia="en-US"/>
    </w:rPr>
  </w:style>
  <w:style w:type="paragraph" w:customStyle="1" w:styleId="Body">
    <w:name w:val="Body"/>
    <w:basedOn w:val="Normal"/>
    <w:rsid w:val="00385558"/>
    <w:pPr>
      <w:keepNext/>
      <w:widowControl w:val="0"/>
      <w:snapToGrid w:val="0"/>
      <w:spacing w:after="60" w:line="280" w:lineRule="atLeast"/>
      <w:ind w:left="907"/>
    </w:pPr>
    <w:rPr>
      <w:rFonts w:ascii="Times New Roman" w:hAnsi="Times New Roman"/>
      <w:szCs w:val="20"/>
      <w:lang w:val="en-US" w:eastAsia="en-US"/>
    </w:rPr>
  </w:style>
  <w:style w:type="paragraph" w:customStyle="1" w:styleId="CellBodyCentre">
    <w:name w:val="CellBodyCentre"/>
    <w:basedOn w:val="Normal"/>
    <w:rsid w:val="00385558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5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558"/>
    <w:rPr>
      <w:rFonts w:ascii="Tahoma" w:eastAsia="Times New Roman" w:hAnsi="Tahoma" w:cs="Tahoma"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B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BF"/>
    <w:rPr>
      <w:rFonts w:ascii="Calibri" w:eastAsia="Times New Roman" w:hAnsi="Calibri" w:cs="Times New Roman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26FF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2597F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A10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108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qFormat="1"/>
  </w:latentStyles>
  <w:style w:type="paragraph" w:default="1" w:styleId="Normal">
    <w:name w:val="Normal"/>
    <w:qFormat/>
    <w:rsid w:val="007D7A3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385558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555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6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85558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385558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character" w:styleId="Hipervnculo">
    <w:name w:val="Hyperlink"/>
    <w:uiPriority w:val="99"/>
    <w:unhideWhenUsed/>
    <w:rsid w:val="00385558"/>
    <w:rPr>
      <w:rFonts w:ascii="Times New Roman" w:hAnsi="Times New Roman" w:cs="Times New Roman" w:hint="default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85558"/>
    <w:pPr>
      <w:spacing w:after="100" w:line="276" w:lineRule="auto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85558"/>
    <w:pPr>
      <w:spacing w:after="100" w:line="276" w:lineRule="auto"/>
      <w:ind w:left="220"/>
    </w:pPr>
    <w:rPr>
      <w:lang w:val="es-ES" w:eastAsia="en-US"/>
    </w:rPr>
  </w:style>
  <w:style w:type="paragraph" w:styleId="Prrafodelista">
    <w:name w:val="List Paragraph"/>
    <w:basedOn w:val="Normal"/>
    <w:uiPriority w:val="99"/>
    <w:qFormat/>
    <w:rsid w:val="00BA475D"/>
    <w:pPr>
      <w:spacing w:before="240"/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385558"/>
  </w:style>
  <w:style w:type="paragraph" w:styleId="TtulodeTDC">
    <w:name w:val="TOC Heading"/>
    <w:basedOn w:val="Ttulo1"/>
    <w:next w:val="Normal"/>
    <w:uiPriority w:val="99"/>
    <w:semiHidden/>
    <w:unhideWhenUsed/>
    <w:qFormat/>
    <w:rsid w:val="00385558"/>
    <w:pPr>
      <w:spacing w:line="276" w:lineRule="auto"/>
      <w:outlineLvl w:val="9"/>
    </w:pPr>
    <w:rPr>
      <w:lang w:val="es-ES" w:eastAsia="en-US"/>
    </w:rPr>
  </w:style>
  <w:style w:type="paragraph" w:customStyle="1" w:styleId="Body">
    <w:name w:val="Body"/>
    <w:basedOn w:val="Normal"/>
    <w:rsid w:val="00385558"/>
    <w:pPr>
      <w:keepNext/>
      <w:widowControl w:val="0"/>
      <w:snapToGrid w:val="0"/>
      <w:spacing w:after="60" w:line="280" w:lineRule="atLeast"/>
      <w:ind w:left="907"/>
    </w:pPr>
    <w:rPr>
      <w:rFonts w:ascii="Times New Roman" w:hAnsi="Times New Roman"/>
      <w:szCs w:val="20"/>
      <w:lang w:val="en-US" w:eastAsia="en-US"/>
    </w:rPr>
  </w:style>
  <w:style w:type="paragraph" w:customStyle="1" w:styleId="CellBodyCentre">
    <w:name w:val="CellBodyCentre"/>
    <w:basedOn w:val="Normal"/>
    <w:rsid w:val="00385558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5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558"/>
    <w:rPr>
      <w:rFonts w:ascii="Tahoma" w:eastAsia="Times New Roman" w:hAnsi="Tahoma" w:cs="Tahoma"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B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1A4E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BF"/>
    <w:rPr>
      <w:rFonts w:ascii="Calibri" w:eastAsia="Times New Roman" w:hAnsi="Calibri" w:cs="Times New Roman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26FF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2597F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A10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10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063CB1E18E4D13989CB02AA0087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2CC0-1DFB-46F1-B9E4-48EE650F49C9}"/>
      </w:docPartPr>
      <w:docPartBody>
        <w:p w:rsidR="00531C73" w:rsidRDefault="00531C73" w:rsidP="00531C73">
          <w:pPr>
            <w:pStyle w:val="0F063CB1E18E4D13989CB02AA00878F4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73"/>
    <w:rsid w:val="002B7C8B"/>
    <w:rsid w:val="00413C27"/>
    <w:rsid w:val="00506908"/>
    <w:rsid w:val="00531C73"/>
    <w:rsid w:val="00CA63F4"/>
    <w:rsid w:val="00E8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1C73"/>
    <w:rPr>
      <w:color w:val="808080"/>
    </w:rPr>
  </w:style>
  <w:style w:type="paragraph" w:customStyle="1" w:styleId="3E2618D4EE81463190E66E1CD8A66969">
    <w:name w:val="3E2618D4EE81463190E66E1CD8A66969"/>
    <w:rsid w:val="00531C73"/>
  </w:style>
  <w:style w:type="paragraph" w:customStyle="1" w:styleId="33F950C50CEB43F0950E111601A5349B">
    <w:name w:val="33F950C50CEB43F0950E111601A5349B"/>
    <w:rsid w:val="00531C73"/>
  </w:style>
  <w:style w:type="paragraph" w:customStyle="1" w:styleId="0F063CB1E18E4D13989CB02AA00878F4">
    <w:name w:val="0F063CB1E18E4D13989CB02AA00878F4"/>
    <w:rsid w:val="00531C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1C73"/>
    <w:rPr>
      <w:color w:val="808080"/>
    </w:rPr>
  </w:style>
  <w:style w:type="paragraph" w:customStyle="1" w:styleId="3E2618D4EE81463190E66E1CD8A66969">
    <w:name w:val="3E2618D4EE81463190E66E1CD8A66969"/>
    <w:rsid w:val="00531C73"/>
  </w:style>
  <w:style w:type="paragraph" w:customStyle="1" w:styleId="33F950C50CEB43F0950E111601A5349B">
    <w:name w:val="33F950C50CEB43F0950E111601A5349B"/>
    <w:rsid w:val="00531C73"/>
  </w:style>
  <w:style w:type="paragraph" w:customStyle="1" w:styleId="0F063CB1E18E4D13989CB02AA00878F4">
    <w:name w:val="0F063CB1E18E4D13989CB02AA00878F4"/>
    <w:rsid w:val="00531C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636E153-E370-4560-96C0-80F328ED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2236</TotalTime>
  <Pages>6</Pages>
  <Words>1544</Words>
  <Characters>8493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10017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creator>Laupra Pastorino</dc:creator>
  <cp:lastModifiedBy>Pablo Nicoliello</cp:lastModifiedBy>
  <cp:revision>214</cp:revision>
  <cp:lastPrinted>2011-04-12T22:19:00Z</cp:lastPrinted>
  <dcterms:created xsi:type="dcterms:W3CDTF">2011-04-12T20:25:00Z</dcterms:created>
  <dcterms:modified xsi:type="dcterms:W3CDTF">2011-04-23T18:46:00Z</dcterms:modified>
</cp:coreProperties>
</file>