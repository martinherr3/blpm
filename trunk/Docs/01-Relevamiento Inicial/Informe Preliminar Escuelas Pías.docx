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58" w:rsidRDefault="00385558" w:rsidP="00385558">
      <w:pPr>
        <w:jc w:val="center"/>
        <w:rPr>
          <w:rFonts w:ascii="Cambria" w:hAnsi="Cambria"/>
          <w:b/>
          <w:i/>
          <w:smallCaps/>
          <w:sz w:val="40"/>
        </w:rPr>
      </w:pPr>
      <w:r>
        <w:rPr>
          <w:noProof/>
        </w:rPr>
        <w:drawing>
          <wp:anchor distT="0" distB="126111" distL="126492" distR="124587" simplePos="0" relativeHeight="251658240"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385558" w:rsidRDefault="00385558" w:rsidP="00385558">
      <w:pPr>
        <w:jc w:val="center"/>
        <w:rPr>
          <w:rFonts w:ascii="Cambria" w:hAnsi="Cambria"/>
          <w:b/>
          <w:i/>
          <w:smallCaps/>
          <w:sz w:val="40"/>
        </w:rPr>
      </w:pPr>
      <w:r>
        <w:rPr>
          <w:rFonts w:ascii="Cambria" w:hAnsi="Cambria"/>
          <w:b/>
          <w:i/>
          <w:smallCaps/>
          <w:sz w:val="40"/>
        </w:rPr>
        <w:t>FACULTAD REGIONAL CÓRDOBA</w:t>
      </w:r>
    </w:p>
    <w:p w:rsidR="00385558" w:rsidRDefault="00385558" w:rsidP="00385558">
      <w:pPr>
        <w:jc w:val="center"/>
        <w:rPr>
          <w:rFonts w:ascii="Cambria" w:hAnsi="Cambria"/>
          <w:b/>
          <w:smallCaps/>
          <w:sz w:val="40"/>
        </w:rPr>
      </w:pPr>
      <w:r>
        <w:rPr>
          <w:rFonts w:ascii="Cambria" w:hAnsi="Cambria"/>
          <w:b/>
          <w:smallCaps/>
          <w:sz w:val="40"/>
        </w:rPr>
        <w:t>Ingeniería en Sistemas de Información</w:t>
      </w:r>
    </w:p>
    <w:p w:rsidR="00385558" w:rsidRDefault="00385558" w:rsidP="00385558"/>
    <w:p w:rsidR="00385558" w:rsidRDefault="00385558" w:rsidP="00385558"/>
    <w:p w:rsidR="00385558" w:rsidRDefault="00385558" w:rsidP="00385558">
      <w:pPr>
        <w:rPr>
          <w:sz w:val="24"/>
        </w:rPr>
      </w:pPr>
      <w:r>
        <w:rPr>
          <w:sz w:val="24"/>
          <w:u w:val="single"/>
        </w:rPr>
        <w:t>Curso</w:t>
      </w:r>
      <w:r>
        <w:rPr>
          <w:sz w:val="24"/>
        </w:rPr>
        <w:t>:</w:t>
      </w:r>
      <w:r>
        <w:rPr>
          <w:sz w:val="24"/>
        </w:rPr>
        <w:tab/>
      </w:r>
      <w:r>
        <w:rPr>
          <w:sz w:val="24"/>
        </w:rPr>
        <w:tab/>
      </w:r>
      <w:r>
        <w:rPr>
          <w:b/>
          <w:i/>
          <w:sz w:val="24"/>
        </w:rPr>
        <w:t>5K4.</w:t>
      </w:r>
    </w:p>
    <w:p w:rsidR="00385558" w:rsidRDefault="00385558" w:rsidP="00385558">
      <w:pPr>
        <w:rPr>
          <w:sz w:val="24"/>
        </w:rPr>
      </w:pPr>
      <w:r>
        <w:rPr>
          <w:sz w:val="24"/>
          <w:u w:val="single"/>
        </w:rPr>
        <w:t>Profesor</w:t>
      </w:r>
      <w:r>
        <w:rPr>
          <w:sz w:val="24"/>
        </w:rPr>
        <w:t>:</w:t>
      </w:r>
      <w:r>
        <w:rPr>
          <w:sz w:val="24"/>
        </w:rPr>
        <w:tab/>
      </w:r>
      <w:r>
        <w:rPr>
          <w:b/>
          <w:i/>
          <w:sz w:val="24"/>
        </w:rPr>
        <w:t xml:space="preserve">Ing. </w:t>
      </w:r>
      <w:proofErr w:type="spellStart"/>
      <w:r>
        <w:rPr>
          <w:b/>
          <w:i/>
          <w:sz w:val="24"/>
        </w:rPr>
        <w:t>Zohil</w:t>
      </w:r>
      <w:proofErr w:type="spellEnd"/>
      <w:r>
        <w:rPr>
          <w:b/>
          <w:i/>
          <w:sz w:val="24"/>
        </w:rPr>
        <w:t>, Julio</w:t>
      </w:r>
    </w:p>
    <w:p w:rsidR="00385558" w:rsidRDefault="00385558" w:rsidP="00385558">
      <w:pPr>
        <w:rPr>
          <w:b/>
          <w:i/>
          <w:sz w:val="24"/>
        </w:rPr>
      </w:pPr>
      <w:r>
        <w:rPr>
          <w:sz w:val="24"/>
          <w:u w:val="single"/>
        </w:rPr>
        <w:t>JTP</w:t>
      </w:r>
      <w:r>
        <w:rPr>
          <w:sz w:val="24"/>
        </w:rPr>
        <w:t>:</w:t>
      </w:r>
      <w:r>
        <w:rPr>
          <w:sz w:val="24"/>
        </w:rPr>
        <w:tab/>
      </w:r>
      <w:r>
        <w:rPr>
          <w:sz w:val="24"/>
        </w:rPr>
        <w:tab/>
      </w:r>
      <w:r>
        <w:rPr>
          <w:b/>
          <w:i/>
          <w:sz w:val="24"/>
        </w:rPr>
        <w:t>Ing. Aquino, Francisco</w:t>
      </w:r>
    </w:p>
    <w:p w:rsidR="00385558" w:rsidRDefault="00385558" w:rsidP="00385558"/>
    <w:p w:rsidR="00385558" w:rsidRDefault="00385558" w:rsidP="00385558">
      <w:pPr>
        <w:jc w:val="center"/>
        <w:rPr>
          <w:b/>
          <w:i/>
          <w:caps/>
          <w:sz w:val="52"/>
        </w:rPr>
      </w:pPr>
      <w:r>
        <w:rPr>
          <w:b/>
          <w:i/>
          <w:caps/>
          <w:sz w:val="52"/>
        </w:rPr>
        <w:t>PROYECTO FINAL</w:t>
      </w:r>
    </w:p>
    <w:p w:rsidR="00385558" w:rsidRDefault="00385558" w:rsidP="00385558"/>
    <w:p w:rsidR="00385558" w:rsidRDefault="00385558" w:rsidP="00385558">
      <w:pPr>
        <w:rPr>
          <w:sz w:val="24"/>
        </w:rPr>
      </w:pPr>
      <w:r>
        <w:rPr>
          <w:sz w:val="24"/>
          <w:u w:val="single"/>
        </w:rPr>
        <w:t>Producto</w:t>
      </w:r>
      <w:r>
        <w:rPr>
          <w:sz w:val="24"/>
        </w:rPr>
        <w:t xml:space="preserve">: Sistema de </w:t>
      </w:r>
      <w:r w:rsidR="00027556">
        <w:rPr>
          <w:sz w:val="24"/>
        </w:rPr>
        <w:t>Explotación de Información</w:t>
      </w:r>
      <w:r>
        <w:rPr>
          <w:sz w:val="24"/>
        </w:rPr>
        <w:t xml:space="preserve"> Educativa</w:t>
      </w:r>
      <w:r>
        <w:rPr>
          <w:sz w:val="24"/>
        </w:rPr>
        <w:tab/>
      </w:r>
    </w:p>
    <w:p w:rsidR="00385558" w:rsidRDefault="00385558" w:rsidP="00385558">
      <w:pPr>
        <w:rPr>
          <w:sz w:val="24"/>
        </w:rPr>
      </w:pPr>
      <w:r>
        <w:rPr>
          <w:sz w:val="24"/>
          <w:u w:val="single"/>
        </w:rPr>
        <w:t>Sistema</w:t>
      </w:r>
      <w:r>
        <w:rPr>
          <w:sz w:val="24"/>
        </w:rPr>
        <w:t xml:space="preserve">: </w:t>
      </w:r>
    </w:p>
    <w:p w:rsidR="00385558" w:rsidRDefault="00385558" w:rsidP="00385558"/>
    <w:p w:rsidR="00385558" w:rsidRDefault="00385558" w:rsidP="00385558"/>
    <w:sdt>
      <w:sdtPr>
        <w:rPr>
          <w:b/>
          <w:i/>
          <w:caps/>
          <w:sz w:val="36"/>
        </w:rPr>
        <w:alias w:val="Título"/>
        <w:tag w:val=""/>
        <w:id w:val="-1275013336"/>
        <w:placeholder>
          <w:docPart w:val="2335ADD03AF3462486EBCA636910222B"/>
        </w:placeholder>
        <w:dataBinding w:prefixMappings="xmlns:ns0='http://purl.org/dc/elements/1.1/' xmlns:ns1='http://schemas.openxmlformats.org/package/2006/metadata/core-properties' " w:xpath="/ns1:coreProperties[1]/ns0:title[1]" w:storeItemID="{6C3C8BC8-F283-45AE-878A-BAB7291924A1}"/>
        <w:text/>
      </w:sdtPr>
      <w:sdtEndPr/>
      <w:sdtContent>
        <w:p w:rsidR="00385558" w:rsidRDefault="003114D9" w:rsidP="00385558">
          <w:pPr>
            <w:jc w:val="center"/>
            <w:rPr>
              <w:b/>
              <w:i/>
              <w:sz w:val="36"/>
            </w:rPr>
          </w:pPr>
          <w:r>
            <w:rPr>
              <w:b/>
              <w:i/>
              <w:caps/>
              <w:sz w:val="36"/>
            </w:rPr>
            <w:t>EDUAR 2.0</w:t>
          </w:r>
        </w:p>
      </w:sdtContent>
    </w:sdt>
    <w:p w:rsidR="00385558" w:rsidRDefault="00385558" w:rsidP="00385558"/>
    <w:p w:rsidR="00385558" w:rsidRDefault="00385558" w:rsidP="0038555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385558" w:rsidRDefault="00385558" w:rsidP="00385558"/>
    <w:p w:rsidR="00385558" w:rsidRDefault="00385558" w:rsidP="0038555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385558" w:rsidRDefault="00385558" w:rsidP="00385558"/>
    <w:p w:rsidR="00385558" w:rsidRDefault="00385558" w:rsidP="00385558">
      <w:pPr>
        <w:rPr>
          <w:b/>
          <w:i/>
          <w:sz w:val="24"/>
        </w:rPr>
      </w:pPr>
      <w:r>
        <w:rPr>
          <w:b/>
          <w:i/>
          <w:sz w:val="24"/>
        </w:rPr>
        <w:t>Bazán, María Belén</w:t>
      </w:r>
      <w:r>
        <w:rPr>
          <w:b/>
          <w:i/>
          <w:sz w:val="24"/>
        </w:rPr>
        <w:tab/>
      </w:r>
      <w:r>
        <w:rPr>
          <w:b/>
          <w:i/>
          <w:sz w:val="24"/>
        </w:rPr>
        <w:tab/>
      </w:r>
      <w:r>
        <w:rPr>
          <w:b/>
          <w:i/>
          <w:sz w:val="24"/>
        </w:rPr>
        <w:tab/>
      </w:r>
      <w:r>
        <w:rPr>
          <w:b/>
          <w:i/>
          <w:sz w:val="24"/>
        </w:rPr>
        <w:tab/>
        <w:t>48071</w:t>
      </w:r>
    </w:p>
    <w:p w:rsidR="00385558" w:rsidRDefault="00385558" w:rsidP="00385558">
      <w:pPr>
        <w:rPr>
          <w:b/>
          <w:i/>
          <w:sz w:val="24"/>
        </w:rPr>
      </w:pPr>
      <w:r>
        <w:rPr>
          <w:b/>
          <w:i/>
          <w:sz w:val="24"/>
        </w:rPr>
        <w:t>Herrán, Martín Carlos</w:t>
      </w:r>
      <w:r>
        <w:rPr>
          <w:b/>
          <w:i/>
          <w:sz w:val="24"/>
        </w:rPr>
        <w:tab/>
      </w:r>
      <w:r>
        <w:rPr>
          <w:b/>
          <w:i/>
          <w:sz w:val="24"/>
        </w:rPr>
        <w:tab/>
      </w:r>
      <w:r>
        <w:rPr>
          <w:b/>
          <w:i/>
          <w:sz w:val="24"/>
        </w:rPr>
        <w:tab/>
        <w:t>44633</w:t>
      </w:r>
    </w:p>
    <w:p w:rsidR="00385558" w:rsidRDefault="00385558" w:rsidP="0038555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385558" w:rsidRDefault="00385558" w:rsidP="0038555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385558" w:rsidRDefault="00385558" w:rsidP="00385558"/>
    <w:p w:rsidR="00385558" w:rsidRDefault="00385558" w:rsidP="0038555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027556">
        <w:rPr>
          <w:i/>
          <w:noProof/>
          <w:sz w:val="20"/>
        </w:rPr>
        <w:t>1</w:t>
      </w:r>
      <w:r>
        <w:rPr>
          <w:i/>
          <w:sz w:val="20"/>
        </w:rPr>
        <w:fldChar w:fldCharType="end"/>
      </w:r>
    </w:p>
    <w:p w:rsidR="00385558" w:rsidRDefault="00385558" w:rsidP="00385558">
      <w:pPr>
        <w:rPr>
          <w:i/>
          <w:sz w:val="20"/>
        </w:rPr>
      </w:pPr>
      <w:r>
        <w:rPr>
          <w:i/>
          <w:sz w:val="20"/>
        </w:rPr>
        <w:t>Última Modificación:</w:t>
      </w:r>
      <w:r>
        <w:rPr>
          <w:i/>
          <w:sz w:val="20"/>
        </w:rPr>
        <w:tab/>
      </w:r>
      <w:r w:rsidR="001854B4">
        <w:fldChar w:fldCharType="begin"/>
      </w:r>
      <w:r w:rsidR="001854B4">
        <w:instrText xml:space="preserve"> SAVEDATE   \* MERGEFORMAT </w:instrText>
      </w:r>
      <w:r w:rsidR="001854B4">
        <w:fldChar w:fldCharType="separate"/>
      </w:r>
      <w:r w:rsidR="000E6D8D" w:rsidRPr="000E6D8D">
        <w:rPr>
          <w:i/>
          <w:noProof/>
          <w:sz w:val="20"/>
        </w:rPr>
        <w:t>19/04/2011 01:29:00</w:t>
      </w:r>
      <w:r w:rsidR="001854B4">
        <w:rPr>
          <w:i/>
          <w:noProof/>
          <w:sz w:val="20"/>
        </w:rPr>
        <w:fldChar w:fldCharType="end"/>
      </w:r>
    </w:p>
    <w:p w:rsidR="00385558" w:rsidRDefault="00385558" w:rsidP="00385558">
      <w:pPr>
        <w:jc w:val="center"/>
        <w:rPr>
          <w:rFonts w:ascii="Arial" w:hAnsi="Arial" w:cs="Arial"/>
          <w:b/>
          <w:snapToGrid w:val="0"/>
          <w:sz w:val="32"/>
        </w:rPr>
      </w:pPr>
    </w:p>
    <w:p w:rsidR="00385558" w:rsidRDefault="00385558" w:rsidP="00650291">
      <w:pPr>
        <w:pStyle w:val="Ttulo1"/>
        <w:ind w:left="714" w:hanging="357"/>
      </w:pPr>
      <w:bookmarkStart w:id="0" w:name="_Toc291344242"/>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bl>
    <w:p w:rsidR="00385558" w:rsidRDefault="00385558" w:rsidP="00385558">
      <w:pPr>
        <w:pStyle w:val="Body"/>
        <w:ind w:left="0"/>
        <w:rPr>
          <w:lang w:val="es-AR"/>
        </w:rPr>
      </w:pPr>
      <w:r>
        <w:rPr>
          <w:rFonts w:ascii="Arial" w:hAnsi="Arial" w:cs="Arial"/>
          <w:b/>
          <w:noProof/>
          <w:snapToGrid w:val="0"/>
        </w:rPr>
        <w:br w:type="page"/>
      </w:r>
    </w:p>
    <w:p w:rsidR="00385558" w:rsidRDefault="00385558" w:rsidP="001E1413">
      <w:pPr>
        <w:pStyle w:val="Ttulo1"/>
        <w:ind w:left="714" w:hanging="357"/>
      </w:pPr>
      <w:bookmarkStart w:id="1" w:name="_Toc291344243"/>
      <w:r>
        <w:lastRenderedPageBreak/>
        <w:t>Tabla de contenido</w:t>
      </w:r>
      <w:bookmarkEnd w:id="1"/>
    </w:p>
    <w:p w:rsidR="00385558" w:rsidRDefault="00385558" w:rsidP="00385558">
      <w:pPr>
        <w:rPr>
          <w:lang w:eastAsia="en-US"/>
        </w:rPr>
      </w:pPr>
    </w:p>
    <w:bookmarkStart w:id="2" w:name="_GoBack"/>
    <w:bookmarkEnd w:id="2"/>
    <w:p w:rsidR="00BA4A4C" w:rsidRDefault="00385558">
      <w:pPr>
        <w:pStyle w:val="TDC1"/>
        <w:tabs>
          <w:tab w:val="right" w:leader="dot" w:pos="8495"/>
        </w:tabs>
        <w:rPr>
          <w:rFonts w:asciiTheme="minorHAnsi" w:eastAsiaTheme="minorEastAsia" w:hAnsiTheme="minorHAnsi" w:cstheme="minorBidi"/>
          <w:noProof/>
          <w:lang w:val="es-AR" w:eastAsia="es-AR"/>
        </w:rPr>
      </w:pPr>
      <w:r>
        <w:rPr>
          <w:lang w:val="es-AR"/>
        </w:rPr>
        <w:fldChar w:fldCharType="begin"/>
      </w:r>
      <w:r>
        <w:rPr>
          <w:lang w:val="es-AR"/>
        </w:rPr>
        <w:instrText xml:space="preserve"> TOC \o "1-3" \h \z \u </w:instrText>
      </w:r>
      <w:r>
        <w:rPr>
          <w:lang w:val="es-AR"/>
        </w:rPr>
        <w:fldChar w:fldCharType="separate"/>
      </w:r>
      <w:hyperlink w:anchor="_Toc291344242" w:history="1">
        <w:r w:rsidR="00BA4A4C" w:rsidRPr="00630517">
          <w:rPr>
            <w:rStyle w:val="Hipervnculo"/>
            <w:noProof/>
          </w:rPr>
          <w:t>Historial de Revisión</w:t>
        </w:r>
        <w:r w:rsidR="00BA4A4C">
          <w:rPr>
            <w:noProof/>
            <w:webHidden/>
          </w:rPr>
          <w:tab/>
        </w:r>
        <w:r w:rsidR="00BA4A4C">
          <w:rPr>
            <w:noProof/>
            <w:webHidden/>
          </w:rPr>
          <w:fldChar w:fldCharType="begin"/>
        </w:r>
        <w:r w:rsidR="00BA4A4C">
          <w:rPr>
            <w:noProof/>
            <w:webHidden/>
          </w:rPr>
          <w:instrText xml:space="preserve"> PAGEREF _Toc291344242 \h </w:instrText>
        </w:r>
        <w:r w:rsidR="00BA4A4C">
          <w:rPr>
            <w:noProof/>
            <w:webHidden/>
          </w:rPr>
        </w:r>
        <w:r w:rsidR="00BA4A4C">
          <w:rPr>
            <w:noProof/>
            <w:webHidden/>
          </w:rPr>
          <w:fldChar w:fldCharType="separate"/>
        </w:r>
        <w:r w:rsidR="00BA4A4C">
          <w:rPr>
            <w:noProof/>
            <w:webHidden/>
          </w:rPr>
          <w:t>2</w:t>
        </w:r>
        <w:r w:rsidR="00BA4A4C">
          <w:rPr>
            <w:noProof/>
            <w:webHidden/>
          </w:rPr>
          <w:fldChar w:fldCharType="end"/>
        </w:r>
      </w:hyperlink>
    </w:p>
    <w:p w:rsidR="00BA4A4C" w:rsidRDefault="00BA4A4C">
      <w:pPr>
        <w:pStyle w:val="TDC1"/>
        <w:tabs>
          <w:tab w:val="right" w:leader="dot" w:pos="8495"/>
        </w:tabs>
        <w:rPr>
          <w:rFonts w:asciiTheme="minorHAnsi" w:eastAsiaTheme="minorEastAsia" w:hAnsiTheme="minorHAnsi" w:cstheme="minorBidi"/>
          <w:noProof/>
          <w:lang w:val="es-AR" w:eastAsia="es-AR"/>
        </w:rPr>
      </w:pPr>
      <w:hyperlink w:anchor="_Toc291344243" w:history="1">
        <w:r w:rsidRPr="00630517">
          <w:rPr>
            <w:rStyle w:val="Hipervnculo"/>
            <w:noProof/>
          </w:rPr>
          <w:t>Tabla de contenido</w:t>
        </w:r>
        <w:r>
          <w:rPr>
            <w:noProof/>
            <w:webHidden/>
          </w:rPr>
          <w:tab/>
        </w:r>
        <w:r>
          <w:rPr>
            <w:noProof/>
            <w:webHidden/>
          </w:rPr>
          <w:fldChar w:fldCharType="begin"/>
        </w:r>
        <w:r>
          <w:rPr>
            <w:noProof/>
            <w:webHidden/>
          </w:rPr>
          <w:instrText xml:space="preserve"> PAGEREF _Toc291344243 \h </w:instrText>
        </w:r>
        <w:r>
          <w:rPr>
            <w:noProof/>
            <w:webHidden/>
          </w:rPr>
        </w:r>
        <w:r>
          <w:rPr>
            <w:noProof/>
            <w:webHidden/>
          </w:rPr>
          <w:fldChar w:fldCharType="separate"/>
        </w:r>
        <w:r>
          <w:rPr>
            <w:noProof/>
            <w:webHidden/>
          </w:rPr>
          <w:t>3</w:t>
        </w:r>
        <w:r>
          <w:rPr>
            <w:noProof/>
            <w:webHidden/>
          </w:rPr>
          <w:fldChar w:fldCharType="end"/>
        </w:r>
      </w:hyperlink>
    </w:p>
    <w:p w:rsidR="00BA4A4C" w:rsidRDefault="00BA4A4C">
      <w:pPr>
        <w:pStyle w:val="TDC1"/>
        <w:tabs>
          <w:tab w:val="left" w:pos="1100"/>
          <w:tab w:val="right" w:leader="dot" w:pos="8495"/>
        </w:tabs>
        <w:rPr>
          <w:rFonts w:asciiTheme="minorHAnsi" w:eastAsiaTheme="minorEastAsia" w:hAnsiTheme="minorHAnsi" w:cstheme="minorBidi"/>
          <w:noProof/>
          <w:lang w:val="es-AR" w:eastAsia="es-AR"/>
        </w:rPr>
      </w:pPr>
      <w:hyperlink w:anchor="_Toc291344244" w:history="1">
        <w:r w:rsidRPr="00630517">
          <w:rPr>
            <w:rStyle w:val="Hipervnculo"/>
            <w:noProof/>
          </w:rPr>
          <w:t>1.</w:t>
        </w:r>
        <w:r>
          <w:rPr>
            <w:rFonts w:asciiTheme="minorHAnsi" w:eastAsiaTheme="minorEastAsia" w:hAnsiTheme="minorHAnsi" w:cstheme="minorBidi"/>
            <w:noProof/>
            <w:lang w:val="es-AR" w:eastAsia="es-AR"/>
          </w:rPr>
          <w:tab/>
        </w:r>
        <w:r w:rsidRPr="00630517">
          <w:rPr>
            <w:rStyle w:val="Hipervnculo"/>
            <w:noProof/>
          </w:rPr>
          <w:t>Introducción General</w:t>
        </w:r>
        <w:r>
          <w:rPr>
            <w:noProof/>
            <w:webHidden/>
          </w:rPr>
          <w:tab/>
        </w:r>
        <w:r>
          <w:rPr>
            <w:noProof/>
            <w:webHidden/>
          </w:rPr>
          <w:fldChar w:fldCharType="begin"/>
        </w:r>
        <w:r>
          <w:rPr>
            <w:noProof/>
            <w:webHidden/>
          </w:rPr>
          <w:instrText xml:space="preserve"> PAGEREF _Toc291344244 \h </w:instrText>
        </w:r>
        <w:r>
          <w:rPr>
            <w:noProof/>
            <w:webHidden/>
          </w:rPr>
        </w:r>
        <w:r>
          <w:rPr>
            <w:noProof/>
            <w:webHidden/>
          </w:rPr>
          <w:fldChar w:fldCharType="separate"/>
        </w:r>
        <w:r>
          <w:rPr>
            <w:noProof/>
            <w:webHidden/>
          </w:rPr>
          <w:t>5</w:t>
        </w:r>
        <w:r>
          <w:rPr>
            <w:noProof/>
            <w:webHidden/>
          </w:rPr>
          <w:fldChar w:fldCharType="end"/>
        </w:r>
      </w:hyperlink>
    </w:p>
    <w:p w:rsidR="00BA4A4C" w:rsidRDefault="00BA4A4C">
      <w:pPr>
        <w:pStyle w:val="TDC1"/>
        <w:tabs>
          <w:tab w:val="left" w:pos="1100"/>
          <w:tab w:val="right" w:leader="dot" w:pos="8495"/>
        </w:tabs>
        <w:rPr>
          <w:rFonts w:asciiTheme="minorHAnsi" w:eastAsiaTheme="minorEastAsia" w:hAnsiTheme="minorHAnsi" w:cstheme="minorBidi"/>
          <w:noProof/>
          <w:lang w:val="es-AR" w:eastAsia="es-AR"/>
        </w:rPr>
      </w:pPr>
      <w:hyperlink w:anchor="_Toc291344245" w:history="1">
        <w:r w:rsidRPr="00630517">
          <w:rPr>
            <w:rStyle w:val="Hipervnculo"/>
            <w:noProof/>
          </w:rPr>
          <w:t>2.</w:t>
        </w:r>
        <w:r>
          <w:rPr>
            <w:rFonts w:asciiTheme="minorHAnsi" w:eastAsiaTheme="minorEastAsia" w:hAnsiTheme="minorHAnsi" w:cstheme="minorBidi"/>
            <w:noProof/>
            <w:lang w:val="es-AR" w:eastAsia="es-AR"/>
          </w:rPr>
          <w:tab/>
        </w:r>
        <w:r w:rsidRPr="00630517">
          <w:rPr>
            <w:rStyle w:val="Hipervnculo"/>
            <w:noProof/>
          </w:rPr>
          <w:t>Introducción</w:t>
        </w:r>
        <w:r>
          <w:rPr>
            <w:noProof/>
            <w:webHidden/>
          </w:rPr>
          <w:tab/>
        </w:r>
        <w:r>
          <w:rPr>
            <w:noProof/>
            <w:webHidden/>
          </w:rPr>
          <w:fldChar w:fldCharType="begin"/>
        </w:r>
        <w:r>
          <w:rPr>
            <w:noProof/>
            <w:webHidden/>
          </w:rPr>
          <w:instrText xml:space="preserve"> PAGEREF _Toc291344245 \h </w:instrText>
        </w:r>
        <w:r>
          <w:rPr>
            <w:noProof/>
            <w:webHidden/>
          </w:rPr>
        </w:r>
        <w:r>
          <w:rPr>
            <w:noProof/>
            <w:webHidden/>
          </w:rPr>
          <w:fldChar w:fldCharType="separate"/>
        </w:r>
        <w:r>
          <w:rPr>
            <w:noProof/>
            <w:webHidden/>
          </w:rPr>
          <w:t>6</w:t>
        </w:r>
        <w:r>
          <w:rPr>
            <w:noProof/>
            <w:webHidden/>
          </w:rPr>
          <w:fldChar w:fldCharType="end"/>
        </w:r>
      </w:hyperlink>
    </w:p>
    <w:p w:rsidR="00BA4A4C" w:rsidRDefault="00BA4A4C">
      <w:pPr>
        <w:pStyle w:val="TDC1"/>
        <w:tabs>
          <w:tab w:val="left" w:pos="1100"/>
          <w:tab w:val="right" w:leader="dot" w:pos="8495"/>
        </w:tabs>
        <w:rPr>
          <w:rFonts w:asciiTheme="minorHAnsi" w:eastAsiaTheme="minorEastAsia" w:hAnsiTheme="minorHAnsi" w:cstheme="minorBidi"/>
          <w:noProof/>
          <w:lang w:val="es-AR" w:eastAsia="es-AR"/>
        </w:rPr>
      </w:pPr>
      <w:hyperlink w:anchor="_Toc291344246" w:history="1">
        <w:r w:rsidRPr="00630517">
          <w:rPr>
            <w:rStyle w:val="Hipervnculo"/>
            <w:noProof/>
          </w:rPr>
          <w:t>3.</w:t>
        </w:r>
        <w:r>
          <w:rPr>
            <w:rFonts w:asciiTheme="minorHAnsi" w:eastAsiaTheme="minorEastAsia" w:hAnsiTheme="minorHAnsi" w:cstheme="minorBidi"/>
            <w:noProof/>
            <w:lang w:val="es-AR" w:eastAsia="es-AR"/>
          </w:rPr>
          <w:tab/>
        </w:r>
        <w:r w:rsidRPr="00630517">
          <w:rPr>
            <w:rStyle w:val="Hipervnculo"/>
            <w:noProof/>
          </w:rPr>
          <w:t>Escuelas Pías</w:t>
        </w:r>
        <w:r>
          <w:rPr>
            <w:noProof/>
            <w:webHidden/>
          </w:rPr>
          <w:tab/>
        </w:r>
        <w:r>
          <w:rPr>
            <w:noProof/>
            <w:webHidden/>
          </w:rPr>
          <w:fldChar w:fldCharType="begin"/>
        </w:r>
        <w:r>
          <w:rPr>
            <w:noProof/>
            <w:webHidden/>
          </w:rPr>
          <w:instrText xml:space="preserve"> PAGEREF _Toc291344246 \h </w:instrText>
        </w:r>
        <w:r>
          <w:rPr>
            <w:noProof/>
            <w:webHidden/>
          </w:rPr>
        </w:r>
        <w:r>
          <w:rPr>
            <w:noProof/>
            <w:webHidden/>
          </w:rPr>
          <w:fldChar w:fldCharType="separate"/>
        </w:r>
        <w:r>
          <w:rPr>
            <w:noProof/>
            <w:webHidden/>
          </w:rPr>
          <w:t>7</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47" w:history="1">
        <w:r w:rsidRPr="00630517">
          <w:rPr>
            <w:rStyle w:val="Hipervnculo"/>
            <w:noProof/>
          </w:rPr>
          <w:t>Reseña histórica</w:t>
        </w:r>
        <w:r>
          <w:rPr>
            <w:noProof/>
            <w:webHidden/>
          </w:rPr>
          <w:tab/>
        </w:r>
        <w:r>
          <w:rPr>
            <w:noProof/>
            <w:webHidden/>
          </w:rPr>
          <w:fldChar w:fldCharType="begin"/>
        </w:r>
        <w:r>
          <w:rPr>
            <w:noProof/>
            <w:webHidden/>
          </w:rPr>
          <w:instrText xml:space="preserve"> PAGEREF _Toc291344247 \h </w:instrText>
        </w:r>
        <w:r>
          <w:rPr>
            <w:noProof/>
            <w:webHidden/>
          </w:rPr>
        </w:r>
        <w:r>
          <w:rPr>
            <w:noProof/>
            <w:webHidden/>
          </w:rPr>
          <w:fldChar w:fldCharType="separate"/>
        </w:r>
        <w:r>
          <w:rPr>
            <w:noProof/>
            <w:webHidden/>
          </w:rPr>
          <w:t>7</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48" w:history="1">
        <w:r w:rsidRPr="00630517">
          <w:rPr>
            <w:rStyle w:val="Hipervnculo"/>
            <w:noProof/>
          </w:rPr>
          <w:t>Localización</w:t>
        </w:r>
        <w:r>
          <w:rPr>
            <w:noProof/>
            <w:webHidden/>
          </w:rPr>
          <w:tab/>
        </w:r>
        <w:r>
          <w:rPr>
            <w:noProof/>
            <w:webHidden/>
          </w:rPr>
          <w:fldChar w:fldCharType="begin"/>
        </w:r>
        <w:r>
          <w:rPr>
            <w:noProof/>
            <w:webHidden/>
          </w:rPr>
          <w:instrText xml:space="preserve"> PAGEREF _Toc291344248 \h </w:instrText>
        </w:r>
        <w:r>
          <w:rPr>
            <w:noProof/>
            <w:webHidden/>
          </w:rPr>
        </w:r>
        <w:r>
          <w:rPr>
            <w:noProof/>
            <w:webHidden/>
          </w:rPr>
          <w:fldChar w:fldCharType="separate"/>
        </w:r>
        <w:r>
          <w:rPr>
            <w:noProof/>
            <w:webHidden/>
          </w:rPr>
          <w:t>7</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49" w:history="1">
        <w:r w:rsidRPr="00630517">
          <w:rPr>
            <w:rStyle w:val="Hipervnculo"/>
            <w:noProof/>
          </w:rPr>
          <w:t>Organigrama Funcional</w:t>
        </w:r>
        <w:r>
          <w:rPr>
            <w:noProof/>
            <w:webHidden/>
          </w:rPr>
          <w:tab/>
        </w:r>
        <w:r>
          <w:rPr>
            <w:noProof/>
            <w:webHidden/>
          </w:rPr>
          <w:fldChar w:fldCharType="begin"/>
        </w:r>
        <w:r>
          <w:rPr>
            <w:noProof/>
            <w:webHidden/>
          </w:rPr>
          <w:instrText xml:space="preserve"> PAGEREF _Toc291344249 \h </w:instrText>
        </w:r>
        <w:r>
          <w:rPr>
            <w:noProof/>
            <w:webHidden/>
          </w:rPr>
        </w:r>
        <w:r>
          <w:rPr>
            <w:noProof/>
            <w:webHidden/>
          </w:rPr>
          <w:fldChar w:fldCharType="separate"/>
        </w:r>
        <w:r>
          <w:rPr>
            <w:noProof/>
            <w:webHidden/>
          </w:rPr>
          <w:t>8</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50" w:history="1">
        <w:r w:rsidRPr="00630517">
          <w:rPr>
            <w:rStyle w:val="Hipervnculo"/>
            <w:noProof/>
          </w:rPr>
          <w:t>Descripción de Áreas</w:t>
        </w:r>
        <w:r>
          <w:rPr>
            <w:noProof/>
            <w:webHidden/>
          </w:rPr>
          <w:tab/>
        </w:r>
        <w:r>
          <w:rPr>
            <w:noProof/>
            <w:webHidden/>
          </w:rPr>
          <w:fldChar w:fldCharType="begin"/>
        </w:r>
        <w:r>
          <w:rPr>
            <w:noProof/>
            <w:webHidden/>
          </w:rPr>
          <w:instrText xml:space="preserve"> PAGEREF _Toc291344250 \h </w:instrText>
        </w:r>
        <w:r>
          <w:rPr>
            <w:noProof/>
            <w:webHidden/>
          </w:rPr>
        </w:r>
        <w:r>
          <w:rPr>
            <w:noProof/>
            <w:webHidden/>
          </w:rPr>
          <w:fldChar w:fldCharType="separate"/>
        </w:r>
        <w:r>
          <w:rPr>
            <w:noProof/>
            <w:webHidden/>
          </w:rPr>
          <w:t>9</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51" w:history="1">
        <w:r w:rsidRPr="00630517">
          <w:rPr>
            <w:rStyle w:val="Hipervnculo"/>
            <w:noProof/>
          </w:rPr>
          <w:t>Rector</w:t>
        </w:r>
        <w:r>
          <w:rPr>
            <w:noProof/>
            <w:webHidden/>
          </w:rPr>
          <w:tab/>
        </w:r>
        <w:r>
          <w:rPr>
            <w:noProof/>
            <w:webHidden/>
          </w:rPr>
          <w:fldChar w:fldCharType="begin"/>
        </w:r>
        <w:r>
          <w:rPr>
            <w:noProof/>
            <w:webHidden/>
          </w:rPr>
          <w:instrText xml:space="preserve"> PAGEREF _Toc291344251 \h </w:instrText>
        </w:r>
        <w:r>
          <w:rPr>
            <w:noProof/>
            <w:webHidden/>
          </w:rPr>
        </w:r>
        <w:r>
          <w:rPr>
            <w:noProof/>
            <w:webHidden/>
          </w:rPr>
          <w:fldChar w:fldCharType="separate"/>
        </w:r>
        <w:r>
          <w:rPr>
            <w:noProof/>
            <w:webHidden/>
          </w:rPr>
          <w:t>9</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52" w:history="1">
        <w:r w:rsidRPr="00630517">
          <w:rPr>
            <w:rStyle w:val="Hipervnculo"/>
            <w:noProof/>
          </w:rPr>
          <w:t>Equipo directivo</w:t>
        </w:r>
        <w:r>
          <w:rPr>
            <w:noProof/>
            <w:webHidden/>
          </w:rPr>
          <w:tab/>
        </w:r>
        <w:r>
          <w:rPr>
            <w:noProof/>
            <w:webHidden/>
          </w:rPr>
          <w:fldChar w:fldCharType="begin"/>
        </w:r>
        <w:r>
          <w:rPr>
            <w:noProof/>
            <w:webHidden/>
          </w:rPr>
          <w:instrText xml:space="preserve"> PAGEREF _Toc291344252 \h </w:instrText>
        </w:r>
        <w:r>
          <w:rPr>
            <w:noProof/>
            <w:webHidden/>
          </w:rPr>
        </w:r>
        <w:r>
          <w:rPr>
            <w:noProof/>
            <w:webHidden/>
          </w:rPr>
          <w:fldChar w:fldCharType="separate"/>
        </w:r>
        <w:r>
          <w:rPr>
            <w:noProof/>
            <w:webHidden/>
          </w:rPr>
          <w:t>9</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53" w:history="1">
        <w:r w:rsidRPr="00630517">
          <w:rPr>
            <w:rStyle w:val="Hipervnculo"/>
            <w:noProof/>
          </w:rPr>
          <w:t>Administración:</w:t>
        </w:r>
        <w:r>
          <w:rPr>
            <w:noProof/>
            <w:webHidden/>
          </w:rPr>
          <w:tab/>
        </w:r>
        <w:r>
          <w:rPr>
            <w:noProof/>
            <w:webHidden/>
          </w:rPr>
          <w:fldChar w:fldCharType="begin"/>
        </w:r>
        <w:r>
          <w:rPr>
            <w:noProof/>
            <w:webHidden/>
          </w:rPr>
          <w:instrText xml:space="preserve"> PAGEREF _Toc291344253 \h </w:instrText>
        </w:r>
        <w:r>
          <w:rPr>
            <w:noProof/>
            <w:webHidden/>
          </w:rPr>
        </w:r>
        <w:r>
          <w:rPr>
            <w:noProof/>
            <w:webHidden/>
          </w:rPr>
          <w:fldChar w:fldCharType="separate"/>
        </w:r>
        <w:r>
          <w:rPr>
            <w:noProof/>
            <w:webHidden/>
          </w:rPr>
          <w:t>9</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54" w:history="1">
        <w:r w:rsidRPr="00630517">
          <w:rPr>
            <w:rStyle w:val="Hipervnculo"/>
            <w:noProof/>
          </w:rPr>
          <w:t>Maestranza</w:t>
        </w:r>
        <w:r>
          <w:rPr>
            <w:noProof/>
            <w:webHidden/>
          </w:rPr>
          <w:tab/>
        </w:r>
        <w:r>
          <w:rPr>
            <w:noProof/>
            <w:webHidden/>
          </w:rPr>
          <w:fldChar w:fldCharType="begin"/>
        </w:r>
        <w:r>
          <w:rPr>
            <w:noProof/>
            <w:webHidden/>
          </w:rPr>
          <w:instrText xml:space="preserve"> PAGEREF _Toc291344254 \h </w:instrText>
        </w:r>
        <w:r>
          <w:rPr>
            <w:noProof/>
            <w:webHidden/>
          </w:rPr>
        </w:r>
        <w:r>
          <w:rPr>
            <w:noProof/>
            <w:webHidden/>
          </w:rPr>
          <w:fldChar w:fldCharType="separate"/>
        </w:r>
        <w:r>
          <w:rPr>
            <w:noProof/>
            <w:webHidden/>
          </w:rPr>
          <w:t>9</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55" w:history="1">
        <w:r w:rsidRPr="00630517">
          <w:rPr>
            <w:rStyle w:val="Hipervnculo"/>
            <w:noProof/>
          </w:rPr>
          <w:t>Departamento de Profesores</w:t>
        </w:r>
        <w:r>
          <w:rPr>
            <w:noProof/>
            <w:webHidden/>
          </w:rPr>
          <w:tab/>
        </w:r>
        <w:r>
          <w:rPr>
            <w:noProof/>
            <w:webHidden/>
          </w:rPr>
          <w:fldChar w:fldCharType="begin"/>
        </w:r>
        <w:r>
          <w:rPr>
            <w:noProof/>
            <w:webHidden/>
          </w:rPr>
          <w:instrText xml:space="preserve"> PAGEREF _Toc291344255 \h </w:instrText>
        </w:r>
        <w:r>
          <w:rPr>
            <w:noProof/>
            <w:webHidden/>
          </w:rPr>
        </w:r>
        <w:r>
          <w:rPr>
            <w:noProof/>
            <w:webHidden/>
          </w:rPr>
          <w:fldChar w:fldCharType="separate"/>
        </w:r>
        <w:r>
          <w:rPr>
            <w:noProof/>
            <w:webHidden/>
          </w:rPr>
          <w:t>9</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56" w:history="1">
        <w:r w:rsidRPr="00630517">
          <w:rPr>
            <w:rStyle w:val="Hipervnculo"/>
            <w:noProof/>
          </w:rPr>
          <w:t>Preceptoría</w:t>
        </w:r>
        <w:r>
          <w:rPr>
            <w:noProof/>
            <w:webHidden/>
          </w:rPr>
          <w:tab/>
        </w:r>
        <w:r>
          <w:rPr>
            <w:noProof/>
            <w:webHidden/>
          </w:rPr>
          <w:fldChar w:fldCharType="begin"/>
        </w:r>
        <w:r>
          <w:rPr>
            <w:noProof/>
            <w:webHidden/>
          </w:rPr>
          <w:instrText xml:space="preserve"> PAGEREF _Toc291344256 \h </w:instrText>
        </w:r>
        <w:r>
          <w:rPr>
            <w:noProof/>
            <w:webHidden/>
          </w:rPr>
        </w:r>
        <w:r>
          <w:rPr>
            <w:noProof/>
            <w:webHidden/>
          </w:rPr>
          <w:fldChar w:fldCharType="separate"/>
        </w:r>
        <w:r>
          <w:rPr>
            <w:noProof/>
            <w:webHidden/>
          </w:rPr>
          <w:t>9</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57" w:history="1">
        <w:r w:rsidRPr="00630517">
          <w:rPr>
            <w:rStyle w:val="Hipervnculo"/>
            <w:noProof/>
          </w:rPr>
          <w:t>Biblioteca</w:t>
        </w:r>
        <w:r>
          <w:rPr>
            <w:noProof/>
            <w:webHidden/>
          </w:rPr>
          <w:tab/>
        </w:r>
        <w:r>
          <w:rPr>
            <w:noProof/>
            <w:webHidden/>
          </w:rPr>
          <w:fldChar w:fldCharType="begin"/>
        </w:r>
        <w:r>
          <w:rPr>
            <w:noProof/>
            <w:webHidden/>
          </w:rPr>
          <w:instrText xml:space="preserve"> PAGEREF _Toc291344257 \h </w:instrText>
        </w:r>
        <w:r>
          <w:rPr>
            <w:noProof/>
            <w:webHidden/>
          </w:rPr>
        </w:r>
        <w:r>
          <w:rPr>
            <w:noProof/>
            <w:webHidden/>
          </w:rPr>
          <w:fldChar w:fldCharType="separate"/>
        </w:r>
        <w:r>
          <w:rPr>
            <w:noProof/>
            <w:webHidden/>
          </w:rPr>
          <w:t>9</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58" w:history="1">
        <w:r w:rsidRPr="00630517">
          <w:rPr>
            <w:rStyle w:val="Hipervnculo"/>
            <w:noProof/>
          </w:rPr>
          <w:t>Gabinete Psicopedagógico</w:t>
        </w:r>
        <w:r>
          <w:rPr>
            <w:noProof/>
            <w:webHidden/>
          </w:rPr>
          <w:tab/>
        </w:r>
        <w:r>
          <w:rPr>
            <w:noProof/>
            <w:webHidden/>
          </w:rPr>
          <w:fldChar w:fldCharType="begin"/>
        </w:r>
        <w:r>
          <w:rPr>
            <w:noProof/>
            <w:webHidden/>
          </w:rPr>
          <w:instrText xml:space="preserve"> PAGEREF _Toc291344258 \h </w:instrText>
        </w:r>
        <w:r>
          <w:rPr>
            <w:noProof/>
            <w:webHidden/>
          </w:rPr>
        </w:r>
        <w:r>
          <w:rPr>
            <w:noProof/>
            <w:webHidden/>
          </w:rPr>
          <w:fldChar w:fldCharType="separate"/>
        </w:r>
        <w:r>
          <w:rPr>
            <w:noProof/>
            <w:webHidden/>
          </w:rPr>
          <w:t>9</w:t>
        </w:r>
        <w:r>
          <w:rPr>
            <w:noProof/>
            <w:webHidden/>
          </w:rPr>
          <w:fldChar w:fldCharType="end"/>
        </w:r>
      </w:hyperlink>
    </w:p>
    <w:p w:rsidR="00BA4A4C" w:rsidRDefault="00BA4A4C">
      <w:pPr>
        <w:pStyle w:val="TDC1"/>
        <w:tabs>
          <w:tab w:val="left" w:pos="1100"/>
          <w:tab w:val="right" w:leader="dot" w:pos="8495"/>
        </w:tabs>
        <w:rPr>
          <w:rFonts w:asciiTheme="minorHAnsi" w:eastAsiaTheme="minorEastAsia" w:hAnsiTheme="minorHAnsi" w:cstheme="minorBidi"/>
          <w:noProof/>
          <w:lang w:val="es-AR" w:eastAsia="es-AR"/>
        </w:rPr>
      </w:pPr>
      <w:hyperlink w:anchor="_Toc291344259" w:history="1">
        <w:r w:rsidRPr="00630517">
          <w:rPr>
            <w:rStyle w:val="Hipervnculo"/>
            <w:noProof/>
          </w:rPr>
          <w:t>4.</w:t>
        </w:r>
        <w:r>
          <w:rPr>
            <w:rFonts w:asciiTheme="minorHAnsi" w:eastAsiaTheme="minorEastAsia" w:hAnsiTheme="minorHAnsi" w:cstheme="minorBidi"/>
            <w:noProof/>
            <w:lang w:val="es-AR" w:eastAsia="es-AR"/>
          </w:rPr>
          <w:tab/>
        </w:r>
        <w:r w:rsidRPr="00630517">
          <w:rPr>
            <w:rStyle w:val="Hipervnculo"/>
            <w:noProof/>
          </w:rPr>
          <w:t>Antecedentes De Desarrollos</w:t>
        </w:r>
        <w:r>
          <w:rPr>
            <w:noProof/>
            <w:webHidden/>
          </w:rPr>
          <w:tab/>
        </w:r>
        <w:r>
          <w:rPr>
            <w:noProof/>
            <w:webHidden/>
          </w:rPr>
          <w:fldChar w:fldCharType="begin"/>
        </w:r>
        <w:r>
          <w:rPr>
            <w:noProof/>
            <w:webHidden/>
          </w:rPr>
          <w:instrText xml:space="preserve"> PAGEREF _Toc291344259 \h </w:instrText>
        </w:r>
        <w:r>
          <w:rPr>
            <w:noProof/>
            <w:webHidden/>
          </w:rPr>
        </w:r>
        <w:r>
          <w:rPr>
            <w:noProof/>
            <w:webHidden/>
          </w:rPr>
          <w:fldChar w:fldCharType="separate"/>
        </w:r>
        <w:r>
          <w:rPr>
            <w:noProof/>
            <w:webHidden/>
          </w:rPr>
          <w:t>11</w:t>
        </w:r>
        <w:r>
          <w:rPr>
            <w:noProof/>
            <w:webHidden/>
          </w:rPr>
          <w:fldChar w:fldCharType="end"/>
        </w:r>
      </w:hyperlink>
    </w:p>
    <w:p w:rsidR="00BA4A4C" w:rsidRDefault="00BA4A4C">
      <w:pPr>
        <w:pStyle w:val="TDC1"/>
        <w:tabs>
          <w:tab w:val="left" w:pos="1100"/>
          <w:tab w:val="right" w:leader="dot" w:pos="8495"/>
        </w:tabs>
        <w:rPr>
          <w:rFonts w:asciiTheme="minorHAnsi" w:eastAsiaTheme="minorEastAsia" w:hAnsiTheme="minorHAnsi" w:cstheme="minorBidi"/>
          <w:noProof/>
          <w:lang w:val="es-AR" w:eastAsia="es-AR"/>
        </w:rPr>
      </w:pPr>
      <w:hyperlink w:anchor="_Toc291344260" w:history="1">
        <w:r w:rsidRPr="00630517">
          <w:rPr>
            <w:rStyle w:val="Hipervnculo"/>
            <w:noProof/>
          </w:rPr>
          <w:t>5.</w:t>
        </w:r>
        <w:r>
          <w:rPr>
            <w:rFonts w:asciiTheme="minorHAnsi" w:eastAsiaTheme="minorEastAsia" w:hAnsiTheme="minorHAnsi" w:cstheme="minorBidi"/>
            <w:noProof/>
            <w:lang w:val="es-AR" w:eastAsia="es-AR"/>
          </w:rPr>
          <w:tab/>
        </w:r>
        <w:r w:rsidRPr="00630517">
          <w:rPr>
            <w:rStyle w:val="Hipervnculo"/>
            <w:noProof/>
          </w:rPr>
          <w:t>Recursos Informáticos Existentes</w:t>
        </w:r>
        <w:r>
          <w:rPr>
            <w:noProof/>
            <w:webHidden/>
          </w:rPr>
          <w:tab/>
        </w:r>
        <w:r>
          <w:rPr>
            <w:noProof/>
            <w:webHidden/>
          </w:rPr>
          <w:fldChar w:fldCharType="begin"/>
        </w:r>
        <w:r>
          <w:rPr>
            <w:noProof/>
            <w:webHidden/>
          </w:rPr>
          <w:instrText xml:space="preserve"> PAGEREF _Toc291344260 \h </w:instrText>
        </w:r>
        <w:r>
          <w:rPr>
            <w:noProof/>
            <w:webHidden/>
          </w:rPr>
        </w:r>
        <w:r>
          <w:rPr>
            <w:noProof/>
            <w:webHidden/>
          </w:rPr>
          <w:fldChar w:fldCharType="separate"/>
        </w:r>
        <w:r>
          <w:rPr>
            <w:noProof/>
            <w:webHidden/>
          </w:rPr>
          <w:t>12</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61" w:history="1">
        <w:r w:rsidRPr="00630517">
          <w:rPr>
            <w:rStyle w:val="Hipervnculo"/>
            <w:noProof/>
          </w:rPr>
          <w:t>Hardware</w:t>
        </w:r>
        <w:r>
          <w:rPr>
            <w:noProof/>
            <w:webHidden/>
          </w:rPr>
          <w:tab/>
        </w:r>
        <w:r>
          <w:rPr>
            <w:noProof/>
            <w:webHidden/>
          </w:rPr>
          <w:fldChar w:fldCharType="begin"/>
        </w:r>
        <w:r>
          <w:rPr>
            <w:noProof/>
            <w:webHidden/>
          </w:rPr>
          <w:instrText xml:space="preserve"> PAGEREF _Toc291344261 \h </w:instrText>
        </w:r>
        <w:r>
          <w:rPr>
            <w:noProof/>
            <w:webHidden/>
          </w:rPr>
        </w:r>
        <w:r>
          <w:rPr>
            <w:noProof/>
            <w:webHidden/>
          </w:rPr>
          <w:fldChar w:fldCharType="separate"/>
        </w:r>
        <w:r>
          <w:rPr>
            <w:noProof/>
            <w:webHidden/>
          </w:rPr>
          <w:t>12</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62" w:history="1">
        <w:r w:rsidRPr="00630517">
          <w:rPr>
            <w:rStyle w:val="Hipervnculo"/>
            <w:noProof/>
          </w:rPr>
          <w:t>Software</w:t>
        </w:r>
        <w:r>
          <w:rPr>
            <w:noProof/>
            <w:webHidden/>
          </w:rPr>
          <w:tab/>
        </w:r>
        <w:r>
          <w:rPr>
            <w:noProof/>
            <w:webHidden/>
          </w:rPr>
          <w:fldChar w:fldCharType="begin"/>
        </w:r>
        <w:r>
          <w:rPr>
            <w:noProof/>
            <w:webHidden/>
          </w:rPr>
          <w:instrText xml:space="preserve"> PAGEREF _Toc291344262 \h </w:instrText>
        </w:r>
        <w:r>
          <w:rPr>
            <w:noProof/>
            <w:webHidden/>
          </w:rPr>
        </w:r>
        <w:r>
          <w:rPr>
            <w:noProof/>
            <w:webHidden/>
          </w:rPr>
          <w:fldChar w:fldCharType="separate"/>
        </w:r>
        <w:r>
          <w:rPr>
            <w:noProof/>
            <w:webHidden/>
          </w:rPr>
          <w:t>13</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63" w:history="1">
        <w:r w:rsidRPr="00630517">
          <w:rPr>
            <w:rStyle w:val="Hipervnculo"/>
            <w:noProof/>
          </w:rPr>
          <w:t>Comunicación</w:t>
        </w:r>
        <w:r>
          <w:rPr>
            <w:noProof/>
            <w:webHidden/>
          </w:rPr>
          <w:tab/>
        </w:r>
        <w:r>
          <w:rPr>
            <w:noProof/>
            <w:webHidden/>
          </w:rPr>
          <w:fldChar w:fldCharType="begin"/>
        </w:r>
        <w:r>
          <w:rPr>
            <w:noProof/>
            <w:webHidden/>
          </w:rPr>
          <w:instrText xml:space="preserve"> PAGEREF _Toc291344263 \h </w:instrText>
        </w:r>
        <w:r>
          <w:rPr>
            <w:noProof/>
            <w:webHidden/>
          </w:rPr>
        </w:r>
        <w:r>
          <w:rPr>
            <w:noProof/>
            <w:webHidden/>
          </w:rPr>
          <w:fldChar w:fldCharType="separate"/>
        </w:r>
        <w:r>
          <w:rPr>
            <w:noProof/>
            <w:webHidden/>
          </w:rPr>
          <w:t>13</w:t>
        </w:r>
        <w:r>
          <w:rPr>
            <w:noProof/>
            <w:webHidden/>
          </w:rPr>
          <w:fldChar w:fldCharType="end"/>
        </w:r>
      </w:hyperlink>
    </w:p>
    <w:p w:rsidR="00BA4A4C" w:rsidRDefault="00BA4A4C">
      <w:pPr>
        <w:pStyle w:val="TDC1"/>
        <w:tabs>
          <w:tab w:val="left" w:pos="1100"/>
          <w:tab w:val="right" w:leader="dot" w:pos="8495"/>
        </w:tabs>
        <w:rPr>
          <w:rFonts w:asciiTheme="minorHAnsi" w:eastAsiaTheme="minorEastAsia" w:hAnsiTheme="minorHAnsi" w:cstheme="minorBidi"/>
          <w:noProof/>
          <w:lang w:val="es-AR" w:eastAsia="es-AR"/>
        </w:rPr>
      </w:pPr>
      <w:hyperlink w:anchor="_Toc291344264" w:history="1">
        <w:r w:rsidRPr="00630517">
          <w:rPr>
            <w:rStyle w:val="Hipervnculo"/>
            <w:noProof/>
          </w:rPr>
          <w:t>6.</w:t>
        </w:r>
        <w:r>
          <w:rPr>
            <w:rFonts w:asciiTheme="minorHAnsi" w:eastAsiaTheme="minorEastAsia" w:hAnsiTheme="minorHAnsi" w:cstheme="minorBidi"/>
            <w:noProof/>
            <w:lang w:val="es-AR" w:eastAsia="es-AR"/>
          </w:rPr>
          <w:tab/>
        </w:r>
        <w:r w:rsidRPr="00630517">
          <w:rPr>
            <w:rStyle w:val="Hipervnculo"/>
            <w:noProof/>
          </w:rPr>
          <w:t>Diagnóstico</w:t>
        </w:r>
        <w:r>
          <w:rPr>
            <w:noProof/>
            <w:webHidden/>
          </w:rPr>
          <w:tab/>
        </w:r>
        <w:r>
          <w:rPr>
            <w:noProof/>
            <w:webHidden/>
          </w:rPr>
          <w:fldChar w:fldCharType="begin"/>
        </w:r>
        <w:r>
          <w:rPr>
            <w:noProof/>
            <w:webHidden/>
          </w:rPr>
          <w:instrText xml:space="preserve"> PAGEREF _Toc291344264 \h </w:instrText>
        </w:r>
        <w:r>
          <w:rPr>
            <w:noProof/>
            <w:webHidden/>
          </w:rPr>
        </w:r>
        <w:r>
          <w:rPr>
            <w:noProof/>
            <w:webHidden/>
          </w:rPr>
          <w:fldChar w:fldCharType="separate"/>
        </w:r>
        <w:r>
          <w:rPr>
            <w:noProof/>
            <w:webHidden/>
          </w:rPr>
          <w:t>14</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65" w:history="1">
        <w:r w:rsidRPr="00630517">
          <w:rPr>
            <w:rStyle w:val="Hipervnculo"/>
            <w:noProof/>
            <w:lang w:eastAsia="es-ES"/>
          </w:rPr>
          <w:t>Necesidades, propuestas y oportunidades de Mejora</w:t>
        </w:r>
        <w:r>
          <w:rPr>
            <w:noProof/>
            <w:webHidden/>
          </w:rPr>
          <w:tab/>
        </w:r>
        <w:r>
          <w:rPr>
            <w:noProof/>
            <w:webHidden/>
          </w:rPr>
          <w:fldChar w:fldCharType="begin"/>
        </w:r>
        <w:r>
          <w:rPr>
            <w:noProof/>
            <w:webHidden/>
          </w:rPr>
          <w:instrText xml:space="preserve"> PAGEREF _Toc291344265 \h </w:instrText>
        </w:r>
        <w:r>
          <w:rPr>
            <w:noProof/>
            <w:webHidden/>
          </w:rPr>
        </w:r>
        <w:r>
          <w:rPr>
            <w:noProof/>
            <w:webHidden/>
          </w:rPr>
          <w:fldChar w:fldCharType="separate"/>
        </w:r>
        <w:r>
          <w:rPr>
            <w:noProof/>
            <w:webHidden/>
          </w:rPr>
          <w:t>14</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66" w:history="1">
        <w:r w:rsidRPr="00630517">
          <w:rPr>
            <w:rStyle w:val="Hipervnculo"/>
            <w:noProof/>
            <w:lang w:eastAsia="es-ES"/>
          </w:rPr>
          <w:t>Requisitos Funcionales</w:t>
        </w:r>
        <w:r>
          <w:rPr>
            <w:noProof/>
            <w:webHidden/>
          </w:rPr>
          <w:tab/>
        </w:r>
        <w:r>
          <w:rPr>
            <w:noProof/>
            <w:webHidden/>
          </w:rPr>
          <w:fldChar w:fldCharType="begin"/>
        </w:r>
        <w:r>
          <w:rPr>
            <w:noProof/>
            <w:webHidden/>
          </w:rPr>
          <w:instrText xml:space="preserve"> PAGEREF _Toc291344266 \h </w:instrText>
        </w:r>
        <w:r>
          <w:rPr>
            <w:noProof/>
            <w:webHidden/>
          </w:rPr>
        </w:r>
        <w:r>
          <w:rPr>
            <w:noProof/>
            <w:webHidden/>
          </w:rPr>
          <w:fldChar w:fldCharType="separate"/>
        </w:r>
        <w:r>
          <w:rPr>
            <w:noProof/>
            <w:webHidden/>
          </w:rPr>
          <w:t>14</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67" w:history="1">
        <w:r w:rsidRPr="00630517">
          <w:rPr>
            <w:rStyle w:val="Hipervnculo"/>
            <w:noProof/>
            <w:lang w:eastAsia="es-ES"/>
          </w:rPr>
          <w:t>Requisitos No Funcionales</w:t>
        </w:r>
        <w:r>
          <w:rPr>
            <w:noProof/>
            <w:webHidden/>
          </w:rPr>
          <w:tab/>
        </w:r>
        <w:r>
          <w:rPr>
            <w:noProof/>
            <w:webHidden/>
          </w:rPr>
          <w:fldChar w:fldCharType="begin"/>
        </w:r>
        <w:r>
          <w:rPr>
            <w:noProof/>
            <w:webHidden/>
          </w:rPr>
          <w:instrText xml:space="preserve"> PAGEREF _Toc291344267 \h </w:instrText>
        </w:r>
        <w:r>
          <w:rPr>
            <w:noProof/>
            <w:webHidden/>
          </w:rPr>
        </w:r>
        <w:r>
          <w:rPr>
            <w:noProof/>
            <w:webHidden/>
          </w:rPr>
          <w:fldChar w:fldCharType="separate"/>
        </w:r>
        <w:r>
          <w:rPr>
            <w:noProof/>
            <w:webHidden/>
          </w:rPr>
          <w:t>16</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68" w:history="1">
        <w:r w:rsidRPr="00630517">
          <w:rPr>
            <w:rStyle w:val="Hipervnculo"/>
            <w:noProof/>
          </w:rPr>
          <w:t>Restricciones</w:t>
        </w:r>
        <w:r>
          <w:rPr>
            <w:noProof/>
            <w:webHidden/>
          </w:rPr>
          <w:tab/>
        </w:r>
        <w:r>
          <w:rPr>
            <w:noProof/>
            <w:webHidden/>
          </w:rPr>
          <w:fldChar w:fldCharType="begin"/>
        </w:r>
        <w:r>
          <w:rPr>
            <w:noProof/>
            <w:webHidden/>
          </w:rPr>
          <w:instrText xml:space="preserve"> PAGEREF _Toc291344268 \h </w:instrText>
        </w:r>
        <w:r>
          <w:rPr>
            <w:noProof/>
            <w:webHidden/>
          </w:rPr>
        </w:r>
        <w:r>
          <w:rPr>
            <w:noProof/>
            <w:webHidden/>
          </w:rPr>
          <w:fldChar w:fldCharType="separate"/>
        </w:r>
        <w:r>
          <w:rPr>
            <w:noProof/>
            <w:webHidden/>
          </w:rPr>
          <w:t>16</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69" w:history="1">
        <w:r w:rsidRPr="00630517">
          <w:rPr>
            <w:rStyle w:val="Hipervnculo"/>
            <w:noProof/>
          </w:rPr>
          <w:t>Supuestos</w:t>
        </w:r>
        <w:r>
          <w:rPr>
            <w:noProof/>
            <w:webHidden/>
          </w:rPr>
          <w:tab/>
        </w:r>
        <w:r>
          <w:rPr>
            <w:noProof/>
            <w:webHidden/>
          </w:rPr>
          <w:fldChar w:fldCharType="begin"/>
        </w:r>
        <w:r>
          <w:rPr>
            <w:noProof/>
            <w:webHidden/>
          </w:rPr>
          <w:instrText xml:space="preserve"> PAGEREF _Toc291344269 \h </w:instrText>
        </w:r>
        <w:r>
          <w:rPr>
            <w:noProof/>
            <w:webHidden/>
          </w:rPr>
        </w:r>
        <w:r>
          <w:rPr>
            <w:noProof/>
            <w:webHidden/>
          </w:rPr>
          <w:fldChar w:fldCharType="separate"/>
        </w:r>
        <w:r>
          <w:rPr>
            <w:noProof/>
            <w:webHidden/>
          </w:rPr>
          <w:t>16</w:t>
        </w:r>
        <w:r>
          <w:rPr>
            <w:noProof/>
            <w:webHidden/>
          </w:rPr>
          <w:fldChar w:fldCharType="end"/>
        </w:r>
      </w:hyperlink>
    </w:p>
    <w:p w:rsidR="00BA4A4C" w:rsidRDefault="00BA4A4C">
      <w:pPr>
        <w:pStyle w:val="TDC1"/>
        <w:tabs>
          <w:tab w:val="left" w:pos="1100"/>
          <w:tab w:val="right" w:leader="dot" w:pos="8495"/>
        </w:tabs>
        <w:rPr>
          <w:rFonts w:asciiTheme="minorHAnsi" w:eastAsiaTheme="minorEastAsia" w:hAnsiTheme="minorHAnsi" w:cstheme="minorBidi"/>
          <w:noProof/>
          <w:lang w:val="es-AR" w:eastAsia="es-AR"/>
        </w:rPr>
      </w:pPr>
      <w:hyperlink w:anchor="_Toc291344270" w:history="1">
        <w:r w:rsidRPr="00630517">
          <w:rPr>
            <w:rStyle w:val="Hipervnculo"/>
            <w:noProof/>
          </w:rPr>
          <w:t>7.</w:t>
        </w:r>
        <w:r>
          <w:rPr>
            <w:rFonts w:asciiTheme="minorHAnsi" w:eastAsiaTheme="minorEastAsia" w:hAnsiTheme="minorHAnsi" w:cstheme="minorBidi"/>
            <w:noProof/>
            <w:lang w:val="es-AR" w:eastAsia="es-AR"/>
          </w:rPr>
          <w:tab/>
        </w:r>
        <w:r w:rsidRPr="00630517">
          <w:rPr>
            <w:rStyle w:val="Hipervnculo"/>
            <w:noProof/>
          </w:rPr>
          <w:t>Propuesta Del Producto</w:t>
        </w:r>
        <w:r>
          <w:rPr>
            <w:noProof/>
            <w:webHidden/>
          </w:rPr>
          <w:tab/>
        </w:r>
        <w:r>
          <w:rPr>
            <w:noProof/>
            <w:webHidden/>
          </w:rPr>
          <w:fldChar w:fldCharType="begin"/>
        </w:r>
        <w:r>
          <w:rPr>
            <w:noProof/>
            <w:webHidden/>
          </w:rPr>
          <w:instrText xml:space="preserve"> PAGEREF _Toc291344270 \h </w:instrText>
        </w:r>
        <w:r>
          <w:rPr>
            <w:noProof/>
            <w:webHidden/>
          </w:rPr>
        </w:r>
        <w:r>
          <w:rPr>
            <w:noProof/>
            <w:webHidden/>
          </w:rPr>
          <w:fldChar w:fldCharType="separate"/>
        </w:r>
        <w:r>
          <w:rPr>
            <w:noProof/>
            <w:webHidden/>
          </w:rPr>
          <w:t>17</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71" w:history="1">
        <w:r w:rsidRPr="00630517">
          <w:rPr>
            <w:rStyle w:val="Hipervnculo"/>
            <w:noProof/>
          </w:rPr>
          <w:t>Objetivo</w:t>
        </w:r>
        <w:r>
          <w:rPr>
            <w:noProof/>
            <w:webHidden/>
          </w:rPr>
          <w:tab/>
        </w:r>
        <w:r>
          <w:rPr>
            <w:noProof/>
            <w:webHidden/>
          </w:rPr>
          <w:fldChar w:fldCharType="begin"/>
        </w:r>
        <w:r>
          <w:rPr>
            <w:noProof/>
            <w:webHidden/>
          </w:rPr>
          <w:instrText xml:space="preserve"> PAGEREF _Toc291344271 \h </w:instrText>
        </w:r>
        <w:r>
          <w:rPr>
            <w:noProof/>
            <w:webHidden/>
          </w:rPr>
        </w:r>
        <w:r>
          <w:rPr>
            <w:noProof/>
            <w:webHidden/>
          </w:rPr>
          <w:fldChar w:fldCharType="separate"/>
        </w:r>
        <w:r>
          <w:rPr>
            <w:noProof/>
            <w:webHidden/>
          </w:rPr>
          <w:t>17</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72" w:history="1">
        <w:r w:rsidRPr="00630517">
          <w:rPr>
            <w:rStyle w:val="Hipervnculo"/>
            <w:noProof/>
          </w:rPr>
          <w:t>Límites</w:t>
        </w:r>
        <w:r>
          <w:rPr>
            <w:noProof/>
            <w:webHidden/>
          </w:rPr>
          <w:tab/>
        </w:r>
        <w:r>
          <w:rPr>
            <w:noProof/>
            <w:webHidden/>
          </w:rPr>
          <w:fldChar w:fldCharType="begin"/>
        </w:r>
        <w:r>
          <w:rPr>
            <w:noProof/>
            <w:webHidden/>
          </w:rPr>
          <w:instrText xml:space="preserve"> PAGEREF _Toc291344272 \h </w:instrText>
        </w:r>
        <w:r>
          <w:rPr>
            <w:noProof/>
            <w:webHidden/>
          </w:rPr>
        </w:r>
        <w:r>
          <w:rPr>
            <w:noProof/>
            <w:webHidden/>
          </w:rPr>
          <w:fldChar w:fldCharType="separate"/>
        </w:r>
        <w:r>
          <w:rPr>
            <w:noProof/>
            <w:webHidden/>
          </w:rPr>
          <w:t>17</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73" w:history="1">
        <w:r w:rsidRPr="00630517">
          <w:rPr>
            <w:rStyle w:val="Hipervnculo"/>
            <w:noProof/>
          </w:rPr>
          <w:t>Alcances</w:t>
        </w:r>
        <w:r>
          <w:rPr>
            <w:noProof/>
            <w:webHidden/>
          </w:rPr>
          <w:tab/>
        </w:r>
        <w:r>
          <w:rPr>
            <w:noProof/>
            <w:webHidden/>
          </w:rPr>
          <w:fldChar w:fldCharType="begin"/>
        </w:r>
        <w:r>
          <w:rPr>
            <w:noProof/>
            <w:webHidden/>
          </w:rPr>
          <w:instrText xml:space="preserve"> PAGEREF _Toc291344273 \h </w:instrText>
        </w:r>
        <w:r>
          <w:rPr>
            <w:noProof/>
            <w:webHidden/>
          </w:rPr>
        </w:r>
        <w:r>
          <w:rPr>
            <w:noProof/>
            <w:webHidden/>
          </w:rPr>
          <w:fldChar w:fldCharType="separate"/>
        </w:r>
        <w:r>
          <w:rPr>
            <w:noProof/>
            <w:webHidden/>
          </w:rPr>
          <w:t>17</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74" w:history="1">
        <w:r w:rsidRPr="00630517">
          <w:rPr>
            <w:rStyle w:val="Hipervnculo"/>
            <w:noProof/>
          </w:rPr>
          <w:t>Módulo de Gestión de Planificación</w:t>
        </w:r>
        <w:r>
          <w:rPr>
            <w:noProof/>
            <w:webHidden/>
          </w:rPr>
          <w:tab/>
        </w:r>
        <w:r>
          <w:rPr>
            <w:noProof/>
            <w:webHidden/>
          </w:rPr>
          <w:fldChar w:fldCharType="begin"/>
        </w:r>
        <w:r>
          <w:rPr>
            <w:noProof/>
            <w:webHidden/>
          </w:rPr>
          <w:instrText xml:space="preserve"> PAGEREF _Toc291344274 \h </w:instrText>
        </w:r>
        <w:r>
          <w:rPr>
            <w:noProof/>
            <w:webHidden/>
          </w:rPr>
        </w:r>
        <w:r>
          <w:rPr>
            <w:noProof/>
            <w:webHidden/>
          </w:rPr>
          <w:fldChar w:fldCharType="separate"/>
        </w:r>
        <w:r>
          <w:rPr>
            <w:noProof/>
            <w:webHidden/>
          </w:rPr>
          <w:t>17</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75" w:history="1">
        <w:r w:rsidRPr="00630517">
          <w:rPr>
            <w:rStyle w:val="Hipervnculo"/>
            <w:noProof/>
          </w:rPr>
          <w:t>Módulo de Gestión de Informes Estadísticos</w:t>
        </w:r>
        <w:r>
          <w:rPr>
            <w:noProof/>
            <w:webHidden/>
          </w:rPr>
          <w:tab/>
        </w:r>
        <w:r>
          <w:rPr>
            <w:noProof/>
            <w:webHidden/>
          </w:rPr>
          <w:fldChar w:fldCharType="begin"/>
        </w:r>
        <w:r>
          <w:rPr>
            <w:noProof/>
            <w:webHidden/>
          </w:rPr>
          <w:instrText xml:space="preserve"> PAGEREF _Toc291344275 \h </w:instrText>
        </w:r>
        <w:r>
          <w:rPr>
            <w:noProof/>
            <w:webHidden/>
          </w:rPr>
        </w:r>
        <w:r>
          <w:rPr>
            <w:noProof/>
            <w:webHidden/>
          </w:rPr>
          <w:fldChar w:fldCharType="separate"/>
        </w:r>
        <w:r>
          <w:rPr>
            <w:noProof/>
            <w:webHidden/>
          </w:rPr>
          <w:t>17</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76" w:history="1">
        <w:r w:rsidRPr="00630517">
          <w:rPr>
            <w:rStyle w:val="Hipervnculo"/>
            <w:noProof/>
          </w:rPr>
          <w:t>Módulo de Gestión de Comunicación</w:t>
        </w:r>
        <w:r>
          <w:rPr>
            <w:noProof/>
            <w:webHidden/>
          </w:rPr>
          <w:tab/>
        </w:r>
        <w:r>
          <w:rPr>
            <w:noProof/>
            <w:webHidden/>
          </w:rPr>
          <w:fldChar w:fldCharType="begin"/>
        </w:r>
        <w:r>
          <w:rPr>
            <w:noProof/>
            <w:webHidden/>
          </w:rPr>
          <w:instrText xml:space="preserve"> PAGEREF _Toc291344276 \h </w:instrText>
        </w:r>
        <w:r>
          <w:rPr>
            <w:noProof/>
            <w:webHidden/>
          </w:rPr>
        </w:r>
        <w:r>
          <w:rPr>
            <w:noProof/>
            <w:webHidden/>
          </w:rPr>
          <w:fldChar w:fldCharType="separate"/>
        </w:r>
        <w:r>
          <w:rPr>
            <w:noProof/>
            <w:webHidden/>
          </w:rPr>
          <w:t>17</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77" w:history="1">
        <w:r w:rsidRPr="00630517">
          <w:rPr>
            <w:rStyle w:val="Hipervnculo"/>
            <w:noProof/>
          </w:rPr>
          <w:t>Módulo de Gestión Agenda de Actividades</w:t>
        </w:r>
        <w:r>
          <w:rPr>
            <w:noProof/>
            <w:webHidden/>
          </w:rPr>
          <w:tab/>
        </w:r>
        <w:r>
          <w:rPr>
            <w:noProof/>
            <w:webHidden/>
          </w:rPr>
          <w:fldChar w:fldCharType="begin"/>
        </w:r>
        <w:r>
          <w:rPr>
            <w:noProof/>
            <w:webHidden/>
          </w:rPr>
          <w:instrText xml:space="preserve"> PAGEREF _Toc291344277 \h </w:instrText>
        </w:r>
        <w:r>
          <w:rPr>
            <w:noProof/>
            <w:webHidden/>
          </w:rPr>
        </w:r>
        <w:r>
          <w:rPr>
            <w:noProof/>
            <w:webHidden/>
          </w:rPr>
          <w:fldChar w:fldCharType="separate"/>
        </w:r>
        <w:r>
          <w:rPr>
            <w:noProof/>
            <w:webHidden/>
          </w:rPr>
          <w:t>18</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78" w:history="1">
        <w:r w:rsidRPr="00630517">
          <w:rPr>
            <w:rStyle w:val="Hipervnculo"/>
            <w:noProof/>
          </w:rPr>
          <w:t>Módulo de Gestión de Usuarios y Perfiles</w:t>
        </w:r>
        <w:r>
          <w:rPr>
            <w:noProof/>
            <w:webHidden/>
          </w:rPr>
          <w:tab/>
        </w:r>
        <w:r>
          <w:rPr>
            <w:noProof/>
            <w:webHidden/>
          </w:rPr>
          <w:fldChar w:fldCharType="begin"/>
        </w:r>
        <w:r>
          <w:rPr>
            <w:noProof/>
            <w:webHidden/>
          </w:rPr>
          <w:instrText xml:space="preserve"> PAGEREF _Toc291344278 \h </w:instrText>
        </w:r>
        <w:r>
          <w:rPr>
            <w:noProof/>
            <w:webHidden/>
          </w:rPr>
        </w:r>
        <w:r>
          <w:rPr>
            <w:noProof/>
            <w:webHidden/>
          </w:rPr>
          <w:fldChar w:fldCharType="separate"/>
        </w:r>
        <w:r>
          <w:rPr>
            <w:noProof/>
            <w:webHidden/>
          </w:rPr>
          <w:t>18</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79" w:history="1">
        <w:r w:rsidRPr="00630517">
          <w:rPr>
            <w:rStyle w:val="Hipervnculo"/>
            <w:noProof/>
          </w:rPr>
          <w:t>Módulo de Gestión de Información de Alumnos</w:t>
        </w:r>
        <w:r>
          <w:rPr>
            <w:noProof/>
            <w:webHidden/>
          </w:rPr>
          <w:tab/>
        </w:r>
        <w:r>
          <w:rPr>
            <w:noProof/>
            <w:webHidden/>
          </w:rPr>
          <w:fldChar w:fldCharType="begin"/>
        </w:r>
        <w:r>
          <w:rPr>
            <w:noProof/>
            <w:webHidden/>
          </w:rPr>
          <w:instrText xml:space="preserve"> PAGEREF _Toc291344279 \h </w:instrText>
        </w:r>
        <w:r>
          <w:rPr>
            <w:noProof/>
            <w:webHidden/>
          </w:rPr>
        </w:r>
        <w:r>
          <w:rPr>
            <w:noProof/>
            <w:webHidden/>
          </w:rPr>
          <w:fldChar w:fldCharType="separate"/>
        </w:r>
        <w:r>
          <w:rPr>
            <w:noProof/>
            <w:webHidden/>
          </w:rPr>
          <w:t>18</w:t>
        </w:r>
        <w:r>
          <w:rPr>
            <w:noProof/>
            <w:webHidden/>
          </w:rPr>
          <w:fldChar w:fldCharType="end"/>
        </w:r>
      </w:hyperlink>
    </w:p>
    <w:p w:rsidR="00BA4A4C" w:rsidRDefault="00BA4A4C">
      <w:pPr>
        <w:pStyle w:val="TDC1"/>
        <w:tabs>
          <w:tab w:val="left" w:pos="1100"/>
          <w:tab w:val="right" w:leader="dot" w:pos="8495"/>
        </w:tabs>
        <w:rPr>
          <w:rFonts w:asciiTheme="minorHAnsi" w:eastAsiaTheme="minorEastAsia" w:hAnsiTheme="minorHAnsi" w:cstheme="minorBidi"/>
          <w:noProof/>
          <w:lang w:val="es-AR" w:eastAsia="es-AR"/>
        </w:rPr>
      </w:pPr>
      <w:hyperlink w:anchor="_Toc291344280" w:history="1">
        <w:r w:rsidRPr="00630517">
          <w:rPr>
            <w:rStyle w:val="Hipervnculo"/>
            <w:noProof/>
          </w:rPr>
          <w:t>8.</w:t>
        </w:r>
        <w:r>
          <w:rPr>
            <w:rFonts w:asciiTheme="minorHAnsi" w:eastAsiaTheme="minorEastAsia" w:hAnsiTheme="minorHAnsi" w:cstheme="minorBidi"/>
            <w:noProof/>
            <w:lang w:val="es-AR" w:eastAsia="es-AR"/>
          </w:rPr>
          <w:tab/>
        </w:r>
        <w:r w:rsidRPr="00630517">
          <w:rPr>
            <w:rStyle w:val="Hipervnculo"/>
            <w:noProof/>
          </w:rPr>
          <w:t>Análisis de Conveniencia Del Proyecto</w:t>
        </w:r>
        <w:r>
          <w:rPr>
            <w:noProof/>
            <w:webHidden/>
          </w:rPr>
          <w:tab/>
        </w:r>
        <w:r>
          <w:rPr>
            <w:noProof/>
            <w:webHidden/>
          </w:rPr>
          <w:fldChar w:fldCharType="begin"/>
        </w:r>
        <w:r>
          <w:rPr>
            <w:noProof/>
            <w:webHidden/>
          </w:rPr>
          <w:instrText xml:space="preserve"> PAGEREF _Toc291344280 \h </w:instrText>
        </w:r>
        <w:r>
          <w:rPr>
            <w:noProof/>
            <w:webHidden/>
          </w:rPr>
        </w:r>
        <w:r>
          <w:rPr>
            <w:noProof/>
            <w:webHidden/>
          </w:rPr>
          <w:fldChar w:fldCharType="separate"/>
        </w:r>
        <w:r>
          <w:rPr>
            <w:noProof/>
            <w:webHidden/>
          </w:rPr>
          <w:t>19</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81" w:history="1">
        <w:r w:rsidRPr="00630517">
          <w:rPr>
            <w:rStyle w:val="Hipervnculo"/>
            <w:noProof/>
          </w:rPr>
          <w:t>Conveniencia Técnica</w:t>
        </w:r>
        <w:r>
          <w:rPr>
            <w:noProof/>
            <w:webHidden/>
          </w:rPr>
          <w:tab/>
        </w:r>
        <w:r>
          <w:rPr>
            <w:noProof/>
            <w:webHidden/>
          </w:rPr>
          <w:fldChar w:fldCharType="begin"/>
        </w:r>
        <w:r>
          <w:rPr>
            <w:noProof/>
            <w:webHidden/>
          </w:rPr>
          <w:instrText xml:space="preserve"> PAGEREF _Toc291344281 \h </w:instrText>
        </w:r>
        <w:r>
          <w:rPr>
            <w:noProof/>
            <w:webHidden/>
          </w:rPr>
        </w:r>
        <w:r>
          <w:rPr>
            <w:noProof/>
            <w:webHidden/>
          </w:rPr>
          <w:fldChar w:fldCharType="separate"/>
        </w:r>
        <w:r>
          <w:rPr>
            <w:noProof/>
            <w:webHidden/>
          </w:rPr>
          <w:t>19</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82" w:history="1">
        <w:r w:rsidRPr="00630517">
          <w:rPr>
            <w:rStyle w:val="Hipervnculo"/>
            <w:noProof/>
          </w:rPr>
          <w:t>Conveniencia Económica</w:t>
        </w:r>
        <w:r>
          <w:rPr>
            <w:noProof/>
            <w:webHidden/>
          </w:rPr>
          <w:tab/>
        </w:r>
        <w:r>
          <w:rPr>
            <w:noProof/>
            <w:webHidden/>
          </w:rPr>
          <w:fldChar w:fldCharType="begin"/>
        </w:r>
        <w:r>
          <w:rPr>
            <w:noProof/>
            <w:webHidden/>
          </w:rPr>
          <w:instrText xml:space="preserve"> PAGEREF _Toc291344282 \h </w:instrText>
        </w:r>
        <w:r>
          <w:rPr>
            <w:noProof/>
            <w:webHidden/>
          </w:rPr>
        </w:r>
        <w:r>
          <w:rPr>
            <w:noProof/>
            <w:webHidden/>
          </w:rPr>
          <w:fldChar w:fldCharType="separate"/>
        </w:r>
        <w:r>
          <w:rPr>
            <w:noProof/>
            <w:webHidden/>
          </w:rPr>
          <w:t>19</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83" w:history="1">
        <w:r w:rsidRPr="00630517">
          <w:rPr>
            <w:rStyle w:val="Hipervnculo"/>
            <w:noProof/>
          </w:rPr>
          <w:t>Conveniencia Operativa</w:t>
        </w:r>
        <w:r>
          <w:rPr>
            <w:noProof/>
            <w:webHidden/>
          </w:rPr>
          <w:tab/>
        </w:r>
        <w:r>
          <w:rPr>
            <w:noProof/>
            <w:webHidden/>
          </w:rPr>
          <w:fldChar w:fldCharType="begin"/>
        </w:r>
        <w:r>
          <w:rPr>
            <w:noProof/>
            <w:webHidden/>
          </w:rPr>
          <w:instrText xml:space="preserve"> PAGEREF _Toc291344283 \h </w:instrText>
        </w:r>
        <w:r>
          <w:rPr>
            <w:noProof/>
            <w:webHidden/>
          </w:rPr>
        </w:r>
        <w:r>
          <w:rPr>
            <w:noProof/>
            <w:webHidden/>
          </w:rPr>
          <w:fldChar w:fldCharType="separate"/>
        </w:r>
        <w:r>
          <w:rPr>
            <w:noProof/>
            <w:webHidden/>
          </w:rPr>
          <w:t>20</w:t>
        </w:r>
        <w:r>
          <w:rPr>
            <w:noProof/>
            <w:webHidden/>
          </w:rPr>
          <w:fldChar w:fldCharType="end"/>
        </w:r>
      </w:hyperlink>
    </w:p>
    <w:p w:rsidR="00BA4A4C" w:rsidRDefault="00BA4A4C">
      <w:pPr>
        <w:pStyle w:val="TDC1"/>
        <w:tabs>
          <w:tab w:val="left" w:pos="1100"/>
          <w:tab w:val="right" w:leader="dot" w:pos="8495"/>
        </w:tabs>
        <w:rPr>
          <w:rFonts w:asciiTheme="minorHAnsi" w:eastAsiaTheme="minorEastAsia" w:hAnsiTheme="minorHAnsi" w:cstheme="minorBidi"/>
          <w:noProof/>
          <w:lang w:val="es-AR" w:eastAsia="es-AR"/>
        </w:rPr>
      </w:pPr>
      <w:hyperlink w:anchor="_Toc291344284" w:history="1">
        <w:r w:rsidRPr="00630517">
          <w:rPr>
            <w:rStyle w:val="Hipervnculo"/>
            <w:noProof/>
          </w:rPr>
          <w:t>9.</w:t>
        </w:r>
        <w:r>
          <w:rPr>
            <w:rFonts w:asciiTheme="minorHAnsi" w:eastAsiaTheme="minorEastAsia" w:hAnsiTheme="minorHAnsi" w:cstheme="minorBidi"/>
            <w:noProof/>
            <w:lang w:val="es-AR" w:eastAsia="es-AR"/>
          </w:rPr>
          <w:tab/>
        </w:r>
        <w:r w:rsidRPr="00630517">
          <w:rPr>
            <w:rStyle w:val="Hipervnculo"/>
            <w:noProof/>
          </w:rPr>
          <w:t>Herramientas a Utilizar</w:t>
        </w:r>
        <w:r>
          <w:rPr>
            <w:noProof/>
            <w:webHidden/>
          </w:rPr>
          <w:tab/>
        </w:r>
        <w:r>
          <w:rPr>
            <w:noProof/>
            <w:webHidden/>
          </w:rPr>
          <w:fldChar w:fldCharType="begin"/>
        </w:r>
        <w:r>
          <w:rPr>
            <w:noProof/>
            <w:webHidden/>
          </w:rPr>
          <w:instrText xml:space="preserve"> PAGEREF _Toc291344284 \h </w:instrText>
        </w:r>
        <w:r>
          <w:rPr>
            <w:noProof/>
            <w:webHidden/>
          </w:rPr>
        </w:r>
        <w:r>
          <w:rPr>
            <w:noProof/>
            <w:webHidden/>
          </w:rPr>
          <w:fldChar w:fldCharType="separate"/>
        </w:r>
        <w:r>
          <w:rPr>
            <w:noProof/>
            <w:webHidden/>
          </w:rPr>
          <w:t>22</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85" w:history="1">
        <w:r w:rsidRPr="00630517">
          <w:rPr>
            <w:rStyle w:val="Hipervnculo"/>
            <w:noProof/>
          </w:rPr>
          <w:t>Microsoft Visual Studio 2010</w:t>
        </w:r>
        <w:r>
          <w:rPr>
            <w:noProof/>
            <w:webHidden/>
          </w:rPr>
          <w:tab/>
        </w:r>
        <w:r>
          <w:rPr>
            <w:noProof/>
            <w:webHidden/>
          </w:rPr>
          <w:fldChar w:fldCharType="begin"/>
        </w:r>
        <w:r>
          <w:rPr>
            <w:noProof/>
            <w:webHidden/>
          </w:rPr>
          <w:instrText xml:space="preserve"> PAGEREF _Toc291344285 \h </w:instrText>
        </w:r>
        <w:r>
          <w:rPr>
            <w:noProof/>
            <w:webHidden/>
          </w:rPr>
        </w:r>
        <w:r>
          <w:rPr>
            <w:noProof/>
            <w:webHidden/>
          </w:rPr>
          <w:fldChar w:fldCharType="separate"/>
        </w:r>
        <w:r>
          <w:rPr>
            <w:noProof/>
            <w:webHidden/>
          </w:rPr>
          <w:t>22</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86" w:history="1">
        <w:r w:rsidRPr="00630517">
          <w:rPr>
            <w:rStyle w:val="Hipervnculo"/>
            <w:noProof/>
          </w:rPr>
          <w:t>Subversion y TortoiseSVN</w:t>
        </w:r>
        <w:r>
          <w:rPr>
            <w:noProof/>
            <w:webHidden/>
          </w:rPr>
          <w:tab/>
        </w:r>
        <w:r>
          <w:rPr>
            <w:noProof/>
            <w:webHidden/>
          </w:rPr>
          <w:fldChar w:fldCharType="begin"/>
        </w:r>
        <w:r>
          <w:rPr>
            <w:noProof/>
            <w:webHidden/>
          </w:rPr>
          <w:instrText xml:space="preserve"> PAGEREF _Toc291344286 \h </w:instrText>
        </w:r>
        <w:r>
          <w:rPr>
            <w:noProof/>
            <w:webHidden/>
          </w:rPr>
        </w:r>
        <w:r>
          <w:rPr>
            <w:noProof/>
            <w:webHidden/>
          </w:rPr>
          <w:fldChar w:fldCharType="separate"/>
        </w:r>
        <w:r>
          <w:rPr>
            <w:noProof/>
            <w:webHidden/>
          </w:rPr>
          <w:t>22</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87" w:history="1">
        <w:r w:rsidRPr="00630517">
          <w:rPr>
            <w:rStyle w:val="Hipervnculo"/>
            <w:noProof/>
          </w:rPr>
          <w:t>Version One</w:t>
        </w:r>
        <w:r>
          <w:rPr>
            <w:noProof/>
            <w:webHidden/>
          </w:rPr>
          <w:tab/>
        </w:r>
        <w:r>
          <w:rPr>
            <w:noProof/>
            <w:webHidden/>
          </w:rPr>
          <w:fldChar w:fldCharType="begin"/>
        </w:r>
        <w:r>
          <w:rPr>
            <w:noProof/>
            <w:webHidden/>
          </w:rPr>
          <w:instrText xml:space="preserve"> PAGEREF _Toc291344287 \h </w:instrText>
        </w:r>
        <w:r>
          <w:rPr>
            <w:noProof/>
            <w:webHidden/>
          </w:rPr>
        </w:r>
        <w:r>
          <w:rPr>
            <w:noProof/>
            <w:webHidden/>
          </w:rPr>
          <w:fldChar w:fldCharType="separate"/>
        </w:r>
        <w:r>
          <w:rPr>
            <w:noProof/>
            <w:webHidden/>
          </w:rPr>
          <w:t>22</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88" w:history="1">
        <w:r w:rsidRPr="00630517">
          <w:rPr>
            <w:rStyle w:val="Hipervnculo"/>
            <w:noProof/>
          </w:rPr>
          <w:t>SQL Server Express 2008 R2</w:t>
        </w:r>
        <w:r>
          <w:rPr>
            <w:noProof/>
            <w:webHidden/>
          </w:rPr>
          <w:tab/>
        </w:r>
        <w:r>
          <w:rPr>
            <w:noProof/>
            <w:webHidden/>
          </w:rPr>
          <w:fldChar w:fldCharType="begin"/>
        </w:r>
        <w:r>
          <w:rPr>
            <w:noProof/>
            <w:webHidden/>
          </w:rPr>
          <w:instrText xml:space="preserve"> PAGEREF _Toc291344288 \h </w:instrText>
        </w:r>
        <w:r>
          <w:rPr>
            <w:noProof/>
            <w:webHidden/>
          </w:rPr>
        </w:r>
        <w:r>
          <w:rPr>
            <w:noProof/>
            <w:webHidden/>
          </w:rPr>
          <w:fldChar w:fldCharType="separate"/>
        </w:r>
        <w:r>
          <w:rPr>
            <w:noProof/>
            <w:webHidden/>
          </w:rPr>
          <w:t>22</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89" w:history="1">
        <w:r w:rsidRPr="00630517">
          <w:rPr>
            <w:rStyle w:val="Hipervnculo"/>
            <w:noProof/>
          </w:rPr>
          <w:t>Framework NHibernate</w:t>
        </w:r>
        <w:r>
          <w:rPr>
            <w:noProof/>
            <w:webHidden/>
          </w:rPr>
          <w:tab/>
        </w:r>
        <w:r>
          <w:rPr>
            <w:noProof/>
            <w:webHidden/>
          </w:rPr>
          <w:fldChar w:fldCharType="begin"/>
        </w:r>
        <w:r>
          <w:rPr>
            <w:noProof/>
            <w:webHidden/>
          </w:rPr>
          <w:instrText xml:space="preserve"> PAGEREF _Toc291344289 \h </w:instrText>
        </w:r>
        <w:r>
          <w:rPr>
            <w:noProof/>
            <w:webHidden/>
          </w:rPr>
        </w:r>
        <w:r>
          <w:rPr>
            <w:noProof/>
            <w:webHidden/>
          </w:rPr>
          <w:fldChar w:fldCharType="separate"/>
        </w:r>
        <w:r>
          <w:rPr>
            <w:noProof/>
            <w:webHidden/>
          </w:rPr>
          <w:t>22</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90" w:history="1">
        <w:r w:rsidRPr="00630517">
          <w:rPr>
            <w:rStyle w:val="Hipervnculo"/>
            <w:noProof/>
          </w:rPr>
          <w:t>Internet Information Server</w:t>
        </w:r>
        <w:r>
          <w:rPr>
            <w:noProof/>
            <w:webHidden/>
          </w:rPr>
          <w:tab/>
        </w:r>
        <w:r>
          <w:rPr>
            <w:noProof/>
            <w:webHidden/>
          </w:rPr>
          <w:fldChar w:fldCharType="begin"/>
        </w:r>
        <w:r>
          <w:rPr>
            <w:noProof/>
            <w:webHidden/>
          </w:rPr>
          <w:instrText xml:space="preserve"> PAGEREF _Toc291344290 \h </w:instrText>
        </w:r>
        <w:r>
          <w:rPr>
            <w:noProof/>
            <w:webHidden/>
          </w:rPr>
        </w:r>
        <w:r>
          <w:rPr>
            <w:noProof/>
            <w:webHidden/>
          </w:rPr>
          <w:fldChar w:fldCharType="separate"/>
        </w:r>
        <w:r>
          <w:rPr>
            <w:noProof/>
            <w:webHidden/>
          </w:rPr>
          <w:t>22</w:t>
        </w:r>
        <w:r>
          <w:rPr>
            <w:noProof/>
            <w:webHidden/>
          </w:rPr>
          <w:fldChar w:fldCharType="end"/>
        </w:r>
      </w:hyperlink>
    </w:p>
    <w:p w:rsidR="00BA4A4C" w:rsidRDefault="00BA4A4C">
      <w:pPr>
        <w:pStyle w:val="TDC1"/>
        <w:tabs>
          <w:tab w:val="left" w:pos="1320"/>
          <w:tab w:val="right" w:leader="dot" w:pos="8495"/>
        </w:tabs>
        <w:rPr>
          <w:rFonts w:asciiTheme="minorHAnsi" w:eastAsiaTheme="minorEastAsia" w:hAnsiTheme="minorHAnsi" w:cstheme="minorBidi"/>
          <w:noProof/>
          <w:lang w:val="es-AR" w:eastAsia="es-AR"/>
        </w:rPr>
      </w:pPr>
      <w:hyperlink w:anchor="_Toc291344291" w:history="1">
        <w:r w:rsidRPr="00630517">
          <w:rPr>
            <w:rStyle w:val="Hipervnculo"/>
            <w:noProof/>
          </w:rPr>
          <w:t>10.</w:t>
        </w:r>
        <w:r>
          <w:rPr>
            <w:rFonts w:asciiTheme="minorHAnsi" w:eastAsiaTheme="minorEastAsia" w:hAnsiTheme="minorHAnsi" w:cstheme="minorBidi"/>
            <w:noProof/>
            <w:lang w:val="es-AR" w:eastAsia="es-AR"/>
          </w:rPr>
          <w:tab/>
        </w:r>
        <w:r w:rsidRPr="00630517">
          <w:rPr>
            <w:rStyle w:val="Hipervnculo"/>
            <w:noProof/>
          </w:rPr>
          <w:t>Metodología de Trabajo</w:t>
        </w:r>
        <w:r>
          <w:rPr>
            <w:noProof/>
            <w:webHidden/>
          </w:rPr>
          <w:tab/>
        </w:r>
        <w:r>
          <w:rPr>
            <w:noProof/>
            <w:webHidden/>
          </w:rPr>
          <w:fldChar w:fldCharType="begin"/>
        </w:r>
        <w:r>
          <w:rPr>
            <w:noProof/>
            <w:webHidden/>
          </w:rPr>
          <w:instrText xml:space="preserve"> PAGEREF _Toc291344291 \h </w:instrText>
        </w:r>
        <w:r>
          <w:rPr>
            <w:noProof/>
            <w:webHidden/>
          </w:rPr>
        </w:r>
        <w:r>
          <w:rPr>
            <w:noProof/>
            <w:webHidden/>
          </w:rPr>
          <w:fldChar w:fldCharType="separate"/>
        </w:r>
        <w:r>
          <w:rPr>
            <w:noProof/>
            <w:webHidden/>
          </w:rPr>
          <w:t>23</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92" w:history="1">
        <w:r w:rsidRPr="00630517">
          <w:rPr>
            <w:rStyle w:val="Hipervnculo"/>
            <w:noProof/>
          </w:rPr>
          <w:t>Metodologías ágiles</w:t>
        </w:r>
        <w:r>
          <w:rPr>
            <w:noProof/>
            <w:webHidden/>
          </w:rPr>
          <w:tab/>
        </w:r>
        <w:r>
          <w:rPr>
            <w:noProof/>
            <w:webHidden/>
          </w:rPr>
          <w:fldChar w:fldCharType="begin"/>
        </w:r>
        <w:r>
          <w:rPr>
            <w:noProof/>
            <w:webHidden/>
          </w:rPr>
          <w:instrText xml:space="preserve"> PAGEREF _Toc291344292 \h </w:instrText>
        </w:r>
        <w:r>
          <w:rPr>
            <w:noProof/>
            <w:webHidden/>
          </w:rPr>
        </w:r>
        <w:r>
          <w:rPr>
            <w:noProof/>
            <w:webHidden/>
          </w:rPr>
          <w:fldChar w:fldCharType="separate"/>
        </w:r>
        <w:r>
          <w:rPr>
            <w:noProof/>
            <w:webHidden/>
          </w:rPr>
          <w:t>23</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93" w:history="1">
        <w:r w:rsidRPr="00630517">
          <w:rPr>
            <w:rStyle w:val="Hipervnculo"/>
            <w:noProof/>
          </w:rPr>
          <w:t>Proceso de Desarrollo</w:t>
        </w:r>
        <w:r>
          <w:rPr>
            <w:noProof/>
            <w:webHidden/>
          </w:rPr>
          <w:tab/>
        </w:r>
        <w:r>
          <w:rPr>
            <w:noProof/>
            <w:webHidden/>
          </w:rPr>
          <w:fldChar w:fldCharType="begin"/>
        </w:r>
        <w:r>
          <w:rPr>
            <w:noProof/>
            <w:webHidden/>
          </w:rPr>
          <w:instrText xml:space="preserve"> PAGEREF _Toc291344293 \h </w:instrText>
        </w:r>
        <w:r>
          <w:rPr>
            <w:noProof/>
            <w:webHidden/>
          </w:rPr>
        </w:r>
        <w:r>
          <w:rPr>
            <w:noProof/>
            <w:webHidden/>
          </w:rPr>
          <w:fldChar w:fldCharType="separate"/>
        </w:r>
        <w:r>
          <w:rPr>
            <w:noProof/>
            <w:webHidden/>
          </w:rPr>
          <w:t>23</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94" w:history="1">
        <w:r w:rsidRPr="00630517">
          <w:rPr>
            <w:rStyle w:val="Hipervnculo"/>
            <w:noProof/>
          </w:rPr>
          <w:t>Actividades</w:t>
        </w:r>
        <w:r>
          <w:rPr>
            <w:noProof/>
            <w:webHidden/>
          </w:rPr>
          <w:tab/>
        </w:r>
        <w:r>
          <w:rPr>
            <w:noProof/>
            <w:webHidden/>
          </w:rPr>
          <w:fldChar w:fldCharType="begin"/>
        </w:r>
        <w:r>
          <w:rPr>
            <w:noProof/>
            <w:webHidden/>
          </w:rPr>
          <w:instrText xml:space="preserve"> PAGEREF _Toc291344294 \h </w:instrText>
        </w:r>
        <w:r>
          <w:rPr>
            <w:noProof/>
            <w:webHidden/>
          </w:rPr>
        </w:r>
        <w:r>
          <w:rPr>
            <w:noProof/>
            <w:webHidden/>
          </w:rPr>
          <w:fldChar w:fldCharType="separate"/>
        </w:r>
        <w:r>
          <w:rPr>
            <w:noProof/>
            <w:webHidden/>
          </w:rPr>
          <w:t>23</w:t>
        </w:r>
        <w:r>
          <w:rPr>
            <w:noProof/>
            <w:webHidden/>
          </w:rPr>
          <w:fldChar w:fldCharType="end"/>
        </w:r>
      </w:hyperlink>
    </w:p>
    <w:p w:rsidR="00BA4A4C" w:rsidRDefault="00BA4A4C">
      <w:pPr>
        <w:pStyle w:val="TDC3"/>
        <w:tabs>
          <w:tab w:val="right" w:leader="dot" w:pos="8495"/>
        </w:tabs>
        <w:rPr>
          <w:rFonts w:asciiTheme="minorHAnsi" w:eastAsiaTheme="minorEastAsia" w:hAnsiTheme="minorHAnsi" w:cstheme="minorBidi"/>
          <w:noProof/>
        </w:rPr>
      </w:pPr>
      <w:hyperlink w:anchor="_Toc291344295" w:history="1">
        <w:r w:rsidRPr="00630517">
          <w:rPr>
            <w:rStyle w:val="Hipervnculo"/>
            <w:noProof/>
            <w:lang w:val="es-ES"/>
          </w:rPr>
          <w:t>Ejemplo de Proceso de Preparación</w:t>
        </w:r>
        <w:r>
          <w:rPr>
            <w:noProof/>
            <w:webHidden/>
          </w:rPr>
          <w:tab/>
        </w:r>
        <w:r>
          <w:rPr>
            <w:noProof/>
            <w:webHidden/>
          </w:rPr>
          <w:fldChar w:fldCharType="begin"/>
        </w:r>
        <w:r>
          <w:rPr>
            <w:noProof/>
            <w:webHidden/>
          </w:rPr>
          <w:instrText xml:space="preserve"> PAGEREF _Toc291344295 \h </w:instrText>
        </w:r>
        <w:r>
          <w:rPr>
            <w:noProof/>
            <w:webHidden/>
          </w:rPr>
        </w:r>
        <w:r>
          <w:rPr>
            <w:noProof/>
            <w:webHidden/>
          </w:rPr>
          <w:fldChar w:fldCharType="separate"/>
        </w:r>
        <w:r>
          <w:rPr>
            <w:noProof/>
            <w:webHidden/>
          </w:rPr>
          <w:t>25</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96" w:history="1">
        <w:r w:rsidRPr="00630517">
          <w:rPr>
            <w:rStyle w:val="Hipervnculo"/>
            <w:noProof/>
          </w:rPr>
          <w:t>Roles</w:t>
        </w:r>
        <w:r>
          <w:rPr>
            <w:noProof/>
            <w:webHidden/>
          </w:rPr>
          <w:tab/>
        </w:r>
        <w:r>
          <w:rPr>
            <w:noProof/>
            <w:webHidden/>
          </w:rPr>
          <w:fldChar w:fldCharType="begin"/>
        </w:r>
        <w:r>
          <w:rPr>
            <w:noProof/>
            <w:webHidden/>
          </w:rPr>
          <w:instrText xml:space="preserve"> PAGEREF _Toc291344296 \h </w:instrText>
        </w:r>
        <w:r>
          <w:rPr>
            <w:noProof/>
            <w:webHidden/>
          </w:rPr>
        </w:r>
        <w:r>
          <w:rPr>
            <w:noProof/>
            <w:webHidden/>
          </w:rPr>
          <w:fldChar w:fldCharType="separate"/>
        </w:r>
        <w:r>
          <w:rPr>
            <w:noProof/>
            <w:webHidden/>
          </w:rPr>
          <w:t>28</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97" w:history="1">
        <w:r w:rsidRPr="00630517">
          <w:rPr>
            <w:rStyle w:val="Hipervnculo"/>
            <w:noProof/>
          </w:rPr>
          <w:t>Documentos/Planes a ser llevados</w:t>
        </w:r>
        <w:r>
          <w:rPr>
            <w:noProof/>
            <w:webHidden/>
          </w:rPr>
          <w:tab/>
        </w:r>
        <w:r>
          <w:rPr>
            <w:noProof/>
            <w:webHidden/>
          </w:rPr>
          <w:fldChar w:fldCharType="begin"/>
        </w:r>
        <w:r>
          <w:rPr>
            <w:noProof/>
            <w:webHidden/>
          </w:rPr>
          <w:instrText xml:space="preserve"> PAGEREF _Toc291344297 \h </w:instrText>
        </w:r>
        <w:r>
          <w:rPr>
            <w:noProof/>
            <w:webHidden/>
          </w:rPr>
        </w:r>
        <w:r>
          <w:rPr>
            <w:noProof/>
            <w:webHidden/>
          </w:rPr>
          <w:fldChar w:fldCharType="separate"/>
        </w:r>
        <w:r>
          <w:rPr>
            <w:noProof/>
            <w:webHidden/>
          </w:rPr>
          <w:t>29</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98" w:history="1">
        <w:r w:rsidRPr="00630517">
          <w:rPr>
            <w:rStyle w:val="Hipervnculo"/>
            <w:noProof/>
          </w:rPr>
          <w:t>Plan de Proyecto</w:t>
        </w:r>
        <w:r>
          <w:rPr>
            <w:noProof/>
            <w:webHidden/>
          </w:rPr>
          <w:tab/>
        </w:r>
        <w:r>
          <w:rPr>
            <w:noProof/>
            <w:webHidden/>
          </w:rPr>
          <w:fldChar w:fldCharType="begin"/>
        </w:r>
        <w:r>
          <w:rPr>
            <w:noProof/>
            <w:webHidden/>
          </w:rPr>
          <w:instrText xml:space="preserve"> PAGEREF _Toc291344298 \h </w:instrText>
        </w:r>
        <w:r>
          <w:rPr>
            <w:noProof/>
            <w:webHidden/>
          </w:rPr>
        </w:r>
        <w:r>
          <w:rPr>
            <w:noProof/>
            <w:webHidden/>
          </w:rPr>
          <w:fldChar w:fldCharType="separate"/>
        </w:r>
        <w:r>
          <w:rPr>
            <w:noProof/>
            <w:webHidden/>
          </w:rPr>
          <w:t>29</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299" w:history="1">
        <w:r w:rsidRPr="00630517">
          <w:rPr>
            <w:rStyle w:val="Hipervnculo"/>
            <w:noProof/>
          </w:rPr>
          <w:t>Otras consideraciones</w:t>
        </w:r>
        <w:r>
          <w:rPr>
            <w:noProof/>
            <w:webHidden/>
          </w:rPr>
          <w:tab/>
        </w:r>
        <w:r>
          <w:rPr>
            <w:noProof/>
            <w:webHidden/>
          </w:rPr>
          <w:fldChar w:fldCharType="begin"/>
        </w:r>
        <w:r>
          <w:rPr>
            <w:noProof/>
            <w:webHidden/>
          </w:rPr>
          <w:instrText xml:space="preserve"> PAGEREF _Toc291344299 \h </w:instrText>
        </w:r>
        <w:r>
          <w:rPr>
            <w:noProof/>
            <w:webHidden/>
          </w:rPr>
        </w:r>
        <w:r>
          <w:rPr>
            <w:noProof/>
            <w:webHidden/>
          </w:rPr>
          <w:fldChar w:fldCharType="separate"/>
        </w:r>
        <w:r>
          <w:rPr>
            <w:noProof/>
            <w:webHidden/>
          </w:rPr>
          <w:t>30</w:t>
        </w:r>
        <w:r>
          <w:rPr>
            <w:noProof/>
            <w:webHidden/>
          </w:rPr>
          <w:fldChar w:fldCharType="end"/>
        </w:r>
      </w:hyperlink>
    </w:p>
    <w:p w:rsidR="00BA4A4C" w:rsidRDefault="00BA4A4C">
      <w:pPr>
        <w:pStyle w:val="TDC1"/>
        <w:tabs>
          <w:tab w:val="left" w:pos="1320"/>
          <w:tab w:val="right" w:leader="dot" w:pos="8495"/>
        </w:tabs>
        <w:rPr>
          <w:rFonts w:asciiTheme="minorHAnsi" w:eastAsiaTheme="minorEastAsia" w:hAnsiTheme="minorHAnsi" w:cstheme="minorBidi"/>
          <w:noProof/>
          <w:lang w:val="es-AR" w:eastAsia="es-AR"/>
        </w:rPr>
      </w:pPr>
      <w:hyperlink w:anchor="_Toc291344300" w:history="1">
        <w:r w:rsidRPr="00630517">
          <w:rPr>
            <w:rStyle w:val="Hipervnculo"/>
            <w:noProof/>
          </w:rPr>
          <w:t>11.</w:t>
        </w:r>
        <w:r>
          <w:rPr>
            <w:rFonts w:asciiTheme="minorHAnsi" w:eastAsiaTheme="minorEastAsia" w:hAnsiTheme="minorHAnsi" w:cstheme="minorBidi"/>
            <w:noProof/>
            <w:lang w:val="es-AR" w:eastAsia="es-AR"/>
          </w:rPr>
          <w:tab/>
        </w:r>
        <w:r w:rsidRPr="00630517">
          <w:rPr>
            <w:rStyle w:val="Hipervnculo"/>
            <w:noProof/>
          </w:rPr>
          <w:t>Equipos De Trabajo</w:t>
        </w:r>
        <w:r>
          <w:rPr>
            <w:noProof/>
            <w:webHidden/>
          </w:rPr>
          <w:tab/>
        </w:r>
        <w:r>
          <w:rPr>
            <w:noProof/>
            <w:webHidden/>
          </w:rPr>
          <w:fldChar w:fldCharType="begin"/>
        </w:r>
        <w:r>
          <w:rPr>
            <w:noProof/>
            <w:webHidden/>
          </w:rPr>
          <w:instrText xml:space="preserve"> PAGEREF _Toc291344300 \h </w:instrText>
        </w:r>
        <w:r>
          <w:rPr>
            <w:noProof/>
            <w:webHidden/>
          </w:rPr>
        </w:r>
        <w:r>
          <w:rPr>
            <w:noProof/>
            <w:webHidden/>
          </w:rPr>
          <w:fldChar w:fldCharType="separate"/>
        </w:r>
        <w:r>
          <w:rPr>
            <w:noProof/>
            <w:webHidden/>
          </w:rPr>
          <w:t>31</w:t>
        </w:r>
        <w:r>
          <w:rPr>
            <w:noProof/>
            <w:webHidden/>
          </w:rPr>
          <w:fldChar w:fldCharType="end"/>
        </w:r>
      </w:hyperlink>
    </w:p>
    <w:p w:rsidR="00BA4A4C" w:rsidRDefault="00BA4A4C">
      <w:pPr>
        <w:pStyle w:val="TDC1"/>
        <w:tabs>
          <w:tab w:val="left" w:pos="1320"/>
          <w:tab w:val="right" w:leader="dot" w:pos="8495"/>
        </w:tabs>
        <w:rPr>
          <w:rFonts w:asciiTheme="minorHAnsi" w:eastAsiaTheme="minorEastAsia" w:hAnsiTheme="minorHAnsi" w:cstheme="minorBidi"/>
          <w:noProof/>
          <w:lang w:val="es-AR" w:eastAsia="es-AR"/>
        </w:rPr>
      </w:pPr>
      <w:hyperlink w:anchor="_Toc291344301" w:history="1">
        <w:r w:rsidRPr="00630517">
          <w:rPr>
            <w:rStyle w:val="Hipervnculo"/>
            <w:noProof/>
          </w:rPr>
          <w:t>12.</w:t>
        </w:r>
        <w:r>
          <w:rPr>
            <w:rFonts w:asciiTheme="minorHAnsi" w:eastAsiaTheme="minorEastAsia" w:hAnsiTheme="minorHAnsi" w:cstheme="minorBidi"/>
            <w:noProof/>
            <w:lang w:val="es-AR" w:eastAsia="es-AR"/>
          </w:rPr>
          <w:tab/>
        </w:r>
        <w:r w:rsidRPr="00630517">
          <w:rPr>
            <w:rStyle w:val="Hipervnculo"/>
            <w:noProof/>
          </w:rPr>
          <w:t>Glosario de Términos</w:t>
        </w:r>
        <w:r>
          <w:rPr>
            <w:noProof/>
            <w:webHidden/>
          </w:rPr>
          <w:tab/>
        </w:r>
        <w:r>
          <w:rPr>
            <w:noProof/>
            <w:webHidden/>
          </w:rPr>
          <w:fldChar w:fldCharType="begin"/>
        </w:r>
        <w:r>
          <w:rPr>
            <w:noProof/>
            <w:webHidden/>
          </w:rPr>
          <w:instrText xml:space="preserve"> PAGEREF _Toc291344301 \h </w:instrText>
        </w:r>
        <w:r>
          <w:rPr>
            <w:noProof/>
            <w:webHidden/>
          </w:rPr>
        </w:r>
        <w:r>
          <w:rPr>
            <w:noProof/>
            <w:webHidden/>
          </w:rPr>
          <w:fldChar w:fldCharType="separate"/>
        </w:r>
        <w:r>
          <w:rPr>
            <w:noProof/>
            <w:webHidden/>
          </w:rPr>
          <w:t>32</w:t>
        </w:r>
        <w:r>
          <w:rPr>
            <w:noProof/>
            <w:webHidden/>
          </w:rPr>
          <w:fldChar w:fldCharType="end"/>
        </w:r>
      </w:hyperlink>
    </w:p>
    <w:p w:rsidR="00BA4A4C" w:rsidRDefault="00BA4A4C">
      <w:pPr>
        <w:pStyle w:val="TDC1"/>
        <w:tabs>
          <w:tab w:val="left" w:pos="1320"/>
          <w:tab w:val="right" w:leader="dot" w:pos="8495"/>
        </w:tabs>
        <w:rPr>
          <w:rFonts w:asciiTheme="minorHAnsi" w:eastAsiaTheme="minorEastAsia" w:hAnsiTheme="minorHAnsi" w:cstheme="minorBidi"/>
          <w:noProof/>
          <w:lang w:val="es-AR" w:eastAsia="es-AR"/>
        </w:rPr>
      </w:pPr>
      <w:hyperlink w:anchor="_Toc291344302" w:history="1">
        <w:r w:rsidRPr="00630517">
          <w:rPr>
            <w:rStyle w:val="Hipervnculo"/>
            <w:noProof/>
          </w:rPr>
          <w:t>13.</w:t>
        </w:r>
        <w:r>
          <w:rPr>
            <w:rFonts w:asciiTheme="minorHAnsi" w:eastAsiaTheme="minorEastAsia" w:hAnsiTheme="minorHAnsi" w:cstheme="minorBidi"/>
            <w:noProof/>
            <w:lang w:val="es-AR" w:eastAsia="es-AR"/>
          </w:rPr>
          <w:tab/>
        </w:r>
        <w:r w:rsidRPr="00630517">
          <w:rPr>
            <w:rStyle w:val="Hipervnculo"/>
            <w:noProof/>
          </w:rPr>
          <w:t>Anexo</w:t>
        </w:r>
        <w:r>
          <w:rPr>
            <w:noProof/>
            <w:webHidden/>
          </w:rPr>
          <w:tab/>
        </w:r>
        <w:r>
          <w:rPr>
            <w:noProof/>
            <w:webHidden/>
          </w:rPr>
          <w:fldChar w:fldCharType="begin"/>
        </w:r>
        <w:r>
          <w:rPr>
            <w:noProof/>
            <w:webHidden/>
          </w:rPr>
          <w:instrText xml:space="preserve"> PAGEREF _Toc291344302 \h </w:instrText>
        </w:r>
        <w:r>
          <w:rPr>
            <w:noProof/>
            <w:webHidden/>
          </w:rPr>
        </w:r>
        <w:r>
          <w:rPr>
            <w:noProof/>
            <w:webHidden/>
          </w:rPr>
          <w:fldChar w:fldCharType="separate"/>
        </w:r>
        <w:r>
          <w:rPr>
            <w:noProof/>
            <w:webHidden/>
          </w:rPr>
          <w:t>33</w:t>
        </w:r>
        <w:r>
          <w:rPr>
            <w:noProof/>
            <w:webHidden/>
          </w:rPr>
          <w:fldChar w:fldCharType="end"/>
        </w:r>
      </w:hyperlink>
    </w:p>
    <w:p w:rsidR="00BA4A4C" w:rsidRDefault="00BA4A4C">
      <w:pPr>
        <w:pStyle w:val="TDC2"/>
        <w:tabs>
          <w:tab w:val="right" w:leader="dot" w:pos="8495"/>
        </w:tabs>
        <w:rPr>
          <w:rFonts w:asciiTheme="minorHAnsi" w:eastAsiaTheme="minorEastAsia" w:hAnsiTheme="minorHAnsi" w:cstheme="minorBidi"/>
          <w:noProof/>
          <w:lang w:val="es-AR" w:eastAsia="es-AR"/>
        </w:rPr>
      </w:pPr>
      <w:hyperlink w:anchor="_Toc291344303" w:history="1">
        <w:r w:rsidRPr="00630517">
          <w:rPr>
            <w:rStyle w:val="Hipervnculo"/>
            <w:noProof/>
          </w:rPr>
          <w:t>Currículums Vitae de los integrantes</w:t>
        </w:r>
        <w:r>
          <w:rPr>
            <w:noProof/>
            <w:webHidden/>
          </w:rPr>
          <w:tab/>
        </w:r>
        <w:r>
          <w:rPr>
            <w:noProof/>
            <w:webHidden/>
          </w:rPr>
          <w:fldChar w:fldCharType="begin"/>
        </w:r>
        <w:r>
          <w:rPr>
            <w:noProof/>
            <w:webHidden/>
          </w:rPr>
          <w:instrText xml:space="preserve"> PAGEREF _Toc291344303 \h </w:instrText>
        </w:r>
        <w:r>
          <w:rPr>
            <w:noProof/>
            <w:webHidden/>
          </w:rPr>
        </w:r>
        <w:r>
          <w:rPr>
            <w:noProof/>
            <w:webHidden/>
          </w:rPr>
          <w:fldChar w:fldCharType="separate"/>
        </w:r>
        <w:r>
          <w:rPr>
            <w:noProof/>
            <w:webHidden/>
          </w:rPr>
          <w:t>34</w:t>
        </w:r>
        <w:r>
          <w:rPr>
            <w:noProof/>
            <w:webHidden/>
          </w:rPr>
          <w:fldChar w:fldCharType="end"/>
        </w:r>
      </w:hyperlink>
    </w:p>
    <w:p w:rsidR="008A253E" w:rsidRDefault="00385558" w:rsidP="00851D7B">
      <w:pPr>
        <w:rPr>
          <w:rFonts w:ascii="Cambria" w:hAnsi="Cambria"/>
          <w:b/>
          <w:bCs/>
          <w:smallCaps/>
          <w:color w:val="365F91"/>
          <w:sz w:val="28"/>
          <w:szCs w:val="28"/>
        </w:rPr>
      </w:pPr>
      <w:r>
        <w:fldChar w:fldCharType="end"/>
      </w:r>
      <w:r w:rsidR="008A253E">
        <w:br w:type="page"/>
      </w:r>
    </w:p>
    <w:p w:rsidR="00385558" w:rsidRPr="0034084A" w:rsidRDefault="006545E9" w:rsidP="0034084A">
      <w:pPr>
        <w:pStyle w:val="Ttulo1"/>
        <w:numPr>
          <w:ilvl w:val="0"/>
          <w:numId w:val="1"/>
        </w:numPr>
      </w:pPr>
      <w:bookmarkStart w:id="3" w:name="_Toc291344244"/>
      <w:r>
        <w:lastRenderedPageBreak/>
        <w:t>Introducción</w:t>
      </w:r>
      <w:r w:rsidR="00B72AA3">
        <w:t xml:space="preserve"> General</w:t>
      </w:r>
      <w:bookmarkEnd w:id="3"/>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2A5FE9">
        <w:t xml:space="preserve"> </w:t>
      </w:r>
      <w:r w:rsidR="00193335">
        <w:t>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34084A">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4" w:name="_Toc291344245"/>
      <w:r>
        <w:lastRenderedPageBreak/>
        <w:t>Introducción</w:t>
      </w:r>
      <w:bookmarkEnd w:id="4"/>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C5054C" w:rsidRDefault="00C5054C">
      <w:pPr>
        <w:spacing w:after="200" w:line="276" w:lineRule="auto"/>
      </w:pPr>
      <w:r>
        <w:br w:type="page"/>
      </w:r>
    </w:p>
    <w:p w:rsidR="0027240B" w:rsidRDefault="0027240B" w:rsidP="0027240B">
      <w:pPr>
        <w:pStyle w:val="Ttulo1"/>
        <w:numPr>
          <w:ilvl w:val="0"/>
          <w:numId w:val="1"/>
        </w:numPr>
      </w:pPr>
      <w:bookmarkStart w:id="5" w:name="_Toc291344246"/>
      <w:r>
        <w:lastRenderedPageBreak/>
        <w:t>Escuelas Pías</w:t>
      </w:r>
      <w:bookmarkEnd w:id="5"/>
    </w:p>
    <w:p w:rsidR="0027240B" w:rsidRDefault="0027240B" w:rsidP="0027240B"/>
    <w:p w:rsidR="007763C1" w:rsidRDefault="007763C1" w:rsidP="00E2044A">
      <w:pPr>
        <w:pStyle w:val="Ttulo2"/>
      </w:pPr>
      <w:bookmarkStart w:id="6" w:name="_Toc291344247"/>
      <w:r>
        <w:t>Reseña histórica</w:t>
      </w:r>
      <w:bookmarkEnd w:id="6"/>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w:t>
      </w:r>
      <w:r w:rsidR="002A5FE9">
        <w:t xml:space="preserve"> </w:t>
      </w:r>
      <w:r>
        <w:t>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7763C1" w:rsidRPr="007763C1" w:rsidRDefault="007763C1" w:rsidP="007763C1"/>
    <w:p w:rsidR="00E2044A" w:rsidRDefault="00E2044A" w:rsidP="00E2044A">
      <w:pPr>
        <w:pStyle w:val="Ttulo2"/>
      </w:pPr>
      <w:bookmarkStart w:id="7" w:name="_Toc291344248"/>
      <w:r>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w:t>
      </w:r>
      <w:r w:rsidR="002A5FE9">
        <w:t xml:space="preserve"> </w:t>
      </w:r>
      <w:r w:rsidRPr="0027240B">
        <w:t>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790DD12F" wp14:editId="221EDF8D">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E2044A" w:rsidRDefault="0027240B" w:rsidP="0027240B">
      <w:r w:rsidRPr="0027240B">
        <w:t xml:space="preserve"> </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1344249"/>
      <w:r>
        <w:lastRenderedPageBreak/>
        <w:t>Organigrama Funcional</w:t>
      </w:r>
      <w:bookmarkEnd w:id="8"/>
    </w:p>
    <w:p w:rsidR="007E6C9E" w:rsidRDefault="007E6C9E" w:rsidP="007E6C9E"/>
    <w:p w:rsidR="001E20C2" w:rsidRDefault="00B551C2" w:rsidP="00664FE7">
      <w:r>
        <w:rPr>
          <w:noProof/>
        </w:rPr>
        <w:drawing>
          <wp:inline distT="0" distB="0" distL="0" distR="0" wp14:anchorId="1572F838" wp14:editId="76A94792">
            <wp:extent cx="5397910" cy="7763551"/>
            <wp:effectExtent l="0" t="0" r="0" b="2794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9" w:name="_Toc291344250"/>
      <w:r>
        <w:lastRenderedPageBreak/>
        <w:t>Descripción de Áreas</w:t>
      </w:r>
      <w:bookmarkEnd w:id="9"/>
    </w:p>
    <w:p w:rsidR="000526FF" w:rsidRDefault="000526FF" w:rsidP="000526FF">
      <w:pPr>
        <w:pStyle w:val="Ttulo3"/>
      </w:pPr>
      <w:bookmarkStart w:id="10" w:name="_Toc291344251"/>
      <w:r>
        <w:t>Rector</w:t>
      </w:r>
      <w:bookmarkEnd w:id="10"/>
    </w:p>
    <w:p w:rsidR="000526FF" w:rsidRDefault="000526FF" w:rsidP="000526FF">
      <w:r>
        <w:t xml:space="preserve">Lograr la unidad y convergencia (en criterios, decisiones y actividades) de todas las intervenciones educativas del establecimiento en orden a la realización del proyecto educativo. Además cumple con el rol de asistente legal. </w:t>
      </w:r>
    </w:p>
    <w:p w:rsidR="000526FF" w:rsidRDefault="000526FF" w:rsidP="000526FF"/>
    <w:p w:rsidR="000526FF" w:rsidRDefault="000526FF" w:rsidP="000526FF">
      <w:pPr>
        <w:pStyle w:val="Ttulo3"/>
      </w:pPr>
      <w:bookmarkStart w:id="11" w:name="_Toc291344252"/>
      <w:r>
        <w:t>Equipo directivo</w:t>
      </w:r>
      <w:bookmarkEnd w:id="11"/>
    </w:p>
    <w:p w:rsidR="000526FF" w:rsidRDefault="000526FF" w:rsidP="000526FF">
      <w:r>
        <w:t xml:space="preserve">Se compone de un director y una vicedirectora. Se encargan de la coordinación y de llevar a cabo las directivas propuestas por el rector. </w:t>
      </w:r>
    </w:p>
    <w:p w:rsidR="000526FF" w:rsidRDefault="000526FF" w:rsidP="000526FF"/>
    <w:p w:rsidR="000526FF" w:rsidRDefault="000526FF" w:rsidP="000526FF">
      <w:pPr>
        <w:pStyle w:val="Ttulo3"/>
        <w:tabs>
          <w:tab w:val="left" w:pos="2815"/>
        </w:tabs>
      </w:pPr>
      <w:bookmarkStart w:id="12" w:name="_Toc291344253"/>
      <w:r>
        <w:t>Administración:</w:t>
      </w:r>
      <w:bookmarkEnd w:id="12"/>
    </w:p>
    <w:p w:rsidR="000526FF" w:rsidRDefault="000526FF" w:rsidP="000526FF">
      <w:r>
        <w:t xml:space="preserve">Se encarga de la gestión de cobranzas de cuotas, matriculas. </w:t>
      </w:r>
    </w:p>
    <w:p w:rsidR="000526FF" w:rsidRDefault="000526FF" w:rsidP="000526FF"/>
    <w:p w:rsidR="000526FF" w:rsidRDefault="000526FF" w:rsidP="000526FF">
      <w:bookmarkStart w:id="13" w:name="_Toc291344254"/>
      <w:r w:rsidRPr="000526FF">
        <w:rPr>
          <w:rStyle w:val="Ttulo3Car"/>
        </w:rPr>
        <w:t>Maestranza</w:t>
      </w:r>
      <w:bookmarkEnd w:id="13"/>
    </w:p>
    <w:p w:rsidR="000526FF" w:rsidRDefault="000526FF" w:rsidP="000526FF">
      <w:r>
        <w:t xml:space="preserve">Es el responsable de todos los aspectos inherentes a la estructura edilicia. </w:t>
      </w:r>
    </w:p>
    <w:p w:rsidR="000526FF" w:rsidRDefault="000526FF" w:rsidP="000526FF"/>
    <w:p w:rsidR="000526FF" w:rsidRDefault="000526FF" w:rsidP="000526FF">
      <w:pPr>
        <w:pStyle w:val="Ttulo3"/>
      </w:pPr>
      <w:bookmarkStart w:id="14" w:name="_Toc291344255"/>
      <w:r>
        <w:t>Departamento de Profesores</w:t>
      </w:r>
      <w:bookmarkEnd w:id="14"/>
    </w:p>
    <w:p w:rsidR="000526FF" w:rsidRDefault="000526FF" w:rsidP="000526FF">
      <w:r>
        <w:t xml:space="preserve">El objetivo de esta área es la de formar académica y religiosamente a los alumnos de acuerdo a la cátedra que dicta. </w:t>
      </w:r>
    </w:p>
    <w:p w:rsidR="000526FF" w:rsidRDefault="000526FF" w:rsidP="000526FF">
      <w:r>
        <w:t>Sus funciones pasan por: planificar, programar, coordinar el proceso de enseñanza y aprendizaje de los Alumnos de la Institución.</w:t>
      </w:r>
    </w:p>
    <w:p w:rsidR="000526FF" w:rsidRDefault="000526FF" w:rsidP="000526FF"/>
    <w:p w:rsidR="000526FF" w:rsidRDefault="000526FF" w:rsidP="000526FF">
      <w:bookmarkStart w:id="15" w:name="_Toc291344256"/>
      <w:r w:rsidRPr="000526FF">
        <w:rPr>
          <w:rStyle w:val="Ttulo3Car"/>
        </w:rPr>
        <w:t>Preceptoría</w:t>
      </w:r>
      <w:bookmarkEnd w:id="15"/>
      <w:r>
        <w:t>:</w:t>
      </w:r>
    </w:p>
    <w:p w:rsidR="000526FF" w:rsidRDefault="000526FF" w:rsidP="000526FF">
      <w:r>
        <w:t xml:space="preserve">El objetivo es brindar apoyo al dictado de las clases. </w:t>
      </w:r>
    </w:p>
    <w:p w:rsidR="000526FF" w:rsidRDefault="000526FF" w:rsidP="000526FF">
      <w:r>
        <w:t xml:space="preserve">Su principal función es la de acompañar a los Alumnos en todas las circunstancias que la labor educativa así lo requiera, informando a los directivos acerca de las actividades diarias desempeñadas por los Alumnos. </w:t>
      </w:r>
    </w:p>
    <w:p w:rsidR="000526FF" w:rsidRDefault="000526FF" w:rsidP="000526FF"/>
    <w:p w:rsidR="000526FF" w:rsidRDefault="000526FF" w:rsidP="000526FF">
      <w:bookmarkStart w:id="16" w:name="_Toc291344257"/>
      <w:r w:rsidRPr="000526FF">
        <w:rPr>
          <w:rStyle w:val="Ttulo3Car"/>
        </w:rPr>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p>
    <w:p w:rsidR="000526FF" w:rsidRDefault="000526FF" w:rsidP="000526FF"/>
    <w:p w:rsidR="000526FF" w:rsidRDefault="000526FF" w:rsidP="000526FF">
      <w:bookmarkStart w:id="17" w:name="_Toc291344258"/>
      <w:r w:rsidRPr="000526FF">
        <w:rPr>
          <w:rStyle w:val="Ttulo3Car"/>
        </w:rPr>
        <w:t>Gabinete Psicopedagógico</w:t>
      </w:r>
      <w:bookmarkEnd w:id="17"/>
    </w:p>
    <w:p w:rsidR="000526FF" w:rsidRDefault="000526FF" w:rsidP="000526FF">
      <w:r>
        <w:t xml:space="preserve">Su objetivo es llevar un control y seguimiento tanto del rendimiento académico como conceptual del alumno brindando también ayuda pedagógica a padres y docentes. </w:t>
      </w:r>
    </w:p>
    <w:p w:rsidR="000526FF" w:rsidRDefault="00E750FB" w:rsidP="000526FF">
      <w:r>
        <w:lastRenderedPageBreak/>
        <w:t>Tiene la función de b</w:t>
      </w:r>
      <w:r w:rsidR="000526FF">
        <w:t xml:space="preserve">rindar </w:t>
      </w:r>
      <w:r>
        <w:t>a</w:t>
      </w:r>
      <w:r w:rsidR="000526FF">
        <w:t xml:space="preserve">sesoría </w:t>
      </w:r>
      <w:r>
        <w:t>p</w:t>
      </w:r>
      <w:r w:rsidR="000526FF">
        <w:t>edagógica a miembros de la Comunidad Educativa.</w:t>
      </w:r>
    </w:p>
    <w:p w:rsidR="00E12CFE" w:rsidRDefault="00E12CFE" w:rsidP="000526FF"/>
    <w:p w:rsidR="002F3D68" w:rsidRDefault="002F3D68">
      <w:pPr>
        <w:spacing w:before="0" w:after="200" w:line="276" w:lineRule="auto"/>
        <w:ind w:firstLine="0"/>
        <w:jc w:val="left"/>
        <w:rPr>
          <w:rFonts w:ascii="Cambria" w:hAnsi="Cambria"/>
          <w:b/>
          <w:bCs/>
          <w:smallCaps/>
          <w:color w:val="365F91"/>
          <w:sz w:val="28"/>
          <w:szCs w:val="28"/>
        </w:rPr>
      </w:pPr>
      <w:bookmarkStart w:id="18" w:name="_Toc290328696"/>
      <w:r>
        <w:br w:type="page"/>
      </w:r>
    </w:p>
    <w:p w:rsidR="00E12CFE" w:rsidRDefault="00E12CFE" w:rsidP="00E12CFE">
      <w:pPr>
        <w:pStyle w:val="Ttulo1"/>
        <w:numPr>
          <w:ilvl w:val="0"/>
          <w:numId w:val="1"/>
        </w:numPr>
      </w:pPr>
      <w:bookmarkStart w:id="19" w:name="_Toc291344259"/>
      <w:r w:rsidRPr="00E12CFE">
        <w:lastRenderedPageBreak/>
        <w:t>Anteceden</w:t>
      </w:r>
      <w:r>
        <w:t>tes D</w:t>
      </w:r>
      <w:r w:rsidRPr="00E12CFE">
        <w:t>e Desarrollos</w:t>
      </w:r>
      <w:bookmarkEnd w:id="18"/>
      <w:bookmarkEnd w:id="19"/>
    </w:p>
    <w:p w:rsidR="00E12CFE" w:rsidRDefault="00E12CFE" w:rsidP="00E12CFE"/>
    <w:p w:rsidR="005F4C95" w:rsidRDefault="005F4C95" w:rsidP="005F4C95">
      <w:pPr>
        <w:spacing w:before="0" w:after="200" w:line="276" w:lineRule="auto"/>
        <w:ind w:firstLine="0"/>
      </w:pPr>
      <w:r>
        <w:t>La institución cuenta actualmente con un sistema de información implementado a medida.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Resumen causas de asistencia</w:t>
      </w:r>
    </w:p>
    <w:p w:rsidR="005F4C95" w:rsidRDefault="005F4C95" w:rsidP="00CD7466">
      <w:pPr>
        <w:pStyle w:val="Prrafodelista"/>
        <w:numPr>
          <w:ilvl w:val="1"/>
          <w:numId w:val="2"/>
        </w:numPr>
        <w:spacing w:before="0" w:after="200" w:line="276" w:lineRule="auto"/>
        <w:jc w:val="left"/>
      </w:pPr>
      <w:r>
        <w:t>Impresión de planillas</w:t>
      </w:r>
    </w:p>
    <w:p w:rsidR="005F4C95" w:rsidRDefault="005F4C95" w:rsidP="00CD7466">
      <w:pPr>
        <w:pStyle w:val="Prrafodelista"/>
        <w:numPr>
          <w:ilvl w:val="1"/>
          <w:numId w:val="2"/>
        </w:numPr>
        <w:spacing w:before="0" w:after="200" w:line="276" w:lineRule="auto"/>
        <w:jc w:val="left"/>
      </w:pPr>
      <w:r>
        <w:t>Listado mensual de horas cátedra</w:t>
      </w:r>
    </w:p>
    <w:p w:rsidR="002F3D68" w:rsidRDefault="005D16E6" w:rsidP="002F3D68">
      <w:pPr>
        <w:pStyle w:val="Prrafodelista"/>
        <w:spacing w:before="0" w:after="200" w:line="276" w:lineRule="auto"/>
        <w:ind w:firstLine="0"/>
        <w:jc w:val="left"/>
      </w:pPr>
      <w:r>
        <w:t xml:space="preserve"> </w:t>
      </w:r>
    </w:p>
    <w:p w:rsidR="005F4C95" w:rsidRDefault="005F4C95" w:rsidP="00CD7466">
      <w:pPr>
        <w:pStyle w:val="Prrafodelista"/>
        <w:numPr>
          <w:ilvl w:val="0"/>
          <w:numId w:val="2"/>
        </w:numPr>
        <w:spacing w:before="0" w:after="200" w:line="276" w:lineRule="auto"/>
        <w:jc w:val="left"/>
      </w:pPr>
      <w:r>
        <w:t>Datos Varios</w:t>
      </w:r>
    </w:p>
    <w:p w:rsidR="005F4C95" w:rsidRDefault="005F4C95" w:rsidP="00CD7466">
      <w:pPr>
        <w:pStyle w:val="Prrafodelista"/>
        <w:numPr>
          <w:ilvl w:val="0"/>
          <w:numId w:val="2"/>
        </w:numPr>
        <w:spacing w:before="0" w:after="200" w:line="276" w:lineRule="auto"/>
        <w:jc w:val="left"/>
      </w:pPr>
      <w:r>
        <w:t xml:space="preserve"> Listados</w:t>
      </w:r>
    </w:p>
    <w:p w:rsidR="00E12CFE" w:rsidRDefault="005F4C95" w:rsidP="00CD7466">
      <w:pPr>
        <w:pStyle w:val="Prrafodelista"/>
        <w:numPr>
          <w:ilvl w:val="0"/>
          <w:numId w:val="2"/>
        </w:numPr>
        <w:spacing w:before="0" w:after="200" w:line="276" w:lineRule="auto"/>
        <w:jc w:val="left"/>
      </w:pPr>
      <w:r>
        <w:t xml:space="preserve"> Mantenimiento</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20" w:name="_Toc290328697"/>
      <w:bookmarkStart w:id="21" w:name="_Toc291344260"/>
      <w:r w:rsidRPr="001746FB">
        <w:lastRenderedPageBreak/>
        <w:t>Recursos Informáticos Existentes</w:t>
      </w:r>
      <w:bookmarkEnd w:id="20"/>
      <w:bookmarkEnd w:id="21"/>
    </w:p>
    <w:p w:rsidR="00F71BED" w:rsidRDefault="00F71BED" w:rsidP="00F71BED"/>
    <w:p w:rsidR="00F71BED" w:rsidRDefault="00F71BED" w:rsidP="00F71BED">
      <w:pPr>
        <w:pStyle w:val="Ttulo2"/>
      </w:pPr>
      <w:bookmarkStart w:id="22" w:name="_Toc261080288"/>
      <w:bookmarkStart w:id="23" w:name="_Toc290328698"/>
      <w:bookmarkStart w:id="24" w:name="_Toc291344261"/>
      <w:r>
        <w:t>Hardware</w:t>
      </w:r>
      <w:bookmarkEnd w:id="22"/>
      <w:bookmarkEnd w:id="23"/>
      <w:bookmarkEnd w:id="24"/>
    </w:p>
    <w:p w:rsidR="00F71BED" w:rsidRPr="001746FB" w:rsidRDefault="00FF790C" w:rsidP="00F71BED">
      <w:r>
        <w:t>Los equipos</w:t>
      </w:r>
      <w:r w:rsidR="00F248E8">
        <w:t xml:space="preserve"> de trabajo</w:t>
      </w:r>
      <w:r w:rsidR="002A5FE9">
        <w:t xml:space="preserve"> </w:t>
      </w:r>
      <w:r>
        <w:t>disponibles para la gestión de la institución tienen las siguientes características:</w:t>
      </w:r>
    </w:p>
    <w:p w:rsidR="00F71BED" w:rsidRPr="00FF790C" w:rsidRDefault="00FF790C" w:rsidP="00CD7466">
      <w:pPr>
        <w:pStyle w:val="Prrafodelista"/>
        <w:numPr>
          <w:ilvl w:val="0"/>
          <w:numId w:val="3"/>
        </w:numPr>
      </w:pPr>
      <w:r w:rsidRPr="00FF790C">
        <w:t>Procesador: AMD Athlon 64 X2 3600+</w:t>
      </w:r>
    </w:p>
    <w:p w:rsidR="00F71BED" w:rsidRPr="00F71BED" w:rsidRDefault="00FF790C" w:rsidP="00CD7466">
      <w:pPr>
        <w:pStyle w:val="Prrafodelista"/>
        <w:numPr>
          <w:ilvl w:val="0"/>
          <w:numId w:val="3"/>
        </w:numPr>
        <w:rPr>
          <w:lang w:val="en-US"/>
        </w:rPr>
      </w:pPr>
      <w:r>
        <w:rPr>
          <w:lang w:val="en-US"/>
        </w:rPr>
        <w:t xml:space="preserve">512 </w:t>
      </w:r>
      <w:r w:rsidR="00F71BED" w:rsidRPr="00F71BED">
        <w:rPr>
          <w:lang w:val="en-US"/>
        </w:rPr>
        <w:t>MB de RAM</w:t>
      </w:r>
    </w:p>
    <w:p w:rsidR="00F71BED" w:rsidRPr="00F71BED" w:rsidRDefault="00F71BED" w:rsidP="00CD7466">
      <w:pPr>
        <w:pStyle w:val="Prrafodelista"/>
        <w:numPr>
          <w:ilvl w:val="0"/>
          <w:numId w:val="3"/>
        </w:numPr>
        <w:rPr>
          <w:lang w:val="en-US"/>
        </w:rPr>
      </w:pPr>
      <w:r w:rsidRPr="00F71BED">
        <w:rPr>
          <w:lang w:val="en-US"/>
        </w:rPr>
        <w:t>Disco</w:t>
      </w:r>
      <w:r w:rsidR="00F248E8">
        <w:rPr>
          <w:lang w:val="en-US"/>
        </w:rPr>
        <w:t xml:space="preserve"> </w:t>
      </w:r>
      <w:proofErr w:type="spellStart"/>
      <w:r w:rsidR="00F248E8">
        <w:rPr>
          <w:lang w:val="en-US"/>
        </w:rPr>
        <w:t>Duro</w:t>
      </w:r>
      <w:proofErr w:type="spellEnd"/>
      <w:r w:rsidRPr="00F71BED">
        <w:rPr>
          <w:lang w:val="en-US"/>
        </w:rPr>
        <w:t xml:space="preserve"> </w:t>
      </w:r>
      <w:r w:rsidR="00FF790C">
        <w:rPr>
          <w:lang w:val="en-US"/>
        </w:rPr>
        <w:t>8</w:t>
      </w:r>
      <w:r w:rsidRPr="00F71BED">
        <w:rPr>
          <w:lang w:val="en-US"/>
        </w:rPr>
        <w:t>0</w:t>
      </w:r>
      <w:r w:rsidR="00FF790C">
        <w:rPr>
          <w:lang w:val="en-US"/>
        </w:rPr>
        <w:t xml:space="preserve"> </w:t>
      </w:r>
      <w:r w:rsidRPr="00F71BED">
        <w:rPr>
          <w:lang w:val="en-US"/>
        </w:rPr>
        <w:t>GB</w:t>
      </w:r>
    </w:p>
    <w:p w:rsidR="00F71BED" w:rsidRDefault="00F71BED" w:rsidP="00CD7466">
      <w:pPr>
        <w:pStyle w:val="Prrafodelista"/>
        <w:numPr>
          <w:ilvl w:val="0"/>
          <w:numId w:val="3"/>
        </w:numPr>
        <w:rPr>
          <w:lang w:val="en-US"/>
        </w:rPr>
      </w:pPr>
      <w:r w:rsidRPr="00F71BED">
        <w:rPr>
          <w:lang w:val="en-US"/>
        </w:rPr>
        <w:t xml:space="preserve">Monitor </w:t>
      </w:r>
      <w:r w:rsidR="00FF790C">
        <w:rPr>
          <w:lang w:val="en-US"/>
        </w:rPr>
        <w:t>LCD 17</w:t>
      </w:r>
      <w:r w:rsidRPr="00F71BED">
        <w:rPr>
          <w:lang w:val="en-US"/>
        </w:rPr>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 xml:space="preserve">Procesador: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F71BED" w:rsidP="00F71BED">
      <w:r w:rsidRPr="001746FB">
        <w:t>Distr</w:t>
      </w:r>
      <w:r>
        <w:t>ibuidas en las siguientes áreas:</w:t>
      </w:r>
    </w:p>
    <w:p w:rsidR="00F71BED" w:rsidRPr="001746FB" w:rsidRDefault="00F71BED" w:rsidP="00CD7466">
      <w:pPr>
        <w:pStyle w:val="Prrafodelista"/>
        <w:numPr>
          <w:ilvl w:val="0"/>
          <w:numId w:val="4"/>
        </w:numPr>
      </w:pPr>
      <w:r>
        <w:t>Preceptorí</w:t>
      </w:r>
      <w:r w:rsidRPr="001746FB">
        <w:t xml:space="preserve">a: </w:t>
      </w:r>
    </w:p>
    <w:p w:rsidR="00F71BED" w:rsidRPr="001746FB" w:rsidRDefault="00E91C59" w:rsidP="00CD7466">
      <w:pPr>
        <w:pStyle w:val="Prrafodelista"/>
        <w:numPr>
          <w:ilvl w:val="1"/>
          <w:numId w:val="4"/>
        </w:numPr>
        <w:spacing w:before="0"/>
        <w:jc w:val="left"/>
      </w:pPr>
      <w:r>
        <w:t>3</w:t>
      </w:r>
      <w:r w:rsidR="002C7D56">
        <w:t xml:space="preserve"> Computadoras</w:t>
      </w:r>
    </w:p>
    <w:p w:rsidR="00F71BED" w:rsidRPr="001746FB" w:rsidRDefault="00F71BED" w:rsidP="00CD7466">
      <w:pPr>
        <w:pStyle w:val="Prrafodelista"/>
        <w:numPr>
          <w:ilvl w:val="1"/>
          <w:numId w:val="4"/>
        </w:numPr>
        <w:spacing w:before="0"/>
        <w:jc w:val="left"/>
      </w:pPr>
      <w:r w:rsidRPr="001746FB">
        <w:t xml:space="preserve">1 Impresora </w:t>
      </w:r>
      <w:r w:rsidR="002C7D56">
        <w:t>Chorro de tinta</w:t>
      </w:r>
    </w:p>
    <w:p w:rsidR="00E91C59" w:rsidRDefault="00E91C59" w:rsidP="00E91C59">
      <w:pPr>
        <w:pStyle w:val="Prrafodelista"/>
        <w:ind w:left="1429" w:firstLine="0"/>
      </w:pPr>
    </w:p>
    <w:p w:rsidR="00F71BED" w:rsidRPr="001746FB" w:rsidRDefault="00F71BED" w:rsidP="00CD7466">
      <w:pPr>
        <w:pStyle w:val="Prrafodelista"/>
        <w:numPr>
          <w:ilvl w:val="0"/>
          <w:numId w:val="4"/>
        </w:numPr>
      </w:pPr>
      <w:r w:rsidRPr="001746FB">
        <w:t>Se</w:t>
      </w:r>
      <w:r>
        <w:t>cretaría</w:t>
      </w:r>
    </w:p>
    <w:p w:rsidR="00F71BED" w:rsidRPr="001746FB" w:rsidRDefault="002C7D56" w:rsidP="00CD7466">
      <w:pPr>
        <w:pStyle w:val="Prrafodelista"/>
        <w:numPr>
          <w:ilvl w:val="1"/>
          <w:numId w:val="4"/>
        </w:numPr>
        <w:spacing w:before="0"/>
        <w:jc w:val="left"/>
      </w:pPr>
      <w:r>
        <w:t>1 Computadora</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E91C59" w:rsidRDefault="00E91C59" w:rsidP="00E91C59">
      <w:pPr>
        <w:pStyle w:val="Prrafodelista"/>
        <w:ind w:left="1429" w:firstLine="0"/>
      </w:pPr>
    </w:p>
    <w:p w:rsidR="00F71BED" w:rsidRPr="001746FB" w:rsidRDefault="00F71BED" w:rsidP="00CD7466">
      <w:pPr>
        <w:pStyle w:val="Prrafodelista"/>
        <w:numPr>
          <w:ilvl w:val="0"/>
          <w:numId w:val="4"/>
        </w:numPr>
      </w:pPr>
      <w:r>
        <w:t>Administración</w:t>
      </w:r>
    </w:p>
    <w:p w:rsidR="00F71BED" w:rsidRPr="001746FB" w:rsidRDefault="00F71BED" w:rsidP="00CD7466">
      <w:pPr>
        <w:pStyle w:val="Prrafodelista"/>
        <w:numPr>
          <w:ilvl w:val="1"/>
          <w:numId w:val="4"/>
        </w:numPr>
        <w:spacing w:before="0"/>
        <w:jc w:val="left"/>
      </w:pPr>
      <w:r w:rsidRPr="001746FB">
        <w:t>3 Computadoras</w:t>
      </w:r>
    </w:p>
    <w:p w:rsidR="00F71BED" w:rsidRPr="001746FB" w:rsidRDefault="00E91C59" w:rsidP="00CD7466">
      <w:pPr>
        <w:pStyle w:val="Prrafodelista"/>
        <w:numPr>
          <w:ilvl w:val="1"/>
          <w:numId w:val="4"/>
        </w:numPr>
        <w:spacing w:before="0"/>
        <w:jc w:val="left"/>
      </w:pPr>
      <w:r>
        <w:t>2</w:t>
      </w:r>
      <w:r w:rsidR="00F71BED" w:rsidRPr="001746FB">
        <w:t xml:space="preserve"> Impresoras</w:t>
      </w:r>
      <w:r>
        <w:t xml:space="preserve"> láser</w:t>
      </w:r>
    </w:p>
    <w:p w:rsidR="00F71BED" w:rsidRPr="001746FB" w:rsidRDefault="00F71BED" w:rsidP="00F71BED"/>
    <w:p w:rsidR="00F71BED" w:rsidRDefault="00F71BED" w:rsidP="00F71BED"/>
    <w:p w:rsidR="00F71BED" w:rsidRPr="00535862" w:rsidRDefault="00F71BED" w:rsidP="00F71BED"/>
    <w:p w:rsidR="00F71BED" w:rsidRDefault="00F71BED" w:rsidP="00F71BED">
      <w:pPr>
        <w:rPr>
          <w:rFonts w:ascii="Arial" w:hAnsi="Arial" w:cs="Arial"/>
          <w:b/>
          <w:bCs/>
          <w:i/>
          <w:iCs/>
          <w:color w:val="4F81BD"/>
          <w:szCs w:val="26"/>
        </w:rPr>
      </w:pPr>
      <w:r>
        <w:br w:type="page"/>
      </w:r>
    </w:p>
    <w:p w:rsidR="00F71BED" w:rsidRPr="00E13F68" w:rsidRDefault="00F71BED" w:rsidP="00B66CFC">
      <w:pPr>
        <w:pStyle w:val="Ttulo2"/>
      </w:pPr>
      <w:bookmarkStart w:id="25" w:name="_Toc261080289"/>
      <w:bookmarkStart w:id="26" w:name="_Toc290328699"/>
      <w:bookmarkStart w:id="27" w:name="_Toc291344262"/>
      <w:r w:rsidRPr="00E13F68">
        <w:lastRenderedPageBreak/>
        <w:t>Software</w:t>
      </w:r>
      <w:bookmarkEnd w:id="25"/>
      <w:bookmarkEnd w:id="26"/>
      <w:bookmarkEnd w:id="27"/>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El servidor posee el sistema operativo Windows Server 2003 y un servidor de base de datos SQL Server 2005</w:t>
      </w:r>
      <w:bookmarkStart w:id="28" w:name="_Toc261080290"/>
      <w:bookmarkStart w:id="29" w:name="_Toc290328700"/>
      <w:r>
        <w:rPr>
          <w:lang w:val="es-ES"/>
        </w:rPr>
        <w:t>.</w:t>
      </w:r>
    </w:p>
    <w:p w:rsidR="00C736D9" w:rsidRDefault="00C736D9" w:rsidP="00C736D9">
      <w:pPr>
        <w:ind w:firstLine="720"/>
        <w:rPr>
          <w:lang w:val="es-ES"/>
        </w:rPr>
      </w:pPr>
    </w:p>
    <w:p w:rsidR="00F71BED" w:rsidRPr="00A85AD7" w:rsidRDefault="00F71BED" w:rsidP="00A85AD7">
      <w:pPr>
        <w:pStyle w:val="Ttulo2"/>
      </w:pPr>
      <w:bookmarkStart w:id="30" w:name="_Toc291344263"/>
      <w:r w:rsidRPr="00A85AD7">
        <w:t>Comunicación</w:t>
      </w:r>
      <w:bookmarkEnd w:id="28"/>
      <w:bookmarkEnd w:id="29"/>
      <w:bookmarkEnd w:id="30"/>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r w:rsidR="00FF359D">
        <w:rPr>
          <w:lang w:val="es-ES"/>
        </w:rPr>
        <w:t>Preceptoría</w:t>
      </w:r>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B71EDE" w:rsidRDefault="00B71EDE" w:rsidP="00B71EDE">
      <w:pPr>
        <w:pStyle w:val="Ttulo1"/>
        <w:numPr>
          <w:ilvl w:val="0"/>
          <w:numId w:val="1"/>
        </w:numPr>
      </w:pPr>
      <w:bookmarkStart w:id="31" w:name="_Toc290328701"/>
      <w:bookmarkStart w:id="32" w:name="_Toc291344264"/>
      <w:r w:rsidRPr="001746FB">
        <w:lastRenderedPageBreak/>
        <w:t>Diagnóstico</w:t>
      </w:r>
      <w:bookmarkEnd w:id="31"/>
      <w:bookmarkEnd w:id="32"/>
    </w:p>
    <w:p w:rsidR="00B71EDE" w:rsidRDefault="00B71EDE" w:rsidP="00B71EDE"/>
    <w:p w:rsidR="00EB429C" w:rsidRPr="00B71EDE" w:rsidRDefault="00EB429C" w:rsidP="00EB429C">
      <w:pPr>
        <w:pStyle w:val="Ttulo2"/>
      </w:pPr>
      <w:bookmarkStart w:id="33" w:name="_Toc290328702"/>
      <w:bookmarkStart w:id="34" w:name="_Toc291344265"/>
      <w:r w:rsidRPr="001746FB">
        <w:rPr>
          <w:lang w:eastAsia="es-ES"/>
        </w:rPr>
        <w:t>Necesidades, propuestas y oportunidades de Mejora</w:t>
      </w:r>
      <w:bookmarkEnd w:id="33"/>
      <w:bookmarkEnd w:id="34"/>
    </w:p>
    <w:p w:rsidR="00EB429C" w:rsidRDefault="00EB429C" w:rsidP="00EB429C">
      <w:r>
        <w:t>No hay disponible un canal de comunicación o herramienta que permita el acercamiento de los padres hacia la institución. Esto se ver reflejado en algunos casos particulares en donde los padres no son informados del estado académico, sanciones y/u observaciones del alumno por falta de responsabilidad del mismo.</w:t>
      </w:r>
    </w:p>
    <w:p w:rsidR="00EB429C" w:rsidRDefault="00EB429C" w:rsidP="00EB429C">
      <w:r>
        <w:t xml:space="preserve"> Actualmente se realiza un </w:t>
      </w:r>
      <w:proofErr w:type="spellStart"/>
      <w:r>
        <w:t>retrabajo</w:t>
      </w:r>
      <w:proofErr w:type="spellEnd"/>
      <w:r>
        <w:t xml:space="preserve"> de algunas tareas y una carga duplicada de datos, provocando una pérdida de tiempo y pudiendo esto generar inconsistencia en la información, por no tener procedimiento definidos ni herramientas que faciliten las tareas.</w:t>
      </w:r>
    </w:p>
    <w:p w:rsidR="00EB429C" w:rsidRDefault="00EB429C" w:rsidP="00EB429C">
      <w:r>
        <w:t xml:space="preserve"> No pueden realizar informes estadísticos, que son de vital importancia para la toma de decisiones en la institución.</w:t>
      </w:r>
    </w:p>
    <w:p w:rsidR="00EB429C" w:rsidRDefault="00EB429C" w:rsidP="00EB429C">
      <w:r>
        <w:t xml:space="preserve">No se cuenta con un </w:t>
      </w:r>
      <w:r w:rsidR="00015458">
        <w:t>s</w:t>
      </w:r>
      <w:r>
        <w:t xml:space="preserve">itio </w:t>
      </w:r>
      <w:r w:rsidR="00015458">
        <w:t>w</w:t>
      </w:r>
      <w:r>
        <w:t>eb institucional, provocando que la Comunidad no participe y no se entere de las novedades que surgen en la Institución.</w:t>
      </w:r>
    </w:p>
    <w:p w:rsidR="00EB429C" w:rsidRDefault="00EB429C" w:rsidP="00EB429C">
      <w:r>
        <w:t>No cuentan con una herramienta informática habilitada para trabajar vía online.</w:t>
      </w:r>
    </w:p>
    <w:p w:rsidR="00E12CFE" w:rsidRDefault="00EB429C" w:rsidP="00EB429C">
      <w:r>
        <w:t>No cuentan con un sistema de autogestión a través del cual los diferentes actores del sistema educativo puedan encontrar información básica acerca de los avances académicos.</w:t>
      </w:r>
    </w:p>
    <w:p w:rsidR="00F71BED" w:rsidRDefault="00F71BED" w:rsidP="00E12CFE"/>
    <w:p w:rsidR="00BA475D" w:rsidRDefault="00BA475D" w:rsidP="00BA475D">
      <w:pPr>
        <w:pStyle w:val="Ttulo2"/>
        <w:rPr>
          <w:lang w:eastAsia="es-ES"/>
        </w:rPr>
      </w:pPr>
      <w:bookmarkStart w:id="35" w:name="_Toc290328703"/>
      <w:bookmarkStart w:id="36" w:name="_Toc291344266"/>
      <w:r w:rsidRPr="001746FB">
        <w:rPr>
          <w:lang w:eastAsia="es-ES"/>
        </w:rPr>
        <w:t>Requisitos Funcionales</w:t>
      </w:r>
      <w:bookmarkEnd w:id="35"/>
      <w:bookmarkEnd w:id="36"/>
    </w:p>
    <w:p w:rsidR="00BA475D" w:rsidRPr="00BA475D" w:rsidRDefault="00BA475D" w:rsidP="00BA475D">
      <w:pPr>
        <w:rPr>
          <w:lang w:val="es-ES"/>
        </w:rPr>
      </w:pPr>
      <w:r w:rsidRPr="00BA475D">
        <w:rPr>
          <w:b/>
        </w:rPr>
        <w:t>Gestionar eventos en agenda:</w:t>
      </w:r>
      <w:r w:rsidRPr="009016FC">
        <w:t xml:space="preserve"> Los usuarios podrán registrar y consultar eventos en una agenda académica. Estos eventos denotaran toda actividad programada relacionada con el usuario</w:t>
      </w:r>
      <w:r w:rsidRPr="00BA475D">
        <w:rPr>
          <w:lang w:val="es-ES"/>
        </w:rPr>
        <w:t>. Ya sean actividades</w:t>
      </w:r>
      <w:r w:rsidR="002A5FE9">
        <w:rPr>
          <w:lang w:val="es-ES"/>
        </w:rPr>
        <w:t xml:space="preserve"> específicas o a nivel general.</w:t>
      </w:r>
    </w:p>
    <w:p w:rsidR="00BA475D" w:rsidRPr="009016FC" w:rsidRDefault="00BA475D" w:rsidP="00BA475D">
      <w:r w:rsidRPr="00BA475D">
        <w:rPr>
          <w:b/>
        </w:rPr>
        <w:t>Gestionar</w:t>
      </w:r>
      <w:r w:rsidR="009138A6">
        <w:rPr>
          <w:b/>
        </w:rPr>
        <w:t xml:space="preserve"> </w:t>
      </w:r>
      <w:r w:rsidRPr="00BA475D">
        <w:rPr>
          <w:b/>
        </w:rPr>
        <w:t>Anotaciones de hechos relevantes por curso:</w:t>
      </w:r>
      <w:r w:rsidRPr="009016FC">
        <w:t xml:space="preserve"> Los profesores podrán registrar hechos relevantes (observaciones de conductas individuales o grupales, solicitar consejos o preguntas de algo que le acontece, consultas de herramientas pedagógicas, etc.) en un foro de Profesores. Donde también podrá consultar y advertirse frente ciertas circunstancias que se encuentra el curso y así personalizar su clase. </w:t>
      </w:r>
    </w:p>
    <w:p w:rsidR="00BA475D" w:rsidRPr="009016FC" w:rsidRDefault="00BA475D" w:rsidP="00BA475D">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BA475D" w:rsidRPr="009016FC" w:rsidRDefault="00BA475D" w:rsidP="00BA475D">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BA475D" w:rsidRPr="009016FC" w:rsidRDefault="00BA475D" w:rsidP="00BA475D">
      <w:r w:rsidRPr="00BA475D">
        <w:rPr>
          <w:b/>
        </w:rPr>
        <w:t>Registrar encuesta anónima de evaluación a docentes por parte de alumnos:</w:t>
      </w:r>
      <w:r w:rsidRPr="009016FC">
        <w:t xml:space="preserve"> El sistema deberá permitir evaluaciones sistematizadas que califiquen a los docentes en el desempeño de sus tareas por partes de los alumnos.</w:t>
      </w:r>
    </w:p>
    <w:p w:rsidR="00BA475D" w:rsidRPr="009016FC" w:rsidRDefault="00BA475D" w:rsidP="00BA475D">
      <w:r w:rsidRPr="00BA475D">
        <w:rPr>
          <w:b/>
        </w:rPr>
        <w:t>Generar reporte estadístico de resultado de encuesta anónima de evaluación a docentes:</w:t>
      </w:r>
      <w:r w:rsidRPr="009016FC">
        <w:t xml:space="preserve"> El sistema deberá generar reporte de porcentaje obtenido de cada aspecto evaluado por los al</w:t>
      </w:r>
      <w:r>
        <w:t>umnos del curso, generando grá</w:t>
      </w:r>
      <w:r w:rsidRPr="009016FC">
        <w:t>fico</w:t>
      </w:r>
      <w:r>
        <w:t>s</w:t>
      </w:r>
      <w:r w:rsidRPr="009016FC">
        <w:t xml:space="preserve"> represente</w:t>
      </w:r>
      <w:r>
        <w:t>n</w:t>
      </w:r>
      <w:r w:rsidRPr="009016FC">
        <w:t xml:space="preserve"> los resultados.</w:t>
      </w:r>
    </w:p>
    <w:p w:rsidR="00BA475D" w:rsidRPr="009016FC" w:rsidRDefault="00BA475D" w:rsidP="00BA475D">
      <w:r w:rsidRPr="00BA475D">
        <w:rPr>
          <w:b/>
        </w:rPr>
        <w:lastRenderedPageBreak/>
        <w:t>Generar mensaje de texto a tutor/es:</w:t>
      </w:r>
      <w:r w:rsidRPr="009016FC">
        <w:t xml:space="preserve"> El sistema deberá dar la posibilidad de enviar información vía mensajería de texto referente del alumno a su responsable de turno (tutor). Esta información puede ser a nivel general, como por ejemplo informar sobre </w:t>
      </w:r>
      <w:r>
        <w:t>e</w:t>
      </w:r>
      <w:r w:rsidRPr="009016FC">
        <w:t>ventos sociales, invitación a participación en actos, reuniones de padres. O puede ser información personaliza</w:t>
      </w:r>
      <w:r>
        <w:t>da</w:t>
      </w:r>
      <w:r w:rsidRPr="009016FC">
        <w:t xml:space="preserve"> como notas del alumno, asistencia del alumno, cita para dialogar hechos particulares del alumno. Cada alumno tendrá un responsable tutor asignado en el momento de matriculación destinado a recibir esta información.</w:t>
      </w:r>
    </w:p>
    <w:p w:rsidR="00BA475D" w:rsidRPr="009016FC" w:rsidRDefault="00BA475D" w:rsidP="00BA475D">
      <w:r w:rsidRPr="00BA475D">
        <w:rPr>
          <w:b/>
        </w:rPr>
        <w:t>Generar servicio de mensajería a uno o varios usuarios:</w:t>
      </w:r>
      <w:r w:rsidRPr="009016FC">
        <w:t xml:space="preserve"> El sistema deberá permitir el manejo de un correo electrónico interno, donde cada usuario podrá enviar y recibir mensajes personales.</w:t>
      </w:r>
      <w:r w:rsidR="002A5FE9">
        <w:t xml:space="preserve"> </w:t>
      </w:r>
    </w:p>
    <w:p w:rsidR="00BA475D" w:rsidRPr="009016FC" w:rsidRDefault="00BA475D" w:rsidP="00BA475D">
      <w:r w:rsidRPr="00BA475D">
        <w:rPr>
          <w:b/>
        </w:rPr>
        <w:t>Generar reporte de inasistencias de alumnos por periodo:</w:t>
      </w:r>
      <w:r w:rsidRPr="009016FC">
        <w:t xml:space="preserve"> El sistema debe generar un listado de inasistencias</w:t>
      </w:r>
      <w:r w:rsidR="002A5FE9">
        <w:t xml:space="preserve"> </w:t>
      </w:r>
      <w:r w:rsidRPr="009016FC">
        <w:t xml:space="preserve">y llegadas tardes de cada alumno en un periodo determinado. </w:t>
      </w:r>
    </w:p>
    <w:p w:rsidR="00BA475D" w:rsidRPr="009016FC" w:rsidRDefault="00BA475D" w:rsidP="00BA475D">
      <w:r w:rsidRPr="00BA475D">
        <w:rPr>
          <w:b/>
        </w:rPr>
        <w:t>General reporte de inasistencia de docente por periodo:</w:t>
      </w:r>
      <w:r w:rsidRPr="009016FC">
        <w:t xml:space="preserve"> El sistema debe generar un listado de inasistencias</w:t>
      </w:r>
      <w:r w:rsidR="002A5FE9">
        <w:t xml:space="preserve"> </w:t>
      </w:r>
      <w:r w:rsidRPr="009016FC">
        <w:t>y llegadas tardes de cada docente en un periodo determinado.</w:t>
      </w:r>
    </w:p>
    <w:p w:rsidR="00BA475D" w:rsidRPr="009016FC" w:rsidRDefault="00BA475D" w:rsidP="00BA475D">
      <w:r w:rsidRPr="00BA475D">
        <w:rPr>
          <w:b/>
        </w:rPr>
        <w:t>Generar Ranking de inasistencia de equipo docente:</w:t>
      </w:r>
      <w:r w:rsidRPr="009016FC">
        <w:t xml:space="preserve"> El sistema debe permitir generar un reporte donde muestre la cantidad de inasistencia de cada docente y ordenar de mayor a meno</w:t>
      </w:r>
      <w:r>
        <w:t>r</w:t>
      </w:r>
      <w:r w:rsidRPr="009016FC">
        <w:t xml:space="preserve"> según la cantidad de inasistencia</w:t>
      </w:r>
      <w:r>
        <w:t>s</w:t>
      </w:r>
      <w:r w:rsidRPr="009016FC">
        <w:t xml:space="preserve">. </w:t>
      </w:r>
    </w:p>
    <w:p w:rsidR="00BA475D" w:rsidRPr="009016FC" w:rsidRDefault="00BA475D" w:rsidP="00BA475D">
      <w:r w:rsidRPr="00BA475D">
        <w:rPr>
          <w:b/>
        </w:rPr>
        <w:t>Generar Ranking de inasistencia de alumnos por curso:</w:t>
      </w:r>
      <w:r w:rsidRPr="009016FC">
        <w:t xml:space="preserve"> El sistema debe permitir generar un reporte donde muestre la cantidad de inasistencia de cada alumno y ordenar de mayor a meno</w:t>
      </w:r>
      <w:r>
        <w:t>r</w:t>
      </w:r>
      <w:r w:rsidRPr="009016FC">
        <w:t xml:space="preserve"> según la cantidad de inasistencia</w:t>
      </w:r>
      <w:r>
        <w:t>s</w:t>
      </w:r>
      <w:r w:rsidRPr="009016FC">
        <w:t xml:space="preserve"> de los alumnos del curso. </w:t>
      </w:r>
    </w:p>
    <w:p w:rsidR="00BA475D" w:rsidRPr="0054287C" w:rsidRDefault="00BA475D" w:rsidP="00BA475D">
      <w:r w:rsidRPr="00BA475D">
        <w:rPr>
          <w:b/>
        </w:rPr>
        <w:t>Generar Ranking de profesores que solicita sanciones disciplinarias:</w:t>
      </w:r>
      <w:r w:rsidRPr="009016FC">
        <w:t xml:space="preserve"> En sistema debe permitir generar listado de los profesores que han solicitado una sanción en un periodo y ordenar el listado de mayor a menor según cantidades de sanciones. </w:t>
      </w:r>
    </w:p>
    <w:p w:rsidR="00BA475D" w:rsidRPr="0054287C" w:rsidRDefault="00BA475D" w:rsidP="00BA475D">
      <w:r w:rsidRPr="00BA475D">
        <w:rPr>
          <w:b/>
        </w:rPr>
        <w:t xml:space="preserve">Generar Ranking de inasistencia promedio de todos los cursos: </w:t>
      </w:r>
      <w:r w:rsidRPr="0054287C">
        <w:t xml:space="preserve">El sistema debe permitir generar un listado de cursos asociando al promedio de inasistencia del mismo y ordenarlo de mayor a menor. </w:t>
      </w:r>
    </w:p>
    <w:p w:rsidR="00BA475D" w:rsidRPr="009016FC" w:rsidRDefault="00BA475D" w:rsidP="00BA475D">
      <w:r w:rsidRPr="00BA475D">
        <w:rPr>
          <w:b/>
        </w:rPr>
        <w:t>Gestionar</w:t>
      </w:r>
      <w:r w:rsidR="002A5FE9">
        <w:rPr>
          <w:b/>
        </w:rPr>
        <w:t xml:space="preserve"> </w:t>
      </w:r>
      <w:r w:rsidRPr="00BA475D">
        <w:rPr>
          <w:b/>
        </w:rPr>
        <w:t>temas desarrollados en clases versus temas planificados:</w:t>
      </w:r>
      <w:r w:rsidRPr="009016FC">
        <w:t xml:space="preserve"> El sistema deberá permitir el registro de planificación anual de cada asignatura y nivel, asignándole horas cátedras disponible a cada contenido de la asignatura. Deberá permitir registrar los contenidos y horas cátedras reales desarrolladas en clases. Mostrar en tablero de control la distancia de lo real con los contenidos estimados de cada curso.</w:t>
      </w:r>
    </w:p>
    <w:p w:rsidR="00BA475D" w:rsidRPr="009016FC" w:rsidRDefault="00BA475D" w:rsidP="00BA475D">
      <w:r w:rsidRPr="00BA475D">
        <w:rPr>
          <w:b/>
        </w:rPr>
        <w:t>Generar informe estadístico, con gráficos de comparación, de notas de alumnos por docente</w:t>
      </w:r>
      <w:r w:rsidRPr="009016FC">
        <w:t>: El sistema debe permitir visualizar y comparar la frecuencia de ocurrencia de las calificaciones (del 1 al 10) de cada curso en el que dicte clases un mismo docente en una misma asignatura. Permitiendo la comparación del rendimiento del grupo de alumnos que pertenecen a una asignatura dictada por el mismo docente en distintos curso y niveles.</w:t>
      </w:r>
    </w:p>
    <w:p w:rsidR="00BA475D" w:rsidRPr="009016FC" w:rsidRDefault="00BA475D" w:rsidP="00BA475D">
      <w:r w:rsidRPr="00BA475D">
        <w:rPr>
          <w:b/>
        </w:rPr>
        <w:t>Generar informe de Promedio mensual de notas globales por curso:</w:t>
      </w:r>
      <w:r w:rsidRPr="009016FC">
        <w:t xml:space="preserve"> El sistema deberá permitir listar, mensualmente, cursos con el promedio global de notas. El sistema calculara la nota global del curso, promediando el promedio de notas de cada una las asignaturas que pertenecen a un mismo curso. </w:t>
      </w:r>
    </w:p>
    <w:p w:rsidR="00BA475D" w:rsidRPr="009016FC" w:rsidRDefault="00BA475D" w:rsidP="00BA475D">
      <w:r w:rsidRPr="00BA475D">
        <w:rPr>
          <w:b/>
        </w:rPr>
        <w:t>Generar ranking de cantidad de materias previas que tiene cada alumno por curso:</w:t>
      </w:r>
      <w:r w:rsidRPr="009016FC">
        <w:t xml:space="preserve"> El sistema deberá mostrar un listado de alumno del curso, con la cantidad de materias previas</w:t>
      </w:r>
      <w:r w:rsidR="002A5FE9">
        <w:t xml:space="preserve"> </w:t>
      </w:r>
      <w:r w:rsidRPr="009016FC">
        <w:t>y ordenar la lista de mayor a menor según la cantidad de materias previas.</w:t>
      </w:r>
    </w:p>
    <w:p w:rsidR="00BA475D" w:rsidRPr="009016FC" w:rsidRDefault="00BA475D" w:rsidP="00BA475D">
      <w:r w:rsidRPr="00BA475D">
        <w:rPr>
          <w:b/>
        </w:rPr>
        <w:lastRenderedPageBreak/>
        <w:t>Generar informe de porcentaje de aplazados/aprobados por docente</w:t>
      </w:r>
      <w:r w:rsidRPr="009016FC">
        <w:t>: El sistema debe permitir mostrar un listado de todos los docentes con el porcentaje de aplazados/aprobados de los alumnos que tiene a su cargo cada uno.</w:t>
      </w:r>
    </w:p>
    <w:p w:rsidR="00BA475D" w:rsidRDefault="00BA475D" w:rsidP="00E12CFE"/>
    <w:p w:rsidR="00FC3E77" w:rsidRDefault="00FC3E77" w:rsidP="00FC3E77">
      <w:pPr>
        <w:pStyle w:val="Ttulo2"/>
        <w:rPr>
          <w:lang w:eastAsia="es-ES"/>
        </w:rPr>
      </w:pPr>
      <w:bookmarkStart w:id="37" w:name="_Toc291344267"/>
      <w:r w:rsidRPr="001746FB">
        <w:rPr>
          <w:lang w:eastAsia="es-ES"/>
        </w:rPr>
        <w:t>Requisitos No Funcionales</w:t>
      </w:r>
      <w:bookmarkEnd w:id="37"/>
    </w:p>
    <w:p w:rsidR="009138A6" w:rsidRDefault="00FC3E77" w:rsidP="00FC3E77">
      <w:pPr>
        <w:rPr>
          <w:lang w:eastAsia="es-ES"/>
        </w:rPr>
      </w:pPr>
      <w:r w:rsidRPr="00FC3E77">
        <w:rPr>
          <w:b/>
          <w:lang w:eastAsia="es-ES"/>
        </w:rPr>
        <w:t>Seguridad</w:t>
      </w:r>
      <w:r w:rsidR="00F76BD9">
        <w:rPr>
          <w:b/>
          <w:lang w:eastAsia="es-ES"/>
        </w:rPr>
        <w:t>:</w:t>
      </w:r>
      <w:r w:rsidR="009138A6">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FC3E77" w:rsidRDefault="00FC3E77" w:rsidP="00FC3E77">
      <w:pPr>
        <w:rPr>
          <w:lang w:eastAsia="es-ES"/>
        </w:rPr>
      </w:pPr>
      <w:r w:rsidRPr="00FC3E77">
        <w:rPr>
          <w:b/>
          <w:lang w:eastAsia="es-ES"/>
        </w:rPr>
        <w:t>Auditoria</w:t>
      </w:r>
      <w:r w:rsidR="00976629">
        <w:rPr>
          <w:b/>
          <w:lang w:eastAsia="es-ES"/>
        </w:rPr>
        <w:t>:</w:t>
      </w:r>
      <w:r>
        <w:rPr>
          <w:lang w:eastAsia="es-ES"/>
        </w:rPr>
        <w:t xml:space="preserve"> </w:t>
      </w:r>
      <w:r w:rsidR="008A5364">
        <w:rPr>
          <w:lang w:eastAsia="es-ES"/>
        </w:rPr>
        <w:t>se deberá registrar quien y cuando modificó por última vez un registro de la base de datos.</w:t>
      </w:r>
    </w:p>
    <w:p w:rsidR="00FC3E77" w:rsidRDefault="00FC3E77" w:rsidP="00FC3E77">
      <w:pPr>
        <w:rPr>
          <w:lang w:eastAsia="es-ES"/>
        </w:rPr>
      </w:pPr>
      <w:r w:rsidRPr="00FC3E77">
        <w:rPr>
          <w:b/>
          <w:lang w:eastAsia="es-ES"/>
        </w:rPr>
        <w:t>Disponibilidad:</w:t>
      </w:r>
      <w:r>
        <w:rPr>
          <w:lang w:eastAsia="es-ES"/>
        </w:rPr>
        <w:t xml:space="preserve"> </w:t>
      </w:r>
      <w:r w:rsidR="008A5364">
        <w:rPr>
          <w:lang w:eastAsia="es-ES"/>
        </w:rPr>
        <w:t>se requiere que el sistema esté disponible, mínimamente de lunes a viernes de 7 a 15, debiendo realizarse las tareas de actualización o mantenimiento fuera de este horario o durante los fines de semana</w:t>
      </w:r>
      <w:r>
        <w:rPr>
          <w:lang w:eastAsia="es-ES"/>
        </w:rPr>
        <w:t>.</w:t>
      </w:r>
    </w:p>
    <w:p w:rsidR="00FC3E77" w:rsidRDefault="00726F5A" w:rsidP="00FC3E77">
      <w:pPr>
        <w:rPr>
          <w:lang w:eastAsia="es-ES"/>
        </w:rPr>
      </w:pPr>
      <w:r>
        <w:rPr>
          <w:b/>
          <w:lang w:eastAsia="es-ES"/>
        </w:rPr>
        <w:t>Escalabilidad</w:t>
      </w:r>
      <w:r w:rsidR="00FC3E77" w:rsidRPr="00FC3E77">
        <w:rPr>
          <w:b/>
          <w:lang w:eastAsia="es-ES"/>
        </w:rPr>
        <w:t>:</w:t>
      </w:r>
      <w:r w:rsidR="00FC3E77">
        <w:rPr>
          <w:lang w:eastAsia="es-ES"/>
        </w:rPr>
        <w:t xml:space="preserve"> </w:t>
      </w:r>
      <w:r>
        <w:rPr>
          <w:lang w:eastAsia="es-ES"/>
        </w:rPr>
        <w:t>el sistema debe permitir el agregado de nuevas funciones que no afecten a aquellas que ya han sido implementadas</w:t>
      </w:r>
      <w:r w:rsidR="00FC3E77">
        <w:rPr>
          <w:lang w:eastAsia="es-ES"/>
        </w:rPr>
        <w:t xml:space="preserve">. </w:t>
      </w:r>
    </w:p>
    <w:p w:rsidR="00FC3E77" w:rsidRDefault="00FC3E77" w:rsidP="00FC3E77">
      <w:pPr>
        <w:rPr>
          <w:lang w:eastAsia="es-ES"/>
        </w:rPr>
      </w:pPr>
      <w:r w:rsidRPr="00FC3E77">
        <w:rPr>
          <w:b/>
          <w:lang w:eastAsia="es-ES"/>
        </w:rPr>
        <w:t>Plataforma</w:t>
      </w:r>
      <w:r>
        <w:rPr>
          <w:b/>
          <w:lang w:eastAsia="es-ES"/>
        </w:rPr>
        <w:t>:</w:t>
      </w:r>
      <w:r>
        <w:rPr>
          <w:lang w:eastAsia="es-ES"/>
        </w:rPr>
        <w:t xml:space="preserve"> </w:t>
      </w:r>
      <w:r w:rsidR="00726F5A">
        <w:rPr>
          <w:lang w:eastAsia="es-ES"/>
        </w:rPr>
        <w:t>dado que la institución cuenta con software de la familia de aplicaciones Microsoft, se requiere que la aplicación sea</w:t>
      </w:r>
      <w:r w:rsidR="004F6D78">
        <w:rPr>
          <w:lang w:eastAsia="es-ES"/>
        </w:rPr>
        <w:t xml:space="preserve"> del tipo web </w:t>
      </w:r>
      <w:r w:rsidR="00726F5A">
        <w:rPr>
          <w:lang w:eastAsia="es-ES"/>
        </w:rPr>
        <w:t>compatible con Microsoft Internet Explorer 7</w:t>
      </w:r>
      <w:r>
        <w:rPr>
          <w:lang w:eastAsia="es-ES"/>
        </w:rPr>
        <w:t>.</w:t>
      </w:r>
    </w:p>
    <w:p w:rsidR="00BA475D" w:rsidRDefault="00BA475D" w:rsidP="00E12CFE"/>
    <w:p w:rsidR="001E1109" w:rsidRDefault="001E1109" w:rsidP="001E1109">
      <w:pPr>
        <w:pStyle w:val="Ttulo2"/>
      </w:pPr>
      <w:bookmarkStart w:id="38" w:name="_Toc291344268"/>
      <w:r>
        <w:t>Restricciones</w:t>
      </w:r>
      <w:bookmarkEnd w:id="38"/>
    </w:p>
    <w:p w:rsidR="001E1109" w:rsidRDefault="001E1109" w:rsidP="001E1109">
      <w:r>
        <w:t>El Sistema deberá correr sobre el Sistema Operativo</w:t>
      </w:r>
      <w:r w:rsidR="0038758B">
        <w:t xml:space="preserve"> y navegador web</w:t>
      </w:r>
      <w:r>
        <w:t xml:space="preserve"> que poseen en la actualidad las computadoras de la institución</w:t>
      </w:r>
      <w:r w:rsidR="0038758B">
        <w:t>, en este caso, Microsoft Windows XP e Internet Explorer 7</w:t>
      </w:r>
      <w:r>
        <w:t>.</w:t>
      </w:r>
    </w:p>
    <w:p w:rsidR="001E1109" w:rsidRDefault="001E1109" w:rsidP="001E1109">
      <w:pPr>
        <w:pStyle w:val="Ttulo2"/>
      </w:pPr>
    </w:p>
    <w:p w:rsidR="001E1109" w:rsidRDefault="001E1109" w:rsidP="001E1109">
      <w:pPr>
        <w:pStyle w:val="Ttulo2"/>
      </w:pPr>
      <w:bookmarkStart w:id="39" w:name="_Toc291344269"/>
      <w:r>
        <w:t>Supuestos</w:t>
      </w:r>
      <w:bookmarkEnd w:id="39"/>
    </w:p>
    <w:p w:rsidR="00A253D0" w:rsidRDefault="00A253D0" w:rsidP="001E1109">
      <w:r>
        <w:t>Para el correcto funcionamiento del sistema propuesto, la institución deberá contar previamente con un sistema de información transaccional, el cual recopilará la mayor parte de la información a ser procesada.</w:t>
      </w:r>
      <w:r w:rsidR="00FD1BE4">
        <w:t xml:space="preserve"> Esta información será proporcionada en tiempo y forma por la instituci</w:t>
      </w:r>
      <w:r w:rsidR="00623797">
        <w:t>ón al equipo de desarrollo. P</w:t>
      </w:r>
      <w:r w:rsidR="00FD1BE4">
        <w:t>osteriormente se definirán procesos automáticos de actualizaci</w:t>
      </w:r>
      <w:r w:rsidR="00623797">
        <w:t>ón de la base de datos.</w:t>
      </w:r>
    </w:p>
    <w:p w:rsidR="00FD1BE4" w:rsidRDefault="00FD1BE4" w:rsidP="001E1109">
      <w:r>
        <w:t>Dado que se ha solicitado también el desarrollo de una página web institucional, el establecimiento se compromete a contratar un servidor dedicado para alojar el nuevo sistema, el cual integrará el sitio y la nueva base de datos.</w:t>
      </w:r>
    </w:p>
    <w:p w:rsidR="00FD1BE4" w:rsidRDefault="00FD1BE4" w:rsidP="001E1109">
      <w:r>
        <w:t>La aplicación podrá ser accedida tanto desde dentro de la red institucional como desde cualquier equipo a través de internet.</w:t>
      </w:r>
    </w:p>
    <w:p w:rsidR="009F1A8F" w:rsidRDefault="001E1109" w:rsidP="00FD1BE4">
      <w:r>
        <w:t>Se asume que la institución cuenta con todas la licencias requeridas del Software que está utilizando.</w:t>
      </w:r>
      <w:r w:rsidR="009F1A8F">
        <w:br w:type="page"/>
      </w:r>
    </w:p>
    <w:p w:rsidR="009F1A8F" w:rsidRDefault="000D7A73" w:rsidP="009F1A8F">
      <w:pPr>
        <w:pStyle w:val="Ttulo1"/>
        <w:numPr>
          <w:ilvl w:val="0"/>
          <w:numId w:val="1"/>
        </w:numPr>
      </w:pPr>
      <w:bookmarkStart w:id="40" w:name="_Toc290328707"/>
      <w:bookmarkStart w:id="41" w:name="_Toc291344270"/>
      <w:r>
        <w:lastRenderedPageBreak/>
        <w:t>Propuesta D</w:t>
      </w:r>
      <w:r w:rsidR="009F1A8F" w:rsidRPr="001746FB">
        <w:t>el Producto</w:t>
      </w:r>
      <w:bookmarkEnd w:id="40"/>
      <w:bookmarkEnd w:id="41"/>
    </w:p>
    <w:p w:rsidR="006C30B1" w:rsidRDefault="006C30B1" w:rsidP="000D7A73">
      <w:pPr>
        <w:pStyle w:val="Ttulo2"/>
      </w:pPr>
    </w:p>
    <w:p w:rsidR="000D7A73" w:rsidRDefault="000D7A73" w:rsidP="000D7A73">
      <w:pPr>
        <w:pStyle w:val="Ttulo2"/>
      </w:pPr>
      <w:bookmarkStart w:id="42" w:name="_Toc291344271"/>
      <w:r>
        <w:t>Objetivo</w:t>
      </w:r>
      <w:bookmarkEnd w:id="42"/>
    </w:p>
    <w:p w:rsidR="002E28A8" w:rsidRDefault="002E28A8" w:rsidP="006C30B1">
      <w:r>
        <w:t>B</w:t>
      </w:r>
      <w:r w:rsidR="0003434E" w:rsidRPr="0003434E">
        <w:t>rindar información respect</w:t>
      </w:r>
      <w:r>
        <w:t>o de las</w:t>
      </w:r>
      <w:r w:rsidR="0003434E" w:rsidRPr="0003434E">
        <w:t xml:space="preserve"> actividades acad</w:t>
      </w:r>
      <w:r>
        <w:t>émicas e institucionales a toda</w:t>
      </w:r>
      <w:r w:rsidR="0003434E" w:rsidRPr="0003434E">
        <w:t xml:space="preserve"> la comunidad educativa (alumnos, profesores, </w:t>
      </w:r>
      <w:r>
        <w:t>preceptores, directivos, padres</w:t>
      </w:r>
      <w:r w:rsidR="0003434E" w:rsidRPr="0003434E">
        <w:t xml:space="preserve">) en la medida que corresponde según sus roles y haciendo énfasis en </w:t>
      </w:r>
      <w:r w:rsidRPr="0003434E">
        <w:t>resúmen</w:t>
      </w:r>
      <w:r>
        <w:t>es</w:t>
      </w:r>
      <w:r w:rsidR="0003434E" w:rsidRPr="0003434E">
        <w:t xml:space="preserve"> estadísticos; obteniendo la información de un sistema transaccional.</w:t>
      </w:r>
    </w:p>
    <w:p w:rsidR="002E28A8" w:rsidRDefault="002E28A8" w:rsidP="006C30B1">
      <w:r>
        <w:t>Gestionar</w:t>
      </w:r>
      <w:r w:rsidR="0003434E" w:rsidRPr="0003434E">
        <w:t xml:space="preserve"> la planificación de clase</w:t>
      </w:r>
      <w:r>
        <w:t>s</w:t>
      </w:r>
      <w:r w:rsidR="0003434E" w:rsidRPr="0003434E">
        <w:t xml:space="preserve"> y </w:t>
      </w:r>
      <w:r>
        <w:t xml:space="preserve">permitir la </w:t>
      </w:r>
      <w:r w:rsidR="0003434E" w:rsidRPr="0003434E">
        <w:t xml:space="preserve">comparación </w:t>
      </w:r>
      <w:r>
        <w:t>de</w:t>
      </w:r>
      <w:r w:rsidR="0003434E" w:rsidRPr="0003434E">
        <w:t xml:space="preserve"> </w:t>
      </w:r>
      <w:r>
        <w:t>lo planificado con lo realmente dictado.</w:t>
      </w:r>
      <w:r w:rsidR="002A5FE9">
        <w:t xml:space="preserve"> </w:t>
      </w:r>
    </w:p>
    <w:p w:rsidR="006C30B1" w:rsidRDefault="0003434E" w:rsidP="006C30B1">
      <w:r w:rsidRPr="0003434E">
        <w:t>Gesti</w:t>
      </w:r>
      <w:r w:rsidR="002E28A8">
        <w:t>onar</w:t>
      </w:r>
      <w:r w:rsidRPr="0003434E">
        <w:t xml:space="preserve"> </w:t>
      </w:r>
      <w:r w:rsidR="002E28A8">
        <w:t>la</w:t>
      </w:r>
      <w:r w:rsidRPr="0003434E">
        <w:t xml:space="preserve"> comunicación entre los diferentes actores</w:t>
      </w:r>
      <w:r w:rsidR="002E28A8">
        <w:t xml:space="preserve">, a través de </w:t>
      </w:r>
      <w:r w:rsidRPr="0003434E">
        <w:t>mensajería</w:t>
      </w:r>
      <w:r w:rsidR="002E28A8">
        <w:t xml:space="preserve"> interna</w:t>
      </w:r>
      <w:r w:rsidRPr="0003434E">
        <w:t>, correo, foros</w:t>
      </w:r>
      <w:r w:rsidR="002E28A8">
        <w:t>, etc., c</w:t>
      </w:r>
      <w:r w:rsidRPr="0003434E">
        <w:t>on el fin de lograr mayor disponibilida</w:t>
      </w:r>
      <w:r w:rsidR="002E28A8">
        <w:t>d de información e integración de</w:t>
      </w:r>
      <w:r w:rsidRPr="0003434E">
        <w:t xml:space="preserve"> la comunidad educativa.</w:t>
      </w:r>
    </w:p>
    <w:p w:rsidR="00753949" w:rsidRPr="006C30B1" w:rsidRDefault="00753949" w:rsidP="006C30B1"/>
    <w:p w:rsidR="000D7A73" w:rsidRDefault="000D7A73" w:rsidP="000D7A73">
      <w:pPr>
        <w:pStyle w:val="Ttulo2"/>
      </w:pPr>
      <w:bookmarkStart w:id="43" w:name="_Toc291344272"/>
      <w:r>
        <w:t>Límites</w:t>
      </w:r>
      <w:bookmarkEnd w:id="43"/>
    </w:p>
    <w:p w:rsidR="0003434E" w:rsidRDefault="0003434E" w:rsidP="0003434E">
      <w:r>
        <w:t>Desde la captura de información del sistema transaccional.</w:t>
      </w:r>
    </w:p>
    <w:p w:rsidR="006C30B1" w:rsidRDefault="0003434E" w:rsidP="0003434E">
      <w:r>
        <w:t xml:space="preserve">Hasta la </w:t>
      </w:r>
      <w:r w:rsidR="003C2401">
        <w:t>obtención de</w:t>
      </w:r>
      <w:r>
        <w:t xml:space="preserve"> información que agregue valor a la toma de decisiones.</w:t>
      </w:r>
    </w:p>
    <w:p w:rsidR="00753949" w:rsidRPr="006C30B1" w:rsidRDefault="00753949" w:rsidP="006C30B1"/>
    <w:p w:rsidR="000D7A73" w:rsidRPr="000D7A73" w:rsidRDefault="000D7A73" w:rsidP="000D7A73">
      <w:pPr>
        <w:pStyle w:val="Ttulo2"/>
      </w:pPr>
      <w:bookmarkStart w:id="44" w:name="_Toc291344273"/>
      <w:r>
        <w:t>Alcances</w:t>
      </w:r>
      <w:bookmarkEnd w:id="44"/>
    </w:p>
    <w:p w:rsidR="0003434E" w:rsidRDefault="0003434E" w:rsidP="0003434E">
      <w:pPr>
        <w:pStyle w:val="Ttulo3"/>
      </w:pPr>
      <w:bookmarkStart w:id="45" w:name="_Toc291344274"/>
      <w:r>
        <w:t>Módulo de Gestión de Planificación</w:t>
      </w:r>
      <w:bookmarkEnd w:id="45"/>
    </w:p>
    <w:p w:rsidR="0003434E" w:rsidRDefault="0003434E" w:rsidP="00CD7466">
      <w:pPr>
        <w:pStyle w:val="Prrafodelista"/>
        <w:numPr>
          <w:ilvl w:val="0"/>
          <w:numId w:val="21"/>
        </w:numPr>
      </w:pPr>
      <w:r>
        <w:t>Registrar planificación.</w:t>
      </w:r>
    </w:p>
    <w:p w:rsidR="0003434E" w:rsidRDefault="0003434E" w:rsidP="00CD7466">
      <w:pPr>
        <w:pStyle w:val="Prrafodelista"/>
        <w:numPr>
          <w:ilvl w:val="0"/>
          <w:numId w:val="21"/>
        </w:numPr>
      </w:pPr>
      <w:r>
        <w:t>Asignar fecha y hora de contenido.</w:t>
      </w:r>
    </w:p>
    <w:p w:rsidR="0003434E" w:rsidRDefault="0003434E" w:rsidP="00CD7466">
      <w:pPr>
        <w:pStyle w:val="Prrafodelista"/>
        <w:numPr>
          <w:ilvl w:val="0"/>
          <w:numId w:val="21"/>
        </w:numPr>
      </w:pPr>
      <w:r>
        <w:t>Consultar planificación.</w:t>
      </w:r>
    </w:p>
    <w:p w:rsidR="0003434E" w:rsidRDefault="0003434E" w:rsidP="00CD7466">
      <w:pPr>
        <w:pStyle w:val="Prrafodelista"/>
        <w:numPr>
          <w:ilvl w:val="0"/>
          <w:numId w:val="21"/>
        </w:numPr>
      </w:pPr>
      <w:r>
        <w:t xml:space="preserve">Registrar desarrollo </w:t>
      </w:r>
      <w:r w:rsidR="00530E8B">
        <w:t>real de clase.</w:t>
      </w:r>
    </w:p>
    <w:p w:rsidR="0003434E" w:rsidRDefault="0003434E" w:rsidP="00CD7466">
      <w:pPr>
        <w:pStyle w:val="Prrafodelista"/>
        <w:numPr>
          <w:ilvl w:val="0"/>
          <w:numId w:val="21"/>
        </w:numPr>
      </w:pPr>
      <w:r>
        <w:t>Emitir informe de advertencias de lo estimado y lo real.</w:t>
      </w:r>
    </w:p>
    <w:p w:rsidR="0003434E" w:rsidRDefault="0003434E" w:rsidP="00CD7466">
      <w:pPr>
        <w:pStyle w:val="Prrafodelista"/>
        <w:numPr>
          <w:ilvl w:val="0"/>
          <w:numId w:val="21"/>
        </w:numPr>
      </w:pPr>
      <w:r>
        <w:t>Consultar tablero de control.</w:t>
      </w:r>
    </w:p>
    <w:p w:rsidR="00530E8B" w:rsidRDefault="00530E8B" w:rsidP="0003434E">
      <w:pPr>
        <w:pStyle w:val="Ttulo3"/>
      </w:pPr>
    </w:p>
    <w:p w:rsidR="0003434E" w:rsidRDefault="0003434E" w:rsidP="0003434E">
      <w:pPr>
        <w:pStyle w:val="Ttulo3"/>
      </w:pPr>
      <w:bookmarkStart w:id="46" w:name="_Toc291344275"/>
      <w:r>
        <w:t>Módulo de Gestión de Informes Estadísticos</w:t>
      </w:r>
      <w:bookmarkEnd w:id="46"/>
    </w:p>
    <w:p w:rsidR="0003434E" w:rsidRDefault="0003434E" w:rsidP="00CD7466">
      <w:pPr>
        <w:pStyle w:val="Prrafodelista"/>
        <w:numPr>
          <w:ilvl w:val="0"/>
          <w:numId w:val="21"/>
        </w:numPr>
      </w:pPr>
      <w:r>
        <w:t>Generar listados de ranking de alumnos y de profesores según sus inasistencias.</w:t>
      </w:r>
    </w:p>
    <w:p w:rsidR="0003434E" w:rsidRDefault="0003434E" w:rsidP="00CD7466">
      <w:pPr>
        <w:pStyle w:val="Prrafodelista"/>
        <w:numPr>
          <w:ilvl w:val="0"/>
          <w:numId w:val="21"/>
        </w:numPr>
      </w:pPr>
      <w:r>
        <w:t>Generar listados de rendimiento de alumnos.</w:t>
      </w:r>
    </w:p>
    <w:p w:rsidR="0003434E" w:rsidRDefault="0003434E" w:rsidP="00CD7466">
      <w:pPr>
        <w:pStyle w:val="Prrafodelista"/>
        <w:numPr>
          <w:ilvl w:val="0"/>
          <w:numId w:val="21"/>
        </w:numPr>
      </w:pPr>
      <w:r>
        <w:t>Generar listado de rendimientos de profesores.</w:t>
      </w:r>
    </w:p>
    <w:p w:rsidR="0003434E" w:rsidRDefault="0003434E" w:rsidP="00CD7466">
      <w:pPr>
        <w:pStyle w:val="Prrafodelista"/>
        <w:numPr>
          <w:ilvl w:val="0"/>
          <w:numId w:val="21"/>
        </w:numPr>
      </w:pPr>
      <w:r>
        <w:t>Generar listado de rendimiento por cursos.</w:t>
      </w:r>
    </w:p>
    <w:p w:rsidR="00530E8B" w:rsidRDefault="00530E8B" w:rsidP="0003434E">
      <w:pPr>
        <w:pStyle w:val="Ttulo3"/>
      </w:pPr>
    </w:p>
    <w:p w:rsidR="0003434E" w:rsidRDefault="0003434E" w:rsidP="0003434E">
      <w:pPr>
        <w:pStyle w:val="Ttulo3"/>
      </w:pPr>
      <w:bookmarkStart w:id="47" w:name="_Toc291344276"/>
      <w:r>
        <w:t>Módulo de Gestión de Comunicación</w:t>
      </w:r>
      <w:bookmarkEnd w:id="47"/>
    </w:p>
    <w:p w:rsidR="0003434E" w:rsidRDefault="0003434E" w:rsidP="00CD7466">
      <w:pPr>
        <w:pStyle w:val="Prrafodelista"/>
        <w:numPr>
          <w:ilvl w:val="0"/>
          <w:numId w:val="21"/>
        </w:numPr>
      </w:pPr>
      <w:r>
        <w:t>Generar mensajería electrónica.</w:t>
      </w:r>
    </w:p>
    <w:p w:rsidR="0003434E" w:rsidRDefault="0003434E" w:rsidP="00CD7466">
      <w:pPr>
        <w:pStyle w:val="Prrafodelista"/>
        <w:numPr>
          <w:ilvl w:val="0"/>
          <w:numId w:val="21"/>
        </w:numPr>
      </w:pPr>
      <w:r>
        <w:lastRenderedPageBreak/>
        <w:t xml:space="preserve">Generar mensaje en foro. </w:t>
      </w:r>
    </w:p>
    <w:p w:rsidR="0003434E" w:rsidRDefault="0003434E" w:rsidP="00CD7466">
      <w:pPr>
        <w:pStyle w:val="Prrafodelista"/>
        <w:numPr>
          <w:ilvl w:val="0"/>
          <w:numId w:val="21"/>
        </w:numPr>
      </w:pPr>
      <w:r>
        <w:t>Generar email a uno o varios usuarios.</w:t>
      </w:r>
    </w:p>
    <w:p w:rsidR="0003434E" w:rsidRDefault="0003434E" w:rsidP="00CD7466">
      <w:pPr>
        <w:pStyle w:val="Prrafodelista"/>
        <w:numPr>
          <w:ilvl w:val="0"/>
          <w:numId w:val="21"/>
        </w:numPr>
      </w:pPr>
      <w:r>
        <w:t>Consultar email.</w:t>
      </w:r>
    </w:p>
    <w:p w:rsidR="0003434E" w:rsidRDefault="0003434E" w:rsidP="00CD7466">
      <w:pPr>
        <w:pStyle w:val="Prrafodelista"/>
        <w:numPr>
          <w:ilvl w:val="0"/>
          <w:numId w:val="21"/>
        </w:numPr>
      </w:pPr>
      <w:r>
        <w:t>Consultar foro.</w:t>
      </w:r>
    </w:p>
    <w:p w:rsidR="0003434E" w:rsidRDefault="0003434E" w:rsidP="0003434E"/>
    <w:p w:rsidR="0003434E" w:rsidRDefault="0003434E" w:rsidP="0003434E">
      <w:pPr>
        <w:pStyle w:val="Ttulo3"/>
      </w:pPr>
      <w:bookmarkStart w:id="48" w:name="_Toc291344277"/>
      <w:r>
        <w:t>Módulo de Gestión Agenda de Actividades</w:t>
      </w:r>
      <w:bookmarkEnd w:id="48"/>
    </w:p>
    <w:p w:rsidR="0003434E" w:rsidRDefault="0003434E" w:rsidP="00CD7466">
      <w:pPr>
        <w:pStyle w:val="Prrafodelista"/>
        <w:numPr>
          <w:ilvl w:val="0"/>
          <w:numId w:val="21"/>
        </w:numPr>
      </w:pPr>
      <w:r>
        <w:t>Registrar actividades de curso.</w:t>
      </w:r>
    </w:p>
    <w:p w:rsidR="0003434E" w:rsidRDefault="0003434E" w:rsidP="00CD7466">
      <w:pPr>
        <w:pStyle w:val="Prrafodelista"/>
        <w:numPr>
          <w:ilvl w:val="0"/>
          <w:numId w:val="21"/>
        </w:numPr>
      </w:pPr>
      <w:r>
        <w:t xml:space="preserve">Registrar actividades institucionales. </w:t>
      </w:r>
    </w:p>
    <w:p w:rsidR="0003434E" w:rsidRDefault="0003434E" w:rsidP="00CD7466">
      <w:pPr>
        <w:pStyle w:val="Prrafodelista"/>
        <w:numPr>
          <w:ilvl w:val="0"/>
          <w:numId w:val="21"/>
        </w:numPr>
      </w:pPr>
      <w:r>
        <w:t xml:space="preserve">Registrar actividades </w:t>
      </w:r>
      <w:r w:rsidR="00530E8B">
        <w:t>específicas</w:t>
      </w:r>
      <w:r>
        <w:t>.</w:t>
      </w:r>
    </w:p>
    <w:p w:rsidR="0003434E" w:rsidRDefault="0003434E" w:rsidP="00CD7466">
      <w:pPr>
        <w:pStyle w:val="Prrafodelista"/>
        <w:numPr>
          <w:ilvl w:val="0"/>
          <w:numId w:val="21"/>
        </w:numPr>
      </w:pPr>
      <w:r>
        <w:t>Registrar citaciones.</w:t>
      </w:r>
    </w:p>
    <w:p w:rsidR="0003434E" w:rsidRDefault="0003434E" w:rsidP="00CD7466">
      <w:pPr>
        <w:pStyle w:val="Prrafodelista"/>
        <w:numPr>
          <w:ilvl w:val="0"/>
          <w:numId w:val="21"/>
        </w:numPr>
      </w:pPr>
      <w:r>
        <w:t>Registrar Reuniones.</w:t>
      </w:r>
    </w:p>
    <w:p w:rsidR="0003434E" w:rsidRDefault="0003434E" w:rsidP="00CD7466">
      <w:pPr>
        <w:pStyle w:val="Prrafodelista"/>
        <w:numPr>
          <w:ilvl w:val="0"/>
          <w:numId w:val="21"/>
        </w:numPr>
      </w:pPr>
      <w:r>
        <w:t>Consulta de Agenda.</w:t>
      </w:r>
    </w:p>
    <w:p w:rsidR="0003434E" w:rsidRDefault="0003434E" w:rsidP="0003434E"/>
    <w:p w:rsidR="0003434E" w:rsidRDefault="0003434E" w:rsidP="0003434E">
      <w:pPr>
        <w:pStyle w:val="Ttulo3"/>
      </w:pPr>
      <w:bookmarkStart w:id="49" w:name="_Toc291344278"/>
      <w:r>
        <w:t>Módulo de Gestión de Usuarios y Perfiles</w:t>
      </w:r>
      <w:bookmarkEnd w:id="49"/>
    </w:p>
    <w:p w:rsidR="0003434E" w:rsidRDefault="0003434E" w:rsidP="00CD7466">
      <w:pPr>
        <w:pStyle w:val="Prrafodelista"/>
        <w:numPr>
          <w:ilvl w:val="0"/>
          <w:numId w:val="21"/>
        </w:numPr>
      </w:pPr>
      <w:r>
        <w:t>Registrar Perfiles.</w:t>
      </w:r>
    </w:p>
    <w:p w:rsidR="0003434E" w:rsidRDefault="0003434E" w:rsidP="00CD7466">
      <w:pPr>
        <w:pStyle w:val="Prrafodelista"/>
        <w:numPr>
          <w:ilvl w:val="0"/>
          <w:numId w:val="21"/>
        </w:numPr>
      </w:pPr>
      <w:r>
        <w:t>Registrar usuario.</w:t>
      </w:r>
    </w:p>
    <w:p w:rsidR="0003434E" w:rsidRDefault="0003434E" w:rsidP="00CD7466">
      <w:pPr>
        <w:pStyle w:val="Prrafodelista"/>
        <w:numPr>
          <w:ilvl w:val="0"/>
          <w:numId w:val="21"/>
        </w:numPr>
      </w:pPr>
      <w:r>
        <w:t>Asignar perfil.</w:t>
      </w:r>
    </w:p>
    <w:p w:rsidR="0003434E" w:rsidRDefault="00530E8B" w:rsidP="00CD7466">
      <w:pPr>
        <w:pStyle w:val="Prrafodelista"/>
        <w:numPr>
          <w:ilvl w:val="0"/>
          <w:numId w:val="21"/>
        </w:numPr>
      </w:pPr>
      <w:r>
        <w:t>Actualizar</w:t>
      </w:r>
      <w:r w:rsidR="0003434E">
        <w:t xml:space="preserve"> usuario.</w:t>
      </w:r>
    </w:p>
    <w:p w:rsidR="0003434E" w:rsidRDefault="0003434E" w:rsidP="00CD7466">
      <w:pPr>
        <w:pStyle w:val="Prrafodelista"/>
        <w:numPr>
          <w:ilvl w:val="0"/>
          <w:numId w:val="21"/>
        </w:numPr>
      </w:pPr>
      <w:r>
        <w:t xml:space="preserve">Registro de </w:t>
      </w:r>
      <w:proofErr w:type="spellStart"/>
      <w:r>
        <w:t>logueo</w:t>
      </w:r>
      <w:proofErr w:type="spellEnd"/>
      <w:r>
        <w:t xml:space="preserve"> E/S al sistema.</w:t>
      </w:r>
    </w:p>
    <w:p w:rsidR="0003434E" w:rsidRDefault="0003434E" w:rsidP="00CD7466">
      <w:pPr>
        <w:pStyle w:val="Prrafodelista"/>
        <w:numPr>
          <w:ilvl w:val="0"/>
          <w:numId w:val="21"/>
        </w:numPr>
      </w:pPr>
      <w:r>
        <w:t>Generar estadística de acceso al sistema.</w:t>
      </w:r>
    </w:p>
    <w:p w:rsidR="009F1A8F" w:rsidRDefault="0003434E" w:rsidP="00CD7466">
      <w:pPr>
        <w:pStyle w:val="Prrafodelista"/>
        <w:numPr>
          <w:ilvl w:val="0"/>
          <w:numId w:val="21"/>
        </w:numPr>
      </w:pPr>
      <w:r>
        <w:t>Generar estadística de utilización de sistema según perfiles.</w:t>
      </w:r>
    </w:p>
    <w:p w:rsidR="00D94206" w:rsidRDefault="00D94206" w:rsidP="00D94206"/>
    <w:p w:rsidR="00D94206" w:rsidRDefault="00D94206" w:rsidP="00D94206">
      <w:pPr>
        <w:pStyle w:val="Ttulo3"/>
      </w:pPr>
      <w:bookmarkStart w:id="50" w:name="_Toc291344279"/>
      <w:r>
        <w:t>Módulo de Gestión de Información de Alumnos</w:t>
      </w:r>
      <w:bookmarkEnd w:id="50"/>
    </w:p>
    <w:p w:rsidR="00D94206" w:rsidRDefault="00D94206" w:rsidP="00CD7466">
      <w:pPr>
        <w:pStyle w:val="Prrafodelista"/>
        <w:numPr>
          <w:ilvl w:val="0"/>
          <w:numId w:val="21"/>
        </w:numPr>
      </w:pPr>
      <w:r>
        <w:t>Consultar historial de alumno por materia, curso o nivel</w:t>
      </w:r>
    </w:p>
    <w:p w:rsidR="00D94206" w:rsidRDefault="00D94206" w:rsidP="00CD7466">
      <w:pPr>
        <w:pStyle w:val="Prrafodelista"/>
        <w:numPr>
          <w:ilvl w:val="0"/>
          <w:numId w:val="21"/>
        </w:numPr>
      </w:pPr>
      <w:r>
        <w:t>Consultar rendimiento académico del año en curso</w:t>
      </w:r>
    </w:p>
    <w:p w:rsidR="00D94206" w:rsidRDefault="00D94206" w:rsidP="00CD7466">
      <w:pPr>
        <w:pStyle w:val="Prrafodelista"/>
        <w:numPr>
          <w:ilvl w:val="0"/>
          <w:numId w:val="21"/>
        </w:numPr>
      </w:pPr>
      <w:r>
        <w:t>Consultar inasistencias de alumno</w:t>
      </w:r>
    </w:p>
    <w:p w:rsidR="00AC0DC4" w:rsidRDefault="00AC0DC4" w:rsidP="00CD7466">
      <w:pPr>
        <w:pStyle w:val="Prrafodelista"/>
        <w:numPr>
          <w:ilvl w:val="0"/>
          <w:numId w:val="21"/>
        </w:numPr>
      </w:pPr>
      <w:r>
        <w:t>Consultar sanciones de alumno</w:t>
      </w:r>
    </w:p>
    <w:p w:rsidR="00D94206" w:rsidRDefault="00D94206" w:rsidP="00D94206"/>
    <w:p w:rsidR="00153991" w:rsidRDefault="00153991">
      <w:pPr>
        <w:spacing w:before="0" w:after="200" w:line="276" w:lineRule="auto"/>
        <w:ind w:firstLine="0"/>
        <w:jc w:val="left"/>
      </w:pPr>
      <w:r>
        <w:br w:type="page"/>
      </w:r>
    </w:p>
    <w:p w:rsidR="00153991" w:rsidRDefault="00C3356C" w:rsidP="00153991">
      <w:pPr>
        <w:pStyle w:val="Ttulo1"/>
        <w:numPr>
          <w:ilvl w:val="0"/>
          <w:numId w:val="1"/>
        </w:numPr>
      </w:pPr>
      <w:bookmarkStart w:id="51" w:name="_Toc291344280"/>
      <w:r>
        <w:lastRenderedPageBreak/>
        <w:t>Análisis de Conveniencia D</w:t>
      </w:r>
      <w:r w:rsidR="00153991" w:rsidRPr="001746FB">
        <w:t>el Proyecto</w:t>
      </w:r>
      <w:bookmarkEnd w:id="51"/>
    </w:p>
    <w:p w:rsidR="00153991" w:rsidRDefault="00153991" w:rsidP="00153991"/>
    <w:p w:rsidR="00153991" w:rsidRDefault="00153991" w:rsidP="00153991">
      <w:pPr>
        <w:pStyle w:val="Ttulo2"/>
      </w:pPr>
      <w:bookmarkStart w:id="52" w:name="_Toc291344281"/>
      <w:r>
        <w:t>Conveniencia Técnica</w:t>
      </w:r>
      <w:bookmarkEnd w:id="52"/>
    </w:p>
    <w:p w:rsidR="0067047F" w:rsidRDefault="006C7E07" w:rsidP="00153991">
      <w:r>
        <w:t>Desde el punto de vista técnico, el proyecto es conveniente, ya que actualmente no se cuenta con un sistema que permita realizar una explotación de la información que posee el establecimiento. El sistema propuesto puede ser implementado sobre el equipamiento disponible y se requiere la contratación de un servidor dedicado, lo cual es viable y ha sido aceptado por la institución.</w:t>
      </w:r>
    </w:p>
    <w:p w:rsidR="006C7E07" w:rsidRDefault="006C7E07" w:rsidP="00153991">
      <w:r>
        <w:t>El desarrollo de la aplicación se realizará con herramientas maduras que son utilizadas en el mercado actual, lo cual asegura un nivel de seguridad y calidad para el proyecto.</w:t>
      </w:r>
    </w:p>
    <w:p w:rsidR="006C7E07" w:rsidRDefault="006C7E07" w:rsidP="00153991">
      <w:r>
        <w:t>El sistema será desarrollado para ejecutarse de forma óptima en los equipos disponibles en la institución.</w:t>
      </w:r>
    </w:p>
    <w:p w:rsidR="00153991" w:rsidRDefault="004614A7" w:rsidP="004614A7">
      <w:r>
        <w:t>Como se mencionó anteriormente, se requerirá la contratación de un servidor dedicado para alojar la aplicación, la cual integrará a la página web institucional a desarrollar. También se ubicará en este servidor la base de datos a utilizar por el nuevo sistema.</w:t>
      </w:r>
    </w:p>
    <w:p w:rsidR="00153991" w:rsidRDefault="00153991" w:rsidP="00153991">
      <w:r>
        <w:t xml:space="preserve">Se contará con una conexión para el acceso vía internet a la página </w:t>
      </w:r>
      <w:r w:rsidR="006C7E07">
        <w:t xml:space="preserve">web </w:t>
      </w:r>
      <w:r>
        <w:t>institucional y al resto del sistema, con un ancho de banda mínimo de 6Mbps</w:t>
      </w:r>
      <w:r w:rsidR="004614A7">
        <w:t>, ya que estos estarán instalados en un servidor fuera de la red de la organización</w:t>
      </w:r>
      <w:r>
        <w:t>.</w:t>
      </w:r>
    </w:p>
    <w:p w:rsidR="007F5826" w:rsidRDefault="007F5826" w:rsidP="00153991">
      <w:r>
        <w:t>Se desarrollará un módulo del sistema que será alojado en el servidor local del establecimiento para realizar el envío de mensajes de texto mediante un modem GSM conectado al mismo.</w:t>
      </w:r>
    </w:p>
    <w:p w:rsidR="00153991" w:rsidRDefault="00153991" w:rsidP="00153991">
      <w:r>
        <w:t>Debido al uso de un motor de Base de Datos SQL Server Express 2008 R2, el volumen de datos máximo que se podrá almacenar será 10 Gb por base de datos</w:t>
      </w:r>
      <w:r w:rsidR="007F5826">
        <w:t xml:space="preserve">, lo cual es suficiente para la base de datos transaccional del sistema y permitirá la realización de </w:t>
      </w:r>
      <w:proofErr w:type="spellStart"/>
      <w:r w:rsidR="007F5826">
        <w:t>backups</w:t>
      </w:r>
      <w:proofErr w:type="spellEnd"/>
      <w:r w:rsidR="007F5826">
        <w:t xml:space="preserve"> y la creación de bases de datos históricas</w:t>
      </w:r>
      <w:r>
        <w:t>.</w:t>
      </w:r>
    </w:p>
    <w:p w:rsidR="00153991" w:rsidRDefault="00153991" w:rsidP="00153991">
      <w:r>
        <w:t>Por último, pero no menos importante</w:t>
      </w:r>
      <w:r w:rsidR="007F5826">
        <w:t xml:space="preserve">, se definirán políticas de respaldo de la información, que incluyen el desarrollo de procesos diarios de actualización y </w:t>
      </w:r>
      <w:proofErr w:type="spellStart"/>
      <w:r w:rsidR="007F5826">
        <w:t>backups</w:t>
      </w:r>
      <w:proofErr w:type="spellEnd"/>
      <w:r w:rsidR="007F5826">
        <w:t xml:space="preserve"> semanales de los datos</w:t>
      </w:r>
      <w:r>
        <w:t>.</w:t>
      </w:r>
    </w:p>
    <w:p w:rsidR="00153991" w:rsidRDefault="00153991" w:rsidP="00153991"/>
    <w:p w:rsidR="00153991" w:rsidRDefault="00153991" w:rsidP="00153991">
      <w:pPr>
        <w:pStyle w:val="Ttulo2"/>
      </w:pPr>
      <w:bookmarkStart w:id="53" w:name="_Toc291344282"/>
      <w:r>
        <w:t>Conveniencia Económica</w:t>
      </w:r>
      <w:bookmarkEnd w:id="53"/>
    </w:p>
    <w:p w:rsidR="007F5826" w:rsidRDefault="007F5826" w:rsidP="00153991">
      <w:r>
        <w:t>Primeramente, el desarrollo del sistema por parte del grupo de trabajo no tendrá ningún costo para la institución, además utilizará un motor de base de datos con licencia gratuita.</w:t>
      </w:r>
    </w:p>
    <w:p w:rsidR="007F5826" w:rsidRDefault="007F5826" w:rsidP="00153991">
      <w:r>
        <w:t xml:space="preserve">El sistema propuesto </w:t>
      </w:r>
      <w:r w:rsidR="00027489">
        <w:t>brindará un gran soporte al proceso de toma de decisiones en la institución, ya que realizará una explotación de los datos con el objeto de tomar decisiones con riesgos mínimos</w:t>
      </w:r>
      <w:r w:rsidR="00470503">
        <w:t xml:space="preserve"> a un costo muy bajo, sólo se deberá contratar el servidor dedicado, una conexión de internet adecuada y una línea de telefonía móvil que permita el envío de mensajes de texto</w:t>
      </w:r>
      <w:r w:rsidR="00027489">
        <w:t>.</w:t>
      </w:r>
    </w:p>
    <w:p w:rsidR="00153991" w:rsidRDefault="00153991" w:rsidP="00153991">
      <w:r>
        <w:t xml:space="preserve">Un detalle importante en el enfoque económico es que no es necesaria la compra de equipamiento costoso para el servidor ya que contrataremos un servidor dedicado a un bajo </w:t>
      </w:r>
      <w:r>
        <w:lastRenderedPageBreak/>
        <w:t>costo y alta confiabilidad de servicios, ya que son ellos quienes proveen un servicio de atención 24x7, una configuración posible es:</w:t>
      </w:r>
    </w:p>
    <w:p w:rsidR="00153991" w:rsidRDefault="00153991" w:rsidP="00CD7466">
      <w:pPr>
        <w:pStyle w:val="Prrafodelista"/>
        <w:numPr>
          <w:ilvl w:val="0"/>
          <w:numId w:val="5"/>
        </w:numPr>
      </w:pPr>
      <w:r>
        <w:t xml:space="preserve">Procesador Intel QUAD </w:t>
      </w:r>
      <w:proofErr w:type="spellStart"/>
      <w:r>
        <w:t>Core</w:t>
      </w:r>
      <w:proofErr w:type="spellEnd"/>
    </w:p>
    <w:p w:rsidR="00153991" w:rsidRDefault="00153991" w:rsidP="00CD7466">
      <w:pPr>
        <w:pStyle w:val="Prrafodelista"/>
        <w:numPr>
          <w:ilvl w:val="0"/>
          <w:numId w:val="5"/>
        </w:numPr>
      </w:pPr>
      <w:r>
        <w:t>Memoria 4 GB DDR2</w:t>
      </w:r>
    </w:p>
    <w:p w:rsidR="00153991" w:rsidRPr="00153991" w:rsidRDefault="00153991" w:rsidP="00CD7466">
      <w:pPr>
        <w:pStyle w:val="Prrafodelista"/>
        <w:numPr>
          <w:ilvl w:val="0"/>
          <w:numId w:val="5"/>
        </w:numPr>
        <w:rPr>
          <w:lang w:val="en-US"/>
        </w:rPr>
      </w:pPr>
      <w:r w:rsidRPr="00153991">
        <w:rPr>
          <w:lang w:val="en-US"/>
        </w:rPr>
        <w:t>Disco 500 GB SATA</w:t>
      </w:r>
    </w:p>
    <w:p w:rsidR="00153991" w:rsidRPr="00153991" w:rsidRDefault="00153991" w:rsidP="00CD7466">
      <w:pPr>
        <w:pStyle w:val="Prrafodelista"/>
        <w:numPr>
          <w:ilvl w:val="0"/>
          <w:numId w:val="5"/>
        </w:numPr>
        <w:rPr>
          <w:lang w:val="en-US"/>
        </w:rPr>
      </w:pPr>
      <w:r w:rsidRPr="00153991">
        <w:rPr>
          <w:lang w:val="en-US"/>
        </w:rPr>
        <w:t>Windows Server 2003</w:t>
      </w:r>
    </w:p>
    <w:p w:rsidR="00153991" w:rsidRDefault="00153991" w:rsidP="00153991">
      <w:r>
        <w:t>A un costo de $8250 por año (o $750 por mes, abonando todo el año se obtiene un mes bonificado).</w:t>
      </w:r>
    </w:p>
    <w:p w:rsidR="00153991" w:rsidRDefault="00470503" w:rsidP="00153991">
      <w:r>
        <w:t>La</w:t>
      </w:r>
      <w:r w:rsidR="00153991">
        <w:t xml:space="preserve"> contratación del servicio de conexión a internet DSL Simétrico de 5Mbps tendrá un costo mensual de $600, los cuales la </w:t>
      </w:r>
      <w:r>
        <w:t>institución</w:t>
      </w:r>
      <w:r w:rsidR="00153991">
        <w:t xml:space="preserve"> está dispuesta a invertir.</w:t>
      </w:r>
    </w:p>
    <w:p w:rsidR="008F2FF3" w:rsidRDefault="008F2FF3" w:rsidP="00153991">
      <w:r>
        <w:t xml:space="preserve">Para el envío de mensajes de texto se necesita contratar una línea de teléfono GSM, la cual supondrá </w:t>
      </w:r>
      <w:r w:rsidR="00062C02">
        <w:t>u</w:t>
      </w:r>
      <w:r>
        <w:t xml:space="preserve">n costo mensual para el establecimiento de </w:t>
      </w:r>
      <w:r w:rsidR="00062C02">
        <w:t>$69 al día de hoy, la cual incluye 500 mensajes de texto por mes, lo cual es suficiente en base al análisis y estimación realizada.</w:t>
      </w:r>
    </w:p>
    <w:p w:rsidR="00062C02" w:rsidRDefault="00062C02" w:rsidP="00153991">
      <w:r>
        <w:t>Como conclusión, podemos decir que el proyecto es conveniente desde el punto de vista económico, ya que la que inversión a realizar no es significativa para la institución y el sistema propuesto realizará un gran aporte a la gestión del establecimiento, así como fortalecerá la imagen de la institución en el ambiente educativo.</w:t>
      </w:r>
    </w:p>
    <w:p w:rsidR="00153991" w:rsidRDefault="00153991" w:rsidP="00153991"/>
    <w:p w:rsidR="00153991" w:rsidRDefault="00153991" w:rsidP="00153991">
      <w:pPr>
        <w:pStyle w:val="Ttulo2"/>
      </w:pPr>
      <w:bookmarkStart w:id="54" w:name="_Toc291344283"/>
      <w:r>
        <w:t>Conveniencia Operativa</w:t>
      </w:r>
      <w:bookmarkEnd w:id="54"/>
    </w:p>
    <w:p w:rsidR="00153991" w:rsidRDefault="00153991" w:rsidP="00153991">
      <w:r>
        <w:t xml:space="preserve">Para la operación del sistema el usuario tan sólo debe estar familiarizado con el entorno Windows y el uso </w:t>
      </w:r>
      <w:r w:rsidR="008D077A">
        <w:t>del navegador Internet Explorer 7</w:t>
      </w:r>
      <w:r>
        <w:t>.</w:t>
      </w:r>
    </w:p>
    <w:p w:rsidR="00153991" w:rsidRDefault="00153991" w:rsidP="00153991">
      <w:r>
        <w:t xml:space="preserve">Los distintos módulos que componen el </w:t>
      </w:r>
      <w:r w:rsidR="00D8361F">
        <w:t>s</w:t>
      </w:r>
      <w:r>
        <w:t xml:space="preserve">istema serán instalados paulatinamente, </w:t>
      </w:r>
      <w:r w:rsidR="00D8361F">
        <w:t>a medida que su desarrollo sea terminado y validado por la institución</w:t>
      </w:r>
      <w:r>
        <w:t xml:space="preserve">. </w:t>
      </w:r>
    </w:p>
    <w:p w:rsidR="00D8361F" w:rsidRDefault="00D8361F" w:rsidP="00153991">
      <w:r>
        <w:t>La capacitación de los usuarios se realizará por parte de una persona perteneciente a la organización, quien a su vez, será capacitada por el equipo de trabajo a medida que se instalen los módulos de la aplicación. Se brindará el manual de usuario de la aplicación, el cual contendrá ejemplos de uso y también se contará con ayuda online en el sistema.</w:t>
      </w:r>
    </w:p>
    <w:p w:rsidR="00D8361F" w:rsidRDefault="00D8361F" w:rsidP="00153991">
      <w:r>
        <w:t>La intención es desarrollar una aplicación que permita la integración de información, automatizaci</w:t>
      </w:r>
      <w:r w:rsidR="00423296">
        <w:t>ón de tareas de control y una gestión más eficiente de las actividades del establecimiento</w:t>
      </w:r>
    </w:p>
    <w:p w:rsidR="00153991" w:rsidRDefault="00153991" w:rsidP="00153991">
      <w:r>
        <w:t xml:space="preserve">Consideramos que </w:t>
      </w:r>
      <w:r w:rsidR="00423296">
        <w:t>debiera ser un sistema web,</w:t>
      </w:r>
      <w:r>
        <w:t xml:space="preserve"> </w:t>
      </w:r>
      <w:r w:rsidR="00423296">
        <w:t>ya</w:t>
      </w:r>
      <w:r>
        <w:t xml:space="preserve"> que el objetivo del </w:t>
      </w:r>
      <w:r w:rsidR="00423296">
        <w:t>mismo</w:t>
      </w:r>
      <w:r>
        <w:t xml:space="preserve"> es acercar a to</w:t>
      </w:r>
      <w:r w:rsidR="00423296">
        <w:t>dos los actores que forman parte</w:t>
      </w:r>
      <w:r>
        <w:t xml:space="preserve"> del sistema educativo</w:t>
      </w:r>
      <w:r w:rsidR="00423296">
        <w:t>, proveyéndoles la información que requieren de forma oportuna</w:t>
      </w:r>
      <w:r>
        <w:t>.</w:t>
      </w:r>
    </w:p>
    <w:p w:rsidR="00153991" w:rsidRDefault="008A1787" w:rsidP="008A1787">
      <w:r>
        <w:t xml:space="preserve">La difusión de la telefonía celular en los últimos años posibilita que </w:t>
      </w:r>
      <w:r w:rsidR="00153991">
        <w:t xml:space="preserve">la notificación </w:t>
      </w:r>
      <w:r>
        <w:t>mediante</w:t>
      </w:r>
      <w:r w:rsidR="00153991">
        <w:t xml:space="preserve"> </w:t>
      </w:r>
      <w:r>
        <w:t>mensajes de texto</w:t>
      </w:r>
      <w:r w:rsidR="00153991">
        <w:t xml:space="preserve"> </w:t>
      </w:r>
      <w:r>
        <w:t>pueda ser</w:t>
      </w:r>
      <w:r w:rsidR="00153991">
        <w:t xml:space="preserve"> utilizada</w:t>
      </w:r>
      <w:r>
        <w:t xml:space="preserve"> y aprovechada</w:t>
      </w:r>
      <w:r w:rsidR="00153991">
        <w:t xml:space="preserve"> </w:t>
      </w:r>
      <w:r>
        <w:t>en toda su capacidad para favorecer la comunicación entre los actores de la comunidad educativa.</w:t>
      </w:r>
    </w:p>
    <w:p w:rsidR="00AE4889" w:rsidRDefault="00323F74" w:rsidP="006D7B70">
      <w:r>
        <w:t xml:space="preserve">A raíz de todos estos motivos, concluimos que el desarrollo del proyecto es factible desde un punto de vista operativo, </w:t>
      </w:r>
      <w:r w:rsidR="006D7B70">
        <w:t>dando mayor protagonismo a los beneficiarios del sistema,</w:t>
      </w:r>
      <w:r w:rsidR="002A5FE9">
        <w:t xml:space="preserve"> </w:t>
      </w:r>
      <w:r w:rsidR="006D7B70">
        <w:t xml:space="preserve">redistribuyendo tareas acordes al rol de cada uno. Para lograr la aceptación del sistema por parte de los usuarios, principalmente los pertenecientes al ámbito administrativo de la </w:t>
      </w:r>
      <w:r w:rsidR="006D7B70">
        <w:lastRenderedPageBreak/>
        <w:t>institución, se deberá tener especial cuidado en que el momento de implementación sea el oportuno.</w:t>
      </w:r>
      <w:r w:rsidR="00AE4889">
        <w:br w:type="page"/>
      </w:r>
    </w:p>
    <w:p w:rsidR="00B42561" w:rsidRDefault="00B42561" w:rsidP="00B42561">
      <w:pPr>
        <w:pStyle w:val="Ttulo1"/>
        <w:numPr>
          <w:ilvl w:val="0"/>
          <w:numId w:val="1"/>
        </w:numPr>
        <w:ind w:left="1066" w:hanging="709"/>
      </w:pPr>
      <w:bookmarkStart w:id="55" w:name="_Toc291344284"/>
      <w:r>
        <w:lastRenderedPageBreak/>
        <w:t>Herramientas a Utilizar</w:t>
      </w:r>
      <w:bookmarkEnd w:id="55"/>
    </w:p>
    <w:p w:rsidR="002A0EA7" w:rsidRDefault="002A0EA7" w:rsidP="00B42561"/>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 w:rsidR="00B42561" w:rsidRDefault="00B42561" w:rsidP="00B42561">
      <w:pPr>
        <w:pStyle w:val="Ttulo2"/>
      </w:pPr>
      <w:bookmarkStart w:id="56" w:name="_Toc291344285"/>
      <w:r>
        <w:t>Microsoft Visual Studio 2010</w:t>
      </w:r>
      <w:bookmarkEnd w:id="56"/>
    </w:p>
    <w:p w:rsidR="00B42561" w:rsidRDefault="00B42561" w:rsidP="00B42561">
      <w:r>
        <w:t>Este entorno de desarrollo es la nueva versión provista por Microsoft. Es una de las razones por la que elegimos trabajar con .NET en lugar de Java, debido a su versatilidad y que integra todo el set de características que necesitamos tanto como para una aplicación Web como de escritorio.</w:t>
      </w:r>
    </w:p>
    <w:p w:rsidR="00B42561" w:rsidRDefault="00B42561" w:rsidP="00B42561"/>
    <w:p w:rsidR="00B42561" w:rsidRDefault="00B42561" w:rsidP="00B42561">
      <w:pPr>
        <w:pStyle w:val="Ttulo2"/>
      </w:pPr>
      <w:bookmarkStart w:id="57" w:name="_Toc291344286"/>
      <w:proofErr w:type="spellStart"/>
      <w:r>
        <w:t>Subversion</w:t>
      </w:r>
      <w:proofErr w:type="spellEnd"/>
      <w:r>
        <w:t xml:space="preserve"> y </w:t>
      </w:r>
      <w:proofErr w:type="spellStart"/>
      <w:r>
        <w:t>TortoiseSVN</w:t>
      </w:r>
      <w:bookmarkEnd w:id="57"/>
      <w:proofErr w:type="spellEnd"/>
    </w:p>
    <w:p w:rsidR="00B42561" w:rsidRDefault="00B42561" w:rsidP="00B42561">
      <w: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 w:rsidR="00B42561" w:rsidRDefault="00B42561" w:rsidP="00B42561">
      <w:pPr>
        <w:pStyle w:val="Ttulo2"/>
      </w:pPr>
      <w:bookmarkStart w:id="58" w:name="_Toc291344287"/>
      <w:proofErr w:type="spellStart"/>
      <w:r>
        <w:t>Version</w:t>
      </w:r>
      <w:proofErr w:type="spellEnd"/>
      <w:r>
        <w:t xml:space="preserve"> </w:t>
      </w:r>
      <w:proofErr w:type="spellStart"/>
      <w:r>
        <w:t>One</w:t>
      </w:r>
      <w:bookmarkEnd w:id="5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 w:rsidR="00B42561" w:rsidRDefault="00B42561" w:rsidP="00B42561">
      <w:pPr>
        <w:pStyle w:val="Ttulo2"/>
      </w:pPr>
      <w:bookmarkStart w:id="59" w:name="_Toc291344288"/>
      <w:r>
        <w:t>SQL Server Express 2008 R2</w:t>
      </w:r>
      <w:bookmarkEnd w:id="5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 w:rsidR="00B42561" w:rsidRDefault="00B42561" w:rsidP="00B42561">
      <w:pPr>
        <w:pStyle w:val="Ttulo2"/>
      </w:pPr>
      <w:bookmarkStart w:id="60" w:name="_Toc291344289"/>
      <w:r>
        <w:t xml:space="preserve">Framework </w:t>
      </w:r>
      <w:proofErr w:type="spellStart"/>
      <w:r>
        <w:t>NHibernate</w:t>
      </w:r>
      <w:bookmarkEnd w:id="60"/>
      <w:proofErr w:type="spellEnd"/>
    </w:p>
    <w:p w:rsidR="00B42561" w:rsidRDefault="00B42561" w:rsidP="00B42561">
      <w:r>
        <w:t>Potente herramienta para el manejo de la persistencia, realizando mapeos de objetos con bases de datos relacionales.</w:t>
      </w:r>
    </w:p>
    <w:p w:rsidR="00B42561" w:rsidRDefault="00B42561" w:rsidP="00B42561"/>
    <w:p w:rsidR="00B42561" w:rsidRDefault="00B42561" w:rsidP="00B42561">
      <w:pPr>
        <w:pStyle w:val="Ttulo2"/>
      </w:pPr>
      <w:bookmarkStart w:id="61" w:name="_Toc291344290"/>
      <w:r>
        <w:t xml:space="preserve">Internet </w:t>
      </w:r>
      <w:proofErr w:type="spellStart"/>
      <w:r>
        <w:t>Information</w:t>
      </w:r>
      <w:proofErr w:type="spellEnd"/>
      <w:r>
        <w:t xml:space="preserve"> Server</w:t>
      </w:r>
      <w:bookmarkEnd w:id="61"/>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62" w:name="_Toc291344291"/>
      <w:r w:rsidRPr="00A173D7">
        <w:lastRenderedPageBreak/>
        <w:t>Metodología de Trabajo</w:t>
      </w:r>
      <w:bookmarkEnd w:id="62"/>
    </w:p>
    <w:p w:rsidR="00A173D7" w:rsidRDefault="00A173D7" w:rsidP="00AE4889"/>
    <w:p w:rsidR="00170C37" w:rsidRDefault="00170C37" w:rsidP="00170C37">
      <w:pPr>
        <w:pStyle w:val="Ttulo2"/>
      </w:pPr>
      <w:bookmarkStart w:id="63" w:name="_Toc291344292"/>
      <w:r>
        <w:t>Metodologías ágiles</w:t>
      </w:r>
      <w:bookmarkEnd w:id="63"/>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170C37" w:rsidRDefault="00170C37" w:rsidP="00AE4889"/>
    <w:p w:rsidR="00A173D7" w:rsidRPr="00A173D7" w:rsidRDefault="00A173D7" w:rsidP="00A173D7">
      <w:pPr>
        <w:pStyle w:val="Ttulo2"/>
      </w:pPr>
      <w:bookmarkStart w:id="64" w:name="_Toc291344293"/>
      <w:r w:rsidRPr="00A173D7">
        <w:t>Proceso de Desarrollo</w:t>
      </w:r>
      <w:bookmarkEnd w:id="64"/>
    </w:p>
    <w:p w:rsidR="00A173D7" w:rsidRPr="00A173D7" w:rsidRDefault="00AA575D" w:rsidP="00CD7466">
      <w:pPr>
        <w:pStyle w:val="Prrafodelista"/>
        <w:numPr>
          <w:ilvl w:val="0"/>
          <w:numId w:val="10"/>
        </w:numPr>
        <w:spacing w:before="120"/>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Es un enfoque AGIL</w:t>
      </w:r>
      <w:r w:rsidR="002A5FE9">
        <w:rPr>
          <w:lang w:val="es-ES"/>
        </w:rPr>
        <w:t xml:space="preserve"> </w:t>
      </w:r>
      <w:r w:rsidRPr="008C167C">
        <w:rPr>
          <w:lang w:val="es-ES"/>
        </w:rPr>
        <w:t xml:space="preserve">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173D7">
      <w:pPr>
        <w:autoSpaceDE w:val="0"/>
        <w:autoSpaceDN w:val="0"/>
        <w:adjustRightInd w:val="0"/>
        <w:rPr>
          <w:rFonts w:cs="Calibri"/>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SCRUM</w:t>
      </w:r>
    </w:p>
    <w:p w:rsidR="00A173D7" w:rsidRDefault="00A173D7" w:rsidP="00A173D7">
      <w:pPr>
        <w:rPr>
          <w:lang w:val="es-ES"/>
        </w:rPr>
      </w:pPr>
      <w:proofErr w:type="spellStart"/>
      <w:r w:rsidRPr="008C167C">
        <w:rPr>
          <w:lang w:val="es-ES"/>
        </w:rPr>
        <w:t>Scrum</w:t>
      </w:r>
      <w:proofErr w:type="spellEnd"/>
      <w:r w:rsidRPr="008C167C">
        <w:rPr>
          <w:lang w:val="es-ES"/>
        </w:rPr>
        <w:t xml:space="preserve"> es un marco de trabajo con amplia posibilidad de aplicación para manejar y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7F5462" w:rsidRPr="008C167C" w:rsidRDefault="007F5462" w:rsidP="00A173D7">
      <w:pPr>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Sobre Proceso Unificado de Desarrollo (RUP)</w:t>
      </w:r>
    </w:p>
    <w:p w:rsidR="00A173D7" w:rsidRDefault="00A173D7" w:rsidP="00A173D7">
      <w:pPr>
        <w:pStyle w:val="Prrafodelista"/>
        <w:spacing w:beforeLines="240" w:before="576"/>
        <w:ind w:left="0"/>
        <w:rPr>
          <w:lang w:val="es-ES"/>
        </w:rPr>
      </w:pPr>
      <w:r w:rsidRPr="008C167C">
        <w:rPr>
          <w:lang w:val="es-ES"/>
        </w:rPr>
        <w:t xml:space="preserve">Es un completo marco de trabajo que ofrece buenas </w:t>
      </w:r>
      <w:r w:rsidR="007F5462">
        <w:rPr>
          <w:lang w:val="es-ES"/>
        </w:rPr>
        <w:t>prácticas</w:t>
      </w:r>
      <w:r w:rsidRPr="008C167C">
        <w:rPr>
          <w:lang w:val="es-ES"/>
        </w:rPr>
        <w:t xml:space="preserve"> implementadas y probadas en la industria del desarrollo de software concerniente a entrega de software y sistemas de información y efectiva administración de proyectos.</w:t>
      </w:r>
    </w:p>
    <w:p w:rsidR="007F5462" w:rsidRPr="008C167C" w:rsidRDefault="007F5462" w:rsidP="00A173D7">
      <w:pPr>
        <w:pStyle w:val="Prrafodelista"/>
        <w:spacing w:beforeLines="240" w:before="576"/>
        <w:ind w:left="0"/>
        <w:rPr>
          <w:lang w:val="es-ES"/>
        </w:rPr>
      </w:pPr>
    </w:p>
    <w:p w:rsidR="00A173D7" w:rsidRPr="007F5462" w:rsidRDefault="00A173D7" w:rsidP="007F5462">
      <w:pPr>
        <w:pStyle w:val="Ttulo2"/>
      </w:pPr>
      <w:bookmarkStart w:id="65" w:name="_Toc291344294"/>
      <w:r w:rsidRPr="007F5462">
        <w:t>Actividades</w:t>
      </w:r>
      <w:bookmarkEnd w:id="65"/>
    </w:p>
    <w:p w:rsidR="00A173D7" w:rsidRPr="007F5462" w:rsidRDefault="00A173D7" w:rsidP="00CD7466">
      <w:pPr>
        <w:pStyle w:val="Prrafodelista"/>
        <w:numPr>
          <w:ilvl w:val="0"/>
          <w:numId w:val="10"/>
        </w:numPr>
        <w:spacing w:before="120"/>
        <w:ind w:left="1077" w:hanging="357"/>
        <w:rPr>
          <w:rFonts w:cs="Calibri"/>
          <w:b/>
          <w:lang w:val="es-ES"/>
        </w:rPr>
      </w:pPr>
      <w:r w:rsidRPr="007F5462">
        <w:rPr>
          <w:rFonts w:cs="Calibri"/>
          <w:b/>
          <w:lang w:val="es-ES"/>
        </w:rPr>
        <w:t>Proceso de Preparación</w:t>
      </w:r>
    </w:p>
    <w:p w:rsidR="00A173D7" w:rsidRPr="008C167C" w:rsidRDefault="007F5462" w:rsidP="00A173D7">
      <w:pPr>
        <w:pStyle w:val="Prrafodelista"/>
        <w:spacing w:beforeLines="240" w:before="576"/>
        <w:ind w:left="360"/>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173D7" w:rsidRPr="008C167C" w:rsidRDefault="00A173D7" w:rsidP="00A173D7">
      <w:pPr>
        <w:pStyle w:val="Prrafodelista"/>
        <w:spacing w:beforeLines="240" w:before="576"/>
        <w:ind w:left="360"/>
        <w:rPr>
          <w:rFonts w:cs="Calibri"/>
          <w:b/>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w:t>
      </w:r>
      <w:r w:rsidR="002A5FE9">
        <w:rPr>
          <w:lang w:val="es-ES"/>
        </w:rPr>
        <w:t xml:space="preserve"> </w:t>
      </w:r>
      <w:r w:rsidRPr="008C167C">
        <w:rPr>
          <w:lang w:val="es-ES"/>
        </w:rPr>
        <w:t xml:space="preserve">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w:t>
      </w:r>
      <w:r w:rsidRPr="008C167C">
        <w:rPr>
          <w:lang w:val="es-ES"/>
        </w:rPr>
        <w:lastRenderedPageBreak/>
        <w:t xml:space="preserve">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Informe Preliminar</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Requerimientos de Alto Nivel</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Identificar </w:t>
      </w:r>
      <w:proofErr w:type="spellStart"/>
      <w:r w:rsidRPr="008C167C">
        <w:rPr>
          <w:lang w:val="es-ES"/>
        </w:rPr>
        <w:t>Stakeholders</w:t>
      </w:r>
      <w:proofErr w:type="spellEnd"/>
      <w:r w:rsidRPr="008C167C">
        <w:rPr>
          <w:lang w:val="es-ES"/>
        </w:rPr>
        <w:t xml:space="preserve"> (ver Roles)</w:t>
      </w:r>
    </w:p>
    <w:p w:rsidR="00A173D7" w:rsidRDefault="00A173D7" w:rsidP="00CD7466">
      <w:pPr>
        <w:pStyle w:val="Prrafodelista"/>
        <w:numPr>
          <w:ilvl w:val="0"/>
          <w:numId w:val="7"/>
        </w:numPr>
        <w:spacing w:beforeLines="240" w:before="576" w:line="276" w:lineRule="auto"/>
        <w:rPr>
          <w:lang w:val="es-ES"/>
        </w:rPr>
      </w:pPr>
      <w:r w:rsidRPr="008C167C">
        <w:rPr>
          <w:lang w:val="es-ES"/>
        </w:rPr>
        <w:t xml:space="preserve">Resolver temas de logística (lugar de reuniones, recursos, </w:t>
      </w:r>
      <w:r w:rsidR="00094B25" w:rsidRPr="008C167C">
        <w:rPr>
          <w:lang w:val="es-ES"/>
        </w:rPr>
        <w:t>etc.</w:t>
      </w:r>
      <w:r w:rsidRPr="008C167C">
        <w:rPr>
          <w:lang w:val="es-ES"/>
        </w:rPr>
        <w:t>)</w:t>
      </w:r>
    </w:p>
    <w:p w:rsidR="00A173D7" w:rsidRPr="00066415" w:rsidRDefault="00A173D7" w:rsidP="00CD7466">
      <w:pPr>
        <w:pStyle w:val="Prrafodelista"/>
        <w:numPr>
          <w:ilvl w:val="0"/>
          <w:numId w:val="7"/>
        </w:numPr>
        <w:spacing w:beforeLines="240" w:before="576" w:line="276" w:lineRule="auto"/>
        <w:rPr>
          <w:lang w:val="es-ES"/>
        </w:rPr>
      </w:pPr>
      <w:r w:rsidRPr="00066415">
        <w:rPr>
          <w:lang w:val="es-ES"/>
        </w:rPr>
        <w:t>Realización de Diagrama de Casos de Uso</w:t>
      </w:r>
    </w:p>
    <w:p w:rsidR="00A173D7" w:rsidRDefault="00A173D7" w:rsidP="00CD7466">
      <w:pPr>
        <w:pStyle w:val="Prrafodelista"/>
        <w:numPr>
          <w:ilvl w:val="0"/>
          <w:numId w:val="7"/>
        </w:numPr>
        <w:spacing w:beforeLines="240" w:before="576" w:line="276" w:lineRule="auto"/>
        <w:rPr>
          <w:lang w:val="es-ES"/>
        </w:rPr>
      </w:pPr>
      <w:r w:rsidRPr="008C167C">
        <w:rPr>
          <w:lang w:val="es-ES"/>
        </w:rPr>
        <w:t>Especificar Casos de Uso</w:t>
      </w:r>
    </w:p>
    <w:p w:rsidR="0014512C" w:rsidRPr="008C167C" w:rsidRDefault="0014512C" w:rsidP="0014512C">
      <w:pPr>
        <w:pStyle w:val="Prrafodelista"/>
        <w:numPr>
          <w:ilvl w:val="0"/>
          <w:numId w:val="7"/>
        </w:numPr>
        <w:spacing w:beforeLines="240" w:before="576" w:line="276" w:lineRule="auto"/>
        <w:rPr>
          <w:lang w:val="es-ES"/>
        </w:rPr>
      </w:pPr>
      <w:r>
        <w:rPr>
          <w:lang w:val="es-ES"/>
        </w:rPr>
        <w:t>Realizar matriz de trazabilidad requerimientos –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Preparar Plan de Entregas</w:t>
      </w:r>
    </w:p>
    <w:p w:rsidR="00A173D7" w:rsidRDefault="00A173D7" w:rsidP="00CD7466">
      <w:pPr>
        <w:pStyle w:val="Prrafodelista"/>
        <w:numPr>
          <w:ilvl w:val="0"/>
          <w:numId w:val="7"/>
        </w:numPr>
        <w:spacing w:beforeLines="240" w:before="576" w:line="276" w:lineRule="auto"/>
        <w:rPr>
          <w:lang w:val="es-ES"/>
        </w:rPr>
      </w:pPr>
      <w:r w:rsidRPr="00AD4B5D">
        <w:rPr>
          <w:lang w:val="es-ES"/>
        </w:rPr>
        <w:t>Realizar Diagrama de Clases</w:t>
      </w:r>
    </w:p>
    <w:p w:rsidR="00AD4B5D" w:rsidRDefault="00AD4B5D" w:rsidP="00CD7466">
      <w:pPr>
        <w:pStyle w:val="Prrafodelista"/>
        <w:numPr>
          <w:ilvl w:val="0"/>
          <w:numId w:val="7"/>
        </w:numPr>
        <w:spacing w:beforeLines="240" w:before="576" w:line="276" w:lineRule="auto"/>
        <w:rPr>
          <w:lang w:val="es-ES"/>
        </w:rPr>
      </w:pPr>
      <w:r>
        <w:rPr>
          <w:lang w:val="es-ES"/>
        </w:rPr>
        <w:t>Realizar estimación ROM</w:t>
      </w:r>
    </w:p>
    <w:p w:rsidR="00AD4B5D" w:rsidRPr="00AD4B5D" w:rsidRDefault="00AD4B5D" w:rsidP="00AD4B5D">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Casos de Uso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Descripción de Casos de Uso</w:t>
      </w:r>
    </w:p>
    <w:p w:rsidR="00A173D7" w:rsidRPr="008C167C" w:rsidRDefault="00A173D7" w:rsidP="00CD7466">
      <w:pPr>
        <w:pStyle w:val="Prrafodelista"/>
        <w:numPr>
          <w:ilvl w:val="0"/>
          <w:numId w:val="7"/>
        </w:numPr>
        <w:spacing w:beforeLines="240" w:before="576" w:line="276" w:lineRule="auto"/>
        <w:rPr>
          <w:lang w:val="es-ES"/>
        </w:rPr>
      </w:pPr>
      <w:proofErr w:type="spellStart"/>
      <w:r w:rsidRPr="00066415">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Diagrama de Clases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Matriz de Trazabilidad</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Plan del Proyecto</w:t>
      </w:r>
    </w:p>
    <w:p w:rsidR="00A173D7" w:rsidRPr="008C167C" w:rsidRDefault="00A173D7" w:rsidP="00CD7466">
      <w:pPr>
        <w:pStyle w:val="Prrafodelista"/>
        <w:numPr>
          <w:ilvl w:val="0"/>
          <w:numId w:val="7"/>
        </w:numPr>
        <w:spacing w:beforeLines="240" w:before="576" w:line="276" w:lineRule="auto"/>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CD7466">
      <w:pPr>
        <w:pStyle w:val="Prrafodelista"/>
        <w:numPr>
          <w:ilvl w:val="0"/>
          <w:numId w:val="7"/>
        </w:numPr>
        <w:spacing w:beforeLines="240" w:before="576" w:line="276" w:lineRule="auto"/>
        <w:rPr>
          <w:lang w:val="es-ES"/>
        </w:rPr>
      </w:pPr>
      <w:r w:rsidRPr="008C167C">
        <w:rPr>
          <w:lang w:val="es-ES"/>
        </w:rPr>
        <w:t xml:space="preserve">Plan de </w:t>
      </w:r>
      <w:r w:rsidR="007F5462" w:rsidRPr="008C167C">
        <w:rPr>
          <w:lang w:val="es-ES"/>
        </w:rPr>
        <w:t>Métricas</w:t>
      </w:r>
    </w:p>
    <w:p w:rsidR="003C0340" w:rsidRPr="008C167C" w:rsidRDefault="003C0340" w:rsidP="00CD7466">
      <w:pPr>
        <w:pStyle w:val="Prrafodelista"/>
        <w:numPr>
          <w:ilvl w:val="0"/>
          <w:numId w:val="7"/>
        </w:numPr>
        <w:spacing w:beforeLines="240" w:before="576" w:line="276" w:lineRule="auto"/>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7F5462">
      <w:pPr>
        <w:pStyle w:val="Ttulo3"/>
        <w:rPr>
          <w:lang w:val="es-ES"/>
        </w:rPr>
      </w:pPr>
      <w:bookmarkStart w:id="66" w:name="_Toc291344295"/>
      <w:r w:rsidRPr="008C167C">
        <w:rPr>
          <w:lang w:val="es-ES"/>
        </w:rPr>
        <w:lastRenderedPageBreak/>
        <w:t>Ej</w:t>
      </w:r>
      <w:r w:rsidR="007F5462">
        <w:rPr>
          <w:lang w:val="es-ES"/>
        </w:rPr>
        <w:t>emplo de Proceso de Preparación</w:t>
      </w:r>
      <w:bookmarkEnd w:id="66"/>
    </w:p>
    <w:p w:rsidR="00A173D7" w:rsidRPr="008C167C" w:rsidRDefault="00A173D7" w:rsidP="00A173D7">
      <w:pPr>
        <w:pStyle w:val="Prrafodelista"/>
        <w:spacing w:beforeLines="240" w:before="576"/>
        <w:ind w:left="0"/>
        <w:jc w:val="center"/>
        <w:rPr>
          <w:lang w:val="es-ES"/>
        </w:rPr>
      </w:pPr>
      <w:r>
        <w:rPr>
          <w:noProof/>
        </w:rPr>
        <w:drawing>
          <wp:inline distT="0" distB="0" distL="0" distR="0" wp14:anchorId="6BA53E72" wp14:editId="3D598FEE">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w:t>
      </w:r>
      <w:r w:rsidR="002A5FE9">
        <w:rPr>
          <w:lang w:val="es-ES"/>
        </w:rPr>
        <w:t xml:space="preserve"> </w:t>
      </w:r>
      <w:r w:rsidRPr="008C167C">
        <w:rPr>
          <w:lang w:val="es-ES"/>
        </w:rPr>
        <w:t>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lastRenderedPageBreak/>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14:anchorId="4635036C" wp14:editId="7AD12C5C">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14:anchorId="459FB55D" wp14:editId="1AFD9903">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1C6E2B" w:rsidRPr="008C167C" w:rsidRDefault="001C6E2B"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0"/>
        </w:numPr>
        <w:spacing w:before="120"/>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A173D7">
      <w:pPr>
        <w:pStyle w:val="Prrafodelista"/>
        <w:spacing w:beforeLines="240" w:before="576"/>
        <w:ind w:left="36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EC5C1C" w:rsidRDefault="00EC5C1C" w:rsidP="005D1514">
      <w:pPr>
        <w:pStyle w:val="Ttulo2"/>
      </w:pPr>
    </w:p>
    <w:p w:rsidR="00A173D7" w:rsidRPr="005D1514" w:rsidRDefault="00A173D7" w:rsidP="005D1514">
      <w:pPr>
        <w:pStyle w:val="Ttulo2"/>
      </w:pPr>
      <w:bookmarkStart w:id="67" w:name="_Toc291344296"/>
      <w:r w:rsidRPr="005D1514">
        <w:t>Roles</w:t>
      </w:r>
      <w:bookmarkEnd w:id="6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lastRenderedPageBreak/>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A173D7" w:rsidRDefault="006B2F9B" w:rsidP="00A173D7">
      <w:pPr>
        <w:ind w:left="360"/>
        <w:rPr>
          <w:lang w:val="es-ES"/>
        </w:rPr>
      </w:pPr>
      <w:r>
        <w:rPr>
          <w:lang w:val="es-ES"/>
        </w:rPr>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p>
        </w:tc>
        <w:tc>
          <w:tcPr>
            <w:tcW w:w="714" w:type="pct"/>
          </w:tcPr>
          <w:p w:rsidR="00FC62F9" w:rsidRDefault="00FC62F9" w:rsidP="00FC62F9">
            <w:pPr>
              <w:ind w:firstLine="0"/>
              <w:jc w:val="center"/>
              <w:rPr>
                <w:lang w:val="es-ES"/>
              </w:rPr>
            </w:pPr>
            <w:r>
              <w:rPr>
                <w:lang w:val="es-ES"/>
              </w:rPr>
              <w:t>x</w:t>
            </w:r>
          </w:p>
        </w:tc>
        <w:tc>
          <w:tcPr>
            <w:tcW w:w="714" w:type="pct"/>
          </w:tcPr>
          <w:p w:rsidR="00FC62F9" w:rsidRDefault="00FC62F9" w:rsidP="00FC62F9">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r>
      <w:tr w:rsidR="00FC62F9" w:rsidTr="00653F67">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r>
              <w:rPr>
                <w:lang w:val="es-ES"/>
              </w:rPr>
              <w:t>x</w:t>
            </w:r>
          </w:p>
        </w:tc>
        <w:tc>
          <w:tcPr>
            <w:tcW w:w="714" w:type="pct"/>
          </w:tcPr>
          <w:p w:rsidR="00FC62F9" w:rsidRDefault="00FC62F9" w:rsidP="007E7AFF">
            <w:pPr>
              <w:ind w:firstLine="0"/>
              <w:jc w:val="center"/>
              <w:rPr>
                <w:lang w:val="es-ES"/>
              </w:rPr>
            </w:pPr>
          </w:p>
        </w:tc>
        <w:tc>
          <w:tcPr>
            <w:tcW w:w="714" w:type="pct"/>
          </w:tcPr>
          <w:p w:rsidR="00FC62F9" w:rsidRDefault="00FC62F9" w:rsidP="007E7AFF">
            <w:pPr>
              <w:ind w:firstLine="0"/>
              <w:jc w:val="center"/>
              <w:rPr>
                <w:lang w:val="es-ES"/>
              </w:rPr>
            </w:pPr>
          </w:p>
        </w:tc>
      </w:tr>
    </w:tbl>
    <w:p w:rsidR="005B25BD" w:rsidRDefault="005B25BD" w:rsidP="00A173D7">
      <w:pPr>
        <w:ind w:left="360"/>
        <w:rPr>
          <w:lang w:val="es-ES"/>
        </w:rPr>
      </w:pPr>
    </w:p>
    <w:p w:rsidR="00EC5C1C" w:rsidRPr="0026495A" w:rsidRDefault="005B25BD" w:rsidP="005B25BD">
      <w:pPr>
        <w:rPr>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la secretaria de la institución </w:t>
      </w:r>
      <w:r w:rsidR="006B2F9B">
        <w:rPr>
          <w:b/>
          <w:lang w:val="es-ES"/>
        </w:rPr>
        <w:t>Gabriela XXX</w:t>
      </w:r>
      <w:r w:rsidR="0026495A">
        <w:rPr>
          <w:lang w:val="es-ES"/>
        </w:rPr>
        <w:t xml:space="preserve">. También tendremos contactos con el Director de la Institución Pedro Luis </w:t>
      </w:r>
      <w:proofErr w:type="spellStart"/>
      <w:r w:rsidR="0026495A">
        <w:rPr>
          <w:lang w:val="es-ES"/>
        </w:rPr>
        <w:t>Villagra</w:t>
      </w:r>
      <w:proofErr w:type="spellEnd"/>
      <w:r w:rsidR="0026495A">
        <w:rPr>
          <w:lang w:val="es-ES"/>
        </w:rPr>
        <w:t xml:space="preserve"> y la Vicedirectora Laura </w:t>
      </w:r>
      <w:proofErr w:type="spellStart"/>
      <w:r w:rsidR="0026495A">
        <w:rPr>
          <w:lang w:val="es-ES"/>
        </w:rPr>
        <w:t>Edel</w:t>
      </w:r>
      <w:proofErr w:type="spellEnd"/>
      <w:r w:rsidR="0026495A">
        <w:rPr>
          <w:lang w:val="es-ES"/>
        </w:rPr>
        <w:t>.</w:t>
      </w:r>
    </w:p>
    <w:p w:rsidR="00B44442" w:rsidRPr="0026495A" w:rsidRDefault="00B44442" w:rsidP="00EC5C1C">
      <w:pPr>
        <w:pStyle w:val="Ttulo2"/>
        <w:rPr>
          <w:lang w:val="es-ES"/>
        </w:rPr>
      </w:pPr>
    </w:p>
    <w:p w:rsidR="00A173D7" w:rsidRDefault="00A173D7" w:rsidP="00EC5C1C">
      <w:pPr>
        <w:pStyle w:val="Ttulo2"/>
      </w:pPr>
      <w:bookmarkStart w:id="68" w:name="_Toc291344297"/>
      <w:r w:rsidRPr="00EC5C1C">
        <w:t>Documentos/Planes a ser llevados</w:t>
      </w:r>
      <w:bookmarkEnd w:id="68"/>
    </w:p>
    <w:p w:rsidR="00EC5C1C" w:rsidRPr="00EC5C1C" w:rsidRDefault="00EC5C1C" w:rsidP="00EC5C1C"/>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173D7" w:rsidRDefault="00A173D7" w:rsidP="00A173D7">
      <w:pPr>
        <w:pStyle w:val="Ttulo2"/>
        <w:rPr>
          <w:lang w:val="es-ES"/>
        </w:rPr>
      </w:pPr>
    </w:p>
    <w:p w:rsidR="00A173D7" w:rsidRPr="00EC5C1C" w:rsidRDefault="00A173D7" w:rsidP="00EC5C1C">
      <w:pPr>
        <w:pStyle w:val="Ttulo2"/>
      </w:pPr>
      <w:bookmarkStart w:id="69" w:name="_Toc291344298"/>
      <w:r w:rsidRPr="00EC5C1C">
        <w:t>Plan de Proyecto</w:t>
      </w:r>
      <w:bookmarkEnd w:id="69"/>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lastRenderedPageBreak/>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pPr>
        <w:spacing w:before="0" w:after="200" w:line="276" w:lineRule="auto"/>
        <w:ind w:firstLine="0"/>
        <w:jc w:val="left"/>
        <w:rPr>
          <w:lang w:val="es-ES"/>
        </w:rPr>
      </w:pPr>
    </w:p>
    <w:p w:rsidR="00094B25" w:rsidRDefault="00094B25" w:rsidP="00094B25">
      <w:pPr>
        <w:pStyle w:val="Ttulo2"/>
        <w:rPr>
          <w:lang w:val="es-ES"/>
        </w:rPr>
      </w:pPr>
      <w:bookmarkStart w:id="70" w:name="_Toc291344299"/>
      <w:r>
        <w:rPr>
          <w:lang w:val="es-ES"/>
        </w:rPr>
        <w:t>Otras consideraciones</w:t>
      </w:r>
      <w:bookmarkEnd w:id="70"/>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71" w:name="_Toc291344300"/>
      <w:r>
        <w:lastRenderedPageBreak/>
        <w:t>Equipos</w:t>
      </w:r>
      <w:r w:rsidR="00556D37">
        <w:t xml:space="preserve"> De Trabajo</w:t>
      </w:r>
      <w:bookmarkEnd w:id="71"/>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002A5FE9">
        <w:rPr>
          <w:rFonts w:asciiTheme="minorHAnsi" w:hAnsiTheme="minorHAnsi" w:cstheme="minorHAnsi"/>
          <w:lang w:val="en-US"/>
        </w:rPr>
        <w:t xml:space="preserve"> </w:t>
      </w:r>
      <w:r w:rsidRPr="00556D37">
        <w:rPr>
          <w:rFonts w:asciiTheme="minorHAnsi" w:hAnsiTheme="minorHAnsi" w:cstheme="minorHAnsi"/>
          <w:lang w:val="en-US"/>
        </w:rPr>
        <w:t>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0E6D8D" w:rsidRDefault="000E6D8D">
      <w:pPr>
        <w:spacing w:before="0" w:after="200" w:line="276" w:lineRule="auto"/>
        <w:ind w:firstLine="0"/>
        <w:jc w:val="left"/>
      </w:pPr>
      <w:r>
        <w:br w:type="page"/>
      </w:r>
    </w:p>
    <w:p w:rsidR="000E6D8D" w:rsidRDefault="000E6D8D" w:rsidP="000E6D8D">
      <w:pPr>
        <w:pStyle w:val="Ttulo1"/>
        <w:numPr>
          <w:ilvl w:val="0"/>
          <w:numId w:val="1"/>
        </w:numPr>
        <w:ind w:left="1066" w:hanging="709"/>
      </w:pPr>
      <w:bookmarkStart w:id="72" w:name="_Toc291344301"/>
      <w:r>
        <w:lastRenderedPageBreak/>
        <w:t>Glosario de Términos</w:t>
      </w:r>
      <w:bookmarkEnd w:id="72"/>
    </w:p>
    <w:p w:rsidR="000E6D8D" w:rsidRDefault="000E6D8D" w:rsidP="000E6D8D"/>
    <w:p w:rsidR="000E6D8D" w:rsidRDefault="000E6D8D" w:rsidP="000E6D8D">
      <w:pPr>
        <w:pStyle w:val="Prrafodelista"/>
        <w:numPr>
          <w:ilvl w:val="0"/>
          <w:numId w:val="23"/>
        </w:numPr>
      </w:pPr>
      <w:r w:rsidRPr="00DE63DD">
        <w:rPr>
          <w:i/>
        </w:rPr>
        <w:t>Curso</w:t>
      </w:r>
      <w:r>
        <w:t>: se define como curso al conjunto de alumnos que se encuentran en el mismo nivel de cursado en un año. Por ejemplo: todos los alumnos de 1</w:t>
      </w:r>
      <w:r w:rsidRPr="000E6D8D">
        <w:rPr>
          <w:vertAlign w:val="superscript"/>
        </w:rPr>
        <w:t>er</w:t>
      </w:r>
      <w:r>
        <w:t xml:space="preserve"> año, todos los alumnos de 2</w:t>
      </w:r>
      <w:r w:rsidRPr="000E6D8D">
        <w:rPr>
          <w:vertAlign w:val="superscript"/>
        </w:rPr>
        <w:t>do</w:t>
      </w:r>
      <w:r>
        <w:t xml:space="preserve"> año, etc., sin importar la división a la que pertenezcan.</w:t>
      </w:r>
    </w:p>
    <w:p w:rsidR="000E6D8D" w:rsidRDefault="000E6D8D" w:rsidP="00816013">
      <w:pPr>
        <w:pStyle w:val="Prrafodelista"/>
        <w:numPr>
          <w:ilvl w:val="0"/>
          <w:numId w:val="23"/>
        </w:numPr>
        <w:spacing w:before="0" w:after="200" w:line="276" w:lineRule="auto"/>
      </w:pPr>
      <w:r w:rsidRPr="00DE63DD">
        <w:rPr>
          <w:i/>
        </w:rPr>
        <w:t>División</w:t>
      </w:r>
      <w:r>
        <w:t xml:space="preserve"> o </w:t>
      </w:r>
      <w:r w:rsidRPr="00DE63DD">
        <w:rPr>
          <w:i/>
        </w:rPr>
        <w:t>Sección</w:t>
      </w:r>
      <w:r>
        <w:t>: se refiere a un subconjunto de alumnos de un curso. Por ejemplo: 1</w:t>
      </w:r>
      <w:r w:rsidRPr="000E6D8D">
        <w:rPr>
          <w:vertAlign w:val="superscript"/>
        </w:rPr>
        <w:t>er</w:t>
      </w:r>
      <w:r>
        <w:t xml:space="preserve"> año sección “A”, 2</w:t>
      </w:r>
      <w:r w:rsidRPr="000E6D8D">
        <w:rPr>
          <w:vertAlign w:val="superscript"/>
        </w:rPr>
        <w:t>do</w:t>
      </w:r>
      <w:r>
        <w:t xml:space="preserve"> año sección “B”</w:t>
      </w:r>
      <w:r w:rsidR="00816013">
        <w:t>, etc.</w:t>
      </w:r>
      <w:r>
        <w:br w:type="page"/>
      </w:r>
    </w:p>
    <w:p w:rsidR="007D0418" w:rsidRDefault="007D0418" w:rsidP="007D0418">
      <w:pPr>
        <w:pStyle w:val="Ttulo1"/>
        <w:numPr>
          <w:ilvl w:val="0"/>
          <w:numId w:val="1"/>
        </w:numPr>
        <w:ind w:left="1066" w:hanging="709"/>
      </w:pPr>
      <w:bookmarkStart w:id="73" w:name="_Toc291344302"/>
      <w:r>
        <w:lastRenderedPageBreak/>
        <w:t>Anexo</w:t>
      </w:r>
      <w:bookmarkEnd w:id="73"/>
    </w:p>
    <w:p w:rsidR="007D0418" w:rsidRDefault="007D0418" w:rsidP="007D0418"/>
    <w:p w:rsidR="007D0418" w:rsidRDefault="007D0418">
      <w:pPr>
        <w:spacing w:before="0" w:after="200" w:line="276" w:lineRule="auto"/>
        <w:ind w:firstLine="0"/>
        <w:jc w:val="left"/>
      </w:pPr>
      <w:r>
        <w:br w:type="page"/>
      </w:r>
    </w:p>
    <w:p w:rsidR="007D0418" w:rsidRDefault="007D0418" w:rsidP="007D0418">
      <w:pPr>
        <w:pStyle w:val="Ttulo2"/>
      </w:pPr>
      <w:bookmarkStart w:id="74" w:name="_Toc291344303"/>
      <w:r>
        <w:lastRenderedPageBreak/>
        <w:t>Currículums Vitae de los integrantes</w:t>
      </w:r>
      <w:bookmarkEnd w:id="74"/>
    </w:p>
    <w:p w:rsidR="00B03A0D" w:rsidRPr="00B03A0D" w:rsidRDefault="00B03A0D" w:rsidP="00B03A0D"/>
    <w:sectPr w:rsidR="00B03A0D" w:rsidRPr="00B03A0D"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4B4" w:rsidRDefault="001854B4" w:rsidP="001A4EBF">
      <w:r>
        <w:separator/>
      </w:r>
    </w:p>
  </w:endnote>
  <w:endnote w:type="continuationSeparator" w:id="0">
    <w:p w:rsidR="001854B4" w:rsidRDefault="001854B4"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5B25BD" w:rsidRPr="004734D9" w:rsidTr="00D2597F">
      <w:trPr>
        <w:trHeight w:val="9897"/>
      </w:trPr>
      <w:tc>
        <w:tcPr>
          <w:tcW w:w="907" w:type="dxa"/>
          <w:tcBorders>
            <w:bottom w:val="single" w:sz="4" w:space="0" w:color="auto"/>
          </w:tcBorders>
          <w:textDirection w:val="btLr"/>
        </w:tcPr>
        <w:p w:rsidR="005B25BD" w:rsidRPr="004734D9" w:rsidRDefault="005B25BD" w:rsidP="00094B25">
          <w:pPr>
            <w:pStyle w:val="Encabezado"/>
            <w:ind w:left="113" w:right="113"/>
          </w:pPr>
          <w:r>
            <w:rPr>
              <w:color w:val="4F81BD"/>
            </w:rPr>
            <w:t>C</w:t>
          </w:r>
          <w:r w:rsidRPr="004734D9">
            <w:rPr>
              <w:color w:val="4F81BD"/>
            </w:rPr>
            <w:t xml:space="preserve">apítulo: </w:t>
          </w:r>
          <w:r w:rsidR="001854B4">
            <w:fldChar w:fldCharType="begin"/>
          </w:r>
          <w:r w:rsidR="001854B4">
            <w:instrText xml:space="preserve"> STYLEREF  "1"  </w:instrText>
          </w:r>
          <w:r w:rsidR="001854B4">
            <w:fldChar w:fldCharType="separate"/>
          </w:r>
          <w:r w:rsidR="00BA4A4C">
            <w:rPr>
              <w:noProof/>
            </w:rPr>
            <w:t>Tabla de contenido</w:t>
          </w:r>
          <w:r w:rsidR="001854B4">
            <w:rPr>
              <w:noProof/>
            </w:rPr>
            <w:fldChar w:fldCharType="end"/>
          </w:r>
        </w:p>
      </w:tc>
    </w:tr>
    <w:tr w:rsidR="005B25BD" w:rsidRPr="00D2597F" w:rsidTr="00D2597F">
      <w:trPr>
        <w:trHeight w:val="806"/>
      </w:trPr>
      <w:tc>
        <w:tcPr>
          <w:tcW w:w="907" w:type="dxa"/>
          <w:tcBorders>
            <w:top w:val="single" w:sz="4" w:space="0" w:color="auto"/>
          </w:tcBorders>
        </w:tcPr>
        <w:p w:rsidR="005B25BD" w:rsidRPr="00D2597F" w:rsidRDefault="005B25BD"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BA4A4C" w:rsidRPr="00BA4A4C">
            <w:rPr>
              <w:noProof/>
              <w:color w:val="4F81BD" w:themeColor="accent1"/>
              <w:sz w:val="40"/>
              <w:szCs w:val="40"/>
            </w:rPr>
            <w:t>5</w:t>
          </w:r>
          <w:r w:rsidRPr="00D2597F">
            <w:rPr>
              <w:noProof/>
              <w:color w:val="4F81BD" w:themeColor="accent1"/>
              <w:sz w:val="40"/>
              <w:szCs w:val="40"/>
            </w:rPr>
            <w:fldChar w:fldCharType="end"/>
          </w:r>
        </w:p>
      </w:tc>
    </w:tr>
  </w:tbl>
  <w:p w:rsidR="005B25BD" w:rsidRDefault="005B25B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4B4" w:rsidRDefault="001854B4" w:rsidP="001A4EBF">
      <w:r>
        <w:separator/>
      </w:r>
    </w:p>
  </w:footnote>
  <w:footnote w:type="continuationSeparator" w:id="0">
    <w:p w:rsidR="001854B4" w:rsidRDefault="001854B4" w:rsidP="001A4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5B25BD" w:rsidTr="008D2B1A">
      <w:tc>
        <w:tcPr>
          <w:tcW w:w="4077" w:type="dxa"/>
        </w:tcPr>
        <w:p w:rsidR="005B25BD" w:rsidRPr="00A1085F" w:rsidRDefault="001854B4" w:rsidP="008D2B1A">
          <w:pPr>
            <w:pStyle w:val="Encabezado"/>
            <w:ind w:firstLine="0"/>
            <w:jc w:val="left"/>
            <w:rPr>
              <w:i/>
              <w:sz w:val="16"/>
              <w:szCs w:val="16"/>
            </w:rPr>
          </w:pPr>
          <w:sdt>
            <w:sdtPr>
              <w:rPr>
                <w:b/>
                <w:i/>
                <w:sz w:val="16"/>
                <w:szCs w:val="16"/>
              </w:rPr>
              <w:alias w:val="Título"/>
              <w:tag w:val=""/>
              <w:id w:val="1426763011"/>
              <w:placeholder>
                <w:docPart w:val="0F063CB1E18E4D13989CB02AA00878F4"/>
              </w:placeholder>
              <w:dataBinding w:prefixMappings="xmlns:ns0='http://purl.org/dc/elements/1.1/' xmlns:ns1='http://schemas.openxmlformats.org/package/2006/metadata/core-properties' " w:xpath="/ns1:coreProperties[1]/ns0:title[1]" w:storeItemID="{6C3C8BC8-F283-45AE-878A-BAB7291924A1}"/>
              <w:text/>
            </w:sdtPr>
            <w:sdtEndPr/>
            <w:sdtContent>
              <w:r w:rsidR="005B25BD" w:rsidRPr="008D2B1A">
                <w:rPr>
                  <w:b/>
                  <w:i/>
                  <w:sz w:val="16"/>
                  <w:szCs w:val="16"/>
                </w:rPr>
                <w:t>EDUAR 2.0</w:t>
              </w:r>
            </w:sdtContent>
          </w:sdt>
          <w:r w:rsidR="005B25BD">
            <w:rPr>
              <w:i/>
              <w:sz w:val="16"/>
              <w:szCs w:val="16"/>
            </w:rPr>
            <w:fldChar w:fldCharType="begin"/>
          </w:r>
          <w:r w:rsidR="005B25BD">
            <w:rPr>
              <w:i/>
              <w:sz w:val="16"/>
              <w:szCs w:val="16"/>
            </w:rPr>
            <w:instrText xml:space="preserve"> TITLE  \* Upper  \* MERGEFORMAT </w:instrText>
          </w:r>
          <w:r w:rsidR="005B25BD">
            <w:rPr>
              <w:i/>
              <w:sz w:val="16"/>
              <w:szCs w:val="16"/>
            </w:rPr>
            <w:fldChar w:fldCharType="end"/>
          </w:r>
        </w:p>
      </w:tc>
      <w:tc>
        <w:tcPr>
          <w:tcW w:w="4536" w:type="dxa"/>
          <w:vAlign w:val="center"/>
        </w:tcPr>
        <w:p w:rsidR="005B25BD" w:rsidRPr="008D2B1A" w:rsidRDefault="005B25BD" w:rsidP="008D2B1A">
          <w:pPr>
            <w:pStyle w:val="Encabezado"/>
            <w:spacing w:before="0"/>
            <w:ind w:firstLine="0"/>
            <w:jc w:val="right"/>
            <w:rPr>
              <w:b/>
              <w:sz w:val="16"/>
              <w:szCs w:val="16"/>
            </w:rPr>
          </w:pPr>
          <w:r w:rsidRPr="008D2B1A">
            <w:rPr>
              <w:b/>
              <w:sz w:val="16"/>
              <w:szCs w:val="16"/>
            </w:rPr>
            <w:t>Universidad Tecnológica Nacional</w:t>
          </w:r>
        </w:p>
        <w:p w:rsidR="005B25BD" w:rsidRPr="008D2B1A" w:rsidRDefault="005B25BD" w:rsidP="008D2B1A">
          <w:pPr>
            <w:pStyle w:val="Encabezado"/>
            <w:spacing w:before="0"/>
            <w:ind w:firstLine="0"/>
            <w:jc w:val="right"/>
            <w:rPr>
              <w:i/>
              <w:sz w:val="16"/>
              <w:szCs w:val="16"/>
            </w:rPr>
          </w:pPr>
          <w:r w:rsidRPr="008D2B1A">
            <w:rPr>
              <w:i/>
              <w:sz w:val="16"/>
              <w:szCs w:val="16"/>
            </w:rPr>
            <w:t>Facultad Regional Córdoba</w:t>
          </w:r>
        </w:p>
        <w:p w:rsidR="005B25BD" w:rsidRDefault="005B25BD"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1EF0C4DE" wp14:editId="15BD2D07">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5B25BD" w:rsidRPr="00A1085F" w:rsidRDefault="005B25BD"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0CA71AD1"/>
    <w:multiLevelType w:val="hybridMultilevel"/>
    <w:tmpl w:val="DCBE298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15">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14"/>
  </w:num>
  <w:num w:numId="2">
    <w:abstractNumId w:val="4"/>
  </w:num>
  <w:num w:numId="3">
    <w:abstractNumId w:val="1"/>
  </w:num>
  <w:num w:numId="4">
    <w:abstractNumId w:val="18"/>
  </w:num>
  <w:num w:numId="5">
    <w:abstractNumId w:val="10"/>
  </w:num>
  <w:num w:numId="6">
    <w:abstractNumId w:val="20"/>
  </w:num>
  <w:num w:numId="7">
    <w:abstractNumId w:val="9"/>
  </w:num>
  <w:num w:numId="8">
    <w:abstractNumId w:val="8"/>
  </w:num>
  <w:num w:numId="9">
    <w:abstractNumId w:val="7"/>
  </w:num>
  <w:num w:numId="10">
    <w:abstractNumId w:val="0"/>
  </w:num>
  <w:num w:numId="11">
    <w:abstractNumId w:val="15"/>
  </w:num>
  <w:num w:numId="12">
    <w:abstractNumId w:val="17"/>
  </w:num>
  <w:num w:numId="13">
    <w:abstractNumId w:val="3"/>
  </w:num>
  <w:num w:numId="14">
    <w:abstractNumId w:val="21"/>
  </w:num>
  <w:num w:numId="15">
    <w:abstractNumId w:val="22"/>
  </w:num>
  <w:num w:numId="16">
    <w:abstractNumId w:val="12"/>
  </w:num>
  <w:num w:numId="17">
    <w:abstractNumId w:val="6"/>
  </w:num>
  <w:num w:numId="18">
    <w:abstractNumId w:val="13"/>
  </w:num>
  <w:num w:numId="19">
    <w:abstractNumId w:val="11"/>
  </w:num>
  <w:num w:numId="20">
    <w:abstractNumId w:val="5"/>
  </w:num>
  <w:num w:numId="21">
    <w:abstractNumId w:val="19"/>
  </w:num>
  <w:num w:numId="22">
    <w:abstractNumId w:val="2"/>
  </w:num>
  <w:num w:numId="23">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6F9C"/>
    <w:rsid w:val="00027489"/>
    <w:rsid w:val="00027556"/>
    <w:rsid w:val="0003434E"/>
    <w:rsid w:val="000526FF"/>
    <w:rsid w:val="000555D2"/>
    <w:rsid w:val="00062C02"/>
    <w:rsid w:val="00064498"/>
    <w:rsid w:val="00066415"/>
    <w:rsid w:val="00073A07"/>
    <w:rsid w:val="00094B25"/>
    <w:rsid w:val="000A2010"/>
    <w:rsid w:val="000B605F"/>
    <w:rsid w:val="000D7A73"/>
    <w:rsid w:val="000E1C76"/>
    <w:rsid w:val="000E6D8D"/>
    <w:rsid w:val="00111584"/>
    <w:rsid w:val="00144AE5"/>
    <w:rsid w:val="0014512C"/>
    <w:rsid w:val="00153991"/>
    <w:rsid w:val="00170C37"/>
    <w:rsid w:val="001854B4"/>
    <w:rsid w:val="00193335"/>
    <w:rsid w:val="001A4EBF"/>
    <w:rsid w:val="001B4927"/>
    <w:rsid w:val="001C4A28"/>
    <w:rsid w:val="001C6E2B"/>
    <w:rsid w:val="001E1109"/>
    <w:rsid w:val="001E1413"/>
    <w:rsid w:val="001E20C2"/>
    <w:rsid w:val="00226437"/>
    <w:rsid w:val="0024024C"/>
    <w:rsid w:val="0026495A"/>
    <w:rsid w:val="0027240B"/>
    <w:rsid w:val="00290E29"/>
    <w:rsid w:val="002A0EA7"/>
    <w:rsid w:val="002A5FE9"/>
    <w:rsid w:val="002C00A6"/>
    <w:rsid w:val="002C7D56"/>
    <w:rsid w:val="002E28A8"/>
    <w:rsid w:val="002F3D68"/>
    <w:rsid w:val="002F54A9"/>
    <w:rsid w:val="003114D9"/>
    <w:rsid w:val="00323F74"/>
    <w:rsid w:val="0033286C"/>
    <w:rsid w:val="0034084A"/>
    <w:rsid w:val="0037431D"/>
    <w:rsid w:val="00385558"/>
    <w:rsid w:val="0038758B"/>
    <w:rsid w:val="003A7FDB"/>
    <w:rsid w:val="003B546E"/>
    <w:rsid w:val="003C0340"/>
    <w:rsid w:val="003C2401"/>
    <w:rsid w:val="0041047F"/>
    <w:rsid w:val="00410D80"/>
    <w:rsid w:val="00423296"/>
    <w:rsid w:val="0044324D"/>
    <w:rsid w:val="00456CF6"/>
    <w:rsid w:val="004614A7"/>
    <w:rsid w:val="00467298"/>
    <w:rsid w:val="00470503"/>
    <w:rsid w:val="004A52E9"/>
    <w:rsid w:val="004B063F"/>
    <w:rsid w:val="004C30DD"/>
    <w:rsid w:val="004F3367"/>
    <w:rsid w:val="004F6D78"/>
    <w:rsid w:val="0050068B"/>
    <w:rsid w:val="00530E8B"/>
    <w:rsid w:val="0055228B"/>
    <w:rsid w:val="00556D37"/>
    <w:rsid w:val="0056562E"/>
    <w:rsid w:val="0058185B"/>
    <w:rsid w:val="005A2D55"/>
    <w:rsid w:val="005A68D2"/>
    <w:rsid w:val="005B25BD"/>
    <w:rsid w:val="005B52A8"/>
    <w:rsid w:val="005C3E2E"/>
    <w:rsid w:val="005D1514"/>
    <w:rsid w:val="005D16E6"/>
    <w:rsid w:val="005E034D"/>
    <w:rsid w:val="005E1A42"/>
    <w:rsid w:val="005E3368"/>
    <w:rsid w:val="005E55EB"/>
    <w:rsid w:val="005F30F3"/>
    <w:rsid w:val="005F4C95"/>
    <w:rsid w:val="00607B95"/>
    <w:rsid w:val="00612680"/>
    <w:rsid w:val="00623797"/>
    <w:rsid w:val="00635B0C"/>
    <w:rsid w:val="00650291"/>
    <w:rsid w:val="00653F67"/>
    <w:rsid w:val="006545E9"/>
    <w:rsid w:val="00664FE7"/>
    <w:rsid w:val="0067047F"/>
    <w:rsid w:val="00684323"/>
    <w:rsid w:val="00697B1C"/>
    <w:rsid w:val="006B2F9B"/>
    <w:rsid w:val="006C30B1"/>
    <w:rsid w:val="006C7E07"/>
    <w:rsid w:val="006D5E9D"/>
    <w:rsid w:val="006D7B70"/>
    <w:rsid w:val="006F5512"/>
    <w:rsid w:val="007005AC"/>
    <w:rsid w:val="0072419B"/>
    <w:rsid w:val="00726F5A"/>
    <w:rsid w:val="007372F5"/>
    <w:rsid w:val="00753949"/>
    <w:rsid w:val="007621F4"/>
    <w:rsid w:val="007763C1"/>
    <w:rsid w:val="00785DAB"/>
    <w:rsid w:val="00796D95"/>
    <w:rsid w:val="007A66B7"/>
    <w:rsid w:val="007C6422"/>
    <w:rsid w:val="007D0418"/>
    <w:rsid w:val="007D7A31"/>
    <w:rsid w:val="007E6C9E"/>
    <w:rsid w:val="007F5462"/>
    <w:rsid w:val="007F5826"/>
    <w:rsid w:val="00816013"/>
    <w:rsid w:val="0082036A"/>
    <w:rsid w:val="00851D7B"/>
    <w:rsid w:val="008723B3"/>
    <w:rsid w:val="008836C1"/>
    <w:rsid w:val="00885387"/>
    <w:rsid w:val="00894D23"/>
    <w:rsid w:val="008A1787"/>
    <w:rsid w:val="008A253E"/>
    <w:rsid w:val="008A4EC8"/>
    <w:rsid w:val="008A511E"/>
    <w:rsid w:val="008A5364"/>
    <w:rsid w:val="008B2C94"/>
    <w:rsid w:val="008D077A"/>
    <w:rsid w:val="008D2B1A"/>
    <w:rsid w:val="008D569B"/>
    <w:rsid w:val="008E0232"/>
    <w:rsid w:val="008E248B"/>
    <w:rsid w:val="008E262E"/>
    <w:rsid w:val="008E61BB"/>
    <w:rsid w:val="008F2FF3"/>
    <w:rsid w:val="009138A6"/>
    <w:rsid w:val="00976629"/>
    <w:rsid w:val="009A5FFD"/>
    <w:rsid w:val="009F1A8F"/>
    <w:rsid w:val="00A006ED"/>
    <w:rsid w:val="00A1085F"/>
    <w:rsid w:val="00A12CDC"/>
    <w:rsid w:val="00A173D7"/>
    <w:rsid w:val="00A253D0"/>
    <w:rsid w:val="00A75514"/>
    <w:rsid w:val="00A85AD7"/>
    <w:rsid w:val="00A90473"/>
    <w:rsid w:val="00A94A12"/>
    <w:rsid w:val="00AA575D"/>
    <w:rsid w:val="00AC0DC4"/>
    <w:rsid w:val="00AC3A62"/>
    <w:rsid w:val="00AC45B9"/>
    <w:rsid w:val="00AD3E94"/>
    <w:rsid w:val="00AD4B5D"/>
    <w:rsid w:val="00AE4889"/>
    <w:rsid w:val="00AE5290"/>
    <w:rsid w:val="00AF3FD6"/>
    <w:rsid w:val="00B03A0D"/>
    <w:rsid w:val="00B062B8"/>
    <w:rsid w:val="00B17AD9"/>
    <w:rsid w:val="00B41365"/>
    <w:rsid w:val="00B42561"/>
    <w:rsid w:val="00B44442"/>
    <w:rsid w:val="00B551C2"/>
    <w:rsid w:val="00B64A26"/>
    <w:rsid w:val="00B66CFC"/>
    <w:rsid w:val="00B71EDE"/>
    <w:rsid w:val="00B72AA3"/>
    <w:rsid w:val="00BA475D"/>
    <w:rsid w:val="00BA4A4C"/>
    <w:rsid w:val="00BA4E68"/>
    <w:rsid w:val="00C17290"/>
    <w:rsid w:val="00C324C9"/>
    <w:rsid w:val="00C3356C"/>
    <w:rsid w:val="00C5054C"/>
    <w:rsid w:val="00C57D48"/>
    <w:rsid w:val="00C736D9"/>
    <w:rsid w:val="00C865F2"/>
    <w:rsid w:val="00CD4A60"/>
    <w:rsid w:val="00CD7466"/>
    <w:rsid w:val="00CF20D3"/>
    <w:rsid w:val="00D146B7"/>
    <w:rsid w:val="00D1491B"/>
    <w:rsid w:val="00D2597F"/>
    <w:rsid w:val="00D3377B"/>
    <w:rsid w:val="00D4170F"/>
    <w:rsid w:val="00D8361F"/>
    <w:rsid w:val="00D94206"/>
    <w:rsid w:val="00DB46F1"/>
    <w:rsid w:val="00DE63DD"/>
    <w:rsid w:val="00DE6C2F"/>
    <w:rsid w:val="00E12CFE"/>
    <w:rsid w:val="00E2044A"/>
    <w:rsid w:val="00E66290"/>
    <w:rsid w:val="00E71C94"/>
    <w:rsid w:val="00E750FB"/>
    <w:rsid w:val="00E856FE"/>
    <w:rsid w:val="00E91C59"/>
    <w:rsid w:val="00E92A10"/>
    <w:rsid w:val="00EB429C"/>
    <w:rsid w:val="00EC5C1C"/>
    <w:rsid w:val="00F1705F"/>
    <w:rsid w:val="00F20D06"/>
    <w:rsid w:val="00F248E8"/>
    <w:rsid w:val="00F33C14"/>
    <w:rsid w:val="00F40339"/>
    <w:rsid w:val="00F43E68"/>
    <w:rsid w:val="00F45039"/>
    <w:rsid w:val="00F71BED"/>
    <w:rsid w:val="00F76BD9"/>
    <w:rsid w:val="00F87713"/>
    <w:rsid w:val="00F923D9"/>
    <w:rsid w:val="00FA16DA"/>
    <w:rsid w:val="00FC0674"/>
    <w:rsid w:val="00FC3E77"/>
    <w:rsid w:val="00FC62F9"/>
    <w:rsid w:val="00FD1BE4"/>
    <w:rsid w:val="00FD6BD2"/>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7D7A31"/>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385558"/>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0526F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385558"/>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BA475D"/>
    <w:pPr>
      <w:spacing w:before="240"/>
      <w:ind w:left="720"/>
      <w:contextualSpacing/>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0526F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08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dgm:spPr/>
      <dgm:t>
        <a:bodyPr/>
        <a:lstStyle/>
        <a:p>
          <a:pPr algn="ctr"/>
          <a:r>
            <a:rPr lang="es-AR"/>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dgm:spPr/>
      <dgm:t>
        <a:bodyPr/>
        <a:lstStyle/>
        <a:p>
          <a:pPr algn="ctr"/>
          <a:r>
            <a:rPr lang="es-AR"/>
            <a:t>Equipo Directivo</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1A0003A3-B989-4D52-BD87-D674854DE084}">
      <dgm:prSet phldrT="[Texto]"/>
      <dgm:spPr/>
      <dgm:t>
        <a:bodyPr/>
        <a:lstStyle/>
        <a:p>
          <a:pPr algn="ctr"/>
          <a:r>
            <a:rPr lang="es-AR"/>
            <a:t>Equipo Administrativo</a:t>
          </a:r>
        </a:p>
      </dgm:t>
    </dgm:pt>
    <dgm:pt modelId="{E771CCE4-7233-4A07-BEE1-7601D55C76F8}" type="parTrans" cxnId="{595B249E-7DD5-42C4-90FA-00A7A2B31922}">
      <dgm:prSet/>
      <dgm:spPr/>
      <dgm:t>
        <a:bodyPr/>
        <a:lstStyle/>
        <a:p>
          <a:pPr algn="ctr"/>
          <a:endParaRPr lang="es-AR"/>
        </a:p>
      </dgm:t>
    </dgm:pt>
    <dgm:pt modelId="{2B002883-0508-46A3-B649-DEA76AAD1660}" type="sibTrans" cxnId="{595B249E-7DD5-42C4-90FA-00A7A2B31922}">
      <dgm:prSet/>
      <dgm:spPr/>
      <dgm:t>
        <a:bodyPr/>
        <a:lstStyle/>
        <a:p>
          <a:pPr algn="ctr"/>
          <a:endParaRPr lang="es-AR"/>
        </a:p>
      </dgm:t>
    </dgm:pt>
    <dgm:pt modelId="{D9E6C8FC-57E7-474B-B3CD-435B41E90542}">
      <dgm:prSet phldrT="[Texto]"/>
      <dgm:spPr/>
      <dgm:t>
        <a:bodyPr/>
        <a:lstStyle/>
        <a:p>
          <a:pPr algn="ctr"/>
          <a:r>
            <a:rPr lang="es-AR"/>
            <a:t>Director y 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BB75EE0F-CAB8-41E0-ADA7-4AF1B18C8126}">
      <dgm:prSet phldrT="[Texto]"/>
      <dgm:spPr/>
      <dgm:t>
        <a:bodyPr/>
        <a:lstStyle/>
        <a:p>
          <a:pPr algn="ctr"/>
          <a:r>
            <a:rPr lang="es-AR"/>
            <a:t>Secretaria</a:t>
          </a:r>
        </a:p>
      </dgm:t>
    </dgm:pt>
    <dgm:pt modelId="{7F20ED50-9934-492E-8956-CE6D99DE6FEE}" type="parTrans" cxnId="{6728B96D-C107-4396-A614-06EBD151A07C}">
      <dgm:prSet/>
      <dgm:spPr/>
      <dgm:t>
        <a:bodyPr/>
        <a:lstStyle/>
        <a:p>
          <a:pPr algn="ctr"/>
          <a:endParaRPr lang="es-AR"/>
        </a:p>
      </dgm:t>
    </dgm:pt>
    <dgm:pt modelId="{F35E989D-EA02-4EF1-A203-C608A0D9778C}" type="sibTrans" cxnId="{6728B96D-C107-4396-A614-06EBD151A07C}">
      <dgm:prSet/>
      <dgm:spPr/>
      <dgm:t>
        <a:bodyPr/>
        <a:lstStyle/>
        <a:p>
          <a:pPr algn="ctr"/>
          <a:endParaRPr lang="es-AR"/>
        </a:p>
      </dgm:t>
    </dgm:pt>
    <dgm:pt modelId="{4AF644C9-2D4D-45CB-9908-55B57121857E}">
      <dgm:prSet phldrT="[Texto]"/>
      <dgm:spPr/>
      <dgm:t>
        <a:bodyPr/>
        <a:lstStyle/>
        <a:p>
          <a:pPr algn="ctr"/>
          <a:r>
            <a:rPr lang="es-AR"/>
            <a:t>Prosecretaria</a:t>
          </a:r>
        </a:p>
      </dgm:t>
    </dgm:pt>
    <dgm:pt modelId="{85979A4C-A8DF-4A5C-95C5-1EF4516B0BE3}" type="parTrans" cxnId="{2EA897B9-65E2-44B2-BF4A-A220AAFC5B44}">
      <dgm:prSet/>
      <dgm:spPr/>
      <dgm:t>
        <a:bodyPr/>
        <a:lstStyle/>
        <a:p>
          <a:pPr algn="ctr"/>
          <a:endParaRPr lang="es-AR"/>
        </a:p>
      </dgm:t>
    </dgm:pt>
    <dgm:pt modelId="{F746C85B-2510-4874-873E-858C832A8DA3}" type="sibTrans" cxnId="{2EA897B9-65E2-44B2-BF4A-A220AAFC5B44}">
      <dgm:prSet/>
      <dgm:spPr/>
      <dgm:t>
        <a:bodyPr/>
        <a:lstStyle/>
        <a:p>
          <a:pPr algn="ctr"/>
          <a:endParaRPr lang="es-AR"/>
        </a:p>
      </dgm:t>
    </dgm:pt>
    <dgm:pt modelId="{0CCDA282-BB26-49B6-890A-32AC74009167}">
      <dgm:prSet phldrT="[Texto]"/>
      <dgm:spPr/>
      <dgm:t>
        <a:bodyPr/>
        <a:lstStyle/>
        <a:p>
          <a:pPr algn="ctr"/>
          <a:r>
            <a:rPr lang="es-AR"/>
            <a:t>Bibliotecaria</a:t>
          </a:r>
        </a:p>
      </dgm:t>
    </dgm:pt>
    <dgm:pt modelId="{F9ACEEB6-8E87-4C6C-BFCE-2F3A018382DF}" type="parTrans" cxnId="{C1D93B91-80A1-4CCC-AC5B-8D17F52EC189}">
      <dgm:prSet/>
      <dgm:spPr/>
      <dgm:t>
        <a:bodyPr/>
        <a:lstStyle/>
        <a:p>
          <a:pPr algn="ctr"/>
          <a:endParaRPr lang="es-AR"/>
        </a:p>
      </dgm:t>
    </dgm:pt>
    <dgm:pt modelId="{5780CFC8-EF3C-4687-A7BC-CC116B83856F}" type="sibTrans" cxnId="{C1D93B91-80A1-4CCC-AC5B-8D17F52EC189}">
      <dgm:prSet/>
      <dgm:spPr/>
      <dgm:t>
        <a:bodyPr/>
        <a:lstStyle/>
        <a:p>
          <a:pPr algn="ctr"/>
          <a:endParaRPr lang="es-AR"/>
        </a:p>
      </dgm:t>
    </dgm:pt>
    <dgm:pt modelId="{73B3620B-D974-4D2B-BD34-797D46E5E00A}">
      <dgm:prSet phldrT="[Texto]"/>
      <dgm:spPr/>
      <dgm:t>
        <a:bodyPr/>
        <a:lstStyle/>
        <a:p>
          <a:pPr algn="ctr"/>
          <a:r>
            <a:rPr lang="es-AR"/>
            <a:t>Preceptores</a:t>
          </a:r>
        </a:p>
      </dgm:t>
    </dgm:pt>
    <dgm:pt modelId="{84F3E0BA-04CD-44A3-A197-1B53BBB68575}" type="parTrans" cxnId="{2E8627A9-B6DB-4F14-97E3-F4CEBCB215B1}">
      <dgm:prSet/>
      <dgm:spPr/>
      <dgm:t>
        <a:bodyPr/>
        <a:lstStyle/>
        <a:p>
          <a:pPr algn="ctr"/>
          <a:endParaRPr lang="es-AR"/>
        </a:p>
      </dgm:t>
    </dgm:pt>
    <dgm:pt modelId="{A01BD98B-A527-442E-80B1-EAC27C709D84}" type="sibTrans" cxnId="{2E8627A9-B6DB-4F14-97E3-F4CEBCB215B1}">
      <dgm:prSet/>
      <dgm:spPr/>
      <dgm:t>
        <a:bodyPr/>
        <a:lstStyle/>
        <a:p>
          <a:pPr algn="ctr"/>
          <a:endParaRPr lang="es-AR"/>
        </a:p>
      </dgm:t>
    </dgm:pt>
    <dgm:pt modelId="{59E76C9C-3B48-474B-A6E3-1CD3FFFED176}">
      <dgm:prSet phldrT="[Texto]"/>
      <dgm:spPr/>
      <dgm:t>
        <a:bodyPr/>
        <a:lstStyle/>
        <a:p>
          <a:pPr algn="ctr"/>
          <a:r>
            <a:rPr lang="es-AR"/>
            <a:t>Plantel Docente</a:t>
          </a:r>
        </a:p>
      </dgm:t>
    </dgm:pt>
    <dgm:pt modelId="{DED2FCDE-2CE9-4FF0-87FC-A08AB8A5F7CC}" type="parTrans" cxnId="{AA3AEE34-5033-4D4F-B177-BDC979B7BCED}">
      <dgm:prSet/>
      <dgm:spPr/>
      <dgm:t>
        <a:bodyPr/>
        <a:lstStyle/>
        <a:p>
          <a:pPr algn="ctr"/>
          <a:endParaRPr lang="es-AR"/>
        </a:p>
      </dgm:t>
    </dgm:pt>
    <dgm:pt modelId="{5E7887C2-D7BC-4757-9E71-0CE01C63FBC2}" type="sibTrans" cxnId="{AA3AEE34-5033-4D4F-B177-BDC979B7BCED}">
      <dgm:prSet/>
      <dgm:spPr/>
      <dgm:t>
        <a:bodyPr/>
        <a:lstStyle/>
        <a:p>
          <a:pPr algn="ctr"/>
          <a:endParaRPr lang="es-AR"/>
        </a:p>
      </dgm:t>
    </dgm:pt>
    <dgm:pt modelId="{A59BF7ED-C5B1-43B7-8D51-51037D17D502}">
      <dgm:prSet phldrT="[Texto]"/>
      <dgm:spPr/>
      <dgm:t>
        <a:bodyPr/>
        <a:lstStyle/>
        <a:p>
          <a:pPr algn="ctr"/>
          <a:r>
            <a:rPr lang="es-AR"/>
            <a:t>Psicopedagoga</a:t>
          </a:r>
        </a:p>
      </dgm:t>
    </dgm:pt>
    <dgm:pt modelId="{C6CA87FD-A9FF-4415-9DA3-844CF34C6AC7}" type="parTrans" cxnId="{4DFA79D8-6440-4022-93CA-C54A03E589B7}">
      <dgm:prSet/>
      <dgm:spPr/>
      <dgm:t>
        <a:bodyPr/>
        <a:lstStyle/>
        <a:p>
          <a:pPr algn="ctr"/>
          <a:endParaRPr lang="es-AR"/>
        </a:p>
      </dgm:t>
    </dgm:pt>
    <dgm:pt modelId="{700006BB-A191-4EA7-9ED1-2435775CA7DE}" type="sibTrans" cxnId="{4DFA79D8-6440-4022-93CA-C54A03E589B7}">
      <dgm:prSet/>
      <dgm:spPr/>
      <dgm:t>
        <a:bodyPr/>
        <a:lstStyle/>
        <a:p>
          <a:pPr algn="ctr"/>
          <a:endParaRPr lang="es-AR"/>
        </a:p>
      </dgm:t>
    </dgm:pt>
    <dgm:pt modelId="{529BF9FD-442B-460C-9BE1-81FB2A1B0844}">
      <dgm:prSet phldrT="[Texto]"/>
      <dgm:spPr/>
      <dgm:t>
        <a:bodyPr/>
        <a:lstStyle/>
        <a:p>
          <a:pPr algn="ctr"/>
          <a:r>
            <a:rPr lang="es-AR"/>
            <a:t>Coordinador Pastoral</a:t>
          </a:r>
        </a:p>
      </dgm:t>
    </dgm:pt>
    <dgm:pt modelId="{9D8C3720-68CA-438F-9F9E-5B73B06697F5}" type="parTrans" cxnId="{8F31B518-F69F-491A-86E5-7AC4ECEBED8D}">
      <dgm:prSet/>
      <dgm:spPr/>
      <dgm:t>
        <a:bodyPr/>
        <a:lstStyle/>
        <a:p>
          <a:pPr algn="ctr"/>
          <a:endParaRPr lang="es-AR"/>
        </a:p>
      </dgm:t>
    </dgm:pt>
    <dgm:pt modelId="{FB967425-A1F3-49E5-B96A-F6F4E10828BE}" type="sibTrans" cxnId="{8F31B518-F69F-491A-86E5-7AC4ECEBED8D}">
      <dgm:prSet/>
      <dgm:spPr/>
      <dgm:t>
        <a:bodyPr/>
        <a:lstStyle/>
        <a:p>
          <a:pPr algn="ctr"/>
          <a:endParaRPr lang="es-AR"/>
        </a:p>
      </dgm:t>
    </dgm:pt>
    <dgm:pt modelId="{95BCC889-D8C6-47FF-92E1-3733FB1CECEE}">
      <dgm:prSet phldrT="[Texto]"/>
      <dgm:spPr/>
      <dgm:t>
        <a:bodyPr/>
        <a:lstStyle/>
        <a:p>
          <a:pPr algn="ctr"/>
          <a:r>
            <a:rPr lang="es-AR"/>
            <a:t>Maestranza</a:t>
          </a:r>
        </a:p>
      </dgm:t>
    </dgm:pt>
    <dgm:pt modelId="{C85EEFE2-4C55-4C2E-8766-4F8BE4124556}" type="parTrans" cxnId="{3ABA9CC5-28D5-4757-945C-F969DFCD7A56}">
      <dgm:prSet/>
      <dgm:spPr/>
      <dgm:t>
        <a:bodyPr/>
        <a:lstStyle/>
        <a:p>
          <a:pPr algn="ctr"/>
          <a:endParaRPr lang="es-AR"/>
        </a:p>
      </dgm:t>
    </dgm:pt>
    <dgm:pt modelId="{D8FA1BF9-C650-4836-B679-65B8CAA5549C}" type="sibTrans" cxnId="{3ABA9CC5-28D5-4757-945C-F969DFCD7A56}">
      <dgm:prSet/>
      <dgm:spPr/>
      <dgm:t>
        <a:bodyPr/>
        <a:lstStyle/>
        <a:p>
          <a:pPr algn="ctr"/>
          <a:endParaRPr lang="es-AR"/>
        </a:p>
      </dgm:t>
    </dgm:pt>
    <dgm:pt modelId="{5AA437DA-AF60-46B9-8D95-F20248F9E5BF}">
      <dgm:prSet phldrT="[Texto]"/>
      <dgm:spPr/>
      <dgm:t>
        <a:bodyPr/>
        <a:lstStyle/>
        <a:p>
          <a:pPr algn="ctr"/>
          <a:r>
            <a:rPr lang="es-AR"/>
            <a:t>Administración</a:t>
          </a:r>
        </a:p>
      </dgm:t>
    </dgm:pt>
    <dgm:pt modelId="{7142D864-2325-43B7-B271-B6A152362847}" type="parTrans" cxnId="{907F3214-4C59-4438-9D9F-2A40EFF50D34}">
      <dgm:prSet/>
      <dgm:spPr/>
      <dgm:t>
        <a:bodyPr/>
        <a:lstStyle/>
        <a:p>
          <a:pPr algn="ctr"/>
          <a:endParaRPr lang="es-AR"/>
        </a:p>
      </dgm:t>
    </dgm:pt>
    <dgm:pt modelId="{2FA546F9-C146-448F-8C45-6F91EF838876}" type="sibTrans" cxnId="{907F3214-4C59-4438-9D9F-2A40EFF50D34}">
      <dgm:prSet/>
      <dgm:spPr/>
      <dgm:t>
        <a:bodyPr/>
        <a:lstStyle/>
        <a:p>
          <a:pPr algn="ctr"/>
          <a:endParaRPr lang="es-AR"/>
        </a:p>
      </dgm:t>
    </dgm:pt>
    <dgm:pt modelId="{2DEF96C9-12AE-4CE3-978E-C38C69AC015D}">
      <dgm:prSet phldrT="[Texto]"/>
      <dgm:spPr/>
      <dgm:t>
        <a:bodyPr/>
        <a:lstStyle/>
        <a:p>
          <a:pPr algn="ctr"/>
          <a:r>
            <a:rPr lang="es-AR"/>
            <a:t>Jefe</a:t>
          </a:r>
        </a:p>
      </dgm:t>
    </dgm:pt>
    <dgm:pt modelId="{F42885A1-A03D-48DC-8641-B135C58A11D6}" type="parTrans" cxnId="{BFAF484A-6DEA-44F0-9F89-A220A12EB044}">
      <dgm:prSet/>
      <dgm:spPr/>
      <dgm:t>
        <a:bodyPr/>
        <a:lstStyle/>
        <a:p>
          <a:pPr algn="ctr"/>
          <a:endParaRPr lang="es-AR"/>
        </a:p>
      </dgm:t>
    </dgm:pt>
    <dgm:pt modelId="{C45CD9AD-892B-4ABE-8708-E95D0BB6170D}" type="sibTrans" cxnId="{BFAF484A-6DEA-44F0-9F89-A220A12EB044}">
      <dgm:prSet/>
      <dgm:spPr/>
      <dgm:t>
        <a:bodyPr/>
        <a:lstStyle/>
        <a:p>
          <a:pPr algn="ctr"/>
          <a:endParaRPr lang="es-AR"/>
        </a:p>
      </dgm:t>
    </dgm:pt>
    <dgm:pt modelId="{58D1E214-6072-4689-8CC5-260FA572BA5B}">
      <dgm:prSet phldrT="[Texto]"/>
      <dgm:spPr/>
      <dgm:t>
        <a:bodyPr/>
        <a:lstStyle/>
        <a:p>
          <a:pPr algn="ctr"/>
          <a:r>
            <a:rPr lang="es-AR"/>
            <a:t>Recepcionista</a:t>
          </a:r>
        </a:p>
      </dgm:t>
    </dgm:pt>
    <dgm:pt modelId="{BBEC2A1C-E013-4F90-8FC3-7B4A780F229E}" type="parTrans" cxnId="{E67A22FF-BD96-4802-B91C-776D959CF857}">
      <dgm:prSet/>
      <dgm:spPr/>
      <dgm:t>
        <a:bodyPr/>
        <a:lstStyle/>
        <a:p>
          <a:pPr algn="ctr"/>
          <a:endParaRPr lang="es-AR"/>
        </a:p>
      </dgm:t>
    </dgm:pt>
    <dgm:pt modelId="{27D1116B-D380-4044-B28B-BC2E62B46126}" type="sibTrans" cxnId="{E67A22FF-BD96-4802-B91C-776D959CF857}">
      <dgm:prSet/>
      <dgm:spPr/>
      <dgm:t>
        <a:bodyPr/>
        <a:lstStyle/>
        <a:p>
          <a:pPr algn="ctr"/>
          <a:endParaRPr lang="es-AR"/>
        </a:p>
      </dgm:t>
    </dgm:pt>
    <dgm:pt modelId="{56A1F948-DAA9-4AFE-9959-46DC10446EBE}">
      <dgm:prSet phldrT="[Texto]"/>
      <dgm:spPr/>
      <dgm:t>
        <a:bodyPr/>
        <a:lstStyle/>
        <a:p>
          <a:pPr algn="ctr"/>
          <a:r>
            <a:rPr lang="es-AR"/>
            <a:t>Personal Maestranza</a:t>
          </a:r>
        </a:p>
      </dgm:t>
    </dgm:pt>
    <dgm:pt modelId="{AC49F173-0A42-43BB-9FCE-064B72FA4EA0}" type="parTrans" cxnId="{255C3FA3-C1C8-4CF9-BD3C-CEDC8EE74A34}">
      <dgm:prSet/>
      <dgm:spPr/>
      <dgm:t>
        <a:bodyPr/>
        <a:lstStyle/>
        <a:p>
          <a:pPr algn="ctr"/>
          <a:endParaRPr lang="es-AR"/>
        </a:p>
      </dgm:t>
    </dgm:pt>
    <dgm:pt modelId="{4318EBF7-6FAD-4B2A-A9CE-BF39D942635C}" type="sibTrans" cxnId="{255C3FA3-C1C8-4CF9-BD3C-CEDC8EE74A34}">
      <dgm:prSet/>
      <dgm:spPr/>
      <dgm:t>
        <a:bodyPr/>
        <a:lstStyle/>
        <a:p>
          <a:pPr algn="ctr"/>
          <a:endParaRPr lang="es-AR"/>
        </a:p>
      </dgm:t>
    </dgm:pt>
    <dgm:pt modelId="{13AADB0A-CA02-4CA4-9252-9C84B9AD8DF6}">
      <dgm:prSet phldrT="[Texto]"/>
      <dgm:spPr/>
      <dgm:t>
        <a:bodyPr/>
        <a:lstStyle/>
        <a:p>
          <a:pPr algn="ctr"/>
          <a:r>
            <a:rPr lang="es-AR"/>
            <a:t>Jefe Administrativo</a:t>
          </a:r>
        </a:p>
      </dgm:t>
    </dgm:pt>
    <dgm:pt modelId="{1624FD61-1B8D-4674-8D53-F9941CDAB86A}" type="parTrans" cxnId="{519DF594-8E81-4A31-B7EA-33913D8ED3DD}">
      <dgm:prSet/>
      <dgm:spPr/>
      <dgm:t>
        <a:bodyPr/>
        <a:lstStyle/>
        <a:p>
          <a:pPr algn="ctr"/>
          <a:endParaRPr lang="es-AR"/>
        </a:p>
      </dgm:t>
    </dgm:pt>
    <dgm:pt modelId="{19A614D5-9CAF-4D31-8C03-9853E21E5326}" type="sibTrans" cxnId="{519DF594-8E81-4A31-B7EA-33913D8ED3DD}">
      <dgm:prSet/>
      <dgm:spPr/>
      <dgm:t>
        <a:bodyPr/>
        <a:lstStyle/>
        <a:p>
          <a:pPr algn="ctr"/>
          <a:endParaRPr lang="es-AR"/>
        </a:p>
      </dgm:t>
    </dgm:pt>
    <dgm:pt modelId="{A25675F7-D095-41B4-870D-D8B6033DE05B}">
      <dgm:prSet phldrT="[Texto]"/>
      <dgm:spPr/>
      <dgm:t>
        <a:bodyPr/>
        <a:lstStyle/>
        <a:p>
          <a:pPr algn="ctr"/>
          <a:r>
            <a:rPr lang="es-AR"/>
            <a:t>Contadora</a:t>
          </a:r>
        </a:p>
      </dgm:t>
    </dgm:pt>
    <dgm:pt modelId="{6C8D017C-F50A-4A4A-B2CA-7C9D172D5E10}" type="parTrans" cxnId="{20AAA288-6242-44BA-A2DF-2D934593F03B}">
      <dgm:prSet/>
      <dgm:spPr/>
      <dgm:t>
        <a:bodyPr/>
        <a:lstStyle/>
        <a:p>
          <a:pPr algn="ctr"/>
          <a:endParaRPr lang="es-AR"/>
        </a:p>
      </dgm:t>
    </dgm:pt>
    <dgm:pt modelId="{51D3815E-FCAF-440A-9FE3-7ACB4532D8E1}" type="sibTrans" cxnId="{20AAA288-6242-44BA-A2DF-2D934593F03B}">
      <dgm:prSet/>
      <dgm:spPr/>
      <dgm:t>
        <a:bodyPr/>
        <a:lstStyle/>
        <a:p>
          <a:pPr algn="ctr"/>
          <a:endParaRPr lang="es-AR"/>
        </a:p>
      </dgm:t>
    </dgm:pt>
    <dgm:pt modelId="{FB169870-B819-421A-8D71-35D3088D4542}">
      <dgm:prSet phldrT="[Texto]"/>
      <dgm:spPr/>
      <dgm:t>
        <a:bodyPr/>
        <a:lstStyle/>
        <a:p>
          <a:pPr algn="ctr"/>
          <a:r>
            <a:rPr lang="es-AR"/>
            <a:t>Cajero</a:t>
          </a:r>
        </a:p>
      </dgm:t>
    </dgm:pt>
    <dgm:pt modelId="{018F3B04-19AA-495F-B92B-407EDA08F434}" type="parTrans" cxnId="{604BD274-9E4B-46FA-B2FA-C18B9086AC32}">
      <dgm:prSet/>
      <dgm:spPr/>
      <dgm:t>
        <a:bodyPr/>
        <a:lstStyle/>
        <a:p>
          <a:pPr algn="ctr"/>
          <a:endParaRPr lang="es-AR"/>
        </a:p>
      </dgm:t>
    </dgm:pt>
    <dgm:pt modelId="{07957FE2-DB99-48F0-B467-C2C813470632}" type="sibTrans" cxnId="{604BD274-9E4B-46FA-B2FA-C18B9086AC32}">
      <dgm:prSet/>
      <dgm:spPr/>
      <dgm:t>
        <a:bodyPr/>
        <a:lstStyle/>
        <a:p>
          <a:pPr algn="ctr"/>
          <a:endParaRPr lang="es-AR"/>
        </a:p>
      </dgm:t>
    </dgm:pt>
    <dgm:pt modelId="{31F988DA-1C3B-4E5E-BA40-734FCB0528F1}">
      <dgm:prSet phldrT="[Texto]"/>
      <dgm:spPr/>
      <dgm:t>
        <a:bodyPr/>
        <a:lstStyle/>
        <a:p>
          <a:pPr algn="ctr"/>
          <a:r>
            <a:rPr lang="es-AR"/>
            <a:t>Ayudante</a:t>
          </a:r>
        </a:p>
      </dgm:t>
    </dgm:pt>
    <dgm:pt modelId="{57AC5A75-75C8-4D5D-A70A-CA9D5934C097}" type="parTrans" cxnId="{28EC1544-90A4-4D02-ABCA-1F725310B4C0}">
      <dgm:prSet/>
      <dgm:spPr/>
      <dgm:t>
        <a:bodyPr/>
        <a:lstStyle/>
        <a:p>
          <a:pPr algn="ctr"/>
          <a:endParaRPr lang="es-AR"/>
        </a:p>
      </dgm:t>
    </dgm:pt>
    <dgm:pt modelId="{148165EA-58FA-4D05-B4B2-D790E161E592}" type="sibTrans" cxnId="{28EC1544-90A4-4D02-ABCA-1F725310B4C0}">
      <dgm:prSet/>
      <dgm:spPr/>
      <dgm:t>
        <a:bodyPr/>
        <a:lstStyle/>
        <a:p>
          <a:pPr algn="ctr"/>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18569363-7ECD-44D6-8C16-C3BF4C957D40}" type="pres">
      <dgm:prSet presAssocID="{3C6DFD2E-1BFF-464C-B51D-C0699F3306C4}" presName="Name37" presStyleLbl="parChTrans1D2" presStyleIdx="0"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0" presStyleCnt="2">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0"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3"/>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3">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3"/>
      <dgm:spPr/>
      <dgm:t>
        <a:bodyPr/>
        <a:lstStyle/>
        <a:p>
          <a:endParaRPr lang="es-AR"/>
        </a:p>
      </dgm:t>
    </dgm:pt>
    <dgm:pt modelId="{26369E9D-4F58-44A3-829E-15B6FB2BCDA6}" type="pres">
      <dgm:prSet presAssocID="{D9E6C8FC-57E7-474B-B3CD-435B41E90542}" presName="hierChild4" presStyleCnt="0"/>
      <dgm:spPr/>
    </dgm:pt>
    <dgm:pt modelId="{F2FA6399-2181-44E5-8B07-367C375D7F18}" type="pres">
      <dgm:prSet presAssocID="{7F20ED50-9934-492E-8956-CE6D99DE6FEE}" presName="Name37" presStyleLbl="parChTrans1D4" presStyleIdx="0" presStyleCnt="14"/>
      <dgm:spPr/>
      <dgm:t>
        <a:bodyPr/>
        <a:lstStyle/>
        <a:p>
          <a:endParaRPr lang="es-AR"/>
        </a:p>
      </dgm:t>
    </dgm:pt>
    <dgm:pt modelId="{AE1FDF81-5540-48E7-BFE9-082DA063C341}" type="pres">
      <dgm:prSet presAssocID="{BB75EE0F-CAB8-41E0-ADA7-4AF1B18C8126}" presName="hierRoot2" presStyleCnt="0">
        <dgm:presLayoutVars>
          <dgm:hierBranch val="init"/>
        </dgm:presLayoutVars>
      </dgm:prSet>
      <dgm:spPr/>
    </dgm:pt>
    <dgm:pt modelId="{4F0F8C6C-0EF7-47B3-8F00-A728BCF95A65}" type="pres">
      <dgm:prSet presAssocID="{BB75EE0F-CAB8-41E0-ADA7-4AF1B18C8126}" presName="rootComposite" presStyleCnt="0"/>
      <dgm:spPr/>
    </dgm:pt>
    <dgm:pt modelId="{E5016ACA-A89D-412A-8A88-CF13B7E479D5}" type="pres">
      <dgm:prSet presAssocID="{BB75EE0F-CAB8-41E0-ADA7-4AF1B18C8126}" presName="rootText" presStyleLbl="node4" presStyleIdx="0" presStyleCnt="14">
        <dgm:presLayoutVars>
          <dgm:chPref val="3"/>
        </dgm:presLayoutVars>
      </dgm:prSet>
      <dgm:spPr/>
      <dgm:t>
        <a:bodyPr/>
        <a:lstStyle/>
        <a:p>
          <a:endParaRPr lang="es-AR"/>
        </a:p>
      </dgm:t>
    </dgm:pt>
    <dgm:pt modelId="{4006562E-ACE4-4703-9C66-EF798CBDB449}" type="pres">
      <dgm:prSet presAssocID="{BB75EE0F-CAB8-41E0-ADA7-4AF1B18C8126}" presName="rootConnector" presStyleLbl="node4" presStyleIdx="0" presStyleCnt="14"/>
      <dgm:spPr/>
      <dgm:t>
        <a:bodyPr/>
        <a:lstStyle/>
        <a:p>
          <a:endParaRPr lang="es-AR"/>
        </a:p>
      </dgm:t>
    </dgm:pt>
    <dgm:pt modelId="{1AA1FA1B-3668-4CDE-A363-4F7D61C34963}" type="pres">
      <dgm:prSet presAssocID="{BB75EE0F-CAB8-41E0-ADA7-4AF1B18C8126}" presName="hierChild4" presStyleCnt="0"/>
      <dgm:spPr/>
    </dgm:pt>
    <dgm:pt modelId="{28C466A5-7C5A-4E82-A914-996806E93A18}" type="pres">
      <dgm:prSet presAssocID="{BB75EE0F-CAB8-41E0-ADA7-4AF1B18C8126}" presName="hierChild5" presStyleCnt="0"/>
      <dgm:spPr/>
    </dgm:pt>
    <dgm:pt modelId="{6A68317E-06C8-47EE-A690-3F6DA225DE0C}" type="pres">
      <dgm:prSet presAssocID="{85979A4C-A8DF-4A5C-95C5-1EF4516B0BE3}" presName="Name37" presStyleLbl="parChTrans1D4" presStyleIdx="1" presStyleCnt="14"/>
      <dgm:spPr/>
      <dgm:t>
        <a:bodyPr/>
        <a:lstStyle/>
        <a:p>
          <a:endParaRPr lang="es-AR"/>
        </a:p>
      </dgm:t>
    </dgm:pt>
    <dgm:pt modelId="{50C396B5-2284-4869-98B4-D1CB4F309315}" type="pres">
      <dgm:prSet presAssocID="{4AF644C9-2D4D-45CB-9908-55B57121857E}" presName="hierRoot2" presStyleCnt="0">
        <dgm:presLayoutVars>
          <dgm:hierBranch val="init"/>
        </dgm:presLayoutVars>
      </dgm:prSet>
      <dgm:spPr/>
    </dgm:pt>
    <dgm:pt modelId="{F7263E4F-0E72-4958-80AE-09300D64A796}" type="pres">
      <dgm:prSet presAssocID="{4AF644C9-2D4D-45CB-9908-55B57121857E}" presName="rootComposite" presStyleCnt="0"/>
      <dgm:spPr/>
    </dgm:pt>
    <dgm:pt modelId="{7D5DCB1A-9937-4676-A984-19897E1579C6}" type="pres">
      <dgm:prSet presAssocID="{4AF644C9-2D4D-45CB-9908-55B57121857E}" presName="rootText" presStyleLbl="node4" presStyleIdx="1" presStyleCnt="14">
        <dgm:presLayoutVars>
          <dgm:chPref val="3"/>
        </dgm:presLayoutVars>
      </dgm:prSet>
      <dgm:spPr/>
      <dgm:t>
        <a:bodyPr/>
        <a:lstStyle/>
        <a:p>
          <a:endParaRPr lang="es-AR"/>
        </a:p>
      </dgm:t>
    </dgm:pt>
    <dgm:pt modelId="{469C1C3A-AAD9-4B98-8774-A11F7F6D16E5}" type="pres">
      <dgm:prSet presAssocID="{4AF644C9-2D4D-45CB-9908-55B57121857E}" presName="rootConnector" presStyleLbl="node4" presStyleIdx="1" presStyleCnt="14"/>
      <dgm:spPr/>
      <dgm:t>
        <a:bodyPr/>
        <a:lstStyle/>
        <a:p>
          <a:endParaRPr lang="es-AR"/>
        </a:p>
      </dgm:t>
    </dgm:pt>
    <dgm:pt modelId="{69E6D275-1E83-46CE-B855-2D6650F534AF}" type="pres">
      <dgm:prSet presAssocID="{4AF644C9-2D4D-45CB-9908-55B57121857E}" presName="hierChild4" presStyleCnt="0"/>
      <dgm:spPr/>
    </dgm:pt>
    <dgm:pt modelId="{4C4592B6-D244-4FD0-8534-826305CCD78D}" type="pres">
      <dgm:prSet presAssocID="{4AF644C9-2D4D-45CB-9908-55B57121857E}" presName="hierChild5" presStyleCnt="0"/>
      <dgm:spPr/>
    </dgm:pt>
    <dgm:pt modelId="{D70E273E-3EF6-47C4-9ABD-033395C521C0}" type="pres">
      <dgm:prSet presAssocID="{F9ACEEB6-8E87-4C6C-BFCE-2F3A018382DF}" presName="Name37" presStyleLbl="parChTrans1D4" presStyleIdx="2" presStyleCnt="14"/>
      <dgm:spPr/>
      <dgm:t>
        <a:bodyPr/>
        <a:lstStyle/>
        <a:p>
          <a:endParaRPr lang="es-AR"/>
        </a:p>
      </dgm:t>
    </dgm:pt>
    <dgm:pt modelId="{1ABA3696-C495-4918-9057-41A74B4A4F9B}" type="pres">
      <dgm:prSet presAssocID="{0CCDA282-BB26-49B6-890A-32AC74009167}" presName="hierRoot2" presStyleCnt="0">
        <dgm:presLayoutVars>
          <dgm:hierBranch val="init"/>
        </dgm:presLayoutVars>
      </dgm:prSet>
      <dgm:spPr/>
    </dgm:pt>
    <dgm:pt modelId="{B29D78E1-F81F-4219-8E84-39DC5E145BB5}" type="pres">
      <dgm:prSet presAssocID="{0CCDA282-BB26-49B6-890A-32AC74009167}" presName="rootComposite" presStyleCnt="0"/>
      <dgm:spPr/>
    </dgm:pt>
    <dgm:pt modelId="{A8429D28-4ADE-4C42-8030-570A46BF5E79}" type="pres">
      <dgm:prSet presAssocID="{0CCDA282-BB26-49B6-890A-32AC74009167}" presName="rootText" presStyleLbl="node4" presStyleIdx="2" presStyleCnt="14">
        <dgm:presLayoutVars>
          <dgm:chPref val="3"/>
        </dgm:presLayoutVars>
      </dgm:prSet>
      <dgm:spPr/>
      <dgm:t>
        <a:bodyPr/>
        <a:lstStyle/>
        <a:p>
          <a:endParaRPr lang="es-AR"/>
        </a:p>
      </dgm:t>
    </dgm:pt>
    <dgm:pt modelId="{24A92979-E2F1-46F9-B8F9-A40608924704}" type="pres">
      <dgm:prSet presAssocID="{0CCDA282-BB26-49B6-890A-32AC74009167}" presName="rootConnector" presStyleLbl="node4" presStyleIdx="2" presStyleCnt="14"/>
      <dgm:spPr/>
      <dgm:t>
        <a:bodyPr/>
        <a:lstStyle/>
        <a:p>
          <a:endParaRPr lang="es-AR"/>
        </a:p>
      </dgm:t>
    </dgm:pt>
    <dgm:pt modelId="{64703B6A-1111-4876-9835-84976D993F21}" type="pres">
      <dgm:prSet presAssocID="{0CCDA282-BB26-49B6-890A-32AC74009167}" presName="hierChild4" presStyleCnt="0"/>
      <dgm:spPr/>
    </dgm:pt>
    <dgm:pt modelId="{56D08F9B-B9EC-4500-89FF-F832FB511620}" type="pres">
      <dgm:prSet presAssocID="{0CCDA282-BB26-49B6-890A-32AC74009167}" presName="hierChild5" presStyleCnt="0"/>
      <dgm:spPr/>
    </dgm:pt>
    <dgm:pt modelId="{7C83333E-353E-4DBD-974F-05B3E040C9F3}" type="pres">
      <dgm:prSet presAssocID="{84F3E0BA-04CD-44A3-A197-1B53BBB68575}" presName="Name37" presStyleLbl="parChTrans1D4" presStyleIdx="3" presStyleCnt="14"/>
      <dgm:spPr/>
      <dgm:t>
        <a:bodyPr/>
        <a:lstStyle/>
        <a:p>
          <a:endParaRPr lang="es-AR"/>
        </a:p>
      </dgm:t>
    </dgm:pt>
    <dgm:pt modelId="{9BDE566F-F732-4873-991A-D9AD3D3D6D5C}" type="pres">
      <dgm:prSet presAssocID="{73B3620B-D974-4D2B-BD34-797D46E5E00A}" presName="hierRoot2" presStyleCnt="0">
        <dgm:presLayoutVars>
          <dgm:hierBranch val="init"/>
        </dgm:presLayoutVars>
      </dgm:prSet>
      <dgm:spPr/>
    </dgm:pt>
    <dgm:pt modelId="{81BC8ABB-9FDF-4767-9553-252CF390D6D6}" type="pres">
      <dgm:prSet presAssocID="{73B3620B-D974-4D2B-BD34-797D46E5E00A}" presName="rootComposite" presStyleCnt="0"/>
      <dgm:spPr/>
    </dgm:pt>
    <dgm:pt modelId="{02CDF739-5B2D-43DB-8798-10BA9159210B}" type="pres">
      <dgm:prSet presAssocID="{73B3620B-D974-4D2B-BD34-797D46E5E00A}" presName="rootText" presStyleLbl="node4" presStyleIdx="3" presStyleCnt="14">
        <dgm:presLayoutVars>
          <dgm:chPref val="3"/>
        </dgm:presLayoutVars>
      </dgm:prSet>
      <dgm:spPr/>
      <dgm:t>
        <a:bodyPr/>
        <a:lstStyle/>
        <a:p>
          <a:endParaRPr lang="es-AR"/>
        </a:p>
      </dgm:t>
    </dgm:pt>
    <dgm:pt modelId="{ACBEA207-669D-400F-8DEE-C0FC1717D5D8}" type="pres">
      <dgm:prSet presAssocID="{73B3620B-D974-4D2B-BD34-797D46E5E00A}" presName="rootConnector" presStyleLbl="node4" presStyleIdx="3" presStyleCnt="14"/>
      <dgm:spPr/>
      <dgm:t>
        <a:bodyPr/>
        <a:lstStyle/>
        <a:p>
          <a:endParaRPr lang="es-AR"/>
        </a:p>
      </dgm:t>
    </dgm:pt>
    <dgm:pt modelId="{40069108-5FC0-4465-A1B6-51EB86EFE702}" type="pres">
      <dgm:prSet presAssocID="{73B3620B-D974-4D2B-BD34-797D46E5E00A}" presName="hierChild4" presStyleCnt="0"/>
      <dgm:spPr/>
    </dgm:pt>
    <dgm:pt modelId="{3039BBF8-7FC1-4F96-83A2-DCA6C1451ED7}" type="pres">
      <dgm:prSet presAssocID="{73B3620B-D974-4D2B-BD34-797D46E5E00A}" presName="hierChild5" presStyleCnt="0"/>
      <dgm:spPr/>
    </dgm:pt>
    <dgm:pt modelId="{A9062D93-E3D6-441B-AA04-3B63D6C70670}" type="pres">
      <dgm:prSet presAssocID="{DED2FCDE-2CE9-4FF0-87FC-A08AB8A5F7CC}" presName="Name37" presStyleLbl="parChTrans1D4" presStyleIdx="4" presStyleCnt="14"/>
      <dgm:spPr/>
      <dgm:t>
        <a:bodyPr/>
        <a:lstStyle/>
        <a:p>
          <a:endParaRPr lang="es-AR"/>
        </a:p>
      </dgm:t>
    </dgm:pt>
    <dgm:pt modelId="{A1DE0FA8-06CC-4887-8EB1-F934D7FA5899}" type="pres">
      <dgm:prSet presAssocID="{59E76C9C-3B48-474B-A6E3-1CD3FFFED176}" presName="hierRoot2" presStyleCnt="0">
        <dgm:presLayoutVars>
          <dgm:hierBranch val="init"/>
        </dgm:presLayoutVars>
      </dgm:prSet>
      <dgm:spPr/>
    </dgm:pt>
    <dgm:pt modelId="{9D274FEE-1A03-4E20-8478-9BF3D54603EA}" type="pres">
      <dgm:prSet presAssocID="{59E76C9C-3B48-474B-A6E3-1CD3FFFED176}" presName="rootComposite" presStyleCnt="0"/>
      <dgm:spPr/>
    </dgm:pt>
    <dgm:pt modelId="{A13C6E9A-E6B9-4C0D-9041-6011AA3C9E94}" type="pres">
      <dgm:prSet presAssocID="{59E76C9C-3B48-474B-A6E3-1CD3FFFED176}" presName="rootText" presStyleLbl="node4" presStyleIdx="4" presStyleCnt="14">
        <dgm:presLayoutVars>
          <dgm:chPref val="3"/>
        </dgm:presLayoutVars>
      </dgm:prSet>
      <dgm:spPr/>
      <dgm:t>
        <a:bodyPr/>
        <a:lstStyle/>
        <a:p>
          <a:endParaRPr lang="es-AR"/>
        </a:p>
      </dgm:t>
    </dgm:pt>
    <dgm:pt modelId="{A30B764B-3C90-47CC-A171-8CB4D3BAA217}" type="pres">
      <dgm:prSet presAssocID="{59E76C9C-3B48-474B-A6E3-1CD3FFFED176}" presName="rootConnector" presStyleLbl="node4" presStyleIdx="4" presStyleCnt="14"/>
      <dgm:spPr/>
      <dgm:t>
        <a:bodyPr/>
        <a:lstStyle/>
        <a:p>
          <a:endParaRPr lang="es-AR"/>
        </a:p>
      </dgm:t>
    </dgm:pt>
    <dgm:pt modelId="{42E2EC11-6EA1-45DD-8A95-BBCA03284A24}" type="pres">
      <dgm:prSet presAssocID="{59E76C9C-3B48-474B-A6E3-1CD3FFFED176}" presName="hierChild4" presStyleCnt="0"/>
      <dgm:spPr/>
    </dgm:pt>
    <dgm:pt modelId="{6B5692FF-1101-4FC3-B3ED-1EE7F7198848}" type="pres">
      <dgm:prSet presAssocID="{59E76C9C-3B48-474B-A6E3-1CD3FFFED176}" presName="hierChild5" presStyleCnt="0"/>
      <dgm:spPr/>
    </dgm:pt>
    <dgm:pt modelId="{538F0877-59AB-46C2-8770-AD395EA984A8}" type="pres">
      <dgm:prSet presAssocID="{C6CA87FD-A9FF-4415-9DA3-844CF34C6AC7}" presName="Name37" presStyleLbl="parChTrans1D4" presStyleIdx="5" presStyleCnt="14"/>
      <dgm:spPr/>
      <dgm:t>
        <a:bodyPr/>
        <a:lstStyle/>
        <a:p>
          <a:endParaRPr lang="es-AR"/>
        </a:p>
      </dgm:t>
    </dgm:pt>
    <dgm:pt modelId="{3169C315-F3E3-452C-B761-F19BDC0005B3}" type="pres">
      <dgm:prSet presAssocID="{A59BF7ED-C5B1-43B7-8D51-51037D17D502}" presName="hierRoot2" presStyleCnt="0">
        <dgm:presLayoutVars>
          <dgm:hierBranch val="init"/>
        </dgm:presLayoutVars>
      </dgm:prSet>
      <dgm:spPr/>
    </dgm:pt>
    <dgm:pt modelId="{E6E9A1CC-C330-4DAC-B932-AAB708637D4C}" type="pres">
      <dgm:prSet presAssocID="{A59BF7ED-C5B1-43B7-8D51-51037D17D502}" presName="rootComposite" presStyleCnt="0"/>
      <dgm:spPr/>
    </dgm:pt>
    <dgm:pt modelId="{90C1A6E4-8A5F-45AD-AFDD-B81F1B8B8999}" type="pres">
      <dgm:prSet presAssocID="{A59BF7ED-C5B1-43B7-8D51-51037D17D502}" presName="rootText" presStyleLbl="node4" presStyleIdx="5" presStyleCnt="14">
        <dgm:presLayoutVars>
          <dgm:chPref val="3"/>
        </dgm:presLayoutVars>
      </dgm:prSet>
      <dgm:spPr/>
      <dgm:t>
        <a:bodyPr/>
        <a:lstStyle/>
        <a:p>
          <a:endParaRPr lang="es-AR"/>
        </a:p>
      </dgm:t>
    </dgm:pt>
    <dgm:pt modelId="{086DFAE9-112A-4ED2-ABAD-4B1A30002675}" type="pres">
      <dgm:prSet presAssocID="{A59BF7ED-C5B1-43B7-8D51-51037D17D502}" presName="rootConnector" presStyleLbl="node4" presStyleIdx="5" presStyleCnt="14"/>
      <dgm:spPr/>
      <dgm:t>
        <a:bodyPr/>
        <a:lstStyle/>
        <a:p>
          <a:endParaRPr lang="es-AR"/>
        </a:p>
      </dgm:t>
    </dgm:pt>
    <dgm:pt modelId="{1E715F28-9B35-4525-9F4F-BB9239ECDFEE}" type="pres">
      <dgm:prSet presAssocID="{A59BF7ED-C5B1-43B7-8D51-51037D17D502}" presName="hierChild4" presStyleCnt="0"/>
      <dgm:spPr/>
    </dgm:pt>
    <dgm:pt modelId="{5B83DDC6-8793-4C22-9174-701093DEF130}" type="pres">
      <dgm:prSet presAssocID="{A59BF7ED-C5B1-43B7-8D51-51037D17D502}" presName="hierChild5" presStyleCnt="0"/>
      <dgm:spPr/>
    </dgm:pt>
    <dgm:pt modelId="{5EC9880C-EF72-47B2-8FF6-36EC47BCA672}" type="pres">
      <dgm:prSet presAssocID="{9D8C3720-68CA-438F-9F9E-5B73B06697F5}" presName="Name37" presStyleLbl="parChTrans1D4" presStyleIdx="6" presStyleCnt="14"/>
      <dgm:spPr/>
      <dgm:t>
        <a:bodyPr/>
        <a:lstStyle/>
        <a:p>
          <a:endParaRPr lang="es-AR"/>
        </a:p>
      </dgm:t>
    </dgm:pt>
    <dgm:pt modelId="{81169CBD-E5D9-45AC-A131-A121FC9B8461}" type="pres">
      <dgm:prSet presAssocID="{529BF9FD-442B-460C-9BE1-81FB2A1B0844}" presName="hierRoot2" presStyleCnt="0">
        <dgm:presLayoutVars>
          <dgm:hierBranch val="init"/>
        </dgm:presLayoutVars>
      </dgm:prSet>
      <dgm:spPr/>
    </dgm:pt>
    <dgm:pt modelId="{9D1BFF96-53BA-4ACC-92FE-1F5FC24EDF02}" type="pres">
      <dgm:prSet presAssocID="{529BF9FD-442B-460C-9BE1-81FB2A1B0844}" presName="rootComposite" presStyleCnt="0"/>
      <dgm:spPr/>
    </dgm:pt>
    <dgm:pt modelId="{6B050F9D-9699-4FD2-8430-0B0530B13AFF}" type="pres">
      <dgm:prSet presAssocID="{529BF9FD-442B-460C-9BE1-81FB2A1B0844}" presName="rootText" presStyleLbl="node4" presStyleIdx="6" presStyleCnt="14">
        <dgm:presLayoutVars>
          <dgm:chPref val="3"/>
        </dgm:presLayoutVars>
      </dgm:prSet>
      <dgm:spPr/>
      <dgm:t>
        <a:bodyPr/>
        <a:lstStyle/>
        <a:p>
          <a:endParaRPr lang="es-AR"/>
        </a:p>
      </dgm:t>
    </dgm:pt>
    <dgm:pt modelId="{25402B0A-E9EC-4254-B2CC-8EF096FAEF8B}" type="pres">
      <dgm:prSet presAssocID="{529BF9FD-442B-460C-9BE1-81FB2A1B0844}" presName="rootConnector" presStyleLbl="node4" presStyleIdx="6" presStyleCnt="14"/>
      <dgm:spPr/>
      <dgm:t>
        <a:bodyPr/>
        <a:lstStyle/>
        <a:p>
          <a:endParaRPr lang="es-AR"/>
        </a:p>
      </dgm:t>
    </dgm:pt>
    <dgm:pt modelId="{15E00FA4-6C12-43CB-B542-75D6EF5AA102}" type="pres">
      <dgm:prSet presAssocID="{529BF9FD-442B-460C-9BE1-81FB2A1B0844}" presName="hierChild4" presStyleCnt="0"/>
      <dgm:spPr/>
    </dgm:pt>
    <dgm:pt modelId="{AF15D9BB-B069-47EC-8AF6-34040ADCEB03}" type="pres">
      <dgm:prSet presAssocID="{529BF9FD-442B-460C-9BE1-81FB2A1B0844}" presName="hierChild5" presStyleCnt="0"/>
      <dgm:spPr/>
    </dgm:pt>
    <dgm:pt modelId="{DA661D01-DDC6-48D8-BF5B-79343E8F447C}" type="pres">
      <dgm:prSet presAssocID="{D9E6C8FC-57E7-474B-B3CD-435B41E90542}" presName="hierChild5" presStyleCnt="0"/>
      <dgm:spPr/>
    </dgm:pt>
    <dgm:pt modelId="{FC6C931E-8425-44E2-9A45-C99078A7EBFB}" type="pres">
      <dgm:prSet presAssocID="{2E8663CA-27C3-4CCA-A623-4C27556E9918}" presName="hierChild5" presStyleCnt="0"/>
      <dgm:spPr/>
    </dgm:pt>
    <dgm:pt modelId="{28B7760E-E382-410C-9811-C5E04A997589}" type="pres">
      <dgm:prSet presAssocID="{E771CCE4-7233-4A07-BEE1-7601D55C76F8}" presName="Name37" presStyleLbl="parChTrans1D2" presStyleIdx="1" presStyleCnt="2"/>
      <dgm:spPr/>
      <dgm:t>
        <a:bodyPr/>
        <a:lstStyle/>
        <a:p>
          <a:endParaRPr lang="es-AR"/>
        </a:p>
      </dgm:t>
    </dgm:pt>
    <dgm:pt modelId="{7C13ABE4-CA1F-4D9C-9DE8-849BC58BFCB0}" type="pres">
      <dgm:prSet presAssocID="{1A0003A3-B989-4D52-BD87-D674854DE084}" presName="hierRoot2" presStyleCnt="0">
        <dgm:presLayoutVars>
          <dgm:hierBranch val="init"/>
        </dgm:presLayoutVars>
      </dgm:prSet>
      <dgm:spPr/>
    </dgm:pt>
    <dgm:pt modelId="{83CC52C8-5F2A-4F96-ABA1-2BE530AE0CC2}" type="pres">
      <dgm:prSet presAssocID="{1A0003A3-B989-4D52-BD87-D674854DE084}" presName="rootComposite" presStyleCnt="0"/>
      <dgm:spPr/>
    </dgm:pt>
    <dgm:pt modelId="{EF01399A-C871-42DB-882D-B4956439CC7A}" type="pres">
      <dgm:prSet presAssocID="{1A0003A3-B989-4D52-BD87-D674854DE084}" presName="rootText" presStyleLbl="node2" presStyleIdx="1" presStyleCnt="2">
        <dgm:presLayoutVars>
          <dgm:chPref val="3"/>
        </dgm:presLayoutVars>
      </dgm:prSet>
      <dgm:spPr/>
      <dgm:t>
        <a:bodyPr/>
        <a:lstStyle/>
        <a:p>
          <a:endParaRPr lang="es-AR"/>
        </a:p>
      </dgm:t>
    </dgm:pt>
    <dgm:pt modelId="{E637356C-C93D-4C43-80DB-9252B4FBED9E}" type="pres">
      <dgm:prSet presAssocID="{1A0003A3-B989-4D52-BD87-D674854DE084}" presName="rootConnector" presStyleLbl="node2" presStyleIdx="1" presStyleCnt="2"/>
      <dgm:spPr/>
      <dgm:t>
        <a:bodyPr/>
        <a:lstStyle/>
        <a:p>
          <a:endParaRPr lang="es-AR"/>
        </a:p>
      </dgm:t>
    </dgm:pt>
    <dgm:pt modelId="{21FB68E5-8B14-40FB-9DE7-CA3BCFB8E6D8}" type="pres">
      <dgm:prSet presAssocID="{1A0003A3-B989-4D52-BD87-D674854DE084}" presName="hierChild4" presStyleCnt="0"/>
      <dgm:spPr/>
    </dgm:pt>
    <dgm:pt modelId="{EDEF938C-CCB0-408F-BB39-89B7B85CDEA0}" type="pres">
      <dgm:prSet presAssocID="{C85EEFE2-4C55-4C2E-8766-4F8BE4124556}" presName="Name37" presStyleLbl="parChTrans1D3" presStyleIdx="1" presStyleCnt="3"/>
      <dgm:spPr/>
      <dgm:t>
        <a:bodyPr/>
        <a:lstStyle/>
        <a:p>
          <a:endParaRPr lang="es-AR"/>
        </a:p>
      </dgm:t>
    </dgm:pt>
    <dgm:pt modelId="{10552FBF-4BAC-455A-8AD8-534B515A9A8C}" type="pres">
      <dgm:prSet presAssocID="{95BCC889-D8C6-47FF-92E1-3733FB1CECEE}" presName="hierRoot2" presStyleCnt="0">
        <dgm:presLayoutVars>
          <dgm:hierBranch val="init"/>
        </dgm:presLayoutVars>
      </dgm:prSet>
      <dgm:spPr/>
    </dgm:pt>
    <dgm:pt modelId="{55C2B6DB-1D56-4EC0-9731-9F9D4D3B02BD}" type="pres">
      <dgm:prSet presAssocID="{95BCC889-D8C6-47FF-92E1-3733FB1CECEE}" presName="rootComposite" presStyleCnt="0"/>
      <dgm:spPr/>
    </dgm:pt>
    <dgm:pt modelId="{C3DE3DAA-7C2C-41D7-A3CB-47B29D9A2634}" type="pres">
      <dgm:prSet presAssocID="{95BCC889-D8C6-47FF-92E1-3733FB1CECEE}" presName="rootText" presStyleLbl="node3" presStyleIdx="1" presStyleCnt="3">
        <dgm:presLayoutVars>
          <dgm:chPref val="3"/>
        </dgm:presLayoutVars>
      </dgm:prSet>
      <dgm:spPr/>
      <dgm:t>
        <a:bodyPr/>
        <a:lstStyle/>
        <a:p>
          <a:endParaRPr lang="es-AR"/>
        </a:p>
      </dgm:t>
    </dgm:pt>
    <dgm:pt modelId="{E059473C-A604-4EEF-8D14-1C1121E6E42C}" type="pres">
      <dgm:prSet presAssocID="{95BCC889-D8C6-47FF-92E1-3733FB1CECEE}" presName="rootConnector" presStyleLbl="node3" presStyleIdx="1" presStyleCnt="3"/>
      <dgm:spPr/>
      <dgm:t>
        <a:bodyPr/>
        <a:lstStyle/>
        <a:p>
          <a:endParaRPr lang="es-AR"/>
        </a:p>
      </dgm:t>
    </dgm:pt>
    <dgm:pt modelId="{7F146050-BB51-4075-9590-A769E3B1C1F8}" type="pres">
      <dgm:prSet presAssocID="{95BCC889-D8C6-47FF-92E1-3733FB1CECEE}" presName="hierChild4" presStyleCnt="0"/>
      <dgm:spPr/>
    </dgm:pt>
    <dgm:pt modelId="{87AED57A-097E-44EF-B827-B218957D8E9D}" type="pres">
      <dgm:prSet presAssocID="{F42885A1-A03D-48DC-8641-B135C58A11D6}" presName="Name37" presStyleLbl="parChTrans1D4" presStyleIdx="7" presStyleCnt="14"/>
      <dgm:spPr/>
      <dgm:t>
        <a:bodyPr/>
        <a:lstStyle/>
        <a:p>
          <a:endParaRPr lang="es-AR"/>
        </a:p>
      </dgm:t>
    </dgm:pt>
    <dgm:pt modelId="{23B9C635-B684-4130-9602-84B1213252A7}" type="pres">
      <dgm:prSet presAssocID="{2DEF96C9-12AE-4CE3-978E-C38C69AC015D}" presName="hierRoot2" presStyleCnt="0">
        <dgm:presLayoutVars>
          <dgm:hierBranch val="init"/>
        </dgm:presLayoutVars>
      </dgm:prSet>
      <dgm:spPr/>
    </dgm:pt>
    <dgm:pt modelId="{A33E15D1-54F8-4F86-B7E7-5BF4D9B28587}" type="pres">
      <dgm:prSet presAssocID="{2DEF96C9-12AE-4CE3-978E-C38C69AC015D}" presName="rootComposite" presStyleCnt="0"/>
      <dgm:spPr/>
    </dgm:pt>
    <dgm:pt modelId="{4CBA81ED-297E-4400-89C4-9ADFDF0F0E2F}" type="pres">
      <dgm:prSet presAssocID="{2DEF96C9-12AE-4CE3-978E-C38C69AC015D}" presName="rootText" presStyleLbl="node4" presStyleIdx="7" presStyleCnt="14">
        <dgm:presLayoutVars>
          <dgm:chPref val="3"/>
        </dgm:presLayoutVars>
      </dgm:prSet>
      <dgm:spPr/>
      <dgm:t>
        <a:bodyPr/>
        <a:lstStyle/>
        <a:p>
          <a:endParaRPr lang="es-AR"/>
        </a:p>
      </dgm:t>
    </dgm:pt>
    <dgm:pt modelId="{237ADA24-2C2C-42A5-99E8-66177294C31C}" type="pres">
      <dgm:prSet presAssocID="{2DEF96C9-12AE-4CE3-978E-C38C69AC015D}" presName="rootConnector" presStyleLbl="node4" presStyleIdx="7" presStyleCnt="14"/>
      <dgm:spPr/>
      <dgm:t>
        <a:bodyPr/>
        <a:lstStyle/>
        <a:p>
          <a:endParaRPr lang="es-AR"/>
        </a:p>
      </dgm:t>
    </dgm:pt>
    <dgm:pt modelId="{1EDA72A3-C645-4454-8B2B-2B6B2F527509}" type="pres">
      <dgm:prSet presAssocID="{2DEF96C9-12AE-4CE3-978E-C38C69AC015D}" presName="hierChild4" presStyleCnt="0"/>
      <dgm:spPr/>
    </dgm:pt>
    <dgm:pt modelId="{07169D55-8D73-4478-999C-132BCAE933ED}" type="pres">
      <dgm:prSet presAssocID="{2DEF96C9-12AE-4CE3-978E-C38C69AC015D}" presName="hierChild5" presStyleCnt="0"/>
      <dgm:spPr/>
    </dgm:pt>
    <dgm:pt modelId="{E2E84C34-B58E-40ED-97AB-3CCF7A749D31}" type="pres">
      <dgm:prSet presAssocID="{BBEC2A1C-E013-4F90-8FC3-7B4A780F229E}" presName="Name37" presStyleLbl="parChTrans1D4" presStyleIdx="8" presStyleCnt="14"/>
      <dgm:spPr/>
      <dgm:t>
        <a:bodyPr/>
        <a:lstStyle/>
        <a:p>
          <a:endParaRPr lang="es-AR"/>
        </a:p>
      </dgm:t>
    </dgm:pt>
    <dgm:pt modelId="{7EE27DDC-8F90-4BAD-863E-DB498A08181A}" type="pres">
      <dgm:prSet presAssocID="{58D1E214-6072-4689-8CC5-260FA572BA5B}" presName="hierRoot2" presStyleCnt="0">
        <dgm:presLayoutVars>
          <dgm:hierBranch val="init"/>
        </dgm:presLayoutVars>
      </dgm:prSet>
      <dgm:spPr/>
    </dgm:pt>
    <dgm:pt modelId="{24C84ED0-2F16-4D34-9F9F-836C402FEECA}" type="pres">
      <dgm:prSet presAssocID="{58D1E214-6072-4689-8CC5-260FA572BA5B}" presName="rootComposite" presStyleCnt="0"/>
      <dgm:spPr/>
    </dgm:pt>
    <dgm:pt modelId="{E54F2900-92CD-4717-9FBB-2BBB63263854}" type="pres">
      <dgm:prSet presAssocID="{58D1E214-6072-4689-8CC5-260FA572BA5B}" presName="rootText" presStyleLbl="node4" presStyleIdx="8" presStyleCnt="14">
        <dgm:presLayoutVars>
          <dgm:chPref val="3"/>
        </dgm:presLayoutVars>
      </dgm:prSet>
      <dgm:spPr/>
      <dgm:t>
        <a:bodyPr/>
        <a:lstStyle/>
        <a:p>
          <a:endParaRPr lang="es-AR"/>
        </a:p>
      </dgm:t>
    </dgm:pt>
    <dgm:pt modelId="{0D8D37DD-E15D-4AA6-B6F9-B6F74D94E6E2}" type="pres">
      <dgm:prSet presAssocID="{58D1E214-6072-4689-8CC5-260FA572BA5B}" presName="rootConnector" presStyleLbl="node4" presStyleIdx="8" presStyleCnt="14"/>
      <dgm:spPr/>
      <dgm:t>
        <a:bodyPr/>
        <a:lstStyle/>
        <a:p>
          <a:endParaRPr lang="es-AR"/>
        </a:p>
      </dgm:t>
    </dgm:pt>
    <dgm:pt modelId="{B0525742-6B05-4B15-BF95-D6ED3142362C}" type="pres">
      <dgm:prSet presAssocID="{58D1E214-6072-4689-8CC5-260FA572BA5B}" presName="hierChild4" presStyleCnt="0"/>
      <dgm:spPr/>
    </dgm:pt>
    <dgm:pt modelId="{B9548AA9-C462-457B-B4F2-3C76F5A37594}" type="pres">
      <dgm:prSet presAssocID="{58D1E214-6072-4689-8CC5-260FA572BA5B}" presName="hierChild5" presStyleCnt="0"/>
      <dgm:spPr/>
    </dgm:pt>
    <dgm:pt modelId="{627BD87E-EEC1-46BB-9A8B-BE5A1EA86E61}" type="pres">
      <dgm:prSet presAssocID="{AC49F173-0A42-43BB-9FCE-064B72FA4EA0}" presName="Name37" presStyleLbl="parChTrans1D4" presStyleIdx="9" presStyleCnt="14"/>
      <dgm:spPr/>
      <dgm:t>
        <a:bodyPr/>
        <a:lstStyle/>
        <a:p>
          <a:endParaRPr lang="es-AR"/>
        </a:p>
      </dgm:t>
    </dgm:pt>
    <dgm:pt modelId="{A36F71FC-C031-46EC-92CB-1F9EE2220D82}" type="pres">
      <dgm:prSet presAssocID="{56A1F948-DAA9-4AFE-9959-46DC10446EBE}" presName="hierRoot2" presStyleCnt="0">
        <dgm:presLayoutVars>
          <dgm:hierBranch val="init"/>
        </dgm:presLayoutVars>
      </dgm:prSet>
      <dgm:spPr/>
    </dgm:pt>
    <dgm:pt modelId="{0160740E-A68C-4240-8272-D1ABE14770DC}" type="pres">
      <dgm:prSet presAssocID="{56A1F948-DAA9-4AFE-9959-46DC10446EBE}" presName="rootComposite" presStyleCnt="0"/>
      <dgm:spPr/>
    </dgm:pt>
    <dgm:pt modelId="{52F5AD47-7A4D-4D3E-AFE9-B89D0501ACE1}" type="pres">
      <dgm:prSet presAssocID="{56A1F948-DAA9-4AFE-9959-46DC10446EBE}" presName="rootText" presStyleLbl="node4" presStyleIdx="9" presStyleCnt="14">
        <dgm:presLayoutVars>
          <dgm:chPref val="3"/>
        </dgm:presLayoutVars>
      </dgm:prSet>
      <dgm:spPr/>
      <dgm:t>
        <a:bodyPr/>
        <a:lstStyle/>
        <a:p>
          <a:endParaRPr lang="es-AR"/>
        </a:p>
      </dgm:t>
    </dgm:pt>
    <dgm:pt modelId="{39CCB056-ED37-4212-B059-A424AC87FF9A}" type="pres">
      <dgm:prSet presAssocID="{56A1F948-DAA9-4AFE-9959-46DC10446EBE}" presName="rootConnector" presStyleLbl="node4" presStyleIdx="9" presStyleCnt="14"/>
      <dgm:spPr/>
      <dgm:t>
        <a:bodyPr/>
        <a:lstStyle/>
        <a:p>
          <a:endParaRPr lang="es-AR"/>
        </a:p>
      </dgm:t>
    </dgm:pt>
    <dgm:pt modelId="{A663ED89-3CF6-4081-A4B3-221F6C897DF7}" type="pres">
      <dgm:prSet presAssocID="{56A1F948-DAA9-4AFE-9959-46DC10446EBE}" presName="hierChild4" presStyleCnt="0"/>
      <dgm:spPr/>
    </dgm:pt>
    <dgm:pt modelId="{3029C855-75D6-4684-8071-7AAC02E27FEB}" type="pres">
      <dgm:prSet presAssocID="{56A1F948-DAA9-4AFE-9959-46DC10446EBE}" presName="hierChild5" presStyleCnt="0"/>
      <dgm:spPr/>
    </dgm:pt>
    <dgm:pt modelId="{657E626F-AAA7-4646-BB4D-32A2AA632931}" type="pres">
      <dgm:prSet presAssocID="{95BCC889-D8C6-47FF-92E1-3733FB1CECEE}" presName="hierChild5" presStyleCnt="0"/>
      <dgm:spPr/>
    </dgm:pt>
    <dgm:pt modelId="{900CB124-4CCC-4141-A6D2-89C6EB8A1473}" type="pres">
      <dgm:prSet presAssocID="{7142D864-2325-43B7-B271-B6A152362847}" presName="Name37" presStyleLbl="parChTrans1D3" presStyleIdx="2" presStyleCnt="3"/>
      <dgm:spPr/>
      <dgm:t>
        <a:bodyPr/>
        <a:lstStyle/>
        <a:p>
          <a:endParaRPr lang="es-AR"/>
        </a:p>
      </dgm:t>
    </dgm:pt>
    <dgm:pt modelId="{EC30CA6C-AFB6-4EA5-87E6-65A243DBE17C}" type="pres">
      <dgm:prSet presAssocID="{5AA437DA-AF60-46B9-8D95-F20248F9E5BF}" presName="hierRoot2" presStyleCnt="0">
        <dgm:presLayoutVars>
          <dgm:hierBranch val="init"/>
        </dgm:presLayoutVars>
      </dgm:prSet>
      <dgm:spPr/>
    </dgm:pt>
    <dgm:pt modelId="{719D09A3-F3BA-4CB6-820F-0DBFAC7A6EDE}" type="pres">
      <dgm:prSet presAssocID="{5AA437DA-AF60-46B9-8D95-F20248F9E5BF}" presName="rootComposite" presStyleCnt="0"/>
      <dgm:spPr/>
    </dgm:pt>
    <dgm:pt modelId="{13E24082-7738-4089-91D2-AC94C438A795}" type="pres">
      <dgm:prSet presAssocID="{5AA437DA-AF60-46B9-8D95-F20248F9E5BF}" presName="rootText" presStyleLbl="node3" presStyleIdx="2" presStyleCnt="3">
        <dgm:presLayoutVars>
          <dgm:chPref val="3"/>
        </dgm:presLayoutVars>
      </dgm:prSet>
      <dgm:spPr/>
      <dgm:t>
        <a:bodyPr/>
        <a:lstStyle/>
        <a:p>
          <a:endParaRPr lang="es-AR"/>
        </a:p>
      </dgm:t>
    </dgm:pt>
    <dgm:pt modelId="{B86FE38F-2074-43FC-9276-B3C8933A636C}" type="pres">
      <dgm:prSet presAssocID="{5AA437DA-AF60-46B9-8D95-F20248F9E5BF}" presName="rootConnector" presStyleLbl="node3" presStyleIdx="2" presStyleCnt="3"/>
      <dgm:spPr/>
      <dgm:t>
        <a:bodyPr/>
        <a:lstStyle/>
        <a:p>
          <a:endParaRPr lang="es-AR"/>
        </a:p>
      </dgm:t>
    </dgm:pt>
    <dgm:pt modelId="{40FBCC13-090F-476B-9234-1672EA3E867D}" type="pres">
      <dgm:prSet presAssocID="{5AA437DA-AF60-46B9-8D95-F20248F9E5BF}" presName="hierChild4" presStyleCnt="0"/>
      <dgm:spPr/>
    </dgm:pt>
    <dgm:pt modelId="{CDB438EF-E7A8-4115-84CB-00A1B1B6E5DD}" type="pres">
      <dgm:prSet presAssocID="{1624FD61-1B8D-4674-8D53-F9941CDAB86A}" presName="Name37" presStyleLbl="parChTrans1D4" presStyleIdx="10" presStyleCnt="14"/>
      <dgm:spPr/>
      <dgm:t>
        <a:bodyPr/>
        <a:lstStyle/>
        <a:p>
          <a:endParaRPr lang="es-AR"/>
        </a:p>
      </dgm:t>
    </dgm:pt>
    <dgm:pt modelId="{B8646E40-B23B-48DC-83B5-D2BC05B7BD02}" type="pres">
      <dgm:prSet presAssocID="{13AADB0A-CA02-4CA4-9252-9C84B9AD8DF6}" presName="hierRoot2" presStyleCnt="0">
        <dgm:presLayoutVars>
          <dgm:hierBranch val="init"/>
        </dgm:presLayoutVars>
      </dgm:prSet>
      <dgm:spPr/>
    </dgm:pt>
    <dgm:pt modelId="{E0B5C5DF-0FB9-4A5D-A4B9-CC747CFF73FD}" type="pres">
      <dgm:prSet presAssocID="{13AADB0A-CA02-4CA4-9252-9C84B9AD8DF6}" presName="rootComposite" presStyleCnt="0"/>
      <dgm:spPr/>
    </dgm:pt>
    <dgm:pt modelId="{87C86E80-79EC-45E8-AA68-454823A1D316}" type="pres">
      <dgm:prSet presAssocID="{13AADB0A-CA02-4CA4-9252-9C84B9AD8DF6}" presName="rootText" presStyleLbl="node4" presStyleIdx="10" presStyleCnt="14">
        <dgm:presLayoutVars>
          <dgm:chPref val="3"/>
        </dgm:presLayoutVars>
      </dgm:prSet>
      <dgm:spPr/>
      <dgm:t>
        <a:bodyPr/>
        <a:lstStyle/>
        <a:p>
          <a:endParaRPr lang="es-AR"/>
        </a:p>
      </dgm:t>
    </dgm:pt>
    <dgm:pt modelId="{CE60738C-5ACA-412E-B768-9EFDEB43A78E}" type="pres">
      <dgm:prSet presAssocID="{13AADB0A-CA02-4CA4-9252-9C84B9AD8DF6}" presName="rootConnector" presStyleLbl="node4" presStyleIdx="10" presStyleCnt="14"/>
      <dgm:spPr/>
      <dgm:t>
        <a:bodyPr/>
        <a:lstStyle/>
        <a:p>
          <a:endParaRPr lang="es-AR"/>
        </a:p>
      </dgm:t>
    </dgm:pt>
    <dgm:pt modelId="{BFBF2B57-9D45-40BC-A8EA-1C9B1DE41BD6}" type="pres">
      <dgm:prSet presAssocID="{13AADB0A-CA02-4CA4-9252-9C84B9AD8DF6}" presName="hierChild4" presStyleCnt="0"/>
      <dgm:spPr/>
    </dgm:pt>
    <dgm:pt modelId="{FFD4A8C7-B4CF-439D-9FF6-0055FD193093}" type="pres">
      <dgm:prSet presAssocID="{13AADB0A-CA02-4CA4-9252-9C84B9AD8DF6}" presName="hierChild5" presStyleCnt="0"/>
      <dgm:spPr/>
    </dgm:pt>
    <dgm:pt modelId="{6503EEFD-332F-49D5-90BD-4A2E45E56C16}" type="pres">
      <dgm:prSet presAssocID="{6C8D017C-F50A-4A4A-B2CA-7C9D172D5E10}" presName="Name37" presStyleLbl="parChTrans1D4" presStyleIdx="11" presStyleCnt="14"/>
      <dgm:spPr/>
      <dgm:t>
        <a:bodyPr/>
        <a:lstStyle/>
        <a:p>
          <a:endParaRPr lang="es-AR"/>
        </a:p>
      </dgm:t>
    </dgm:pt>
    <dgm:pt modelId="{468C4F2C-757C-4EB6-B9B5-DCC37AB66CB4}" type="pres">
      <dgm:prSet presAssocID="{A25675F7-D095-41B4-870D-D8B6033DE05B}" presName="hierRoot2" presStyleCnt="0">
        <dgm:presLayoutVars>
          <dgm:hierBranch val="init"/>
        </dgm:presLayoutVars>
      </dgm:prSet>
      <dgm:spPr/>
    </dgm:pt>
    <dgm:pt modelId="{BC0A9A74-9769-430F-8C74-79DE3D1EE8D5}" type="pres">
      <dgm:prSet presAssocID="{A25675F7-D095-41B4-870D-D8B6033DE05B}" presName="rootComposite" presStyleCnt="0"/>
      <dgm:spPr/>
    </dgm:pt>
    <dgm:pt modelId="{D9264CB6-B399-4D38-8317-667FEF6F3871}" type="pres">
      <dgm:prSet presAssocID="{A25675F7-D095-41B4-870D-D8B6033DE05B}" presName="rootText" presStyleLbl="node4" presStyleIdx="11" presStyleCnt="14">
        <dgm:presLayoutVars>
          <dgm:chPref val="3"/>
        </dgm:presLayoutVars>
      </dgm:prSet>
      <dgm:spPr/>
      <dgm:t>
        <a:bodyPr/>
        <a:lstStyle/>
        <a:p>
          <a:endParaRPr lang="es-AR"/>
        </a:p>
      </dgm:t>
    </dgm:pt>
    <dgm:pt modelId="{5FCAB781-58E0-4867-A98E-686B0DE576BB}" type="pres">
      <dgm:prSet presAssocID="{A25675F7-D095-41B4-870D-D8B6033DE05B}" presName="rootConnector" presStyleLbl="node4" presStyleIdx="11" presStyleCnt="14"/>
      <dgm:spPr/>
      <dgm:t>
        <a:bodyPr/>
        <a:lstStyle/>
        <a:p>
          <a:endParaRPr lang="es-AR"/>
        </a:p>
      </dgm:t>
    </dgm:pt>
    <dgm:pt modelId="{AFED776A-D3B4-491E-82BB-CB298AD6D901}" type="pres">
      <dgm:prSet presAssocID="{A25675F7-D095-41B4-870D-D8B6033DE05B}" presName="hierChild4" presStyleCnt="0"/>
      <dgm:spPr/>
    </dgm:pt>
    <dgm:pt modelId="{9668E197-B5EE-4D3B-9E45-754C65D61443}" type="pres">
      <dgm:prSet presAssocID="{A25675F7-D095-41B4-870D-D8B6033DE05B}" presName="hierChild5" presStyleCnt="0"/>
      <dgm:spPr/>
    </dgm:pt>
    <dgm:pt modelId="{C3305F23-CE9A-4A32-8A6E-2B97B345D80B}" type="pres">
      <dgm:prSet presAssocID="{018F3B04-19AA-495F-B92B-407EDA08F434}" presName="Name37" presStyleLbl="parChTrans1D4" presStyleIdx="12" presStyleCnt="14"/>
      <dgm:spPr/>
      <dgm:t>
        <a:bodyPr/>
        <a:lstStyle/>
        <a:p>
          <a:endParaRPr lang="es-AR"/>
        </a:p>
      </dgm:t>
    </dgm:pt>
    <dgm:pt modelId="{746FC129-3AE1-4C34-B0BF-46895B77766C}" type="pres">
      <dgm:prSet presAssocID="{FB169870-B819-421A-8D71-35D3088D4542}" presName="hierRoot2" presStyleCnt="0">
        <dgm:presLayoutVars>
          <dgm:hierBranch val="init"/>
        </dgm:presLayoutVars>
      </dgm:prSet>
      <dgm:spPr/>
    </dgm:pt>
    <dgm:pt modelId="{A0130182-E623-4182-B696-2FA9FFB6CC60}" type="pres">
      <dgm:prSet presAssocID="{FB169870-B819-421A-8D71-35D3088D4542}" presName="rootComposite" presStyleCnt="0"/>
      <dgm:spPr/>
    </dgm:pt>
    <dgm:pt modelId="{2FE32A58-66BD-4A7A-AC4B-7695EBB22317}" type="pres">
      <dgm:prSet presAssocID="{FB169870-B819-421A-8D71-35D3088D4542}" presName="rootText" presStyleLbl="node4" presStyleIdx="12" presStyleCnt="14">
        <dgm:presLayoutVars>
          <dgm:chPref val="3"/>
        </dgm:presLayoutVars>
      </dgm:prSet>
      <dgm:spPr/>
      <dgm:t>
        <a:bodyPr/>
        <a:lstStyle/>
        <a:p>
          <a:endParaRPr lang="es-AR"/>
        </a:p>
      </dgm:t>
    </dgm:pt>
    <dgm:pt modelId="{676F0A01-BAE4-46AE-A176-22FE3FF7E445}" type="pres">
      <dgm:prSet presAssocID="{FB169870-B819-421A-8D71-35D3088D4542}" presName="rootConnector" presStyleLbl="node4" presStyleIdx="12" presStyleCnt="14"/>
      <dgm:spPr/>
      <dgm:t>
        <a:bodyPr/>
        <a:lstStyle/>
        <a:p>
          <a:endParaRPr lang="es-AR"/>
        </a:p>
      </dgm:t>
    </dgm:pt>
    <dgm:pt modelId="{04739EF6-595E-46B2-90FC-814FE73DD383}" type="pres">
      <dgm:prSet presAssocID="{FB169870-B819-421A-8D71-35D3088D4542}" presName="hierChild4" presStyleCnt="0"/>
      <dgm:spPr/>
    </dgm:pt>
    <dgm:pt modelId="{0A7CC206-686D-4BD7-B6F4-4D9729C5156E}" type="pres">
      <dgm:prSet presAssocID="{FB169870-B819-421A-8D71-35D3088D4542}" presName="hierChild5" presStyleCnt="0"/>
      <dgm:spPr/>
    </dgm:pt>
    <dgm:pt modelId="{ABA92AE5-69E0-46C7-92D7-F1EF5A70BEBB}" type="pres">
      <dgm:prSet presAssocID="{57AC5A75-75C8-4D5D-A70A-CA9D5934C097}" presName="Name37" presStyleLbl="parChTrans1D4" presStyleIdx="13" presStyleCnt="14"/>
      <dgm:spPr/>
      <dgm:t>
        <a:bodyPr/>
        <a:lstStyle/>
        <a:p>
          <a:endParaRPr lang="es-AR"/>
        </a:p>
      </dgm:t>
    </dgm:pt>
    <dgm:pt modelId="{6C148A99-83D9-4C0B-B97C-5F204D538BAC}" type="pres">
      <dgm:prSet presAssocID="{31F988DA-1C3B-4E5E-BA40-734FCB0528F1}" presName="hierRoot2" presStyleCnt="0">
        <dgm:presLayoutVars>
          <dgm:hierBranch val="init"/>
        </dgm:presLayoutVars>
      </dgm:prSet>
      <dgm:spPr/>
    </dgm:pt>
    <dgm:pt modelId="{07E4817E-4E08-4BC3-A498-1CB0DC39C826}" type="pres">
      <dgm:prSet presAssocID="{31F988DA-1C3B-4E5E-BA40-734FCB0528F1}" presName="rootComposite" presStyleCnt="0"/>
      <dgm:spPr/>
    </dgm:pt>
    <dgm:pt modelId="{965D5485-4F3D-4421-BDAC-6989822BA59B}" type="pres">
      <dgm:prSet presAssocID="{31F988DA-1C3B-4E5E-BA40-734FCB0528F1}" presName="rootText" presStyleLbl="node4" presStyleIdx="13" presStyleCnt="14">
        <dgm:presLayoutVars>
          <dgm:chPref val="3"/>
        </dgm:presLayoutVars>
      </dgm:prSet>
      <dgm:spPr/>
      <dgm:t>
        <a:bodyPr/>
        <a:lstStyle/>
        <a:p>
          <a:endParaRPr lang="es-AR"/>
        </a:p>
      </dgm:t>
    </dgm:pt>
    <dgm:pt modelId="{646B7453-035D-4668-AC32-CE2D3EBC75BE}" type="pres">
      <dgm:prSet presAssocID="{31F988DA-1C3B-4E5E-BA40-734FCB0528F1}" presName="rootConnector" presStyleLbl="node4" presStyleIdx="13" presStyleCnt="14"/>
      <dgm:spPr/>
      <dgm:t>
        <a:bodyPr/>
        <a:lstStyle/>
        <a:p>
          <a:endParaRPr lang="es-AR"/>
        </a:p>
      </dgm:t>
    </dgm:pt>
    <dgm:pt modelId="{42FA3A76-7F9E-4C28-A9E1-5896F017299B}" type="pres">
      <dgm:prSet presAssocID="{31F988DA-1C3B-4E5E-BA40-734FCB0528F1}" presName="hierChild4" presStyleCnt="0"/>
      <dgm:spPr/>
    </dgm:pt>
    <dgm:pt modelId="{3BE82CFD-8735-45F7-8527-23AD7F00F1B7}" type="pres">
      <dgm:prSet presAssocID="{31F988DA-1C3B-4E5E-BA40-734FCB0528F1}" presName="hierChild5" presStyleCnt="0"/>
      <dgm:spPr/>
    </dgm:pt>
    <dgm:pt modelId="{80DAB395-73EC-456E-9E6B-104905E3324F}" type="pres">
      <dgm:prSet presAssocID="{5AA437DA-AF60-46B9-8D95-F20248F9E5BF}" presName="hierChild5" presStyleCnt="0"/>
      <dgm:spPr/>
    </dgm:pt>
    <dgm:pt modelId="{768BD7BE-0097-448A-8CA6-4F712FDF2AC7}" type="pres">
      <dgm:prSet presAssocID="{1A0003A3-B989-4D52-BD87-D674854DE084}" presName="hierChild5" presStyleCnt="0"/>
      <dgm:spPr/>
    </dgm:pt>
    <dgm:pt modelId="{E603882C-477B-4463-80FB-EAEF44049C9C}" type="pres">
      <dgm:prSet presAssocID="{A841AE47-448E-403B-B70B-E5E5A52ABF53}" presName="hierChild3" presStyleCnt="0"/>
      <dgm:spPr/>
    </dgm:pt>
  </dgm:ptLst>
  <dgm:cxnLst>
    <dgm:cxn modelId="{70BD63E3-676B-4D26-BCF4-E4A9188293F2}" type="presOf" srcId="{BB75EE0F-CAB8-41E0-ADA7-4AF1B18C8126}" destId="{4006562E-ACE4-4703-9C66-EF798CBDB449}" srcOrd="1" destOrd="0" presId="urn:microsoft.com/office/officeart/2005/8/layout/orgChart1"/>
    <dgm:cxn modelId="{1CF76D92-0C7C-4ECF-914C-E8BF8C6F240B}" type="presOf" srcId="{C6CA87FD-A9FF-4415-9DA3-844CF34C6AC7}" destId="{538F0877-59AB-46C2-8770-AD395EA984A8}" srcOrd="0" destOrd="0" presId="urn:microsoft.com/office/officeart/2005/8/layout/orgChart1"/>
    <dgm:cxn modelId="{D0D7AC67-FB56-4631-A3DC-596F532A2A15}" type="presOf" srcId="{FB169870-B819-421A-8D71-35D3088D4542}" destId="{2FE32A58-66BD-4A7A-AC4B-7695EBB22317}" srcOrd="0" destOrd="0" presId="urn:microsoft.com/office/officeart/2005/8/layout/orgChart1"/>
    <dgm:cxn modelId="{A9202A5F-1D59-4A19-86FC-6B59E0238421}" type="presOf" srcId="{529BF9FD-442B-460C-9BE1-81FB2A1B0844}" destId="{25402B0A-E9EC-4254-B2CC-8EF096FAEF8B}" srcOrd="1" destOrd="0" presId="urn:microsoft.com/office/officeart/2005/8/layout/orgChart1"/>
    <dgm:cxn modelId="{DE20930C-346E-4C61-B10C-0C57A242CDE2}" type="presOf" srcId="{0CCDA282-BB26-49B6-890A-32AC74009167}" destId="{24A92979-E2F1-46F9-B8F9-A40608924704}" srcOrd="1" destOrd="0" presId="urn:microsoft.com/office/officeart/2005/8/layout/orgChart1"/>
    <dgm:cxn modelId="{84DDCAB5-D3E0-42A9-B916-A2DCE33B96AE}" type="presOf" srcId="{C85EEFE2-4C55-4C2E-8766-4F8BE4124556}" destId="{EDEF938C-CCB0-408F-BB39-89B7B85CDEA0}" srcOrd="0" destOrd="0" presId="urn:microsoft.com/office/officeart/2005/8/layout/orgChart1"/>
    <dgm:cxn modelId="{913BBE46-A03C-4B88-97B2-401B89287E69}" type="presOf" srcId="{E771CCE4-7233-4A07-BEE1-7601D55C76F8}" destId="{28B7760E-E382-410C-9811-C5E04A997589}" srcOrd="0" destOrd="0" presId="urn:microsoft.com/office/officeart/2005/8/layout/orgChart1"/>
    <dgm:cxn modelId="{907F3214-4C59-4438-9D9F-2A40EFF50D34}" srcId="{1A0003A3-B989-4D52-BD87-D674854DE084}" destId="{5AA437DA-AF60-46B9-8D95-F20248F9E5BF}" srcOrd="1" destOrd="0" parTransId="{7142D864-2325-43B7-B271-B6A152362847}" sibTransId="{2FA546F9-C146-448F-8C45-6F91EF838876}"/>
    <dgm:cxn modelId="{6B2CC33D-5060-43CC-9388-E82A705C898E}" type="presOf" srcId="{018F3B04-19AA-495F-B92B-407EDA08F434}" destId="{C3305F23-CE9A-4A32-8A6E-2B97B345D80B}" srcOrd="0" destOrd="0" presId="urn:microsoft.com/office/officeart/2005/8/layout/orgChart1"/>
    <dgm:cxn modelId="{A9CED885-22A9-452D-B1C8-3CA8EFE9BDFA}" type="presOf" srcId="{A25675F7-D095-41B4-870D-D8B6033DE05B}" destId="{5FCAB781-58E0-4867-A98E-686B0DE576BB}" srcOrd="1" destOrd="0" presId="urn:microsoft.com/office/officeart/2005/8/layout/orgChart1"/>
    <dgm:cxn modelId="{9AD59ED4-D62A-4030-8CE3-05B356762158}" type="presOf" srcId="{7F20ED50-9934-492E-8956-CE6D99DE6FEE}" destId="{F2FA6399-2181-44E5-8B07-367C375D7F18}" srcOrd="0" destOrd="0" presId="urn:microsoft.com/office/officeart/2005/8/layout/orgChart1"/>
    <dgm:cxn modelId="{43B2198D-BAA6-4B68-B746-649DD0B482F6}" type="presOf" srcId="{A841AE47-448E-403B-B70B-E5E5A52ABF53}" destId="{926A8A8E-5DB1-464F-A9A0-8B923CEA632A}" srcOrd="0" destOrd="0" presId="urn:microsoft.com/office/officeart/2005/8/layout/orgChart1"/>
    <dgm:cxn modelId="{6B058160-0A38-40B1-A6DF-41FC0E9E5D77}" type="presOf" srcId="{2E8663CA-27C3-4CCA-A623-4C27556E9918}" destId="{BD33F870-05E8-4EE1-A125-0BF93891C340}" srcOrd="0" destOrd="0" presId="urn:microsoft.com/office/officeart/2005/8/layout/orgChart1"/>
    <dgm:cxn modelId="{BFAF484A-6DEA-44F0-9F89-A220A12EB044}" srcId="{95BCC889-D8C6-47FF-92E1-3733FB1CECEE}" destId="{2DEF96C9-12AE-4CE3-978E-C38C69AC015D}" srcOrd="0" destOrd="0" parTransId="{F42885A1-A03D-48DC-8641-B135C58A11D6}" sibTransId="{C45CD9AD-892B-4ABE-8708-E95D0BB6170D}"/>
    <dgm:cxn modelId="{2A00346F-96C2-4505-B601-28AEA4C82EA5}" type="presOf" srcId="{D9E6C8FC-57E7-474B-B3CD-435B41E90542}" destId="{0C085B8D-B5F0-4F10-9E0C-AA00066C08EE}" srcOrd="0" destOrd="0" presId="urn:microsoft.com/office/officeart/2005/8/layout/orgChart1"/>
    <dgm:cxn modelId="{CB02B1A5-3D1F-4B28-B9A8-6B0E984BA0B4}" type="presOf" srcId="{57AC5A75-75C8-4D5D-A70A-CA9D5934C097}" destId="{ABA92AE5-69E0-46C7-92D7-F1EF5A70BEBB}" srcOrd="0" destOrd="0" presId="urn:microsoft.com/office/officeart/2005/8/layout/orgChart1"/>
    <dgm:cxn modelId="{9CEF0A22-74D8-423B-B232-DEFAC6D70429}" type="presOf" srcId="{529BF9FD-442B-460C-9BE1-81FB2A1B0844}" destId="{6B050F9D-9699-4FD2-8430-0B0530B13AFF}" srcOrd="0" destOrd="0" presId="urn:microsoft.com/office/officeart/2005/8/layout/orgChart1"/>
    <dgm:cxn modelId="{FDAED132-7E7A-4BFE-B950-4D1E4B389739}" type="presOf" srcId="{59E76C9C-3B48-474B-A6E3-1CD3FFFED176}" destId="{A13C6E9A-E6B9-4C0D-9041-6011AA3C9E94}" srcOrd="0" destOrd="0" presId="urn:microsoft.com/office/officeart/2005/8/layout/orgChart1"/>
    <dgm:cxn modelId="{5D548A7D-394E-4851-9F69-D8047507B3BD}" type="presOf" srcId="{31F988DA-1C3B-4E5E-BA40-734FCB0528F1}" destId="{646B7453-035D-4668-AC32-CE2D3EBC75BE}" srcOrd="1" destOrd="0" presId="urn:microsoft.com/office/officeart/2005/8/layout/orgChart1"/>
    <dgm:cxn modelId="{595B249E-7DD5-42C4-90FA-00A7A2B31922}" srcId="{A841AE47-448E-403B-B70B-E5E5A52ABF53}" destId="{1A0003A3-B989-4D52-BD87-D674854DE084}" srcOrd="1" destOrd="0" parTransId="{E771CCE4-7233-4A07-BEE1-7601D55C76F8}" sibTransId="{2B002883-0508-46A3-B649-DEA76AAD1660}"/>
    <dgm:cxn modelId="{26F7BAF5-A9F5-4F8F-90C5-EE3AA6679050}" type="presOf" srcId="{56A1F948-DAA9-4AFE-9959-46DC10446EBE}" destId="{39CCB056-ED37-4212-B059-A424AC87FF9A}" srcOrd="1" destOrd="0" presId="urn:microsoft.com/office/officeart/2005/8/layout/orgChart1"/>
    <dgm:cxn modelId="{2EA897B9-65E2-44B2-BF4A-A220AAFC5B44}" srcId="{D9E6C8FC-57E7-474B-B3CD-435B41E90542}" destId="{4AF644C9-2D4D-45CB-9908-55B57121857E}" srcOrd="1" destOrd="0" parTransId="{85979A4C-A8DF-4A5C-95C5-1EF4516B0BE3}" sibTransId="{F746C85B-2510-4874-873E-858C832A8DA3}"/>
    <dgm:cxn modelId="{A91B47F5-178C-4A64-89AF-586A05DA99A5}" type="presOf" srcId="{77A29D65-973E-4552-B4F2-5B36E82AA7D8}" destId="{442D376F-E3D8-47C5-B41D-9A883805EF0C}" srcOrd="0" destOrd="0" presId="urn:microsoft.com/office/officeart/2005/8/layout/orgChart1"/>
    <dgm:cxn modelId="{28EC1544-90A4-4D02-ABCA-1F725310B4C0}" srcId="{5AA437DA-AF60-46B9-8D95-F20248F9E5BF}" destId="{31F988DA-1C3B-4E5E-BA40-734FCB0528F1}" srcOrd="3" destOrd="0" parTransId="{57AC5A75-75C8-4D5D-A70A-CA9D5934C097}" sibTransId="{148165EA-58FA-4D05-B4B2-D790E161E592}"/>
    <dgm:cxn modelId="{255C3FA3-C1C8-4CF9-BD3C-CEDC8EE74A34}" srcId="{95BCC889-D8C6-47FF-92E1-3733FB1CECEE}" destId="{56A1F948-DAA9-4AFE-9959-46DC10446EBE}" srcOrd="2" destOrd="0" parTransId="{AC49F173-0A42-43BB-9FCE-064B72FA4EA0}" sibTransId="{4318EBF7-6FAD-4B2A-A9CE-BF39D942635C}"/>
    <dgm:cxn modelId="{3ABA9CC5-28D5-4757-945C-F969DFCD7A56}" srcId="{1A0003A3-B989-4D52-BD87-D674854DE084}" destId="{95BCC889-D8C6-47FF-92E1-3733FB1CECEE}" srcOrd="0" destOrd="0" parTransId="{C85EEFE2-4C55-4C2E-8766-4F8BE4124556}" sibTransId="{D8FA1BF9-C650-4836-B679-65B8CAA5549C}"/>
    <dgm:cxn modelId="{62F4AAD0-2EF7-4620-964C-CFA3178DBC14}" type="presOf" srcId="{A841AE47-448E-403B-B70B-E5E5A52ABF53}" destId="{23F6984E-34D9-4587-A330-68335C399A8A}" srcOrd="1" destOrd="0" presId="urn:microsoft.com/office/officeart/2005/8/layout/orgChart1"/>
    <dgm:cxn modelId="{D1F983CD-A6CC-49EA-80A2-AEDEAF7BE8C3}" type="presOf" srcId="{1A0003A3-B989-4D52-BD87-D674854DE084}" destId="{EF01399A-C871-42DB-882D-B4956439CC7A}" srcOrd="0" destOrd="0" presId="urn:microsoft.com/office/officeart/2005/8/layout/orgChart1"/>
    <dgm:cxn modelId="{FE18F004-A585-46A2-8806-7AF779D93941}" type="presOf" srcId="{F9ACEEB6-8E87-4C6C-BFCE-2F3A018382DF}" destId="{D70E273E-3EF6-47C4-9ABD-033395C521C0}" srcOrd="0" destOrd="0" presId="urn:microsoft.com/office/officeart/2005/8/layout/orgChart1"/>
    <dgm:cxn modelId="{AC923D3D-C439-4507-98BB-5410AD0D5DDB}" type="presOf" srcId="{A59BF7ED-C5B1-43B7-8D51-51037D17D502}" destId="{086DFAE9-112A-4ED2-ABAD-4B1A30002675}" srcOrd="1" destOrd="0" presId="urn:microsoft.com/office/officeart/2005/8/layout/orgChart1"/>
    <dgm:cxn modelId="{68883F0A-0AD8-41D5-9C3D-8CCB643A4ED2}" type="presOf" srcId="{95BCC889-D8C6-47FF-92E1-3733FB1CECEE}" destId="{C3DE3DAA-7C2C-41D7-A3CB-47B29D9A2634}" srcOrd="0" destOrd="0" presId="urn:microsoft.com/office/officeart/2005/8/layout/orgChart1"/>
    <dgm:cxn modelId="{6728B96D-C107-4396-A614-06EBD151A07C}" srcId="{D9E6C8FC-57E7-474B-B3CD-435B41E90542}" destId="{BB75EE0F-CAB8-41E0-ADA7-4AF1B18C8126}" srcOrd="0" destOrd="0" parTransId="{7F20ED50-9934-492E-8956-CE6D99DE6FEE}" sibTransId="{F35E989D-EA02-4EF1-A203-C608A0D9778C}"/>
    <dgm:cxn modelId="{35033FF2-E2F4-40FE-B6B6-73674AA129D7}" type="presOf" srcId="{95BCC889-D8C6-47FF-92E1-3733FB1CECEE}" destId="{E059473C-A604-4EEF-8D14-1C1121E6E42C}" srcOrd="1" destOrd="0" presId="urn:microsoft.com/office/officeart/2005/8/layout/orgChart1"/>
    <dgm:cxn modelId="{93C7B948-F3F9-462E-AC27-19DD390AFAEB}" type="presOf" srcId="{3C6DFD2E-1BFF-464C-B51D-C0699F3306C4}" destId="{18569363-7ECD-44D6-8C16-C3BF4C957D40}" srcOrd="0" destOrd="0" presId="urn:microsoft.com/office/officeart/2005/8/layout/orgChart1"/>
    <dgm:cxn modelId="{AA3AEE34-5033-4D4F-B177-BDC979B7BCED}" srcId="{D9E6C8FC-57E7-474B-B3CD-435B41E90542}" destId="{59E76C9C-3B48-474B-A6E3-1CD3FFFED176}" srcOrd="4" destOrd="0" parTransId="{DED2FCDE-2CE9-4FF0-87FC-A08AB8A5F7CC}" sibTransId="{5E7887C2-D7BC-4757-9E71-0CE01C63FBC2}"/>
    <dgm:cxn modelId="{8F31B518-F69F-491A-86E5-7AC4ECEBED8D}" srcId="{D9E6C8FC-57E7-474B-B3CD-435B41E90542}" destId="{529BF9FD-442B-460C-9BE1-81FB2A1B0844}" srcOrd="6" destOrd="0" parTransId="{9D8C3720-68CA-438F-9F9E-5B73B06697F5}" sibTransId="{FB967425-A1F3-49E5-B96A-F6F4E10828BE}"/>
    <dgm:cxn modelId="{505B8159-4AEB-4FFA-96B3-575027F8A242}" srcId="{2E8663CA-27C3-4CCA-A623-4C27556E9918}" destId="{D9E6C8FC-57E7-474B-B3CD-435B41E90542}" srcOrd="0" destOrd="0" parTransId="{77A29D65-973E-4552-B4F2-5B36E82AA7D8}" sibTransId="{79C80AFF-DC10-440E-8E98-466C50384229}"/>
    <dgm:cxn modelId="{5592164D-F54E-4EBC-A54A-8638CB3F1823}" type="presOf" srcId="{6C8D017C-F50A-4A4A-B2CA-7C9D172D5E10}" destId="{6503EEFD-332F-49D5-90BD-4A2E45E56C16}" srcOrd="0" destOrd="0" presId="urn:microsoft.com/office/officeart/2005/8/layout/orgChart1"/>
    <dgm:cxn modelId="{F1B5A6AF-8802-418D-B937-980F8AC0D244}" type="presOf" srcId="{BB75EE0F-CAB8-41E0-ADA7-4AF1B18C8126}" destId="{E5016ACA-A89D-412A-8A88-CF13B7E479D5}" srcOrd="0" destOrd="0" presId="urn:microsoft.com/office/officeart/2005/8/layout/orgChart1"/>
    <dgm:cxn modelId="{62E419E5-BC4C-494D-9EDC-D2E47055D55D}" type="presOf" srcId="{59E76C9C-3B48-474B-A6E3-1CD3FFFED176}" destId="{A30B764B-3C90-47CC-A171-8CB4D3BAA217}" srcOrd="1" destOrd="0" presId="urn:microsoft.com/office/officeart/2005/8/layout/orgChart1"/>
    <dgm:cxn modelId="{96585028-770B-435F-A06A-C69741199197}" type="presOf" srcId="{FB169870-B819-421A-8D71-35D3088D4542}" destId="{676F0A01-BAE4-46AE-A176-22FE3FF7E445}" srcOrd="1" destOrd="0" presId="urn:microsoft.com/office/officeart/2005/8/layout/orgChart1"/>
    <dgm:cxn modelId="{0C15D05E-4376-4619-8185-471DB17EBCDA}" srcId="{A841AE47-448E-403B-B70B-E5E5A52ABF53}" destId="{2E8663CA-27C3-4CCA-A623-4C27556E9918}" srcOrd="0" destOrd="0" parTransId="{3C6DFD2E-1BFF-464C-B51D-C0699F3306C4}" sibTransId="{AB785725-93A3-43AE-8D31-E2809E80EFD0}"/>
    <dgm:cxn modelId="{5B62C972-0443-404E-8A58-30D992A275F9}" type="presOf" srcId="{56A1F948-DAA9-4AFE-9959-46DC10446EBE}" destId="{52F5AD47-7A4D-4D3E-AFE9-B89D0501ACE1}" srcOrd="0" destOrd="0" presId="urn:microsoft.com/office/officeart/2005/8/layout/orgChart1"/>
    <dgm:cxn modelId="{723BB8B2-8A21-4B51-9A0E-F10CFD4DD457}" type="presOf" srcId="{D9E6C8FC-57E7-474B-B3CD-435B41E90542}" destId="{BE84E890-F4DC-4C46-ACB9-9B67ADE9E6A9}" srcOrd="1" destOrd="0" presId="urn:microsoft.com/office/officeart/2005/8/layout/orgChart1"/>
    <dgm:cxn modelId="{3434D5B4-0C3B-4AC9-8C43-B5984098117B}" type="presOf" srcId="{BBEC2A1C-E013-4F90-8FC3-7B4A780F229E}" destId="{E2E84C34-B58E-40ED-97AB-3CCF7A749D31}" srcOrd="0" destOrd="0" presId="urn:microsoft.com/office/officeart/2005/8/layout/orgChart1"/>
    <dgm:cxn modelId="{57880F91-6B44-4DCB-9F68-E5F330153975}" type="presOf" srcId="{5AA437DA-AF60-46B9-8D95-F20248F9E5BF}" destId="{13E24082-7738-4089-91D2-AC94C438A795}" srcOrd="0" destOrd="0" presId="urn:microsoft.com/office/officeart/2005/8/layout/orgChart1"/>
    <dgm:cxn modelId="{089D0382-E9B0-4461-A050-0093D839FCB5}" type="presOf" srcId="{2DEF96C9-12AE-4CE3-978E-C38C69AC015D}" destId="{4CBA81ED-297E-4400-89C4-9ADFDF0F0E2F}" srcOrd="0" destOrd="0" presId="urn:microsoft.com/office/officeart/2005/8/layout/orgChart1"/>
    <dgm:cxn modelId="{70538505-C4D8-43C3-B039-9395E9E3413C}" type="presOf" srcId="{0CCDA282-BB26-49B6-890A-32AC74009167}" destId="{A8429D28-4ADE-4C42-8030-570A46BF5E79}" srcOrd="0" destOrd="0" presId="urn:microsoft.com/office/officeart/2005/8/layout/orgChart1"/>
    <dgm:cxn modelId="{898481FB-A29E-434B-86C3-ADF75DB36C74}" type="presOf" srcId="{AC49F173-0A42-43BB-9FCE-064B72FA4EA0}" destId="{627BD87E-EEC1-46BB-9A8B-BE5A1EA86E61}" srcOrd="0" destOrd="0" presId="urn:microsoft.com/office/officeart/2005/8/layout/orgChart1"/>
    <dgm:cxn modelId="{BB5BCBEB-29C2-403E-A543-72AF96E1E848}" type="presOf" srcId="{85979A4C-A8DF-4A5C-95C5-1EF4516B0BE3}" destId="{6A68317E-06C8-47EE-A690-3F6DA225DE0C}" srcOrd="0" destOrd="0" presId="urn:microsoft.com/office/officeart/2005/8/layout/orgChart1"/>
    <dgm:cxn modelId="{9E52FD42-BDE2-4229-B80B-CFDB15BAEAB6}" type="presOf" srcId="{58D1E214-6072-4689-8CC5-260FA572BA5B}" destId="{E54F2900-92CD-4717-9FBB-2BBB63263854}" srcOrd="0" destOrd="0" presId="urn:microsoft.com/office/officeart/2005/8/layout/orgChart1"/>
    <dgm:cxn modelId="{1E5C2354-AD50-4F6F-9EF6-B7167D5B01B4}" type="presOf" srcId="{5AA437DA-AF60-46B9-8D95-F20248F9E5BF}" destId="{B86FE38F-2074-43FC-9276-B3C8933A636C}" srcOrd="1" destOrd="0" presId="urn:microsoft.com/office/officeart/2005/8/layout/orgChart1"/>
    <dgm:cxn modelId="{604BD274-9E4B-46FA-B2FA-C18B9086AC32}" srcId="{5AA437DA-AF60-46B9-8D95-F20248F9E5BF}" destId="{FB169870-B819-421A-8D71-35D3088D4542}" srcOrd="2" destOrd="0" parTransId="{018F3B04-19AA-495F-B92B-407EDA08F434}" sibTransId="{07957FE2-DB99-48F0-B467-C2C813470632}"/>
    <dgm:cxn modelId="{241792E8-66AA-4D1B-BEE2-A980C07E1178}" type="presOf" srcId="{F42885A1-A03D-48DC-8641-B135C58A11D6}" destId="{87AED57A-097E-44EF-B827-B218957D8E9D}" srcOrd="0" destOrd="0" presId="urn:microsoft.com/office/officeart/2005/8/layout/orgChart1"/>
    <dgm:cxn modelId="{98069DDC-F18B-4267-AEBC-67945005C512}" type="presOf" srcId="{2DEF96C9-12AE-4CE3-978E-C38C69AC015D}" destId="{237ADA24-2C2C-42A5-99E8-66177294C31C}" srcOrd="1" destOrd="0" presId="urn:microsoft.com/office/officeart/2005/8/layout/orgChart1"/>
    <dgm:cxn modelId="{11541A22-A134-42FA-B7AB-6E1B324326FC}" type="presOf" srcId="{31F988DA-1C3B-4E5E-BA40-734FCB0528F1}" destId="{965D5485-4F3D-4421-BDAC-6989822BA59B}" srcOrd="0" destOrd="0" presId="urn:microsoft.com/office/officeart/2005/8/layout/orgChart1"/>
    <dgm:cxn modelId="{2E8627A9-B6DB-4F14-97E3-F4CEBCB215B1}" srcId="{D9E6C8FC-57E7-474B-B3CD-435B41E90542}" destId="{73B3620B-D974-4D2B-BD34-797D46E5E00A}" srcOrd="3" destOrd="0" parTransId="{84F3E0BA-04CD-44A3-A197-1B53BBB68575}" sibTransId="{A01BD98B-A527-442E-80B1-EAC27C709D84}"/>
    <dgm:cxn modelId="{B926A839-C8CE-40CA-8E15-E0F3A9924E1C}" type="presOf" srcId="{1A0003A3-B989-4D52-BD87-D674854DE084}" destId="{E637356C-C93D-4C43-80DB-9252B4FBED9E}" srcOrd="1" destOrd="0" presId="urn:microsoft.com/office/officeart/2005/8/layout/orgChart1"/>
    <dgm:cxn modelId="{8E99653A-4EBD-4FF3-A070-7A7431E4C5D0}" type="presOf" srcId="{A45A518D-FA80-441F-BD18-2C48F354F5CE}" destId="{B0B4C38E-BDF4-40C4-BEB7-124B3B1858B3}" srcOrd="0" destOrd="0" presId="urn:microsoft.com/office/officeart/2005/8/layout/orgChart1"/>
    <dgm:cxn modelId="{335545D8-A57D-4EC0-BDB8-32B20FD44FEA}" type="presOf" srcId="{A59BF7ED-C5B1-43B7-8D51-51037D17D502}" destId="{90C1A6E4-8A5F-45AD-AFDD-B81F1B8B8999}" srcOrd="0" destOrd="0" presId="urn:microsoft.com/office/officeart/2005/8/layout/orgChart1"/>
    <dgm:cxn modelId="{7DD067AC-A26D-438C-AFAA-5153B38C72CA}" type="presOf" srcId="{DED2FCDE-2CE9-4FF0-87FC-A08AB8A5F7CC}" destId="{A9062D93-E3D6-441B-AA04-3B63D6C70670}" srcOrd="0" destOrd="0" presId="urn:microsoft.com/office/officeart/2005/8/layout/orgChart1"/>
    <dgm:cxn modelId="{2BF980F2-9648-4CED-8B1D-A124B4ECA6FD}" type="presOf" srcId="{2E8663CA-27C3-4CCA-A623-4C27556E9918}" destId="{5285A4FE-F2C6-434B-8A62-E82398B6A29A}" srcOrd="1" destOrd="0" presId="urn:microsoft.com/office/officeart/2005/8/layout/orgChart1"/>
    <dgm:cxn modelId="{BEF90B88-D93A-49D1-8BD2-794C9D2934FF}" type="presOf" srcId="{4AF644C9-2D4D-45CB-9908-55B57121857E}" destId="{469C1C3A-AAD9-4B98-8774-A11F7F6D16E5}" srcOrd="1" destOrd="0" presId="urn:microsoft.com/office/officeart/2005/8/layout/orgChart1"/>
    <dgm:cxn modelId="{9B8B487C-4D2E-479A-8D86-55EB4C1C3F70}" type="presOf" srcId="{84F3E0BA-04CD-44A3-A197-1B53BBB68575}" destId="{7C83333E-353E-4DBD-974F-05B3E040C9F3}" srcOrd="0" destOrd="0" presId="urn:microsoft.com/office/officeart/2005/8/layout/orgChart1"/>
    <dgm:cxn modelId="{2D26BFE8-402D-435C-B306-473471664FBC}" type="presOf" srcId="{13AADB0A-CA02-4CA4-9252-9C84B9AD8DF6}" destId="{CE60738C-5ACA-412E-B768-9EFDEB43A78E}" srcOrd="1" destOrd="0" presId="urn:microsoft.com/office/officeart/2005/8/layout/orgChart1"/>
    <dgm:cxn modelId="{4DFA79D8-6440-4022-93CA-C54A03E589B7}" srcId="{D9E6C8FC-57E7-474B-B3CD-435B41E90542}" destId="{A59BF7ED-C5B1-43B7-8D51-51037D17D502}" srcOrd="5" destOrd="0" parTransId="{C6CA87FD-A9FF-4415-9DA3-844CF34C6AC7}" sibTransId="{700006BB-A191-4EA7-9ED1-2435775CA7DE}"/>
    <dgm:cxn modelId="{24471312-B2E7-4FCE-9C35-9DCFCE125894}" type="presOf" srcId="{A25675F7-D095-41B4-870D-D8B6033DE05B}" destId="{D9264CB6-B399-4D38-8317-667FEF6F3871}" srcOrd="0" destOrd="0" presId="urn:microsoft.com/office/officeart/2005/8/layout/orgChart1"/>
    <dgm:cxn modelId="{E67A22FF-BD96-4802-B91C-776D959CF857}" srcId="{95BCC889-D8C6-47FF-92E1-3733FB1CECEE}" destId="{58D1E214-6072-4689-8CC5-260FA572BA5B}" srcOrd="1" destOrd="0" parTransId="{BBEC2A1C-E013-4F90-8FC3-7B4A780F229E}" sibTransId="{27D1116B-D380-4044-B28B-BC2E62B46126}"/>
    <dgm:cxn modelId="{C1D93B91-80A1-4CCC-AC5B-8D17F52EC189}" srcId="{D9E6C8FC-57E7-474B-B3CD-435B41E90542}" destId="{0CCDA282-BB26-49B6-890A-32AC74009167}" srcOrd="2" destOrd="0" parTransId="{F9ACEEB6-8E87-4C6C-BFCE-2F3A018382DF}" sibTransId="{5780CFC8-EF3C-4687-A7BC-CC116B83856F}"/>
    <dgm:cxn modelId="{D8945296-2723-40FE-ADC4-4B1E920CF351}" type="presOf" srcId="{73B3620B-D974-4D2B-BD34-797D46E5E00A}" destId="{ACBEA207-669D-400F-8DEE-C0FC1717D5D8}" srcOrd="1" destOrd="0" presId="urn:microsoft.com/office/officeart/2005/8/layout/orgChart1"/>
    <dgm:cxn modelId="{20AAA288-6242-44BA-A2DF-2D934593F03B}" srcId="{5AA437DA-AF60-46B9-8D95-F20248F9E5BF}" destId="{A25675F7-D095-41B4-870D-D8B6033DE05B}" srcOrd="1" destOrd="0" parTransId="{6C8D017C-F50A-4A4A-B2CA-7C9D172D5E10}" sibTransId="{51D3815E-FCAF-440A-9FE3-7ACB4532D8E1}"/>
    <dgm:cxn modelId="{35A099D6-D1E1-425C-BB09-85552212700C}" type="presOf" srcId="{7142D864-2325-43B7-B271-B6A152362847}" destId="{900CB124-4CCC-4141-A6D2-89C6EB8A1473}" srcOrd="0" destOrd="0" presId="urn:microsoft.com/office/officeart/2005/8/layout/orgChart1"/>
    <dgm:cxn modelId="{06DD4670-CE82-4FD3-8660-18F0F61983A2}" type="presOf" srcId="{9D8C3720-68CA-438F-9F9E-5B73B06697F5}" destId="{5EC9880C-EF72-47B2-8FF6-36EC47BCA672}" srcOrd="0" destOrd="0" presId="urn:microsoft.com/office/officeart/2005/8/layout/orgChart1"/>
    <dgm:cxn modelId="{0407C4AA-FFED-4125-8D18-9A336920A8C1}" type="presOf" srcId="{13AADB0A-CA02-4CA4-9252-9C84B9AD8DF6}" destId="{87C86E80-79EC-45E8-AA68-454823A1D316}" srcOrd="0" destOrd="0" presId="urn:microsoft.com/office/officeart/2005/8/layout/orgChart1"/>
    <dgm:cxn modelId="{08463211-F15B-4692-B37C-EA8AA652E38E}" type="presOf" srcId="{4AF644C9-2D4D-45CB-9908-55B57121857E}" destId="{7D5DCB1A-9937-4676-A984-19897E1579C6}" srcOrd="0" destOrd="0" presId="urn:microsoft.com/office/officeart/2005/8/layout/orgChart1"/>
    <dgm:cxn modelId="{439D4B6C-7BA2-4CA7-BB39-5E04EC7F74D8}" type="presOf" srcId="{1624FD61-1B8D-4674-8D53-F9941CDAB86A}" destId="{CDB438EF-E7A8-4115-84CB-00A1B1B6E5DD}" srcOrd="0" destOrd="0" presId="urn:microsoft.com/office/officeart/2005/8/layout/orgChart1"/>
    <dgm:cxn modelId="{519DF594-8E81-4A31-B7EA-33913D8ED3DD}" srcId="{5AA437DA-AF60-46B9-8D95-F20248F9E5BF}" destId="{13AADB0A-CA02-4CA4-9252-9C84B9AD8DF6}" srcOrd="0" destOrd="0" parTransId="{1624FD61-1B8D-4674-8D53-F9941CDAB86A}" sibTransId="{19A614D5-9CAF-4D31-8C03-9853E21E5326}"/>
    <dgm:cxn modelId="{1039AB41-6AA3-4CE4-B314-F15C3A56DED0}" type="presOf" srcId="{58D1E214-6072-4689-8CC5-260FA572BA5B}" destId="{0D8D37DD-E15D-4AA6-B6F9-B6F74D94E6E2}" srcOrd="1" destOrd="0" presId="urn:microsoft.com/office/officeart/2005/8/layout/orgChart1"/>
    <dgm:cxn modelId="{658F989D-EC81-4ED1-9181-6904B571A975}" srcId="{A45A518D-FA80-441F-BD18-2C48F354F5CE}" destId="{A841AE47-448E-403B-B70B-E5E5A52ABF53}" srcOrd="0" destOrd="0" parTransId="{A531B810-4D8F-4593-BF39-A48DB24DC0C2}" sibTransId="{4F13D417-18D0-4ACC-9E49-E87459925476}"/>
    <dgm:cxn modelId="{969A54DD-D553-474A-ACF5-79F1793EF6D0}" type="presOf" srcId="{73B3620B-D974-4D2B-BD34-797D46E5E00A}" destId="{02CDF739-5B2D-43DB-8798-10BA9159210B}" srcOrd="0" destOrd="0" presId="urn:microsoft.com/office/officeart/2005/8/layout/orgChart1"/>
    <dgm:cxn modelId="{54A1BE60-FC2F-4B34-A258-2BAD9762437E}" type="presParOf" srcId="{B0B4C38E-BDF4-40C4-BEB7-124B3B1858B3}" destId="{48F4DB81-2422-4340-9120-4E85037690AE}" srcOrd="0" destOrd="0" presId="urn:microsoft.com/office/officeart/2005/8/layout/orgChart1"/>
    <dgm:cxn modelId="{B2D4CA3C-8085-4B57-A366-1642357241A8}" type="presParOf" srcId="{48F4DB81-2422-4340-9120-4E85037690AE}" destId="{561EA86A-81CA-4B0C-98C1-49E119C565C9}" srcOrd="0" destOrd="0" presId="urn:microsoft.com/office/officeart/2005/8/layout/orgChart1"/>
    <dgm:cxn modelId="{4C9810F7-A742-4312-896F-0B830C99BCEA}" type="presParOf" srcId="{561EA86A-81CA-4B0C-98C1-49E119C565C9}" destId="{926A8A8E-5DB1-464F-A9A0-8B923CEA632A}" srcOrd="0" destOrd="0" presId="urn:microsoft.com/office/officeart/2005/8/layout/orgChart1"/>
    <dgm:cxn modelId="{4052DB45-0EF1-4E79-8D57-A58252F8E5A2}" type="presParOf" srcId="{561EA86A-81CA-4B0C-98C1-49E119C565C9}" destId="{23F6984E-34D9-4587-A330-68335C399A8A}" srcOrd="1" destOrd="0" presId="urn:microsoft.com/office/officeart/2005/8/layout/orgChart1"/>
    <dgm:cxn modelId="{1CAE374E-13E0-49CD-B95F-7F3AF392CACC}" type="presParOf" srcId="{48F4DB81-2422-4340-9120-4E85037690AE}" destId="{56F9565F-9708-43AB-9AD0-1F619CE15769}" srcOrd="1" destOrd="0" presId="urn:microsoft.com/office/officeart/2005/8/layout/orgChart1"/>
    <dgm:cxn modelId="{4E0E3A21-A86D-45B4-915D-8D739BA2F579}" type="presParOf" srcId="{56F9565F-9708-43AB-9AD0-1F619CE15769}" destId="{18569363-7ECD-44D6-8C16-C3BF4C957D40}" srcOrd="0" destOrd="0" presId="urn:microsoft.com/office/officeart/2005/8/layout/orgChart1"/>
    <dgm:cxn modelId="{899D9C80-5F51-41D0-9ABB-837A7B389D29}" type="presParOf" srcId="{56F9565F-9708-43AB-9AD0-1F619CE15769}" destId="{B7EA32BD-31B0-48A5-8ADB-EB0EEE175281}" srcOrd="1" destOrd="0" presId="urn:microsoft.com/office/officeart/2005/8/layout/orgChart1"/>
    <dgm:cxn modelId="{939B8D50-A99B-4E47-AE94-F91F3E9EB0C9}" type="presParOf" srcId="{B7EA32BD-31B0-48A5-8ADB-EB0EEE175281}" destId="{C41B8365-420E-4DF5-A77B-A2C53EE3792F}" srcOrd="0" destOrd="0" presId="urn:microsoft.com/office/officeart/2005/8/layout/orgChart1"/>
    <dgm:cxn modelId="{7061DB01-69BE-461A-B53B-72F39F0439A1}" type="presParOf" srcId="{C41B8365-420E-4DF5-A77B-A2C53EE3792F}" destId="{BD33F870-05E8-4EE1-A125-0BF93891C340}" srcOrd="0" destOrd="0" presId="urn:microsoft.com/office/officeart/2005/8/layout/orgChart1"/>
    <dgm:cxn modelId="{02A4A046-E09C-4561-8776-E7B13B72CB25}" type="presParOf" srcId="{C41B8365-420E-4DF5-A77B-A2C53EE3792F}" destId="{5285A4FE-F2C6-434B-8A62-E82398B6A29A}" srcOrd="1" destOrd="0" presId="urn:microsoft.com/office/officeart/2005/8/layout/orgChart1"/>
    <dgm:cxn modelId="{8E321A2D-BCF2-4EC0-970B-7FA5619D3FBD}" type="presParOf" srcId="{B7EA32BD-31B0-48A5-8ADB-EB0EEE175281}" destId="{EFF283CC-66ED-4401-A70A-EC4C8EEA60F8}" srcOrd="1" destOrd="0" presId="urn:microsoft.com/office/officeart/2005/8/layout/orgChart1"/>
    <dgm:cxn modelId="{06275DCD-861E-43DC-B27F-215C966F8372}" type="presParOf" srcId="{EFF283CC-66ED-4401-A70A-EC4C8EEA60F8}" destId="{442D376F-E3D8-47C5-B41D-9A883805EF0C}" srcOrd="0" destOrd="0" presId="urn:microsoft.com/office/officeart/2005/8/layout/orgChart1"/>
    <dgm:cxn modelId="{8F2CA5B4-5647-4BAF-B617-0985EB95CA2B}" type="presParOf" srcId="{EFF283CC-66ED-4401-A70A-EC4C8EEA60F8}" destId="{DBA1BBFE-11D7-47F8-88D4-532BD31F1EC1}" srcOrd="1" destOrd="0" presId="urn:microsoft.com/office/officeart/2005/8/layout/orgChart1"/>
    <dgm:cxn modelId="{2E3CED1C-A6E7-40F7-ABC7-F234D205715C}" type="presParOf" srcId="{DBA1BBFE-11D7-47F8-88D4-532BD31F1EC1}" destId="{42010EEF-885F-4A3D-94F5-F3756AE7E7CB}" srcOrd="0" destOrd="0" presId="urn:microsoft.com/office/officeart/2005/8/layout/orgChart1"/>
    <dgm:cxn modelId="{4F972280-4E98-4C14-AFDF-BF46F09BC812}" type="presParOf" srcId="{42010EEF-885F-4A3D-94F5-F3756AE7E7CB}" destId="{0C085B8D-B5F0-4F10-9E0C-AA00066C08EE}" srcOrd="0" destOrd="0" presId="urn:microsoft.com/office/officeart/2005/8/layout/orgChart1"/>
    <dgm:cxn modelId="{6F15ACB6-5132-43A6-97C7-01F2CE238E62}" type="presParOf" srcId="{42010EEF-885F-4A3D-94F5-F3756AE7E7CB}" destId="{BE84E890-F4DC-4C46-ACB9-9B67ADE9E6A9}" srcOrd="1" destOrd="0" presId="urn:microsoft.com/office/officeart/2005/8/layout/orgChart1"/>
    <dgm:cxn modelId="{1F5E3E7F-AAF7-49D3-A4B1-55DA4D2C500B}" type="presParOf" srcId="{DBA1BBFE-11D7-47F8-88D4-532BD31F1EC1}" destId="{26369E9D-4F58-44A3-829E-15B6FB2BCDA6}" srcOrd="1" destOrd="0" presId="urn:microsoft.com/office/officeart/2005/8/layout/orgChart1"/>
    <dgm:cxn modelId="{3F8CC2F8-56C7-4C85-B584-E39890616CDE}" type="presParOf" srcId="{26369E9D-4F58-44A3-829E-15B6FB2BCDA6}" destId="{F2FA6399-2181-44E5-8B07-367C375D7F18}" srcOrd="0" destOrd="0" presId="urn:microsoft.com/office/officeart/2005/8/layout/orgChart1"/>
    <dgm:cxn modelId="{6A492756-1F3B-4BA1-8BE8-77752232BC3D}" type="presParOf" srcId="{26369E9D-4F58-44A3-829E-15B6FB2BCDA6}" destId="{AE1FDF81-5540-48E7-BFE9-082DA063C341}" srcOrd="1" destOrd="0" presId="urn:microsoft.com/office/officeart/2005/8/layout/orgChart1"/>
    <dgm:cxn modelId="{057078CA-80E8-45DF-9936-2A803FDD8102}" type="presParOf" srcId="{AE1FDF81-5540-48E7-BFE9-082DA063C341}" destId="{4F0F8C6C-0EF7-47B3-8F00-A728BCF95A65}" srcOrd="0" destOrd="0" presId="urn:microsoft.com/office/officeart/2005/8/layout/orgChart1"/>
    <dgm:cxn modelId="{EDFDBD01-DEF6-4900-ACD3-9827F016C853}" type="presParOf" srcId="{4F0F8C6C-0EF7-47B3-8F00-A728BCF95A65}" destId="{E5016ACA-A89D-412A-8A88-CF13B7E479D5}" srcOrd="0" destOrd="0" presId="urn:microsoft.com/office/officeart/2005/8/layout/orgChart1"/>
    <dgm:cxn modelId="{2516EF54-7C0F-49F6-8661-3490B06C2F35}" type="presParOf" srcId="{4F0F8C6C-0EF7-47B3-8F00-A728BCF95A65}" destId="{4006562E-ACE4-4703-9C66-EF798CBDB449}" srcOrd="1" destOrd="0" presId="urn:microsoft.com/office/officeart/2005/8/layout/orgChart1"/>
    <dgm:cxn modelId="{08DA9F5B-58BC-4A2A-A090-3678A1EA8179}" type="presParOf" srcId="{AE1FDF81-5540-48E7-BFE9-082DA063C341}" destId="{1AA1FA1B-3668-4CDE-A363-4F7D61C34963}" srcOrd="1" destOrd="0" presId="urn:microsoft.com/office/officeart/2005/8/layout/orgChart1"/>
    <dgm:cxn modelId="{09A36CFF-82AA-496C-A61F-DA6A7375614F}" type="presParOf" srcId="{AE1FDF81-5540-48E7-BFE9-082DA063C341}" destId="{28C466A5-7C5A-4E82-A914-996806E93A18}" srcOrd="2" destOrd="0" presId="urn:microsoft.com/office/officeart/2005/8/layout/orgChart1"/>
    <dgm:cxn modelId="{B01F523E-F873-4145-AD6E-4B8512CE666F}" type="presParOf" srcId="{26369E9D-4F58-44A3-829E-15B6FB2BCDA6}" destId="{6A68317E-06C8-47EE-A690-3F6DA225DE0C}" srcOrd="2" destOrd="0" presId="urn:microsoft.com/office/officeart/2005/8/layout/orgChart1"/>
    <dgm:cxn modelId="{A4DC6BCD-A075-46DD-89DC-F9D1E6864FBB}" type="presParOf" srcId="{26369E9D-4F58-44A3-829E-15B6FB2BCDA6}" destId="{50C396B5-2284-4869-98B4-D1CB4F309315}" srcOrd="3" destOrd="0" presId="urn:microsoft.com/office/officeart/2005/8/layout/orgChart1"/>
    <dgm:cxn modelId="{000CA046-36A6-403E-85AB-8C4BAD05BD58}" type="presParOf" srcId="{50C396B5-2284-4869-98B4-D1CB4F309315}" destId="{F7263E4F-0E72-4958-80AE-09300D64A796}" srcOrd="0" destOrd="0" presId="urn:microsoft.com/office/officeart/2005/8/layout/orgChart1"/>
    <dgm:cxn modelId="{46B9C376-6FC0-454B-B047-EDC0CEAD849E}" type="presParOf" srcId="{F7263E4F-0E72-4958-80AE-09300D64A796}" destId="{7D5DCB1A-9937-4676-A984-19897E1579C6}" srcOrd="0" destOrd="0" presId="urn:microsoft.com/office/officeart/2005/8/layout/orgChart1"/>
    <dgm:cxn modelId="{6DE3CD19-61B6-459A-8AB1-12F42AF997A6}" type="presParOf" srcId="{F7263E4F-0E72-4958-80AE-09300D64A796}" destId="{469C1C3A-AAD9-4B98-8774-A11F7F6D16E5}" srcOrd="1" destOrd="0" presId="urn:microsoft.com/office/officeart/2005/8/layout/orgChart1"/>
    <dgm:cxn modelId="{7F66EFF4-84D8-420B-87CF-C8083548B1E1}" type="presParOf" srcId="{50C396B5-2284-4869-98B4-D1CB4F309315}" destId="{69E6D275-1E83-46CE-B855-2D6650F534AF}" srcOrd="1" destOrd="0" presId="urn:microsoft.com/office/officeart/2005/8/layout/orgChart1"/>
    <dgm:cxn modelId="{0DC09F4E-BF9B-4D6A-92E6-05A4BE65596F}" type="presParOf" srcId="{50C396B5-2284-4869-98B4-D1CB4F309315}" destId="{4C4592B6-D244-4FD0-8534-826305CCD78D}" srcOrd="2" destOrd="0" presId="urn:microsoft.com/office/officeart/2005/8/layout/orgChart1"/>
    <dgm:cxn modelId="{53BD7494-6D8E-40C2-9948-CB1F9B5FAC80}" type="presParOf" srcId="{26369E9D-4F58-44A3-829E-15B6FB2BCDA6}" destId="{D70E273E-3EF6-47C4-9ABD-033395C521C0}" srcOrd="4" destOrd="0" presId="urn:microsoft.com/office/officeart/2005/8/layout/orgChart1"/>
    <dgm:cxn modelId="{6B4F27FD-4180-4B5F-8876-C6A8E508E098}" type="presParOf" srcId="{26369E9D-4F58-44A3-829E-15B6FB2BCDA6}" destId="{1ABA3696-C495-4918-9057-41A74B4A4F9B}" srcOrd="5" destOrd="0" presId="urn:microsoft.com/office/officeart/2005/8/layout/orgChart1"/>
    <dgm:cxn modelId="{F4B146F1-A2F1-4858-85B6-9849B1602890}" type="presParOf" srcId="{1ABA3696-C495-4918-9057-41A74B4A4F9B}" destId="{B29D78E1-F81F-4219-8E84-39DC5E145BB5}" srcOrd="0" destOrd="0" presId="urn:microsoft.com/office/officeart/2005/8/layout/orgChart1"/>
    <dgm:cxn modelId="{2BFDECC1-1C7D-4928-B67F-5CC56E0EEB57}" type="presParOf" srcId="{B29D78E1-F81F-4219-8E84-39DC5E145BB5}" destId="{A8429D28-4ADE-4C42-8030-570A46BF5E79}" srcOrd="0" destOrd="0" presId="urn:microsoft.com/office/officeart/2005/8/layout/orgChart1"/>
    <dgm:cxn modelId="{44ED615A-763E-4501-8C34-FDD561F9D181}" type="presParOf" srcId="{B29D78E1-F81F-4219-8E84-39DC5E145BB5}" destId="{24A92979-E2F1-46F9-B8F9-A40608924704}" srcOrd="1" destOrd="0" presId="urn:microsoft.com/office/officeart/2005/8/layout/orgChart1"/>
    <dgm:cxn modelId="{1237BBDC-F15D-4C67-8E7C-FF0A167A2539}" type="presParOf" srcId="{1ABA3696-C495-4918-9057-41A74B4A4F9B}" destId="{64703B6A-1111-4876-9835-84976D993F21}" srcOrd="1" destOrd="0" presId="urn:microsoft.com/office/officeart/2005/8/layout/orgChart1"/>
    <dgm:cxn modelId="{7E3EA37E-CBF6-43DC-83E8-A418CEF18309}" type="presParOf" srcId="{1ABA3696-C495-4918-9057-41A74B4A4F9B}" destId="{56D08F9B-B9EC-4500-89FF-F832FB511620}" srcOrd="2" destOrd="0" presId="urn:microsoft.com/office/officeart/2005/8/layout/orgChart1"/>
    <dgm:cxn modelId="{D408D57E-2062-4934-8BF4-EBA1CF2763BB}" type="presParOf" srcId="{26369E9D-4F58-44A3-829E-15B6FB2BCDA6}" destId="{7C83333E-353E-4DBD-974F-05B3E040C9F3}" srcOrd="6" destOrd="0" presId="urn:microsoft.com/office/officeart/2005/8/layout/orgChart1"/>
    <dgm:cxn modelId="{491A55B6-094B-45CB-BDE2-8E53AA3BB19C}" type="presParOf" srcId="{26369E9D-4F58-44A3-829E-15B6FB2BCDA6}" destId="{9BDE566F-F732-4873-991A-D9AD3D3D6D5C}" srcOrd="7" destOrd="0" presId="urn:microsoft.com/office/officeart/2005/8/layout/orgChart1"/>
    <dgm:cxn modelId="{690BF274-A548-4CA2-B9B1-423A83FA0C31}" type="presParOf" srcId="{9BDE566F-F732-4873-991A-D9AD3D3D6D5C}" destId="{81BC8ABB-9FDF-4767-9553-252CF390D6D6}" srcOrd="0" destOrd="0" presId="urn:microsoft.com/office/officeart/2005/8/layout/orgChart1"/>
    <dgm:cxn modelId="{3DD84767-472E-40F9-9EED-5E90C5A74580}" type="presParOf" srcId="{81BC8ABB-9FDF-4767-9553-252CF390D6D6}" destId="{02CDF739-5B2D-43DB-8798-10BA9159210B}" srcOrd="0" destOrd="0" presId="urn:microsoft.com/office/officeart/2005/8/layout/orgChart1"/>
    <dgm:cxn modelId="{C2C1651E-7FA9-4237-8F46-121129A85710}" type="presParOf" srcId="{81BC8ABB-9FDF-4767-9553-252CF390D6D6}" destId="{ACBEA207-669D-400F-8DEE-C0FC1717D5D8}" srcOrd="1" destOrd="0" presId="urn:microsoft.com/office/officeart/2005/8/layout/orgChart1"/>
    <dgm:cxn modelId="{B97700DE-DE51-43C6-B89E-F88467936883}" type="presParOf" srcId="{9BDE566F-F732-4873-991A-D9AD3D3D6D5C}" destId="{40069108-5FC0-4465-A1B6-51EB86EFE702}" srcOrd="1" destOrd="0" presId="urn:microsoft.com/office/officeart/2005/8/layout/orgChart1"/>
    <dgm:cxn modelId="{42583A20-FBA0-463D-8C42-E83722E7E1B6}" type="presParOf" srcId="{9BDE566F-F732-4873-991A-D9AD3D3D6D5C}" destId="{3039BBF8-7FC1-4F96-83A2-DCA6C1451ED7}" srcOrd="2" destOrd="0" presId="urn:microsoft.com/office/officeart/2005/8/layout/orgChart1"/>
    <dgm:cxn modelId="{AA16254A-B725-4D24-9346-93A48C7E9A49}" type="presParOf" srcId="{26369E9D-4F58-44A3-829E-15B6FB2BCDA6}" destId="{A9062D93-E3D6-441B-AA04-3B63D6C70670}" srcOrd="8" destOrd="0" presId="urn:microsoft.com/office/officeart/2005/8/layout/orgChart1"/>
    <dgm:cxn modelId="{3A5DB045-CFA7-405C-8B78-883850F769EA}" type="presParOf" srcId="{26369E9D-4F58-44A3-829E-15B6FB2BCDA6}" destId="{A1DE0FA8-06CC-4887-8EB1-F934D7FA5899}" srcOrd="9" destOrd="0" presId="urn:microsoft.com/office/officeart/2005/8/layout/orgChart1"/>
    <dgm:cxn modelId="{14409402-8EDD-4432-9A2B-0DBA5D398715}" type="presParOf" srcId="{A1DE0FA8-06CC-4887-8EB1-F934D7FA5899}" destId="{9D274FEE-1A03-4E20-8478-9BF3D54603EA}" srcOrd="0" destOrd="0" presId="urn:microsoft.com/office/officeart/2005/8/layout/orgChart1"/>
    <dgm:cxn modelId="{731A2359-15FF-4E15-B1CC-A7B38637F286}" type="presParOf" srcId="{9D274FEE-1A03-4E20-8478-9BF3D54603EA}" destId="{A13C6E9A-E6B9-4C0D-9041-6011AA3C9E94}" srcOrd="0" destOrd="0" presId="urn:microsoft.com/office/officeart/2005/8/layout/orgChart1"/>
    <dgm:cxn modelId="{66855597-0C21-484E-8290-7103A5D0601C}" type="presParOf" srcId="{9D274FEE-1A03-4E20-8478-9BF3D54603EA}" destId="{A30B764B-3C90-47CC-A171-8CB4D3BAA217}" srcOrd="1" destOrd="0" presId="urn:microsoft.com/office/officeart/2005/8/layout/orgChart1"/>
    <dgm:cxn modelId="{A735041E-AE67-4164-95F9-9BE2F407A088}" type="presParOf" srcId="{A1DE0FA8-06CC-4887-8EB1-F934D7FA5899}" destId="{42E2EC11-6EA1-45DD-8A95-BBCA03284A24}" srcOrd="1" destOrd="0" presId="urn:microsoft.com/office/officeart/2005/8/layout/orgChart1"/>
    <dgm:cxn modelId="{33AF0F27-0A87-4188-AF02-5070A96DE9BB}" type="presParOf" srcId="{A1DE0FA8-06CC-4887-8EB1-F934D7FA5899}" destId="{6B5692FF-1101-4FC3-B3ED-1EE7F7198848}" srcOrd="2" destOrd="0" presId="urn:microsoft.com/office/officeart/2005/8/layout/orgChart1"/>
    <dgm:cxn modelId="{C5FC7BF8-282B-4923-AAAC-CF6A621B7FC6}" type="presParOf" srcId="{26369E9D-4F58-44A3-829E-15B6FB2BCDA6}" destId="{538F0877-59AB-46C2-8770-AD395EA984A8}" srcOrd="10" destOrd="0" presId="urn:microsoft.com/office/officeart/2005/8/layout/orgChart1"/>
    <dgm:cxn modelId="{01F89624-2C87-4DEA-B184-9DECFE7597C5}" type="presParOf" srcId="{26369E9D-4F58-44A3-829E-15B6FB2BCDA6}" destId="{3169C315-F3E3-452C-B761-F19BDC0005B3}" srcOrd="11" destOrd="0" presId="urn:microsoft.com/office/officeart/2005/8/layout/orgChart1"/>
    <dgm:cxn modelId="{84D6479E-CFCA-4AF4-8454-4EBEE6C94CF9}" type="presParOf" srcId="{3169C315-F3E3-452C-B761-F19BDC0005B3}" destId="{E6E9A1CC-C330-4DAC-B932-AAB708637D4C}" srcOrd="0" destOrd="0" presId="urn:microsoft.com/office/officeart/2005/8/layout/orgChart1"/>
    <dgm:cxn modelId="{35246F3D-9F8C-403F-AF3B-7E966C137449}" type="presParOf" srcId="{E6E9A1CC-C330-4DAC-B932-AAB708637D4C}" destId="{90C1A6E4-8A5F-45AD-AFDD-B81F1B8B8999}" srcOrd="0" destOrd="0" presId="urn:microsoft.com/office/officeart/2005/8/layout/orgChart1"/>
    <dgm:cxn modelId="{5F0C1E28-7885-49F5-941A-399529257883}" type="presParOf" srcId="{E6E9A1CC-C330-4DAC-B932-AAB708637D4C}" destId="{086DFAE9-112A-4ED2-ABAD-4B1A30002675}" srcOrd="1" destOrd="0" presId="urn:microsoft.com/office/officeart/2005/8/layout/orgChart1"/>
    <dgm:cxn modelId="{B7D97444-946E-4D58-99BB-48E650DB7C21}" type="presParOf" srcId="{3169C315-F3E3-452C-B761-F19BDC0005B3}" destId="{1E715F28-9B35-4525-9F4F-BB9239ECDFEE}" srcOrd="1" destOrd="0" presId="urn:microsoft.com/office/officeart/2005/8/layout/orgChart1"/>
    <dgm:cxn modelId="{D264351B-7A92-45D6-BE36-AD5D23A829A5}" type="presParOf" srcId="{3169C315-F3E3-452C-B761-F19BDC0005B3}" destId="{5B83DDC6-8793-4C22-9174-701093DEF130}" srcOrd="2" destOrd="0" presId="urn:microsoft.com/office/officeart/2005/8/layout/orgChart1"/>
    <dgm:cxn modelId="{6C36BC51-EE81-4A7B-8FB0-B8157B760D75}" type="presParOf" srcId="{26369E9D-4F58-44A3-829E-15B6FB2BCDA6}" destId="{5EC9880C-EF72-47B2-8FF6-36EC47BCA672}" srcOrd="12" destOrd="0" presId="urn:microsoft.com/office/officeart/2005/8/layout/orgChart1"/>
    <dgm:cxn modelId="{FCBC15CC-73C1-43F3-A445-88932FF56BC2}" type="presParOf" srcId="{26369E9D-4F58-44A3-829E-15B6FB2BCDA6}" destId="{81169CBD-E5D9-45AC-A131-A121FC9B8461}" srcOrd="13" destOrd="0" presId="urn:microsoft.com/office/officeart/2005/8/layout/orgChart1"/>
    <dgm:cxn modelId="{785733AD-C7E8-489E-9C12-DAE8F051ED50}" type="presParOf" srcId="{81169CBD-E5D9-45AC-A131-A121FC9B8461}" destId="{9D1BFF96-53BA-4ACC-92FE-1F5FC24EDF02}" srcOrd="0" destOrd="0" presId="urn:microsoft.com/office/officeart/2005/8/layout/orgChart1"/>
    <dgm:cxn modelId="{1D18D6FC-F59F-4220-8473-01D43F28556C}" type="presParOf" srcId="{9D1BFF96-53BA-4ACC-92FE-1F5FC24EDF02}" destId="{6B050F9D-9699-4FD2-8430-0B0530B13AFF}" srcOrd="0" destOrd="0" presId="urn:microsoft.com/office/officeart/2005/8/layout/orgChart1"/>
    <dgm:cxn modelId="{BBB42F61-3367-46AC-8466-0FFF0AF9569E}" type="presParOf" srcId="{9D1BFF96-53BA-4ACC-92FE-1F5FC24EDF02}" destId="{25402B0A-E9EC-4254-B2CC-8EF096FAEF8B}" srcOrd="1" destOrd="0" presId="urn:microsoft.com/office/officeart/2005/8/layout/orgChart1"/>
    <dgm:cxn modelId="{02BEDB4D-E41C-4738-804B-D68018BF5557}" type="presParOf" srcId="{81169CBD-E5D9-45AC-A131-A121FC9B8461}" destId="{15E00FA4-6C12-43CB-B542-75D6EF5AA102}" srcOrd="1" destOrd="0" presId="urn:microsoft.com/office/officeart/2005/8/layout/orgChart1"/>
    <dgm:cxn modelId="{F5B8AEE6-B874-43C9-9768-A245B65EB7A0}" type="presParOf" srcId="{81169CBD-E5D9-45AC-A131-A121FC9B8461}" destId="{AF15D9BB-B069-47EC-8AF6-34040ADCEB03}" srcOrd="2" destOrd="0" presId="urn:microsoft.com/office/officeart/2005/8/layout/orgChart1"/>
    <dgm:cxn modelId="{53915FD4-C6C3-402A-8324-0893FFFA08B8}" type="presParOf" srcId="{DBA1BBFE-11D7-47F8-88D4-532BD31F1EC1}" destId="{DA661D01-DDC6-48D8-BF5B-79343E8F447C}" srcOrd="2" destOrd="0" presId="urn:microsoft.com/office/officeart/2005/8/layout/orgChart1"/>
    <dgm:cxn modelId="{0DFCEE60-847B-4255-AA89-7846CA9C0A1C}" type="presParOf" srcId="{B7EA32BD-31B0-48A5-8ADB-EB0EEE175281}" destId="{FC6C931E-8425-44E2-9A45-C99078A7EBFB}" srcOrd="2" destOrd="0" presId="urn:microsoft.com/office/officeart/2005/8/layout/orgChart1"/>
    <dgm:cxn modelId="{1E5EB95E-EDE9-4B90-B6FB-D6A2186B632F}" type="presParOf" srcId="{56F9565F-9708-43AB-9AD0-1F619CE15769}" destId="{28B7760E-E382-410C-9811-C5E04A997589}" srcOrd="2" destOrd="0" presId="urn:microsoft.com/office/officeart/2005/8/layout/orgChart1"/>
    <dgm:cxn modelId="{7EB71138-6939-4ED2-8DFA-41E5486D7134}" type="presParOf" srcId="{56F9565F-9708-43AB-9AD0-1F619CE15769}" destId="{7C13ABE4-CA1F-4D9C-9DE8-849BC58BFCB0}" srcOrd="3" destOrd="0" presId="urn:microsoft.com/office/officeart/2005/8/layout/orgChart1"/>
    <dgm:cxn modelId="{64DC6399-3A94-4452-94E8-4B7F31BD402D}" type="presParOf" srcId="{7C13ABE4-CA1F-4D9C-9DE8-849BC58BFCB0}" destId="{83CC52C8-5F2A-4F96-ABA1-2BE530AE0CC2}" srcOrd="0" destOrd="0" presId="urn:microsoft.com/office/officeart/2005/8/layout/orgChart1"/>
    <dgm:cxn modelId="{DED5B42D-431A-4BEF-A272-A8DDB68B20E5}" type="presParOf" srcId="{83CC52C8-5F2A-4F96-ABA1-2BE530AE0CC2}" destId="{EF01399A-C871-42DB-882D-B4956439CC7A}" srcOrd="0" destOrd="0" presId="urn:microsoft.com/office/officeart/2005/8/layout/orgChart1"/>
    <dgm:cxn modelId="{3FA0E03A-E1DE-44AE-8072-D90AC2F21628}" type="presParOf" srcId="{83CC52C8-5F2A-4F96-ABA1-2BE530AE0CC2}" destId="{E637356C-C93D-4C43-80DB-9252B4FBED9E}" srcOrd="1" destOrd="0" presId="urn:microsoft.com/office/officeart/2005/8/layout/orgChart1"/>
    <dgm:cxn modelId="{507B12B2-C7E6-46AA-B785-81E2A8053FDC}" type="presParOf" srcId="{7C13ABE4-CA1F-4D9C-9DE8-849BC58BFCB0}" destId="{21FB68E5-8B14-40FB-9DE7-CA3BCFB8E6D8}" srcOrd="1" destOrd="0" presId="urn:microsoft.com/office/officeart/2005/8/layout/orgChart1"/>
    <dgm:cxn modelId="{7CF1C935-2E2E-40D2-9A33-2D9C1920A6BD}" type="presParOf" srcId="{21FB68E5-8B14-40FB-9DE7-CA3BCFB8E6D8}" destId="{EDEF938C-CCB0-408F-BB39-89B7B85CDEA0}" srcOrd="0" destOrd="0" presId="urn:microsoft.com/office/officeart/2005/8/layout/orgChart1"/>
    <dgm:cxn modelId="{DAD57EBC-3C18-48D5-B32D-759C685898C1}" type="presParOf" srcId="{21FB68E5-8B14-40FB-9DE7-CA3BCFB8E6D8}" destId="{10552FBF-4BAC-455A-8AD8-534B515A9A8C}" srcOrd="1" destOrd="0" presId="urn:microsoft.com/office/officeart/2005/8/layout/orgChart1"/>
    <dgm:cxn modelId="{53B26C8F-8840-4BDA-A334-93FC32832896}" type="presParOf" srcId="{10552FBF-4BAC-455A-8AD8-534B515A9A8C}" destId="{55C2B6DB-1D56-4EC0-9731-9F9D4D3B02BD}" srcOrd="0" destOrd="0" presId="urn:microsoft.com/office/officeart/2005/8/layout/orgChart1"/>
    <dgm:cxn modelId="{F192F2E4-C815-4965-A511-08E2E1446DC1}" type="presParOf" srcId="{55C2B6DB-1D56-4EC0-9731-9F9D4D3B02BD}" destId="{C3DE3DAA-7C2C-41D7-A3CB-47B29D9A2634}" srcOrd="0" destOrd="0" presId="urn:microsoft.com/office/officeart/2005/8/layout/orgChart1"/>
    <dgm:cxn modelId="{5678CAE5-96E8-4817-A94D-F4E64C9C9080}" type="presParOf" srcId="{55C2B6DB-1D56-4EC0-9731-9F9D4D3B02BD}" destId="{E059473C-A604-4EEF-8D14-1C1121E6E42C}" srcOrd="1" destOrd="0" presId="urn:microsoft.com/office/officeart/2005/8/layout/orgChart1"/>
    <dgm:cxn modelId="{914B1CD1-8567-419E-86EB-FD9D8BA8D19E}" type="presParOf" srcId="{10552FBF-4BAC-455A-8AD8-534B515A9A8C}" destId="{7F146050-BB51-4075-9590-A769E3B1C1F8}" srcOrd="1" destOrd="0" presId="urn:microsoft.com/office/officeart/2005/8/layout/orgChart1"/>
    <dgm:cxn modelId="{5441B094-ED97-4580-A731-829904E9CDBA}" type="presParOf" srcId="{7F146050-BB51-4075-9590-A769E3B1C1F8}" destId="{87AED57A-097E-44EF-B827-B218957D8E9D}" srcOrd="0" destOrd="0" presId="urn:microsoft.com/office/officeart/2005/8/layout/orgChart1"/>
    <dgm:cxn modelId="{7214207F-33A9-4902-AF35-19ABD35FB4A4}" type="presParOf" srcId="{7F146050-BB51-4075-9590-A769E3B1C1F8}" destId="{23B9C635-B684-4130-9602-84B1213252A7}" srcOrd="1" destOrd="0" presId="urn:microsoft.com/office/officeart/2005/8/layout/orgChart1"/>
    <dgm:cxn modelId="{3F14614C-4017-4AB0-9B23-00AA488BF379}" type="presParOf" srcId="{23B9C635-B684-4130-9602-84B1213252A7}" destId="{A33E15D1-54F8-4F86-B7E7-5BF4D9B28587}" srcOrd="0" destOrd="0" presId="urn:microsoft.com/office/officeart/2005/8/layout/orgChart1"/>
    <dgm:cxn modelId="{E8161952-848C-4E50-B391-607E21B1FF73}" type="presParOf" srcId="{A33E15D1-54F8-4F86-B7E7-5BF4D9B28587}" destId="{4CBA81ED-297E-4400-89C4-9ADFDF0F0E2F}" srcOrd="0" destOrd="0" presId="urn:microsoft.com/office/officeart/2005/8/layout/orgChart1"/>
    <dgm:cxn modelId="{96BDCB85-8B1F-47B0-B115-5B425234CBBC}" type="presParOf" srcId="{A33E15D1-54F8-4F86-B7E7-5BF4D9B28587}" destId="{237ADA24-2C2C-42A5-99E8-66177294C31C}" srcOrd="1" destOrd="0" presId="urn:microsoft.com/office/officeart/2005/8/layout/orgChart1"/>
    <dgm:cxn modelId="{E8B40A83-D48D-41D0-859B-6C76F45DEC32}" type="presParOf" srcId="{23B9C635-B684-4130-9602-84B1213252A7}" destId="{1EDA72A3-C645-4454-8B2B-2B6B2F527509}" srcOrd="1" destOrd="0" presId="urn:microsoft.com/office/officeart/2005/8/layout/orgChart1"/>
    <dgm:cxn modelId="{16BB62DE-FC9E-4727-A2EF-AC5DA24DAA0C}" type="presParOf" srcId="{23B9C635-B684-4130-9602-84B1213252A7}" destId="{07169D55-8D73-4478-999C-132BCAE933ED}" srcOrd="2" destOrd="0" presId="urn:microsoft.com/office/officeart/2005/8/layout/orgChart1"/>
    <dgm:cxn modelId="{38B3A47D-E348-4F9B-AE01-435968606234}" type="presParOf" srcId="{7F146050-BB51-4075-9590-A769E3B1C1F8}" destId="{E2E84C34-B58E-40ED-97AB-3CCF7A749D31}" srcOrd="2" destOrd="0" presId="urn:microsoft.com/office/officeart/2005/8/layout/orgChart1"/>
    <dgm:cxn modelId="{68533ED1-8343-4FA6-8701-C0BD15168FE5}" type="presParOf" srcId="{7F146050-BB51-4075-9590-A769E3B1C1F8}" destId="{7EE27DDC-8F90-4BAD-863E-DB498A08181A}" srcOrd="3" destOrd="0" presId="urn:microsoft.com/office/officeart/2005/8/layout/orgChart1"/>
    <dgm:cxn modelId="{5EC6A182-D09A-4E06-A0D8-A1CEEED9A4C9}" type="presParOf" srcId="{7EE27DDC-8F90-4BAD-863E-DB498A08181A}" destId="{24C84ED0-2F16-4D34-9F9F-836C402FEECA}" srcOrd="0" destOrd="0" presId="urn:microsoft.com/office/officeart/2005/8/layout/orgChart1"/>
    <dgm:cxn modelId="{E8F1C75D-81BA-45D3-B19F-77360276E634}" type="presParOf" srcId="{24C84ED0-2F16-4D34-9F9F-836C402FEECA}" destId="{E54F2900-92CD-4717-9FBB-2BBB63263854}" srcOrd="0" destOrd="0" presId="urn:microsoft.com/office/officeart/2005/8/layout/orgChart1"/>
    <dgm:cxn modelId="{B64EAB87-1C5B-436B-8CB2-D8BF9C55DA1D}" type="presParOf" srcId="{24C84ED0-2F16-4D34-9F9F-836C402FEECA}" destId="{0D8D37DD-E15D-4AA6-B6F9-B6F74D94E6E2}" srcOrd="1" destOrd="0" presId="urn:microsoft.com/office/officeart/2005/8/layout/orgChart1"/>
    <dgm:cxn modelId="{AD1868F1-8D01-4482-A85C-A30DCB6F6CB4}" type="presParOf" srcId="{7EE27DDC-8F90-4BAD-863E-DB498A08181A}" destId="{B0525742-6B05-4B15-BF95-D6ED3142362C}" srcOrd="1" destOrd="0" presId="urn:microsoft.com/office/officeart/2005/8/layout/orgChart1"/>
    <dgm:cxn modelId="{1F68476C-64B3-4040-B99B-3CE02185A3D4}" type="presParOf" srcId="{7EE27DDC-8F90-4BAD-863E-DB498A08181A}" destId="{B9548AA9-C462-457B-B4F2-3C76F5A37594}" srcOrd="2" destOrd="0" presId="urn:microsoft.com/office/officeart/2005/8/layout/orgChart1"/>
    <dgm:cxn modelId="{D3141B25-CD62-426A-B165-97E3066E735B}" type="presParOf" srcId="{7F146050-BB51-4075-9590-A769E3B1C1F8}" destId="{627BD87E-EEC1-46BB-9A8B-BE5A1EA86E61}" srcOrd="4" destOrd="0" presId="urn:microsoft.com/office/officeart/2005/8/layout/orgChart1"/>
    <dgm:cxn modelId="{D0CF27F6-3D21-46CF-A200-9AE99CCE4163}" type="presParOf" srcId="{7F146050-BB51-4075-9590-A769E3B1C1F8}" destId="{A36F71FC-C031-46EC-92CB-1F9EE2220D82}" srcOrd="5" destOrd="0" presId="urn:microsoft.com/office/officeart/2005/8/layout/orgChart1"/>
    <dgm:cxn modelId="{89E157B8-4442-498D-AD84-0FA1522D826F}" type="presParOf" srcId="{A36F71FC-C031-46EC-92CB-1F9EE2220D82}" destId="{0160740E-A68C-4240-8272-D1ABE14770DC}" srcOrd="0" destOrd="0" presId="urn:microsoft.com/office/officeart/2005/8/layout/orgChart1"/>
    <dgm:cxn modelId="{18E4E730-216B-444A-820A-ED6CF80E69F9}" type="presParOf" srcId="{0160740E-A68C-4240-8272-D1ABE14770DC}" destId="{52F5AD47-7A4D-4D3E-AFE9-B89D0501ACE1}" srcOrd="0" destOrd="0" presId="urn:microsoft.com/office/officeart/2005/8/layout/orgChart1"/>
    <dgm:cxn modelId="{F4003843-8C7C-4512-BF78-3634C9B0FCD7}" type="presParOf" srcId="{0160740E-A68C-4240-8272-D1ABE14770DC}" destId="{39CCB056-ED37-4212-B059-A424AC87FF9A}" srcOrd="1" destOrd="0" presId="urn:microsoft.com/office/officeart/2005/8/layout/orgChart1"/>
    <dgm:cxn modelId="{AC0A2E4B-9FE8-430D-A557-3D41C90DFE37}" type="presParOf" srcId="{A36F71FC-C031-46EC-92CB-1F9EE2220D82}" destId="{A663ED89-3CF6-4081-A4B3-221F6C897DF7}" srcOrd="1" destOrd="0" presId="urn:microsoft.com/office/officeart/2005/8/layout/orgChart1"/>
    <dgm:cxn modelId="{960023AE-48F7-4B38-8BD1-F8CF942A7691}" type="presParOf" srcId="{A36F71FC-C031-46EC-92CB-1F9EE2220D82}" destId="{3029C855-75D6-4684-8071-7AAC02E27FEB}" srcOrd="2" destOrd="0" presId="urn:microsoft.com/office/officeart/2005/8/layout/orgChart1"/>
    <dgm:cxn modelId="{A154EF9D-438A-42D0-847C-C828ED8C7A5C}" type="presParOf" srcId="{10552FBF-4BAC-455A-8AD8-534B515A9A8C}" destId="{657E626F-AAA7-4646-BB4D-32A2AA632931}" srcOrd="2" destOrd="0" presId="urn:microsoft.com/office/officeart/2005/8/layout/orgChart1"/>
    <dgm:cxn modelId="{EAB9CFF2-BAFC-4920-85E2-F73132C07BDF}" type="presParOf" srcId="{21FB68E5-8B14-40FB-9DE7-CA3BCFB8E6D8}" destId="{900CB124-4CCC-4141-A6D2-89C6EB8A1473}" srcOrd="2" destOrd="0" presId="urn:microsoft.com/office/officeart/2005/8/layout/orgChart1"/>
    <dgm:cxn modelId="{D0348E64-F6DF-478D-9089-3A9FAAB0F9FE}" type="presParOf" srcId="{21FB68E5-8B14-40FB-9DE7-CA3BCFB8E6D8}" destId="{EC30CA6C-AFB6-4EA5-87E6-65A243DBE17C}" srcOrd="3" destOrd="0" presId="urn:microsoft.com/office/officeart/2005/8/layout/orgChart1"/>
    <dgm:cxn modelId="{CCDB9AF3-197C-4568-B674-60615764CD5A}" type="presParOf" srcId="{EC30CA6C-AFB6-4EA5-87E6-65A243DBE17C}" destId="{719D09A3-F3BA-4CB6-820F-0DBFAC7A6EDE}" srcOrd="0" destOrd="0" presId="urn:microsoft.com/office/officeart/2005/8/layout/orgChart1"/>
    <dgm:cxn modelId="{C4E2F2D3-5313-4A4E-AAA0-2A47231BF85C}" type="presParOf" srcId="{719D09A3-F3BA-4CB6-820F-0DBFAC7A6EDE}" destId="{13E24082-7738-4089-91D2-AC94C438A795}" srcOrd="0" destOrd="0" presId="urn:microsoft.com/office/officeart/2005/8/layout/orgChart1"/>
    <dgm:cxn modelId="{3A51C13A-0672-47A0-A673-287EBF3CF4F1}" type="presParOf" srcId="{719D09A3-F3BA-4CB6-820F-0DBFAC7A6EDE}" destId="{B86FE38F-2074-43FC-9276-B3C8933A636C}" srcOrd="1" destOrd="0" presId="urn:microsoft.com/office/officeart/2005/8/layout/orgChart1"/>
    <dgm:cxn modelId="{B7D6FBA0-EF9F-476C-9DBA-E887D494F455}" type="presParOf" srcId="{EC30CA6C-AFB6-4EA5-87E6-65A243DBE17C}" destId="{40FBCC13-090F-476B-9234-1672EA3E867D}" srcOrd="1" destOrd="0" presId="urn:microsoft.com/office/officeart/2005/8/layout/orgChart1"/>
    <dgm:cxn modelId="{FDBE4151-2FF6-4AC7-9F46-F686C2E61EE9}" type="presParOf" srcId="{40FBCC13-090F-476B-9234-1672EA3E867D}" destId="{CDB438EF-E7A8-4115-84CB-00A1B1B6E5DD}" srcOrd="0" destOrd="0" presId="urn:microsoft.com/office/officeart/2005/8/layout/orgChart1"/>
    <dgm:cxn modelId="{DBBD3239-B140-498E-9B58-507B9B273AD4}" type="presParOf" srcId="{40FBCC13-090F-476B-9234-1672EA3E867D}" destId="{B8646E40-B23B-48DC-83B5-D2BC05B7BD02}" srcOrd="1" destOrd="0" presId="urn:microsoft.com/office/officeart/2005/8/layout/orgChart1"/>
    <dgm:cxn modelId="{8BB1E38F-0733-4471-95AB-6D32CC4A3411}" type="presParOf" srcId="{B8646E40-B23B-48DC-83B5-D2BC05B7BD02}" destId="{E0B5C5DF-0FB9-4A5D-A4B9-CC747CFF73FD}" srcOrd="0" destOrd="0" presId="urn:microsoft.com/office/officeart/2005/8/layout/orgChart1"/>
    <dgm:cxn modelId="{DA626054-146B-40F7-B074-F0E490FB3D1D}" type="presParOf" srcId="{E0B5C5DF-0FB9-4A5D-A4B9-CC747CFF73FD}" destId="{87C86E80-79EC-45E8-AA68-454823A1D316}" srcOrd="0" destOrd="0" presId="urn:microsoft.com/office/officeart/2005/8/layout/orgChart1"/>
    <dgm:cxn modelId="{80CB18C6-2453-44BB-82E1-BB5D2879610F}" type="presParOf" srcId="{E0B5C5DF-0FB9-4A5D-A4B9-CC747CFF73FD}" destId="{CE60738C-5ACA-412E-B768-9EFDEB43A78E}" srcOrd="1" destOrd="0" presId="urn:microsoft.com/office/officeart/2005/8/layout/orgChart1"/>
    <dgm:cxn modelId="{70BF073C-D348-4ED5-91C3-1A213B8FDDD9}" type="presParOf" srcId="{B8646E40-B23B-48DC-83B5-D2BC05B7BD02}" destId="{BFBF2B57-9D45-40BC-A8EA-1C9B1DE41BD6}" srcOrd="1" destOrd="0" presId="urn:microsoft.com/office/officeart/2005/8/layout/orgChart1"/>
    <dgm:cxn modelId="{2FE9DFEB-C9A3-43B3-83E3-39E2B0857B92}" type="presParOf" srcId="{B8646E40-B23B-48DC-83B5-D2BC05B7BD02}" destId="{FFD4A8C7-B4CF-439D-9FF6-0055FD193093}" srcOrd="2" destOrd="0" presId="urn:microsoft.com/office/officeart/2005/8/layout/orgChart1"/>
    <dgm:cxn modelId="{3E0CEC5D-2837-496E-B2FC-388DF5BC0B37}" type="presParOf" srcId="{40FBCC13-090F-476B-9234-1672EA3E867D}" destId="{6503EEFD-332F-49D5-90BD-4A2E45E56C16}" srcOrd="2" destOrd="0" presId="urn:microsoft.com/office/officeart/2005/8/layout/orgChart1"/>
    <dgm:cxn modelId="{81D91451-24EA-4F64-963D-45B3766F58A5}" type="presParOf" srcId="{40FBCC13-090F-476B-9234-1672EA3E867D}" destId="{468C4F2C-757C-4EB6-B9B5-DCC37AB66CB4}" srcOrd="3" destOrd="0" presId="urn:microsoft.com/office/officeart/2005/8/layout/orgChart1"/>
    <dgm:cxn modelId="{60EA9778-EEE7-4F5F-AAEF-0C5AE348704D}" type="presParOf" srcId="{468C4F2C-757C-4EB6-B9B5-DCC37AB66CB4}" destId="{BC0A9A74-9769-430F-8C74-79DE3D1EE8D5}" srcOrd="0" destOrd="0" presId="urn:microsoft.com/office/officeart/2005/8/layout/orgChart1"/>
    <dgm:cxn modelId="{69278D74-E5B3-41CA-811B-2484654C5725}" type="presParOf" srcId="{BC0A9A74-9769-430F-8C74-79DE3D1EE8D5}" destId="{D9264CB6-B399-4D38-8317-667FEF6F3871}" srcOrd="0" destOrd="0" presId="urn:microsoft.com/office/officeart/2005/8/layout/orgChart1"/>
    <dgm:cxn modelId="{7E3238E7-E390-444F-8348-65D3AC074C9C}" type="presParOf" srcId="{BC0A9A74-9769-430F-8C74-79DE3D1EE8D5}" destId="{5FCAB781-58E0-4867-A98E-686B0DE576BB}" srcOrd="1" destOrd="0" presId="urn:microsoft.com/office/officeart/2005/8/layout/orgChart1"/>
    <dgm:cxn modelId="{7ADBA4BC-5ACD-45BA-B18A-BF1F77239AAB}" type="presParOf" srcId="{468C4F2C-757C-4EB6-B9B5-DCC37AB66CB4}" destId="{AFED776A-D3B4-491E-82BB-CB298AD6D901}" srcOrd="1" destOrd="0" presId="urn:microsoft.com/office/officeart/2005/8/layout/orgChart1"/>
    <dgm:cxn modelId="{7551D928-014C-47AB-B7F5-162F3E63C29D}" type="presParOf" srcId="{468C4F2C-757C-4EB6-B9B5-DCC37AB66CB4}" destId="{9668E197-B5EE-4D3B-9E45-754C65D61443}" srcOrd="2" destOrd="0" presId="urn:microsoft.com/office/officeart/2005/8/layout/orgChart1"/>
    <dgm:cxn modelId="{A6A818C5-575F-4E37-ABA6-57D8BF238678}" type="presParOf" srcId="{40FBCC13-090F-476B-9234-1672EA3E867D}" destId="{C3305F23-CE9A-4A32-8A6E-2B97B345D80B}" srcOrd="4" destOrd="0" presId="urn:microsoft.com/office/officeart/2005/8/layout/orgChart1"/>
    <dgm:cxn modelId="{8DCEE329-0412-4CFD-AA7B-0C3E081F88D1}" type="presParOf" srcId="{40FBCC13-090F-476B-9234-1672EA3E867D}" destId="{746FC129-3AE1-4C34-B0BF-46895B77766C}" srcOrd="5" destOrd="0" presId="urn:microsoft.com/office/officeart/2005/8/layout/orgChart1"/>
    <dgm:cxn modelId="{D9C1BF42-6D65-4DE4-8E1E-B3D67660151C}" type="presParOf" srcId="{746FC129-3AE1-4C34-B0BF-46895B77766C}" destId="{A0130182-E623-4182-B696-2FA9FFB6CC60}" srcOrd="0" destOrd="0" presId="urn:microsoft.com/office/officeart/2005/8/layout/orgChart1"/>
    <dgm:cxn modelId="{C2B64F27-EBFC-47C5-AD51-D79D29E6B513}" type="presParOf" srcId="{A0130182-E623-4182-B696-2FA9FFB6CC60}" destId="{2FE32A58-66BD-4A7A-AC4B-7695EBB22317}" srcOrd="0" destOrd="0" presId="urn:microsoft.com/office/officeart/2005/8/layout/orgChart1"/>
    <dgm:cxn modelId="{3BDDC561-8D6A-4EB0-975D-0099D0FC29A5}" type="presParOf" srcId="{A0130182-E623-4182-B696-2FA9FFB6CC60}" destId="{676F0A01-BAE4-46AE-A176-22FE3FF7E445}" srcOrd="1" destOrd="0" presId="urn:microsoft.com/office/officeart/2005/8/layout/orgChart1"/>
    <dgm:cxn modelId="{DB08CA41-B56B-459B-8867-DB5348CE75BB}" type="presParOf" srcId="{746FC129-3AE1-4C34-B0BF-46895B77766C}" destId="{04739EF6-595E-46B2-90FC-814FE73DD383}" srcOrd="1" destOrd="0" presId="urn:microsoft.com/office/officeart/2005/8/layout/orgChart1"/>
    <dgm:cxn modelId="{37A6330C-6017-4C78-A26F-7D1B58F80E02}" type="presParOf" srcId="{746FC129-3AE1-4C34-B0BF-46895B77766C}" destId="{0A7CC206-686D-4BD7-B6F4-4D9729C5156E}" srcOrd="2" destOrd="0" presId="urn:microsoft.com/office/officeart/2005/8/layout/orgChart1"/>
    <dgm:cxn modelId="{60784BA3-5996-4672-8FC9-C080B577E612}" type="presParOf" srcId="{40FBCC13-090F-476B-9234-1672EA3E867D}" destId="{ABA92AE5-69E0-46C7-92D7-F1EF5A70BEBB}" srcOrd="6" destOrd="0" presId="urn:microsoft.com/office/officeart/2005/8/layout/orgChart1"/>
    <dgm:cxn modelId="{813400FF-E217-4699-AEF8-B24EAAD47042}" type="presParOf" srcId="{40FBCC13-090F-476B-9234-1672EA3E867D}" destId="{6C148A99-83D9-4C0B-B97C-5F204D538BAC}" srcOrd="7" destOrd="0" presId="urn:microsoft.com/office/officeart/2005/8/layout/orgChart1"/>
    <dgm:cxn modelId="{EF9C0E44-ACA8-4101-B6E5-986C61E53CDB}" type="presParOf" srcId="{6C148A99-83D9-4C0B-B97C-5F204D538BAC}" destId="{07E4817E-4E08-4BC3-A498-1CB0DC39C826}" srcOrd="0" destOrd="0" presId="urn:microsoft.com/office/officeart/2005/8/layout/orgChart1"/>
    <dgm:cxn modelId="{2B71E333-5291-4674-A4EF-0974F9BD1DFD}" type="presParOf" srcId="{07E4817E-4E08-4BC3-A498-1CB0DC39C826}" destId="{965D5485-4F3D-4421-BDAC-6989822BA59B}" srcOrd="0" destOrd="0" presId="urn:microsoft.com/office/officeart/2005/8/layout/orgChart1"/>
    <dgm:cxn modelId="{29383EEE-81FA-4211-9794-D8D07ACCB08C}" type="presParOf" srcId="{07E4817E-4E08-4BC3-A498-1CB0DC39C826}" destId="{646B7453-035D-4668-AC32-CE2D3EBC75BE}" srcOrd="1" destOrd="0" presId="urn:microsoft.com/office/officeart/2005/8/layout/orgChart1"/>
    <dgm:cxn modelId="{F3C3C5D8-D7F4-4C65-A1D2-729A932EC291}" type="presParOf" srcId="{6C148A99-83D9-4C0B-B97C-5F204D538BAC}" destId="{42FA3A76-7F9E-4C28-A9E1-5896F017299B}" srcOrd="1" destOrd="0" presId="urn:microsoft.com/office/officeart/2005/8/layout/orgChart1"/>
    <dgm:cxn modelId="{18174E31-AEB3-49BD-BD6F-9E00255D51ED}" type="presParOf" srcId="{6C148A99-83D9-4C0B-B97C-5F204D538BAC}" destId="{3BE82CFD-8735-45F7-8527-23AD7F00F1B7}" srcOrd="2" destOrd="0" presId="urn:microsoft.com/office/officeart/2005/8/layout/orgChart1"/>
    <dgm:cxn modelId="{031C6DAF-EFD5-4A8E-AE83-3D950CAE36F3}" type="presParOf" srcId="{EC30CA6C-AFB6-4EA5-87E6-65A243DBE17C}" destId="{80DAB395-73EC-456E-9E6B-104905E3324F}" srcOrd="2" destOrd="0" presId="urn:microsoft.com/office/officeart/2005/8/layout/orgChart1"/>
    <dgm:cxn modelId="{565080F8-1E5F-4E8B-86AD-3875DDBB6E01}" type="presParOf" srcId="{7C13ABE4-CA1F-4D9C-9DE8-849BC58BFCB0}" destId="{768BD7BE-0097-448A-8CA6-4F712FDF2AC7}" srcOrd="2" destOrd="0" presId="urn:microsoft.com/office/officeart/2005/8/layout/orgChart1"/>
    <dgm:cxn modelId="{A9524E10-7F26-4D5B-B3F7-5361A1322964}"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92AE5-69E0-46C7-92D7-F1EF5A70BEBB}">
      <dsp:nvSpPr>
        <dsp:cNvPr id="0" name=""/>
        <dsp:cNvSpPr/>
      </dsp:nvSpPr>
      <dsp:spPr>
        <a:xfrm>
          <a:off x="3470786"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05F23-CE9A-4A32-8A6E-2B97B345D80B}">
      <dsp:nvSpPr>
        <dsp:cNvPr id="0" name=""/>
        <dsp:cNvSpPr/>
      </dsp:nvSpPr>
      <dsp:spPr>
        <a:xfrm>
          <a:off x="3470786"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3EEFD-332F-49D5-90BD-4A2E45E56C16}">
      <dsp:nvSpPr>
        <dsp:cNvPr id="0" name=""/>
        <dsp:cNvSpPr/>
      </dsp:nvSpPr>
      <dsp:spPr>
        <a:xfrm>
          <a:off x="3470786"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B438EF-E7A8-4115-84CB-00A1B1B6E5DD}">
      <dsp:nvSpPr>
        <dsp:cNvPr id="0" name=""/>
        <dsp:cNvSpPr/>
      </dsp:nvSpPr>
      <dsp:spPr>
        <a:xfrm>
          <a:off x="3470786"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CB124-4CCC-4141-A6D2-89C6EB8A1473}">
      <dsp:nvSpPr>
        <dsp:cNvPr id="0" name=""/>
        <dsp:cNvSpPr/>
      </dsp:nvSpPr>
      <dsp:spPr>
        <a:xfrm>
          <a:off x="3239800" y="1363464"/>
          <a:ext cx="681690" cy="236619"/>
        </a:xfrm>
        <a:custGeom>
          <a:avLst/>
          <a:gdLst/>
          <a:ahLst/>
          <a:cxnLst/>
          <a:rect l="0" t="0" r="0" b="0"/>
          <a:pathLst>
            <a:path>
              <a:moveTo>
                <a:pt x="0" y="0"/>
              </a:moveTo>
              <a:lnTo>
                <a:pt x="0" y="118309"/>
              </a:lnTo>
              <a:lnTo>
                <a:pt x="681690" y="118309"/>
              </a:lnTo>
              <a:lnTo>
                <a:pt x="68169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BD87E-EEC1-46BB-9A8B-BE5A1EA86E61}">
      <dsp:nvSpPr>
        <dsp:cNvPr id="0" name=""/>
        <dsp:cNvSpPr/>
      </dsp:nvSpPr>
      <dsp:spPr>
        <a:xfrm>
          <a:off x="2107405"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84C34-B58E-40ED-97AB-3CCF7A749D31}">
      <dsp:nvSpPr>
        <dsp:cNvPr id="0" name=""/>
        <dsp:cNvSpPr/>
      </dsp:nvSpPr>
      <dsp:spPr>
        <a:xfrm>
          <a:off x="2107405"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AED57A-097E-44EF-B827-B218957D8E9D}">
      <dsp:nvSpPr>
        <dsp:cNvPr id="0" name=""/>
        <dsp:cNvSpPr/>
      </dsp:nvSpPr>
      <dsp:spPr>
        <a:xfrm>
          <a:off x="2107405"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EF938C-CCB0-408F-BB39-89B7B85CDEA0}">
      <dsp:nvSpPr>
        <dsp:cNvPr id="0" name=""/>
        <dsp:cNvSpPr/>
      </dsp:nvSpPr>
      <dsp:spPr>
        <a:xfrm>
          <a:off x="2558109" y="1363464"/>
          <a:ext cx="681690" cy="236619"/>
        </a:xfrm>
        <a:custGeom>
          <a:avLst/>
          <a:gdLst/>
          <a:ahLst/>
          <a:cxnLst/>
          <a:rect l="0" t="0" r="0" b="0"/>
          <a:pathLst>
            <a:path>
              <a:moveTo>
                <a:pt x="681690" y="0"/>
              </a:moveTo>
              <a:lnTo>
                <a:pt x="681690" y="118309"/>
              </a:lnTo>
              <a:lnTo>
                <a:pt x="0" y="118309"/>
              </a:lnTo>
              <a:lnTo>
                <a:pt x="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B7760E-E382-410C-9811-C5E04A997589}">
      <dsp:nvSpPr>
        <dsp:cNvPr id="0" name=""/>
        <dsp:cNvSpPr/>
      </dsp:nvSpPr>
      <dsp:spPr>
        <a:xfrm>
          <a:off x="2217264" y="563464"/>
          <a:ext cx="1022535" cy="236619"/>
        </a:xfrm>
        <a:custGeom>
          <a:avLst/>
          <a:gdLst/>
          <a:ahLst/>
          <a:cxnLst/>
          <a:rect l="0" t="0" r="0" b="0"/>
          <a:pathLst>
            <a:path>
              <a:moveTo>
                <a:pt x="0" y="0"/>
              </a:moveTo>
              <a:lnTo>
                <a:pt x="0" y="118309"/>
              </a:lnTo>
              <a:lnTo>
                <a:pt x="1022535" y="118309"/>
              </a:lnTo>
              <a:lnTo>
                <a:pt x="1022535"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C9880C-EF72-47B2-8FF6-36EC47BCA672}">
      <dsp:nvSpPr>
        <dsp:cNvPr id="0" name=""/>
        <dsp:cNvSpPr/>
      </dsp:nvSpPr>
      <dsp:spPr>
        <a:xfrm>
          <a:off x="744024" y="2163464"/>
          <a:ext cx="169014" cy="5318311"/>
        </a:xfrm>
        <a:custGeom>
          <a:avLst/>
          <a:gdLst/>
          <a:ahLst/>
          <a:cxnLst/>
          <a:rect l="0" t="0" r="0" b="0"/>
          <a:pathLst>
            <a:path>
              <a:moveTo>
                <a:pt x="0" y="0"/>
              </a:moveTo>
              <a:lnTo>
                <a:pt x="0" y="5318311"/>
              </a:lnTo>
              <a:lnTo>
                <a:pt x="169014" y="53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8F0877-59AB-46C2-8770-AD395EA984A8}">
      <dsp:nvSpPr>
        <dsp:cNvPr id="0" name=""/>
        <dsp:cNvSpPr/>
      </dsp:nvSpPr>
      <dsp:spPr>
        <a:xfrm>
          <a:off x="744024" y="2163464"/>
          <a:ext cx="169014" cy="4518311"/>
        </a:xfrm>
        <a:custGeom>
          <a:avLst/>
          <a:gdLst/>
          <a:ahLst/>
          <a:cxnLst/>
          <a:rect l="0" t="0" r="0" b="0"/>
          <a:pathLst>
            <a:path>
              <a:moveTo>
                <a:pt x="0" y="0"/>
              </a:moveTo>
              <a:lnTo>
                <a:pt x="0" y="4518311"/>
              </a:lnTo>
              <a:lnTo>
                <a:pt x="169014" y="45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62D93-E3D6-441B-AA04-3B63D6C70670}">
      <dsp:nvSpPr>
        <dsp:cNvPr id="0" name=""/>
        <dsp:cNvSpPr/>
      </dsp:nvSpPr>
      <dsp:spPr>
        <a:xfrm>
          <a:off x="744024" y="2163464"/>
          <a:ext cx="169014" cy="3718311"/>
        </a:xfrm>
        <a:custGeom>
          <a:avLst/>
          <a:gdLst/>
          <a:ahLst/>
          <a:cxnLst/>
          <a:rect l="0" t="0" r="0" b="0"/>
          <a:pathLst>
            <a:path>
              <a:moveTo>
                <a:pt x="0" y="0"/>
              </a:moveTo>
              <a:lnTo>
                <a:pt x="0" y="3718311"/>
              </a:lnTo>
              <a:lnTo>
                <a:pt x="169014" y="37183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83333E-353E-4DBD-974F-05B3E040C9F3}">
      <dsp:nvSpPr>
        <dsp:cNvPr id="0" name=""/>
        <dsp:cNvSpPr/>
      </dsp:nvSpPr>
      <dsp:spPr>
        <a:xfrm>
          <a:off x="744024" y="2163464"/>
          <a:ext cx="169014" cy="2918310"/>
        </a:xfrm>
        <a:custGeom>
          <a:avLst/>
          <a:gdLst/>
          <a:ahLst/>
          <a:cxnLst/>
          <a:rect l="0" t="0" r="0" b="0"/>
          <a:pathLst>
            <a:path>
              <a:moveTo>
                <a:pt x="0" y="0"/>
              </a:moveTo>
              <a:lnTo>
                <a:pt x="0" y="2918310"/>
              </a:lnTo>
              <a:lnTo>
                <a:pt x="169014" y="29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0E273E-3EF6-47C4-9ABD-033395C521C0}">
      <dsp:nvSpPr>
        <dsp:cNvPr id="0" name=""/>
        <dsp:cNvSpPr/>
      </dsp:nvSpPr>
      <dsp:spPr>
        <a:xfrm>
          <a:off x="744024" y="2163464"/>
          <a:ext cx="169014" cy="2118310"/>
        </a:xfrm>
        <a:custGeom>
          <a:avLst/>
          <a:gdLst/>
          <a:ahLst/>
          <a:cxnLst/>
          <a:rect l="0" t="0" r="0" b="0"/>
          <a:pathLst>
            <a:path>
              <a:moveTo>
                <a:pt x="0" y="0"/>
              </a:moveTo>
              <a:lnTo>
                <a:pt x="0" y="2118310"/>
              </a:lnTo>
              <a:lnTo>
                <a:pt x="169014" y="21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68317E-06C8-47EE-A690-3F6DA225DE0C}">
      <dsp:nvSpPr>
        <dsp:cNvPr id="0" name=""/>
        <dsp:cNvSpPr/>
      </dsp:nvSpPr>
      <dsp:spPr>
        <a:xfrm>
          <a:off x="744024" y="2163464"/>
          <a:ext cx="169014" cy="1318310"/>
        </a:xfrm>
        <a:custGeom>
          <a:avLst/>
          <a:gdLst/>
          <a:ahLst/>
          <a:cxnLst/>
          <a:rect l="0" t="0" r="0" b="0"/>
          <a:pathLst>
            <a:path>
              <a:moveTo>
                <a:pt x="0" y="0"/>
              </a:moveTo>
              <a:lnTo>
                <a:pt x="0" y="1318310"/>
              </a:lnTo>
              <a:lnTo>
                <a:pt x="169014" y="13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FA6399-2181-44E5-8B07-367C375D7F18}">
      <dsp:nvSpPr>
        <dsp:cNvPr id="0" name=""/>
        <dsp:cNvSpPr/>
      </dsp:nvSpPr>
      <dsp:spPr>
        <a:xfrm>
          <a:off x="744024" y="2163464"/>
          <a:ext cx="169014" cy="518310"/>
        </a:xfrm>
        <a:custGeom>
          <a:avLst/>
          <a:gdLst/>
          <a:ahLst/>
          <a:cxnLst/>
          <a:rect l="0" t="0" r="0" b="0"/>
          <a:pathLst>
            <a:path>
              <a:moveTo>
                <a:pt x="0" y="0"/>
              </a:moveTo>
              <a:lnTo>
                <a:pt x="0" y="518310"/>
              </a:lnTo>
              <a:lnTo>
                <a:pt x="169014" y="518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149009" y="1363464"/>
          <a:ext cx="91440" cy="236619"/>
        </a:xfrm>
        <a:custGeom>
          <a:avLst/>
          <a:gdLst/>
          <a:ahLst/>
          <a:cxnLst/>
          <a:rect l="0" t="0" r="0" b="0"/>
          <a:pathLst>
            <a:path>
              <a:moveTo>
                <a:pt x="45720" y="0"/>
              </a:moveTo>
              <a:lnTo>
                <a:pt x="45720" y="236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194729" y="563464"/>
          <a:ext cx="1022535" cy="236619"/>
        </a:xfrm>
        <a:custGeom>
          <a:avLst/>
          <a:gdLst/>
          <a:ahLst/>
          <a:cxnLst/>
          <a:rect l="0" t="0" r="0" b="0"/>
          <a:pathLst>
            <a:path>
              <a:moveTo>
                <a:pt x="1022535" y="0"/>
              </a:moveTo>
              <a:lnTo>
                <a:pt x="1022535" y="118309"/>
              </a:lnTo>
              <a:lnTo>
                <a:pt x="0" y="118309"/>
              </a:lnTo>
              <a:lnTo>
                <a:pt x="0" y="236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1653884" y="83"/>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Rector</a:t>
          </a:r>
        </a:p>
      </dsp:txBody>
      <dsp:txXfrm>
        <a:off x="1653884" y="83"/>
        <a:ext cx="1126760" cy="563380"/>
      </dsp:txXfrm>
    </dsp:sp>
    <dsp:sp modelId="{BD33F870-05E8-4EE1-A125-0BF93891C340}">
      <dsp:nvSpPr>
        <dsp:cNvPr id="0" name=""/>
        <dsp:cNvSpPr/>
      </dsp:nvSpPr>
      <dsp:spPr>
        <a:xfrm>
          <a:off x="631348"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Directivo</a:t>
          </a:r>
        </a:p>
      </dsp:txBody>
      <dsp:txXfrm>
        <a:off x="631348" y="800084"/>
        <a:ext cx="1126760" cy="563380"/>
      </dsp:txXfrm>
    </dsp:sp>
    <dsp:sp modelId="{0C085B8D-B5F0-4F10-9E0C-AA00066C08EE}">
      <dsp:nvSpPr>
        <dsp:cNvPr id="0" name=""/>
        <dsp:cNvSpPr/>
      </dsp:nvSpPr>
      <dsp:spPr>
        <a:xfrm>
          <a:off x="631348"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Director y Vicedirector</a:t>
          </a:r>
        </a:p>
      </dsp:txBody>
      <dsp:txXfrm>
        <a:off x="631348" y="1600084"/>
        <a:ext cx="1126760" cy="563380"/>
      </dsp:txXfrm>
    </dsp:sp>
    <dsp:sp modelId="{E5016ACA-A89D-412A-8A88-CF13B7E479D5}">
      <dsp:nvSpPr>
        <dsp:cNvPr id="0" name=""/>
        <dsp:cNvSpPr/>
      </dsp:nvSpPr>
      <dsp:spPr>
        <a:xfrm>
          <a:off x="913038"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Secretaria</a:t>
          </a:r>
        </a:p>
      </dsp:txBody>
      <dsp:txXfrm>
        <a:off x="913038" y="2400084"/>
        <a:ext cx="1126760" cy="563380"/>
      </dsp:txXfrm>
    </dsp:sp>
    <dsp:sp modelId="{7D5DCB1A-9937-4676-A984-19897E1579C6}">
      <dsp:nvSpPr>
        <dsp:cNvPr id="0" name=""/>
        <dsp:cNvSpPr/>
      </dsp:nvSpPr>
      <dsp:spPr>
        <a:xfrm>
          <a:off x="913038"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Prosecretaria</a:t>
          </a:r>
        </a:p>
      </dsp:txBody>
      <dsp:txXfrm>
        <a:off x="913038" y="3200085"/>
        <a:ext cx="1126760" cy="563380"/>
      </dsp:txXfrm>
    </dsp:sp>
    <dsp:sp modelId="{A8429D28-4ADE-4C42-8030-570A46BF5E79}">
      <dsp:nvSpPr>
        <dsp:cNvPr id="0" name=""/>
        <dsp:cNvSpPr/>
      </dsp:nvSpPr>
      <dsp:spPr>
        <a:xfrm>
          <a:off x="913038"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Bibliotecaria</a:t>
          </a:r>
        </a:p>
      </dsp:txBody>
      <dsp:txXfrm>
        <a:off x="913038" y="4000085"/>
        <a:ext cx="1126760" cy="563380"/>
      </dsp:txXfrm>
    </dsp:sp>
    <dsp:sp modelId="{02CDF739-5B2D-43DB-8798-10BA9159210B}">
      <dsp:nvSpPr>
        <dsp:cNvPr id="0" name=""/>
        <dsp:cNvSpPr/>
      </dsp:nvSpPr>
      <dsp:spPr>
        <a:xfrm>
          <a:off x="913038"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Preceptores</a:t>
          </a:r>
        </a:p>
      </dsp:txBody>
      <dsp:txXfrm>
        <a:off x="913038" y="4800085"/>
        <a:ext cx="1126760" cy="563380"/>
      </dsp:txXfrm>
    </dsp:sp>
    <dsp:sp modelId="{A13C6E9A-E6B9-4C0D-9041-6011AA3C9E94}">
      <dsp:nvSpPr>
        <dsp:cNvPr id="0" name=""/>
        <dsp:cNvSpPr/>
      </dsp:nvSpPr>
      <dsp:spPr>
        <a:xfrm>
          <a:off x="913038" y="56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Plantel Docente</a:t>
          </a:r>
        </a:p>
      </dsp:txBody>
      <dsp:txXfrm>
        <a:off x="913038" y="5600086"/>
        <a:ext cx="1126760" cy="563380"/>
      </dsp:txXfrm>
    </dsp:sp>
    <dsp:sp modelId="{90C1A6E4-8A5F-45AD-AFDD-B81F1B8B8999}">
      <dsp:nvSpPr>
        <dsp:cNvPr id="0" name=""/>
        <dsp:cNvSpPr/>
      </dsp:nvSpPr>
      <dsp:spPr>
        <a:xfrm>
          <a:off x="913038" y="64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Psicopedagoga</a:t>
          </a:r>
        </a:p>
      </dsp:txBody>
      <dsp:txXfrm>
        <a:off x="913038" y="6400086"/>
        <a:ext cx="1126760" cy="563380"/>
      </dsp:txXfrm>
    </dsp:sp>
    <dsp:sp modelId="{6B050F9D-9699-4FD2-8430-0B0530B13AFF}">
      <dsp:nvSpPr>
        <dsp:cNvPr id="0" name=""/>
        <dsp:cNvSpPr/>
      </dsp:nvSpPr>
      <dsp:spPr>
        <a:xfrm>
          <a:off x="913038" y="7200086"/>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Coordinador Pastoral</a:t>
          </a:r>
        </a:p>
      </dsp:txBody>
      <dsp:txXfrm>
        <a:off x="913038" y="7200086"/>
        <a:ext cx="1126760" cy="563380"/>
      </dsp:txXfrm>
    </dsp:sp>
    <dsp:sp modelId="{EF01399A-C871-42DB-882D-B4956439CC7A}">
      <dsp:nvSpPr>
        <dsp:cNvPr id="0" name=""/>
        <dsp:cNvSpPr/>
      </dsp:nvSpPr>
      <dsp:spPr>
        <a:xfrm>
          <a:off x="2676419" y="8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Equipo Administrativo</a:t>
          </a:r>
        </a:p>
      </dsp:txBody>
      <dsp:txXfrm>
        <a:off x="2676419" y="800084"/>
        <a:ext cx="1126760" cy="563380"/>
      </dsp:txXfrm>
    </dsp:sp>
    <dsp:sp modelId="{C3DE3DAA-7C2C-41D7-A3CB-47B29D9A2634}">
      <dsp:nvSpPr>
        <dsp:cNvPr id="0" name=""/>
        <dsp:cNvSpPr/>
      </dsp:nvSpPr>
      <dsp:spPr>
        <a:xfrm>
          <a:off x="1994729"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Maestranza</a:t>
          </a:r>
        </a:p>
      </dsp:txBody>
      <dsp:txXfrm>
        <a:off x="1994729" y="1600084"/>
        <a:ext cx="1126760" cy="563380"/>
      </dsp:txXfrm>
    </dsp:sp>
    <dsp:sp modelId="{4CBA81ED-297E-4400-89C4-9ADFDF0F0E2F}">
      <dsp:nvSpPr>
        <dsp:cNvPr id="0" name=""/>
        <dsp:cNvSpPr/>
      </dsp:nvSpPr>
      <dsp:spPr>
        <a:xfrm>
          <a:off x="2276419"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a:t>
          </a:r>
        </a:p>
      </dsp:txBody>
      <dsp:txXfrm>
        <a:off x="2276419" y="2400084"/>
        <a:ext cx="1126760" cy="563380"/>
      </dsp:txXfrm>
    </dsp:sp>
    <dsp:sp modelId="{E54F2900-92CD-4717-9FBB-2BBB63263854}">
      <dsp:nvSpPr>
        <dsp:cNvPr id="0" name=""/>
        <dsp:cNvSpPr/>
      </dsp:nvSpPr>
      <dsp:spPr>
        <a:xfrm>
          <a:off x="2276419"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Recepcionista</a:t>
          </a:r>
        </a:p>
      </dsp:txBody>
      <dsp:txXfrm>
        <a:off x="2276419" y="3200085"/>
        <a:ext cx="1126760" cy="563380"/>
      </dsp:txXfrm>
    </dsp:sp>
    <dsp:sp modelId="{52F5AD47-7A4D-4D3E-AFE9-B89D0501ACE1}">
      <dsp:nvSpPr>
        <dsp:cNvPr id="0" name=""/>
        <dsp:cNvSpPr/>
      </dsp:nvSpPr>
      <dsp:spPr>
        <a:xfrm>
          <a:off x="2276419"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Personal Maestranza</a:t>
          </a:r>
        </a:p>
      </dsp:txBody>
      <dsp:txXfrm>
        <a:off x="2276419" y="4000085"/>
        <a:ext cx="1126760" cy="563380"/>
      </dsp:txXfrm>
    </dsp:sp>
    <dsp:sp modelId="{13E24082-7738-4089-91D2-AC94C438A795}">
      <dsp:nvSpPr>
        <dsp:cNvPr id="0" name=""/>
        <dsp:cNvSpPr/>
      </dsp:nvSpPr>
      <dsp:spPr>
        <a:xfrm>
          <a:off x="3358110" y="16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Administración</a:t>
          </a:r>
        </a:p>
      </dsp:txBody>
      <dsp:txXfrm>
        <a:off x="3358110" y="1600084"/>
        <a:ext cx="1126760" cy="563380"/>
      </dsp:txXfrm>
    </dsp:sp>
    <dsp:sp modelId="{87C86E80-79EC-45E8-AA68-454823A1D316}">
      <dsp:nvSpPr>
        <dsp:cNvPr id="0" name=""/>
        <dsp:cNvSpPr/>
      </dsp:nvSpPr>
      <dsp:spPr>
        <a:xfrm>
          <a:off x="3639800" y="2400084"/>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Jefe Administrativo</a:t>
          </a:r>
        </a:p>
      </dsp:txBody>
      <dsp:txXfrm>
        <a:off x="3639800" y="2400084"/>
        <a:ext cx="1126760" cy="563380"/>
      </dsp:txXfrm>
    </dsp:sp>
    <dsp:sp modelId="{D9264CB6-B399-4D38-8317-667FEF6F3871}">
      <dsp:nvSpPr>
        <dsp:cNvPr id="0" name=""/>
        <dsp:cNvSpPr/>
      </dsp:nvSpPr>
      <dsp:spPr>
        <a:xfrm>
          <a:off x="3639800" y="32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Contadora</a:t>
          </a:r>
        </a:p>
      </dsp:txBody>
      <dsp:txXfrm>
        <a:off x="3639800" y="3200085"/>
        <a:ext cx="1126760" cy="563380"/>
      </dsp:txXfrm>
    </dsp:sp>
    <dsp:sp modelId="{2FE32A58-66BD-4A7A-AC4B-7695EBB22317}">
      <dsp:nvSpPr>
        <dsp:cNvPr id="0" name=""/>
        <dsp:cNvSpPr/>
      </dsp:nvSpPr>
      <dsp:spPr>
        <a:xfrm>
          <a:off x="3639800" y="40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Cajero</a:t>
          </a:r>
        </a:p>
      </dsp:txBody>
      <dsp:txXfrm>
        <a:off x="3639800" y="4000085"/>
        <a:ext cx="1126760" cy="563380"/>
      </dsp:txXfrm>
    </dsp:sp>
    <dsp:sp modelId="{965D5485-4F3D-4421-BDAC-6989822BA59B}">
      <dsp:nvSpPr>
        <dsp:cNvPr id="0" name=""/>
        <dsp:cNvSpPr/>
      </dsp:nvSpPr>
      <dsp:spPr>
        <a:xfrm>
          <a:off x="3639800" y="4800085"/>
          <a:ext cx="1126760" cy="5633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AR" sz="1400" kern="1200"/>
            <a:t>Ayudante</a:t>
          </a:r>
        </a:p>
      </dsp:txBody>
      <dsp:txXfrm>
        <a:off x="3639800" y="4800085"/>
        <a:ext cx="1126760" cy="563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5ADD03AF3462486EBCA636910222B"/>
        <w:category>
          <w:name w:val="General"/>
          <w:gallery w:val="placeholder"/>
        </w:category>
        <w:types>
          <w:type w:val="bbPlcHdr"/>
        </w:types>
        <w:behaviors>
          <w:behavior w:val="content"/>
        </w:behaviors>
        <w:guid w:val="{E6931D6E-12C2-41BE-A1C3-B309F318016C}"/>
      </w:docPartPr>
      <w:docPartBody>
        <w:p w:rsidR="00531C73" w:rsidRDefault="00531C73">
          <w:r w:rsidRPr="00800876">
            <w:rPr>
              <w:rStyle w:val="Textodelmarcadordeposicin"/>
            </w:rPr>
            <w:t>[Título]</w:t>
          </w:r>
        </w:p>
      </w:docPartBody>
    </w:docPart>
    <w:docPart>
      <w:docPartPr>
        <w:name w:val="0F063CB1E18E4D13989CB02AA00878F4"/>
        <w:category>
          <w:name w:val="General"/>
          <w:gallery w:val="placeholder"/>
        </w:category>
        <w:types>
          <w:type w:val="bbPlcHdr"/>
        </w:types>
        <w:behaviors>
          <w:behavior w:val="content"/>
        </w:behaviors>
        <w:guid w:val="{B0B42CC0-1DFB-46F1-B9E4-48EE650F49C9}"/>
      </w:docPartPr>
      <w:docPartBody>
        <w:p w:rsidR="00531C73" w:rsidRDefault="00531C73" w:rsidP="00531C73">
          <w:pPr>
            <w:pStyle w:val="0F063CB1E18E4D13989CB02AA00878F4"/>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2B7C8B"/>
    <w:rsid w:val="00506908"/>
    <w:rsid w:val="00531C73"/>
    <w:rsid w:val="00CA63F4"/>
    <w:rsid w:val="00CB3B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31C73"/>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DA2EB5B7-1E3C-4103-A3EE-B25E3E400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601</TotalTime>
  <Pages>35</Pages>
  <Words>6087</Words>
  <Characters>33479</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39488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Laupra Pastorino</cp:lastModifiedBy>
  <cp:revision>180</cp:revision>
  <cp:lastPrinted>2011-04-12T22:19:00Z</cp:lastPrinted>
  <dcterms:created xsi:type="dcterms:W3CDTF">2011-04-12T20:25:00Z</dcterms:created>
  <dcterms:modified xsi:type="dcterms:W3CDTF">2011-04-23T20:48:00Z</dcterms:modified>
</cp:coreProperties>
</file>