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517BDD80" wp14:editId="17ED4D9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>Ing. Zohil,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Pr="00F07E73" w:rsidRDefault="00F07E73" w:rsidP="00F07E73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854E0D63D7F545FDB3D57CD3C5ED9F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F08C6" w:rsidRPr="005B7876" w:rsidRDefault="00AF08C6" w:rsidP="00AF08C6">
          <w:pPr>
            <w:jc w:val="center"/>
            <w:rPr>
              <w:b/>
              <w:i/>
              <w:caps/>
              <w:sz w:val="36"/>
            </w:rPr>
          </w:pPr>
          <w:r w:rsidRPr="00AF08C6">
            <w:rPr>
              <w:b/>
              <w:i/>
              <w:caps/>
              <w:sz w:val="36"/>
            </w:rPr>
            <w:t>USER STORIES PARA SPRINT 1</w:t>
          </w:r>
        </w:p>
      </w:sdtContent>
    </w:sdt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Nicoliello,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Pastorino, Laura Analía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7D6C21">
        <w:rPr>
          <w:i/>
          <w:noProof/>
          <w:sz w:val="20"/>
        </w:rPr>
        <w:t>33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EA4A49">
        <w:rPr>
          <w:i/>
          <w:noProof/>
          <w:sz w:val="20"/>
        </w:rPr>
        <w:t>07/06/2011 18:27:00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C70EA7" w:rsidRDefault="0021037F" w:rsidP="00F86D3A">
      <w:pPr>
        <w:pStyle w:val="Ttulo4"/>
        <w:rPr>
          <w:rStyle w:val="nfasisintenso"/>
        </w:rPr>
      </w:pPr>
      <w:r w:rsidRPr="00C70EA7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Baseline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27" w:rsidRDefault="007B262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Laura Pastorino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E51BCA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235744" w:history="1">
            <w:r w:rsidR="00E51BCA" w:rsidRPr="004C0259">
              <w:rPr>
                <w:rStyle w:val="Hipervnculo"/>
                <w:noProof/>
              </w:rPr>
              <w:t>1.</w:t>
            </w:r>
            <w:r w:rsidR="00E51BC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51BCA" w:rsidRPr="004C0259">
              <w:rPr>
                <w:rStyle w:val="Hipervnculo"/>
                <w:noProof/>
              </w:rPr>
              <w:t>Listado Resumido</w:t>
            </w:r>
            <w:r w:rsidR="00E51BCA">
              <w:rPr>
                <w:noProof/>
                <w:webHidden/>
              </w:rPr>
              <w:tab/>
            </w:r>
            <w:r w:rsidR="00E51BCA">
              <w:rPr>
                <w:noProof/>
                <w:webHidden/>
              </w:rPr>
              <w:fldChar w:fldCharType="begin"/>
            </w:r>
            <w:r w:rsidR="00E51BCA">
              <w:rPr>
                <w:noProof/>
                <w:webHidden/>
              </w:rPr>
              <w:instrText xml:space="preserve"> PAGEREF _Toc295235744 \h </w:instrText>
            </w:r>
            <w:r w:rsidR="00E51BCA">
              <w:rPr>
                <w:noProof/>
                <w:webHidden/>
              </w:rPr>
            </w:r>
            <w:r w:rsidR="00E51BCA">
              <w:rPr>
                <w:noProof/>
                <w:webHidden/>
              </w:rPr>
              <w:fldChar w:fldCharType="separate"/>
            </w:r>
            <w:r w:rsidR="00E51BCA">
              <w:rPr>
                <w:noProof/>
                <w:webHidden/>
              </w:rPr>
              <w:t>4</w:t>
            </w:r>
            <w:r w:rsidR="00E51BCA"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5235745" w:history="1">
            <w:r w:rsidRPr="004C025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C0259">
              <w:rPr>
                <w:rStyle w:val="Hipervnculo"/>
                <w:noProof/>
              </w:rPr>
              <w:t>Listado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235746" w:history="1">
            <w:r w:rsidRPr="004C0259">
              <w:rPr>
                <w:rStyle w:val="Hipervnculo"/>
                <w:noProof/>
              </w:rPr>
              <w:t>User Story Nº 140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235747" w:history="1">
            <w:r w:rsidRPr="004C0259">
              <w:rPr>
                <w:rStyle w:val="Hipervnculo"/>
                <w:noProof/>
              </w:rPr>
              <w:t>User Story Nº 141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235748" w:history="1">
            <w:r w:rsidRPr="004C0259">
              <w:rPr>
                <w:rStyle w:val="Hipervnculo"/>
                <w:noProof/>
              </w:rPr>
              <w:t>User Story Nº 142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235749" w:history="1">
            <w:r w:rsidRPr="004C0259">
              <w:rPr>
                <w:rStyle w:val="Hipervnculo"/>
                <w:noProof/>
              </w:rPr>
              <w:t>User Story Nº 143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235750" w:history="1">
            <w:r w:rsidRPr="004C0259">
              <w:rPr>
                <w:rStyle w:val="Hipervnculo"/>
                <w:noProof/>
              </w:rPr>
              <w:t>User Story Nº 144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235751" w:history="1">
            <w:r w:rsidRPr="004C0259">
              <w:rPr>
                <w:rStyle w:val="Hipervnculo"/>
                <w:noProof/>
              </w:rPr>
              <w:t>User Story Nº 145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235752" w:history="1">
            <w:r w:rsidRPr="004C0259">
              <w:rPr>
                <w:rStyle w:val="Hipervnculo"/>
                <w:noProof/>
              </w:rPr>
              <w:t>User Story Nº146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235753" w:history="1">
            <w:r w:rsidRPr="004C0259">
              <w:rPr>
                <w:rStyle w:val="Hipervnculo"/>
                <w:noProof/>
              </w:rPr>
              <w:t>User Story Nº147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235754" w:history="1">
            <w:r w:rsidRPr="004C0259">
              <w:rPr>
                <w:rStyle w:val="Hipervnculo"/>
                <w:noProof/>
              </w:rPr>
              <w:t>User Story Nº148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CA" w:rsidRDefault="00E51BC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5235755" w:history="1">
            <w:r w:rsidRPr="004C0259">
              <w:rPr>
                <w:rStyle w:val="Hipervnculo"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C0259">
              <w:rPr>
                <w:rStyle w:val="Hipervnculo"/>
                <w:iCs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AF08C6" w:rsidP="0021037F">
      <w:pPr>
        <w:pStyle w:val="Ttulo1"/>
        <w:numPr>
          <w:ilvl w:val="0"/>
          <w:numId w:val="1"/>
        </w:numPr>
      </w:pPr>
      <w:bookmarkStart w:id="4" w:name="_Toc293831060"/>
      <w:bookmarkStart w:id="5" w:name="_Toc295235744"/>
      <w:bookmarkEnd w:id="0"/>
      <w:bookmarkEnd w:id="1"/>
      <w:r>
        <w:lastRenderedPageBreak/>
        <w:t>Listado Resumido</w:t>
      </w:r>
      <w:bookmarkEnd w:id="2"/>
      <w:bookmarkEnd w:id="3"/>
      <w:bookmarkEnd w:id="4"/>
      <w:bookmarkEnd w:id="5"/>
    </w:p>
    <w:p w:rsidR="005945D2" w:rsidRPr="005945D2" w:rsidRDefault="005945D2" w:rsidP="005945D2"/>
    <w:tbl>
      <w:tblPr>
        <w:tblW w:w="5000" w:type="pct"/>
        <w:tblLook w:val="04A0" w:firstRow="1" w:lastRow="0" w:firstColumn="1" w:lastColumn="0" w:noHBand="0" w:noVBand="1"/>
      </w:tblPr>
      <w:tblGrid>
        <w:gridCol w:w="4165"/>
        <w:gridCol w:w="905"/>
        <w:gridCol w:w="919"/>
        <w:gridCol w:w="907"/>
        <w:gridCol w:w="1031"/>
        <w:gridCol w:w="794"/>
      </w:tblGrid>
      <w:tr w:rsidR="005945D2" w:rsidRPr="005945D2" w:rsidTr="005945D2">
        <w:trPr>
          <w:trHeight w:val="690"/>
        </w:trPr>
        <w:tc>
          <w:tcPr>
            <w:tcW w:w="238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5945D2" w:rsidRPr="005945D2" w:rsidRDefault="005945D2" w:rsidP="00E64024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  <w:t>Titulo</w:t>
            </w:r>
          </w:p>
        </w:tc>
        <w:tc>
          <w:tcPr>
            <w:tcW w:w="5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5945D2" w:rsidRPr="005945D2" w:rsidRDefault="005945D2" w:rsidP="00E64024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  <w:t>ID</w:t>
            </w:r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5945D2" w:rsidRPr="005945D2" w:rsidRDefault="005945D2" w:rsidP="00E64024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</w:pPr>
            <w:proofErr w:type="spellStart"/>
            <w:r w:rsidRPr="005945D2"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  <w:t>Owner</w:t>
            </w:r>
            <w:proofErr w:type="spellEnd"/>
          </w:p>
        </w:tc>
        <w:tc>
          <w:tcPr>
            <w:tcW w:w="52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  <w:t>Prioridad</w:t>
            </w:r>
          </w:p>
        </w:tc>
        <w:tc>
          <w:tcPr>
            <w:tcW w:w="5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5945D2" w:rsidRPr="005945D2" w:rsidRDefault="005945D2" w:rsidP="00E64024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  <w:t>Estimación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FDFDF"/>
            <w:vAlign w:val="bottom"/>
            <w:hideMark/>
          </w:tcPr>
          <w:p w:rsidR="005945D2" w:rsidRPr="005945D2" w:rsidRDefault="005945D2" w:rsidP="00E64024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  <w:t>Project</w:t>
            </w:r>
          </w:p>
        </w:tc>
      </w:tr>
      <w:tr w:rsidR="005945D2" w:rsidRPr="005945D2" w:rsidTr="005945D2">
        <w:trPr>
          <w:trHeight w:val="990"/>
        </w:trPr>
        <w:tc>
          <w:tcPr>
            <w:tcW w:w="238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140. Como Administrador necesito obtener escala de calificaciones del SI transaccional para poder trabajar con dichos datos y hacer una utilización correcta en nuestro SI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S-01145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Laura Pastorino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Alto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1,00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BLPM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Product</w:t>
            </w:r>
            <w:proofErr w:type="spellEnd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Backlog</w:t>
            </w:r>
            <w:proofErr w:type="spellEnd"/>
          </w:p>
        </w:tc>
      </w:tr>
      <w:tr w:rsidR="005945D2" w:rsidRPr="005945D2" w:rsidTr="005945D2">
        <w:trPr>
          <w:trHeight w:val="990"/>
        </w:trPr>
        <w:tc>
          <w:tcPr>
            <w:tcW w:w="238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141. Como Administrador necesito obtener listado de alumnos del SI transaccional para poder trabajar con dichos datos y hacer una utilización correcta en nuestro SI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S-01146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Laura Pastorino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Alto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1,00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BLPM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Product</w:t>
            </w:r>
            <w:proofErr w:type="spellEnd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Backlog</w:t>
            </w:r>
            <w:proofErr w:type="spellEnd"/>
          </w:p>
        </w:tc>
      </w:tr>
      <w:tr w:rsidR="005945D2" w:rsidRPr="005945D2" w:rsidTr="005945D2">
        <w:trPr>
          <w:trHeight w:val="990"/>
        </w:trPr>
        <w:tc>
          <w:tcPr>
            <w:tcW w:w="238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142. Como Administrador necesito obtener personal de la institución del SI transaccional para poder trabajar con dichos datos y hacer una utilización correcta en nuestro SI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S-01147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Laura Pastorino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Alto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1,00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BLPM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Product</w:t>
            </w:r>
            <w:proofErr w:type="spellEnd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Backlog</w:t>
            </w:r>
            <w:proofErr w:type="spellEnd"/>
          </w:p>
        </w:tc>
      </w:tr>
      <w:tr w:rsidR="005945D2" w:rsidRPr="005945D2" w:rsidTr="005945D2">
        <w:trPr>
          <w:trHeight w:val="990"/>
        </w:trPr>
        <w:tc>
          <w:tcPr>
            <w:tcW w:w="238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143. Como Administrador necesito obtener un listado de asignaturas del SI transaccional para poder trabajar con dichos datos y hacer una utilización correcta en nuestro SI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S-01148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Laura Pastorino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Alto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3,00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BLPM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Product</w:t>
            </w:r>
            <w:proofErr w:type="spellEnd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Backlog</w:t>
            </w:r>
            <w:proofErr w:type="spellEnd"/>
          </w:p>
        </w:tc>
      </w:tr>
      <w:tr w:rsidR="005945D2" w:rsidRPr="005945D2" w:rsidTr="005945D2">
        <w:trPr>
          <w:trHeight w:val="810"/>
        </w:trPr>
        <w:tc>
          <w:tcPr>
            <w:tcW w:w="238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144. Como Administrador necesito obtener sanciones del SI transaccional para poder trabajar con dichos datos y hacer una utilización correcta en nuestro SI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S-01149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Laura Pastorino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Alto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2.00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BLPM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Product</w:t>
            </w:r>
            <w:proofErr w:type="spellEnd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Backlog</w:t>
            </w:r>
            <w:proofErr w:type="spellEnd"/>
          </w:p>
        </w:tc>
      </w:tr>
      <w:tr w:rsidR="005945D2" w:rsidRPr="005945D2" w:rsidTr="005945D2">
        <w:trPr>
          <w:trHeight w:val="937"/>
        </w:trPr>
        <w:tc>
          <w:tcPr>
            <w:tcW w:w="238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145. Como Administrador necesito obtener calificaciones del SI transaccional para poder trabajar con dichos datos y hacer una utilización correcta en nuestro SI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S-01150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Laura Pastorino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Alto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3,00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BLPM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Product</w:t>
            </w:r>
            <w:proofErr w:type="spellEnd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Backlog</w:t>
            </w:r>
            <w:proofErr w:type="spellEnd"/>
          </w:p>
        </w:tc>
      </w:tr>
      <w:tr w:rsidR="005945D2" w:rsidRPr="005945D2" w:rsidTr="005945D2">
        <w:trPr>
          <w:trHeight w:val="990"/>
        </w:trPr>
        <w:tc>
          <w:tcPr>
            <w:tcW w:w="238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146. Como administrador necesito obtener inasistencias de alumnos del SI transaccional para poder trabajar con dichos datos y hacer una utilización correcta en nuestro SI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S-01151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Laura Pastorino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Alto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2.00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BLPM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Product</w:t>
            </w:r>
            <w:proofErr w:type="spellEnd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Backlog</w:t>
            </w:r>
            <w:proofErr w:type="spellEnd"/>
          </w:p>
        </w:tc>
      </w:tr>
      <w:tr w:rsidR="005945D2" w:rsidRPr="005945D2" w:rsidTr="005945D2">
        <w:trPr>
          <w:trHeight w:val="782"/>
        </w:trPr>
        <w:tc>
          <w:tcPr>
            <w:tcW w:w="238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147. Como Administrador necesito obtener inasistencias de profesores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S-01152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Laura Pastorino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Medio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3,00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BLPM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Product</w:t>
            </w:r>
            <w:proofErr w:type="spellEnd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Backlog</w:t>
            </w:r>
            <w:proofErr w:type="spellEnd"/>
          </w:p>
        </w:tc>
      </w:tr>
      <w:tr w:rsidR="005945D2" w:rsidRPr="005945D2" w:rsidTr="005945D2">
        <w:trPr>
          <w:trHeight w:val="990"/>
        </w:trPr>
        <w:tc>
          <w:tcPr>
            <w:tcW w:w="238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148. Como Administrador necesito realizar extracción, transformación y carga de datos de origen del SI transaccional para poder trabajar con dichos datos y hacer una utilización correcta en nuestro SI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S-01153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Laura Pastorino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Alto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2.00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45D2" w:rsidRPr="005945D2" w:rsidRDefault="005945D2" w:rsidP="005945D2">
            <w:pPr>
              <w:spacing w:before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BLPM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Product</w:t>
            </w:r>
            <w:proofErr w:type="spellEnd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945D2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Backlog</w:t>
            </w:r>
            <w:proofErr w:type="spellEnd"/>
          </w:p>
        </w:tc>
      </w:tr>
    </w:tbl>
    <w:p w:rsidR="0021037F" w:rsidRPr="00894D23" w:rsidRDefault="0021037F" w:rsidP="0021037F">
      <w:pPr>
        <w:pStyle w:val="Prrafodelista"/>
        <w:numPr>
          <w:ilvl w:val="0"/>
          <w:numId w:val="2"/>
        </w:numPr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21037F" w:rsidRDefault="00B10894" w:rsidP="0021037F">
      <w:pPr>
        <w:pStyle w:val="Ttulo1"/>
        <w:numPr>
          <w:ilvl w:val="0"/>
          <w:numId w:val="1"/>
        </w:numPr>
      </w:pPr>
      <w:bookmarkStart w:id="6" w:name="_Toc295235745"/>
      <w:r>
        <w:lastRenderedPageBreak/>
        <w:t>Listado Detallado</w:t>
      </w:r>
      <w:bookmarkEnd w:id="6"/>
    </w:p>
    <w:p w:rsidR="00CC4ABD" w:rsidRPr="006F1199" w:rsidRDefault="00CC4ABD" w:rsidP="00CC4ABD">
      <w:pPr>
        <w:pStyle w:val="Ttulo2"/>
      </w:pPr>
      <w:bookmarkStart w:id="7" w:name="_Toc295233402"/>
      <w:bookmarkStart w:id="8" w:name="_Toc295235746"/>
      <w:r w:rsidRPr="006F1199">
        <w:t xml:space="preserve">User </w:t>
      </w:r>
      <w:proofErr w:type="spellStart"/>
      <w:r w:rsidRPr="006F1199">
        <w:t>Story</w:t>
      </w:r>
      <w:proofErr w:type="spellEnd"/>
      <w:r w:rsidRPr="006F1199">
        <w:t xml:space="preserve"> Nº 140</w:t>
      </w:r>
      <w:bookmarkEnd w:id="7"/>
      <w:bookmarkEnd w:id="8"/>
    </w:p>
    <w:p w:rsidR="00CC4ABD" w:rsidRPr="005B7876" w:rsidRDefault="00CC4ABD" w:rsidP="00CC4ABD">
      <w:r w:rsidRPr="005B7876">
        <w:t>ID:</w:t>
      </w:r>
      <w:r>
        <w:t xml:space="preserve"> </w:t>
      </w:r>
      <w:r w:rsidRPr="005B7876">
        <w:t>S-01145</w:t>
      </w:r>
    </w:p>
    <w:p w:rsidR="00CC4ABD" w:rsidRPr="005B7876" w:rsidRDefault="00CC4ABD" w:rsidP="00CC4ABD">
      <w:r>
        <w:t>Título</w:t>
      </w:r>
      <w:r w:rsidRPr="005B7876">
        <w:t>:</w:t>
      </w:r>
      <w:r w:rsidRPr="005B7876">
        <w:tab/>
        <w:t>140. Como Administrador necesito obtener escala de calificaciones del SI transaccional para poder trabajar con dichos datos y hacer una utilización correcta en nuestro SI</w:t>
      </w:r>
    </w:p>
    <w:p w:rsidR="00CC4ABD" w:rsidRPr="005B7876" w:rsidRDefault="00CC4ABD" w:rsidP="00CC4ABD">
      <w:r w:rsidRPr="005B7876">
        <w:t>Project:</w:t>
      </w:r>
      <w:r w:rsidRPr="005B7876">
        <w:tab/>
      </w:r>
      <w:r>
        <w:t xml:space="preserve"> </w:t>
      </w:r>
      <w:r w:rsidRPr="005B7876">
        <w:t xml:space="preserve">BLPM </w:t>
      </w:r>
      <w:proofErr w:type="spellStart"/>
      <w:r w:rsidRPr="005B7876">
        <w:t>Product</w:t>
      </w:r>
      <w:proofErr w:type="spellEnd"/>
      <w:r w:rsidRPr="005B7876">
        <w:t xml:space="preserve"> </w:t>
      </w:r>
      <w:proofErr w:type="spellStart"/>
      <w:r w:rsidRPr="005B7876">
        <w:t>Backlog</w:t>
      </w:r>
      <w:proofErr w:type="spellEnd"/>
    </w:p>
    <w:p w:rsidR="00CC4ABD" w:rsidRPr="005B7876" w:rsidRDefault="00CC4ABD" w:rsidP="00CC4ABD">
      <w:r w:rsidRPr="005B7876">
        <w:t>Sprint:</w:t>
      </w:r>
      <w:r w:rsidRPr="005B7876">
        <w:tab/>
      </w:r>
      <w:r>
        <w:t>1</w:t>
      </w:r>
      <w:r w:rsidRPr="005B7876">
        <w:t xml:space="preserve"> </w:t>
      </w:r>
      <w:r w:rsidRPr="005B7876">
        <w:tab/>
      </w:r>
    </w:p>
    <w:p w:rsidR="00CC4ABD" w:rsidRPr="005B7876" w:rsidRDefault="00CC4ABD" w:rsidP="00CC4ABD">
      <w:r w:rsidRPr="005B7876">
        <w:t xml:space="preserve">Descripción: </w:t>
      </w:r>
      <w:r w:rsidRPr="005B7876">
        <w:tab/>
      </w:r>
    </w:p>
    <w:p w:rsidR="00CC4ABD" w:rsidRPr="005B7876" w:rsidRDefault="00CC4ABD" w:rsidP="00CC4ABD">
      <w:r w:rsidRPr="005B7876">
        <w:t>Título: Como Administrador necesito obtener escala de calificaciones del SI transaccional para poder  trabajar con dichos datos y hacer una utilización correcta en nuestro SI</w:t>
      </w:r>
    </w:p>
    <w:p w:rsidR="00CC4ABD" w:rsidRPr="005B7876" w:rsidRDefault="00CC4ABD" w:rsidP="00CC4ABD">
      <w:r w:rsidRPr="005B7876">
        <w:t>Supuestos: BD transaccional disponible para desarrollo</w:t>
      </w:r>
    </w:p>
    <w:p w:rsidR="00CC4ABD" w:rsidRPr="005B7876" w:rsidRDefault="00CC4ABD" w:rsidP="00CC4ABD">
      <w:r w:rsidRPr="005B7876">
        <w:t>Precondición: Conexión a BD del SI transaccional disponible y funcionando.</w:t>
      </w:r>
    </w:p>
    <w:p w:rsidR="00CC4ABD" w:rsidRPr="005B7876" w:rsidRDefault="00CC4ABD" w:rsidP="00CC4ABD">
      <w:r w:rsidRPr="005B7876">
        <w:t xml:space="preserve">Post Condición: Escala de calificaciones disponible para realizar cálculos y </w:t>
      </w:r>
      <w:proofErr w:type="spellStart"/>
      <w:r w:rsidRPr="005B7876">
        <w:t>sumarizaciones</w:t>
      </w:r>
      <w:proofErr w:type="spellEnd"/>
    </w:p>
    <w:p w:rsidR="00CC4ABD" w:rsidRPr="005B7876" w:rsidRDefault="00CC4ABD" w:rsidP="00CC4ABD">
      <w:r w:rsidRPr="005B7876">
        <w:t>Reglas de Negocio: N/A</w:t>
      </w:r>
    </w:p>
    <w:p w:rsidR="00CC4ABD" w:rsidRPr="005B7876" w:rsidRDefault="00CC4ABD" w:rsidP="00CC4ABD">
      <w:r w:rsidRPr="005B7876">
        <w:t>Criterio de Aceptación: Comparar tablas de BD Transaccional y nuestra BD, que tengan la misma cantidad de registros y que tomando 5 registros al azar, tengan completitud de datos.</w:t>
      </w:r>
    </w:p>
    <w:p w:rsidR="00CC4ABD" w:rsidRPr="005B7876" w:rsidRDefault="00CC4ABD" w:rsidP="00CC4ABD">
      <w:r w:rsidRPr="005B7876">
        <w:t>Discusiones: N/A</w:t>
      </w:r>
    </w:p>
    <w:p w:rsidR="00CC4ABD" w:rsidRPr="00CC4ABD" w:rsidRDefault="00EA4A49" w:rsidP="00CC4ABD">
      <w:pPr>
        <w:ind w:firstLine="0"/>
        <w:rPr>
          <w:rStyle w:val="nfasis"/>
        </w:rPr>
      </w:pPr>
      <w:r>
        <w:rPr>
          <w:rStyle w:val="nfasis"/>
        </w:rPr>
        <w:t xml:space="preserve">Estimación: </w:t>
      </w:r>
      <w:r w:rsidR="00CC4ABD" w:rsidRPr="00CC4ABD">
        <w:rPr>
          <w:rStyle w:val="nfasis"/>
        </w:rPr>
        <w:t>1,00</w:t>
      </w:r>
      <w:r w:rsidR="00CC4ABD" w:rsidRPr="00CC4ABD">
        <w:rPr>
          <w:rStyle w:val="nfasis"/>
        </w:rPr>
        <w:tab/>
      </w:r>
    </w:p>
    <w:p w:rsidR="00CC4ABD" w:rsidRPr="00CC4ABD" w:rsidRDefault="00CC4ABD" w:rsidP="00CC4ABD">
      <w:pPr>
        <w:ind w:firstLine="0"/>
        <w:rPr>
          <w:rStyle w:val="nfasis"/>
        </w:rPr>
      </w:pPr>
      <w:proofErr w:type="spellStart"/>
      <w:r w:rsidRPr="00CC4ABD">
        <w:rPr>
          <w:rStyle w:val="nfasis"/>
        </w:rPr>
        <w:t>Product</w:t>
      </w:r>
      <w:proofErr w:type="spellEnd"/>
      <w:r w:rsidRPr="00CC4ABD">
        <w:rPr>
          <w:rStyle w:val="nfasis"/>
        </w:rPr>
        <w:t xml:space="preserve"> </w:t>
      </w:r>
      <w:proofErr w:type="spellStart"/>
      <w:r w:rsidRPr="00CC4ABD">
        <w:rPr>
          <w:rStyle w:val="nfasis"/>
        </w:rPr>
        <w:t>Owner</w:t>
      </w:r>
      <w:proofErr w:type="spellEnd"/>
      <w:r w:rsidRPr="00CC4ABD">
        <w:rPr>
          <w:rStyle w:val="nfasis"/>
        </w:rPr>
        <w:t>:</w:t>
      </w:r>
      <w:r w:rsidRPr="00CC4ABD">
        <w:rPr>
          <w:rStyle w:val="nfasis"/>
        </w:rPr>
        <w:tab/>
        <w:t>Pedro Bazán</w:t>
      </w:r>
    </w:p>
    <w:p w:rsidR="00CC4ABD" w:rsidRPr="00CC4ABD" w:rsidRDefault="00CC4ABD" w:rsidP="00CC4ABD">
      <w:pPr>
        <w:ind w:firstLine="0"/>
        <w:rPr>
          <w:rStyle w:val="nfasis"/>
        </w:rPr>
      </w:pPr>
      <w:r w:rsidRPr="00CC4ABD">
        <w:rPr>
          <w:rStyle w:val="nfasis"/>
        </w:rPr>
        <w:t xml:space="preserve">Responsables: Laura Pastorino </w:t>
      </w:r>
    </w:p>
    <w:p w:rsidR="00CC4ABD" w:rsidRPr="00CC4ABD" w:rsidRDefault="00CC4ABD" w:rsidP="00CC4ABD">
      <w:pPr>
        <w:ind w:firstLine="0"/>
        <w:rPr>
          <w:rStyle w:val="nfasis"/>
        </w:rPr>
      </w:pPr>
      <w:r w:rsidRPr="00CC4ABD">
        <w:rPr>
          <w:rStyle w:val="nfasis"/>
        </w:rPr>
        <w:t>Estado:</w:t>
      </w:r>
      <w:r w:rsidRPr="00CC4ABD">
        <w:rPr>
          <w:rStyle w:val="nfasis"/>
        </w:rPr>
        <w:tab/>
        <w:t>Futuro</w:t>
      </w:r>
      <w:r w:rsidRPr="00CC4ABD">
        <w:rPr>
          <w:rStyle w:val="nfasis"/>
        </w:rPr>
        <w:tab/>
      </w:r>
    </w:p>
    <w:p w:rsidR="00CC4ABD" w:rsidRPr="00CC4ABD" w:rsidRDefault="00CC4ABD" w:rsidP="00CC4ABD">
      <w:pPr>
        <w:ind w:firstLine="0"/>
        <w:rPr>
          <w:rStyle w:val="nfasis"/>
        </w:rPr>
      </w:pPr>
      <w:r w:rsidRPr="00CC4ABD">
        <w:rPr>
          <w:rStyle w:val="nfasis"/>
        </w:rPr>
        <w:t>Prioridad:</w:t>
      </w:r>
      <w:r>
        <w:rPr>
          <w:rStyle w:val="nfasis"/>
        </w:rPr>
        <w:t xml:space="preserve"> </w:t>
      </w:r>
      <w:r w:rsidRPr="00CC4ABD">
        <w:rPr>
          <w:rStyle w:val="nfasis"/>
        </w:rPr>
        <w:t>Alto</w:t>
      </w:r>
      <w:r w:rsidRPr="00CC4ABD">
        <w:rPr>
          <w:rStyle w:val="nfasis"/>
        </w:rPr>
        <w:tab/>
      </w:r>
    </w:p>
    <w:p w:rsidR="00CC4ABD" w:rsidRPr="00CC4ABD" w:rsidRDefault="00CC4ABD" w:rsidP="00CC4ABD">
      <w:pPr>
        <w:ind w:firstLine="0"/>
        <w:rPr>
          <w:rStyle w:val="nfasis"/>
        </w:rPr>
      </w:pPr>
      <w:r w:rsidRPr="00CC4ABD">
        <w:rPr>
          <w:rStyle w:val="nfasis"/>
        </w:rPr>
        <w:t>Complejidad:</w:t>
      </w:r>
      <w:r>
        <w:rPr>
          <w:rStyle w:val="nfasis"/>
        </w:rPr>
        <w:t xml:space="preserve"> </w:t>
      </w:r>
      <w:r w:rsidRPr="00CC4ABD">
        <w:rPr>
          <w:rStyle w:val="nfasis"/>
        </w:rPr>
        <w:t>Medio</w:t>
      </w:r>
      <w:r w:rsidRPr="00CC4ABD">
        <w:rPr>
          <w:rStyle w:val="nfasis"/>
        </w:rPr>
        <w:tab/>
      </w:r>
    </w:p>
    <w:p w:rsidR="00CC4ABD" w:rsidRPr="00CC4ABD" w:rsidRDefault="00CC4ABD" w:rsidP="00CC4ABD">
      <w:pPr>
        <w:ind w:firstLine="0"/>
        <w:rPr>
          <w:rStyle w:val="nfasis"/>
        </w:rPr>
      </w:pPr>
      <w:r w:rsidRPr="00CC4ABD">
        <w:rPr>
          <w:rStyle w:val="nfasis"/>
        </w:rPr>
        <w:t>Tipo:</w:t>
      </w:r>
      <w:r>
        <w:rPr>
          <w:rStyle w:val="nfasis"/>
        </w:rPr>
        <w:t xml:space="preserve"> </w:t>
      </w:r>
      <w:r w:rsidRPr="00CC4ABD">
        <w:rPr>
          <w:rStyle w:val="nfasis"/>
        </w:rPr>
        <w:t>Nueva Prestación</w:t>
      </w:r>
      <w:r w:rsidRPr="00CC4ABD">
        <w:rPr>
          <w:rStyle w:val="nfasis"/>
        </w:rPr>
        <w:tab/>
      </w:r>
    </w:p>
    <w:p w:rsidR="00CC4ABD" w:rsidRPr="00CC4ABD" w:rsidRDefault="00CC4ABD" w:rsidP="00CC4ABD">
      <w:pPr>
        <w:ind w:firstLine="0"/>
        <w:rPr>
          <w:rStyle w:val="nfasis"/>
        </w:rPr>
      </w:pPr>
      <w:r w:rsidRPr="00CC4ABD">
        <w:rPr>
          <w:rStyle w:val="nfasis"/>
        </w:rPr>
        <w:t>Fuente:</w:t>
      </w:r>
      <w:r w:rsidRPr="00CC4ABD">
        <w:rPr>
          <w:rStyle w:val="nfasis"/>
        </w:rPr>
        <w:tab/>
        <w:t>Desarrollo</w:t>
      </w:r>
      <w:r w:rsidRPr="00CC4ABD">
        <w:rPr>
          <w:rStyle w:val="nfasis"/>
        </w:rPr>
        <w:tab/>
      </w:r>
    </w:p>
    <w:p w:rsidR="00CC4ABD" w:rsidRPr="00CC4ABD" w:rsidRDefault="00CC4ABD" w:rsidP="00CC4ABD">
      <w:pPr>
        <w:ind w:firstLine="0"/>
        <w:rPr>
          <w:rStyle w:val="nfasis"/>
        </w:rPr>
      </w:pPr>
      <w:r w:rsidRPr="00CC4ABD">
        <w:rPr>
          <w:rStyle w:val="nfasis"/>
        </w:rPr>
        <w:t>Referencia:</w:t>
      </w:r>
      <w:r w:rsidRPr="00CC4ABD">
        <w:rPr>
          <w:rStyle w:val="nfasis"/>
        </w:rPr>
        <w:tab/>
        <w:t xml:space="preserve"> </w:t>
      </w:r>
      <w:r w:rsidRPr="00CC4ABD">
        <w:rPr>
          <w:rStyle w:val="nfasis"/>
        </w:rPr>
        <w:tab/>
      </w:r>
    </w:p>
    <w:p w:rsidR="00CC4ABD" w:rsidRPr="00CC4ABD" w:rsidRDefault="00CC4ABD" w:rsidP="00CC4ABD">
      <w:pPr>
        <w:ind w:firstLine="0"/>
        <w:rPr>
          <w:rStyle w:val="nfasis"/>
        </w:rPr>
      </w:pPr>
      <w:r w:rsidRPr="00CC4ABD">
        <w:rPr>
          <w:rStyle w:val="nfasis"/>
        </w:rPr>
        <w:t>Requerido por:</w:t>
      </w:r>
      <w:r w:rsidRPr="00CC4ABD">
        <w:rPr>
          <w:rStyle w:val="nfasis"/>
        </w:rPr>
        <w:tab/>
        <w:t xml:space="preserve"> </w:t>
      </w:r>
      <w:r w:rsidRPr="00CC4ABD">
        <w:rPr>
          <w:rStyle w:val="nfasis"/>
        </w:rPr>
        <w:tab/>
      </w:r>
    </w:p>
    <w:p w:rsidR="00CC4ABD" w:rsidRDefault="008757CE" w:rsidP="00CC4ABD">
      <w:pPr>
        <w:ind w:firstLine="0"/>
        <w:rPr>
          <w:rStyle w:val="nfasis"/>
        </w:rPr>
      </w:pPr>
      <w:proofErr w:type="spellStart"/>
      <w:r>
        <w:rPr>
          <w:rStyle w:val="nfasis"/>
        </w:rPr>
        <w:t>Build</w:t>
      </w:r>
      <w:proofErr w:type="spellEnd"/>
      <w:r>
        <w:rPr>
          <w:rStyle w:val="nfasis"/>
        </w:rPr>
        <w:t>:</w:t>
      </w:r>
      <w:r w:rsidR="00803393">
        <w:rPr>
          <w:rStyle w:val="nfasis"/>
        </w:rPr>
        <w:t xml:space="preserve"> </w:t>
      </w:r>
      <w:r>
        <w:rPr>
          <w:rStyle w:val="nfasis"/>
        </w:rPr>
        <w:t>0.143</w:t>
      </w:r>
    </w:p>
    <w:p w:rsidR="008757CE" w:rsidRDefault="008757CE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color w:val="4F81BD"/>
          <w:sz w:val="26"/>
          <w:szCs w:val="26"/>
        </w:rPr>
      </w:pPr>
      <w:bookmarkStart w:id="9" w:name="_Toc295233403"/>
      <w:r>
        <w:br w:type="page"/>
      </w:r>
    </w:p>
    <w:p w:rsidR="008757CE" w:rsidRPr="008757CE" w:rsidRDefault="008757CE" w:rsidP="008757CE">
      <w:pPr>
        <w:pStyle w:val="Ttulo2"/>
      </w:pPr>
      <w:bookmarkStart w:id="10" w:name="_Toc295235747"/>
      <w:r w:rsidRPr="008757CE">
        <w:lastRenderedPageBreak/>
        <w:t xml:space="preserve">User </w:t>
      </w:r>
      <w:proofErr w:type="spellStart"/>
      <w:r w:rsidRPr="008757CE">
        <w:t>Story</w:t>
      </w:r>
      <w:proofErr w:type="spellEnd"/>
      <w:r w:rsidRPr="008757CE">
        <w:t xml:space="preserve"> Nº 141</w:t>
      </w:r>
      <w:bookmarkEnd w:id="9"/>
      <w:bookmarkEnd w:id="10"/>
    </w:p>
    <w:p w:rsidR="008757CE" w:rsidRPr="005B7876" w:rsidRDefault="008757CE" w:rsidP="008757CE">
      <w:r w:rsidRPr="005B7876">
        <w:t>ID:</w:t>
      </w:r>
      <w:r>
        <w:t xml:space="preserve"> </w:t>
      </w:r>
      <w:r w:rsidRPr="005B7876">
        <w:t>S-01146</w:t>
      </w:r>
    </w:p>
    <w:p w:rsidR="008757CE" w:rsidRPr="005B7876" w:rsidRDefault="008757CE" w:rsidP="008757CE">
      <w:r>
        <w:t>Título</w:t>
      </w:r>
      <w:r w:rsidRPr="005B7876">
        <w:t>:</w:t>
      </w:r>
      <w:r w:rsidRPr="005B7876">
        <w:tab/>
        <w:t>141. Como Administrador necesito obtener listado de alumnos del SI transaccional para poder trabajar con dichos datos y hacer una utilización correcta en nuestro SI</w:t>
      </w:r>
    </w:p>
    <w:p w:rsidR="008757CE" w:rsidRPr="005B7876" w:rsidRDefault="008757CE" w:rsidP="008757CE">
      <w:r w:rsidRPr="005B7876">
        <w:t>Project:</w:t>
      </w:r>
      <w:r w:rsidRPr="005B7876">
        <w:tab/>
      </w:r>
      <w:r>
        <w:t xml:space="preserve"> </w:t>
      </w:r>
      <w:r w:rsidRPr="005B7876">
        <w:t xml:space="preserve">BLPM </w:t>
      </w:r>
      <w:proofErr w:type="spellStart"/>
      <w:r w:rsidRPr="005B7876">
        <w:t>Product</w:t>
      </w:r>
      <w:proofErr w:type="spellEnd"/>
      <w:r w:rsidRPr="005B7876">
        <w:t xml:space="preserve"> </w:t>
      </w:r>
      <w:proofErr w:type="spellStart"/>
      <w:r w:rsidRPr="005B7876">
        <w:t>Backlog</w:t>
      </w:r>
      <w:proofErr w:type="spellEnd"/>
    </w:p>
    <w:p w:rsidR="008757CE" w:rsidRPr="005B7876" w:rsidRDefault="008757CE" w:rsidP="008757CE">
      <w:r w:rsidRPr="005B7876">
        <w:t>Sprint:</w:t>
      </w:r>
      <w:r>
        <w:t xml:space="preserve"> 1</w:t>
      </w:r>
      <w:r w:rsidRPr="005B7876">
        <w:tab/>
      </w:r>
    </w:p>
    <w:p w:rsidR="008757CE" w:rsidRDefault="008757CE" w:rsidP="008757CE">
      <w:r w:rsidRPr="005B7876">
        <w:t>Descripción:</w:t>
      </w:r>
    </w:p>
    <w:p w:rsidR="008757CE" w:rsidRPr="005B7876" w:rsidRDefault="008757CE" w:rsidP="008757CE">
      <w:r w:rsidRPr="005B7876">
        <w:t xml:space="preserve">Título: Como Administrador necesito obtener listado de alumnos del SI transaccional para poder  trabajar con dichos datos y hacer una </w:t>
      </w:r>
      <w:r>
        <w:t>utilización</w:t>
      </w:r>
      <w:r w:rsidRPr="005B7876">
        <w:t xml:space="preserve"> correcta en nuestro SI</w:t>
      </w:r>
    </w:p>
    <w:p w:rsidR="008757CE" w:rsidRPr="005B7876" w:rsidRDefault="008757CE" w:rsidP="008757CE">
      <w:r w:rsidRPr="005B7876">
        <w:t>Supuestos: BD transaccional disponible para desarrollo</w:t>
      </w:r>
    </w:p>
    <w:p w:rsidR="008757CE" w:rsidRPr="005B7876" w:rsidRDefault="008757CE" w:rsidP="008757CE">
      <w:r w:rsidRPr="005B7876">
        <w:t>Precondición: Conexión a BD del SI transaccional disponible y funcionando.</w:t>
      </w:r>
    </w:p>
    <w:p w:rsidR="008757CE" w:rsidRPr="005B7876" w:rsidRDefault="008757CE" w:rsidP="008757CE">
      <w:r w:rsidRPr="005B7876">
        <w:t xml:space="preserve">Post Condición: Éxito: Listado de Alumnos  disponible para realizar cálculos y </w:t>
      </w:r>
      <w:proofErr w:type="spellStart"/>
      <w:r w:rsidRPr="005B7876">
        <w:t>sumarizaciones</w:t>
      </w:r>
      <w:proofErr w:type="spellEnd"/>
    </w:p>
    <w:p w:rsidR="008757CE" w:rsidRPr="005B7876" w:rsidRDefault="008757CE" w:rsidP="008757CE">
      <w:r w:rsidRPr="005B7876">
        <w:t xml:space="preserve">                      Fracaso: No se puede brindar información </w:t>
      </w:r>
    </w:p>
    <w:p w:rsidR="008757CE" w:rsidRPr="005B7876" w:rsidRDefault="008757CE" w:rsidP="008757CE">
      <w:r w:rsidRPr="005B7876">
        <w:t>Reglas de Negocio: N/A</w:t>
      </w:r>
    </w:p>
    <w:p w:rsidR="008757CE" w:rsidRPr="005B7876" w:rsidRDefault="008757CE" w:rsidP="008757CE">
      <w:r w:rsidRPr="005B7876">
        <w:t xml:space="preserve"> Criterio de Aceptación: Comparar tablas de BD Transaccional y nuestra BD, que tengan la misma cantidad de registros y que tomando 5 registros al azar, tengan completitud de datos.</w:t>
      </w:r>
    </w:p>
    <w:p w:rsidR="008757CE" w:rsidRPr="005B7876" w:rsidRDefault="008757CE" w:rsidP="008757CE">
      <w:r w:rsidRPr="005B7876">
        <w:t xml:space="preserve"> Discusiones: N/A</w:t>
      </w:r>
      <w:r w:rsidRPr="005B7876">
        <w:tab/>
      </w:r>
    </w:p>
    <w:p w:rsidR="008757CE" w:rsidRPr="008757CE" w:rsidRDefault="008757CE" w:rsidP="008757CE">
      <w:pPr>
        <w:ind w:firstLine="0"/>
        <w:rPr>
          <w:rStyle w:val="nfasis"/>
        </w:rPr>
      </w:pPr>
      <w:r w:rsidRPr="008757CE">
        <w:rPr>
          <w:rStyle w:val="nfasis"/>
        </w:rPr>
        <w:t>Estimación:</w:t>
      </w:r>
      <w:r w:rsidR="00BA3041">
        <w:rPr>
          <w:rStyle w:val="nfasis"/>
        </w:rPr>
        <w:t xml:space="preserve"> </w:t>
      </w:r>
      <w:r w:rsidRPr="008757CE">
        <w:rPr>
          <w:rStyle w:val="nfasis"/>
        </w:rPr>
        <w:t>1,00</w:t>
      </w:r>
      <w:r w:rsidRPr="008757CE">
        <w:rPr>
          <w:rStyle w:val="nfasis"/>
        </w:rPr>
        <w:tab/>
      </w:r>
    </w:p>
    <w:p w:rsidR="008757CE" w:rsidRPr="008757CE" w:rsidRDefault="008757CE" w:rsidP="008757CE">
      <w:pPr>
        <w:ind w:firstLine="0"/>
        <w:rPr>
          <w:rStyle w:val="nfasis"/>
        </w:rPr>
      </w:pPr>
      <w:proofErr w:type="spellStart"/>
      <w:r w:rsidRPr="008757CE">
        <w:rPr>
          <w:rStyle w:val="nfasis"/>
        </w:rPr>
        <w:t>Product</w:t>
      </w:r>
      <w:proofErr w:type="spellEnd"/>
      <w:r w:rsidRPr="008757CE">
        <w:rPr>
          <w:rStyle w:val="nfasis"/>
        </w:rPr>
        <w:t xml:space="preserve"> </w:t>
      </w:r>
      <w:proofErr w:type="spellStart"/>
      <w:r w:rsidRPr="008757CE">
        <w:rPr>
          <w:rStyle w:val="nfasis"/>
        </w:rPr>
        <w:t>Owner</w:t>
      </w:r>
      <w:proofErr w:type="spellEnd"/>
      <w:r w:rsidRPr="008757CE">
        <w:rPr>
          <w:rStyle w:val="nfasis"/>
        </w:rPr>
        <w:t>:</w:t>
      </w:r>
      <w:r w:rsidRPr="008757CE">
        <w:rPr>
          <w:rStyle w:val="nfasis"/>
        </w:rPr>
        <w:tab/>
        <w:t>Pedro Bazán</w:t>
      </w:r>
    </w:p>
    <w:p w:rsidR="008757CE" w:rsidRPr="008757CE" w:rsidRDefault="008757CE" w:rsidP="008757CE">
      <w:pPr>
        <w:ind w:firstLine="0"/>
        <w:rPr>
          <w:rStyle w:val="nfasis"/>
        </w:rPr>
      </w:pPr>
      <w:r w:rsidRPr="008757CE">
        <w:rPr>
          <w:rStyle w:val="nfasis"/>
        </w:rPr>
        <w:t>Responsables: Laura Pastorino</w:t>
      </w:r>
    </w:p>
    <w:p w:rsidR="008757CE" w:rsidRPr="008757CE" w:rsidRDefault="008757CE" w:rsidP="008757CE">
      <w:pPr>
        <w:ind w:firstLine="0"/>
        <w:rPr>
          <w:rStyle w:val="nfasis"/>
        </w:rPr>
      </w:pPr>
      <w:r w:rsidRPr="008757CE">
        <w:rPr>
          <w:rStyle w:val="nfasis"/>
        </w:rPr>
        <w:t>Estado:</w:t>
      </w:r>
      <w:r w:rsidRPr="008757CE">
        <w:rPr>
          <w:rStyle w:val="nfasis"/>
        </w:rPr>
        <w:tab/>
        <w:t>En Progreso</w:t>
      </w:r>
    </w:p>
    <w:p w:rsidR="008757CE" w:rsidRPr="008757CE" w:rsidRDefault="008757CE" w:rsidP="008757CE">
      <w:pPr>
        <w:ind w:firstLine="0"/>
        <w:rPr>
          <w:rStyle w:val="nfasis"/>
        </w:rPr>
      </w:pPr>
      <w:r w:rsidRPr="008757CE">
        <w:rPr>
          <w:rStyle w:val="nfasis"/>
        </w:rPr>
        <w:t>Prioridad:</w:t>
      </w:r>
      <w:r>
        <w:rPr>
          <w:rStyle w:val="nfasis"/>
        </w:rPr>
        <w:t xml:space="preserve"> </w:t>
      </w:r>
      <w:r w:rsidRPr="008757CE">
        <w:rPr>
          <w:rStyle w:val="nfasis"/>
        </w:rPr>
        <w:t>Alto</w:t>
      </w:r>
      <w:r w:rsidRPr="008757CE">
        <w:rPr>
          <w:rStyle w:val="nfasis"/>
        </w:rPr>
        <w:tab/>
      </w:r>
    </w:p>
    <w:p w:rsidR="008757CE" w:rsidRPr="008757CE" w:rsidRDefault="008757CE" w:rsidP="008757CE">
      <w:pPr>
        <w:ind w:firstLine="0"/>
        <w:rPr>
          <w:rStyle w:val="nfasis"/>
        </w:rPr>
      </w:pPr>
      <w:r w:rsidRPr="008757CE">
        <w:rPr>
          <w:rStyle w:val="nfasis"/>
        </w:rPr>
        <w:t>Complejidad:</w:t>
      </w:r>
      <w:r>
        <w:rPr>
          <w:rStyle w:val="nfasis"/>
        </w:rPr>
        <w:t xml:space="preserve"> </w:t>
      </w:r>
      <w:r w:rsidRPr="008757CE">
        <w:rPr>
          <w:rStyle w:val="nfasis"/>
        </w:rPr>
        <w:t>Medio</w:t>
      </w:r>
      <w:r w:rsidRPr="008757CE">
        <w:rPr>
          <w:rStyle w:val="nfasis"/>
        </w:rPr>
        <w:tab/>
      </w:r>
    </w:p>
    <w:p w:rsidR="008757CE" w:rsidRPr="008757CE" w:rsidRDefault="008757CE" w:rsidP="008757CE">
      <w:pPr>
        <w:ind w:firstLine="0"/>
        <w:rPr>
          <w:rStyle w:val="nfasis"/>
        </w:rPr>
      </w:pPr>
      <w:r w:rsidRPr="008757CE">
        <w:rPr>
          <w:rStyle w:val="nfasis"/>
        </w:rPr>
        <w:t>Tipo:</w:t>
      </w:r>
      <w:r>
        <w:rPr>
          <w:rStyle w:val="nfasis"/>
        </w:rPr>
        <w:t xml:space="preserve"> </w:t>
      </w:r>
      <w:r w:rsidRPr="008757CE">
        <w:rPr>
          <w:rStyle w:val="nfasis"/>
        </w:rPr>
        <w:t>Nueva Prestación</w:t>
      </w:r>
      <w:r w:rsidRPr="008757CE">
        <w:rPr>
          <w:rStyle w:val="nfasis"/>
        </w:rPr>
        <w:tab/>
      </w:r>
    </w:p>
    <w:p w:rsidR="008757CE" w:rsidRPr="008757CE" w:rsidRDefault="008757CE" w:rsidP="008757CE">
      <w:pPr>
        <w:ind w:firstLine="0"/>
        <w:rPr>
          <w:rStyle w:val="nfasis"/>
        </w:rPr>
      </w:pPr>
      <w:r w:rsidRPr="008757CE">
        <w:rPr>
          <w:rStyle w:val="nfasis"/>
        </w:rPr>
        <w:t>Fuente:</w:t>
      </w:r>
      <w:r w:rsidRPr="008757CE">
        <w:rPr>
          <w:rStyle w:val="nfasis"/>
        </w:rPr>
        <w:tab/>
        <w:t xml:space="preserve"> </w:t>
      </w:r>
      <w:r w:rsidRPr="008757CE">
        <w:rPr>
          <w:rStyle w:val="nfasis"/>
        </w:rPr>
        <w:tab/>
      </w:r>
    </w:p>
    <w:p w:rsidR="008757CE" w:rsidRPr="008757CE" w:rsidRDefault="008757CE" w:rsidP="008757CE">
      <w:pPr>
        <w:ind w:firstLine="0"/>
        <w:rPr>
          <w:rStyle w:val="nfasis"/>
        </w:rPr>
      </w:pPr>
      <w:r w:rsidRPr="008757CE">
        <w:rPr>
          <w:rStyle w:val="nfasis"/>
        </w:rPr>
        <w:t>Referencia:</w:t>
      </w:r>
      <w:r w:rsidRPr="008757CE">
        <w:rPr>
          <w:rStyle w:val="nfasis"/>
        </w:rPr>
        <w:tab/>
        <w:t xml:space="preserve"> </w:t>
      </w:r>
      <w:r w:rsidRPr="008757CE">
        <w:rPr>
          <w:rStyle w:val="nfasis"/>
        </w:rPr>
        <w:tab/>
      </w:r>
    </w:p>
    <w:p w:rsidR="008757CE" w:rsidRPr="008757CE" w:rsidRDefault="008757CE" w:rsidP="008757CE">
      <w:pPr>
        <w:ind w:firstLine="0"/>
        <w:rPr>
          <w:rStyle w:val="nfasis"/>
        </w:rPr>
      </w:pPr>
      <w:r w:rsidRPr="008757CE">
        <w:rPr>
          <w:rStyle w:val="nfasis"/>
        </w:rPr>
        <w:t>Requerido por:</w:t>
      </w:r>
      <w:r w:rsidRPr="008757CE">
        <w:rPr>
          <w:rStyle w:val="nfasis"/>
        </w:rPr>
        <w:tab/>
        <w:t xml:space="preserve"> </w:t>
      </w:r>
      <w:r w:rsidRPr="008757CE">
        <w:rPr>
          <w:rStyle w:val="nfasis"/>
        </w:rPr>
        <w:tab/>
      </w:r>
    </w:p>
    <w:p w:rsidR="008757CE" w:rsidRDefault="008757CE" w:rsidP="008757CE">
      <w:pPr>
        <w:ind w:firstLine="0"/>
        <w:rPr>
          <w:rStyle w:val="nfasis"/>
        </w:rPr>
      </w:pPr>
      <w:proofErr w:type="spellStart"/>
      <w:r w:rsidRPr="008757CE">
        <w:rPr>
          <w:rStyle w:val="nfasis"/>
        </w:rPr>
        <w:t>Build</w:t>
      </w:r>
      <w:proofErr w:type="spellEnd"/>
      <w:r w:rsidRPr="008757CE">
        <w:rPr>
          <w:rStyle w:val="nfasis"/>
        </w:rPr>
        <w:t>:</w:t>
      </w:r>
      <w:r w:rsidR="00513B1C">
        <w:rPr>
          <w:rStyle w:val="nfasis"/>
        </w:rPr>
        <w:t xml:space="preserve"> </w:t>
      </w:r>
      <w:r w:rsidRPr="008757CE">
        <w:rPr>
          <w:rStyle w:val="nfasis"/>
        </w:rPr>
        <w:t>0.144</w:t>
      </w:r>
    </w:p>
    <w:p w:rsidR="00622581" w:rsidRDefault="00622581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color w:val="4F81BD"/>
          <w:sz w:val="26"/>
          <w:szCs w:val="26"/>
        </w:rPr>
      </w:pPr>
      <w:bookmarkStart w:id="11" w:name="_Toc295233404"/>
      <w:r>
        <w:br w:type="page"/>
      </w:r>
    </w:p>
    <w:p w:rsidR="009B211F" w:rsidRPr="00622581" w:rsidRDefault="009B211F" w:rsidP="00622581">
      <w:pPr>
        <w:pStyle w:val="Ttulo2"/>
      </w:pPr>
      <w:bookmarkStart w:id="12" w:name="_Toc295235748"/>
      <w:r w:rsidRPr="00622581">
        <w:lastRenderedPageBreak/>
        <w:t xml:space="preserve">User </w:t>
      </w:r>
      <w:proofErr w:type="spellStart"/>
      <w:r w:rsidRPr="00622581">
        <w:t>Story</w:t>
      </w:r>
      <w:proofErr w:type="spellEnd"/>
      <w:r w:rsidRPr="00622581">
        <w:t xml:space="preserve"> Nº 142</w:t>
      </w:r>
      <w:bookmarkEnd w:id="11"/>
      <w:bookmarkEnd w:id="12"/>
      <w:r w:rsidRPr="00622581">
        <w:tab/>
        <w:t xml:space="preserve"> </w:t>
      </w:r>
    </w:p>
    <w:p w:rsidR="009B211F" w:rsidRPr="005B7876" w:rsidRDefault="009B211F" w:rsidP="00622581">
      <w:r w:rsidRPr="005B7876">
        <w:t>ID:</w:t>
      </w:r>
      <w:r w:rsidR="00622581">
        <w:t xml:space="preserve"> </w:t>
      </w:r>
      <w:r w:rsidRPr="005B7876">
        <w:t>S-01147</w:t>
      </w:r>
    </w:p>
    <w:p w:rsidR="009B211F" w:rsidRPr="005B7876" w:rsidRDefault="001A3F8A" w:rsidP="00622581">
      <w:r>
        <w:t>Título</w:t>
      </w:r>
      <w:r w:rsidR="009B211F" w:rsidRPr="005B7876">
        <w:t>:</w:t>
      </w:r>
      <w:r w:rsidR="009B211F" w:rsidRPr="005B7876">
        <w:tab/>
        <w:t>142. Como Administrador necesito obtener personal de la institución del SI transaccional para poder trabajar con dichos datos y hacer una utilización correcta en nuestro SI</w:t>
      </w:r>
    </w:p>
    <w:p w:rsidR="009B211F" w:rsidRPr="005B7876" w:rsidRDefault="009B211F" w:rsidP="00622581">
      <w:r w:rsidRPr="005B7876">
        <w:t>Project:</w:t>
      </w:r>
      <w:r w:rsidR="00622581">
        <w:t xml:space="preserve"> </w:t>
      </w:r>
      <w:r w:rsidRPr="005B7876">
        <w:t xml:space="preserve">BLPM </w:t>
      </w:r>
      <w:proofErr w:type="spellStart"/>
      <w:r w:rsidRPr="005B7876">
        <w:t>Product</w:t>
      </w:r>
      <w:proofErr w:type="spellEnd"/>
      <w:r w:rsidRPr="005B7876">
        <w:t xml:space="preserve"> </w:t>
      </w:r>
      <w:proofErr w:type="spellStart"/>
      <w:r w:rsidRPr="005B7876">
        <w:t>Backlog</w:t>
      </w:r>
      <w:proofErr w:type="spellEnd"/>
    </w:p>
    <w:p w:rsidR="009B211F" w:rsidRPr="005B7876" w:rsidRDefault="009B211F" w:rsidP="00622581">
      <w:r w:rsidRPr="005B7876">
        <w:t>Spr</w:t>
      </w:r>
      <w:r w:rsidR="00622581">
        <w:t>int: 1</w:t>
      </w:r>
    </w:p>
    <w:p w:rsidR="00622581" w:rsidRDefault="009B211F" w:rsidP="00622581">
      <w:r w:rsidRPr="005B7876">
        <w:t>Descripción:</w:t>
      </w:r>
      <w:r w:rsidRPr="005B7876">
        <w:tab/>
        <w:t xml:space="preserve"> </w:t>
      </w:r>
    </w:p>
    <w:p w:rsidR="009B211F" w:rsidRPr="005B7876" w:rsidRDefault="00622581" w:rsidP="00622581">
      <w:r>
        <w:t>Tí</w:t>
      </w:r>
      <w:r w:rsidR="009B211F" w:rsidRPr="005B7876">
        <w:t>tulo: Como Administrador necesito obtener personal de la institución  del SI transaccional para poder  trabajar con dichos datos y hacer una utilización correcta en nuestro SI</w:t>
      </w:r>
    </w:p>
    <w:p w:rsidR="009B211F" w:rsidRPr="005B7876" w:rsidRDefault="009B211F" w:rsidP="00622581">
      <w:r w:rsidRPr="005B7876">
        <w:t>Supuestos: BD transaccional disponible para realizar conexión</w:t>
      </w:r>
    </w:p>
    <w:p w:rsidR="009B211F" w:rsidRPr="005B7876" w:rsidRDefault="009B211F" w:rsidP="00622581">
      <w:r w:rsidRPr="005B7876">
        <w:t>Precondición: Modulo de conexión a BD del SI transaccional disponible y funcionando.</w:t>
      </w:r>
    </w:p>
    <w:p w:rsidR="009B211F" w:rsidRPr="005B7876" w:rsidRDefault="009B211F" w:rsidP="00622581">
      <w:r w:rsidRPr="005B7876">
        <w:t xml:space="preserve">Post Condición: Éxito: Listado de Personal de la institución  disponible para realizar cálculos y </w:t>
      </w:r>
      <w:proofErr w:type="spellStart"/>
      <w:r w:rsidRPr="005B7876">
        <w:t>sumarizaciones</w:t>
      </w:r>
      <w:proofErr w:type="spellEnd"/>
    </w:p>
    <w:p w:rsidR="009B211F" w:rsidRPr="005B7876" w:rsidRDefault="009B211F" w:rsidP="00622581">
      <w:r w:rsidRPr="005B7876">
        <w:t xml:space="preserve">                      Fracaso: No se puede brindar información acerca del personal de la institución educativa</w:t>
      </w:r>
    </w:p>
    <w:p w:rsidR="009B211F" w:rsidRPr="005B7876" w:rsidRDefault="009B211F" w:rsidP="00622581">
      <w:r w:rsidRPr="005B7876">
        <w:t>Reglas de Negocio: N/A</w:t>
      </w:r>
    </w:p>
    <w:p w:rsidR="009B211F" w:rsidRPr="005B7876" w:rsidRDefault="009B211F" w:rsidP="00622581">
      <w:r w:rsidRPr="005B7876"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9B211F" w:rsidRPr="00EA4A49" w:rsidRDefault="009B211F" w:rsidP="00EA4A49">
      <w:pPr>
        <w:ind w:firstLine="0"/>
        <w:rPr>
          <w:rStyle w:val="nfasis"/>
        </w:rPr>
      </w:pPr>
      <w:r w:rsidRPr="00EA4A49">
        <w:rPr>
          <w:rStyle w:val="nfasis"/>
        </w:rPr>
        <w:t>Discusiones: N/A</w:t>
      </w:r>
      <w:r w:rsidRPr="00EA4A49">
        <w:rPr>
          <w:rStyle w:val="nfasis"/>
        </w:rPr>
        <w:tab/>
      </w:r>
    </w:p>
    <w:p w:rsidR="009B211F" w:rsidRPr="00EA4A49" w:rsidRDefault="009B211F" w:rsidP="00EA4A49">
      <w:pPr>
        <w:ind w:firstLine="0"/>
        <w:rPr>
          <w:rStyle w:val="nfasis"/>
        </w:rPr>
      </w:pPr>
      <w:r w:rsidRPr="00EA4A49">
        <w:rPr>
          <w:rStyle w:val="nfasis"/>
        </w:rPr>
        <w:t>Estimación: 2</w:t>
      </w:r>
      <w:r w:rsidRPr="00EA4A49">
        <w:rPr>
          <w:rStyle w:val="nfasis"/>
        </w:rPr>
        <w:tab/>
        <w:t xml:space="preserve"> </w:t>
      </w:r>
      <w:r w:rsidRPr="00EA4A49">
        <w:rPr>
          <w:rStyle w:val="nfasis"/>
        </w:rPr>
        <w:tab/>
      </w:r>
    </w:p>
    <w:p w:rsidR="009B211F" w:rsidRPr="00EA4A49" w:rsidRDefault="009B211F" w:rsidP="00EA4A49">
      <w:pPr>
        <w:ind w:firstLine="0"/>
        <w:rPr>
          <w:rStyle w:val="nfasis"/>
        </w:rPr>
      </w:pPr>
      <w:proofErr w:type="spellStart"/>
      <w:r w:rsidRPr="00EA4A49">
        <w:rPr>
          <w:rStyle w:val="nfasis"/>
        </w:rPr>
        <w:t>Product</w:t>
      </w:r>
      <w:proofErr w:type="spellEnd"/>
      <w:r w:rsidRPr="00EA4A49">
        <w:rPr>
          <w:rStyle w:val="nfasis"/>
        </w:rPr>
        <w:t xml:space="preserve"> </w:t>
      </w:r>
      <w:proofErr w:type="spellStart"/>
      <w:r w:rsidRPr="00EA4A49">
        <w:rPr>
          <w:rStyle w:val="nfasis"/>
        </w:rPr>
        <w:t>Owner</w:t>
      </w:r>
      <w:proofErr w:type="spellEnd"/>
      <w:r w:rsidRPr="00EA4A49">
        <w:rPr>
          <w:rStyle w:val="nfasis"/>
        </w:rPr>
        <w:t>:</w:t>
      </w:r>
      <w:r w:rsidRPr="00EA4A49">
        <w:rPr>
          <w:rStyle w:val="nfasis"/>
        </w:rPr>
        <w:tab/>
        <w:t xml:space="preserve">Pedro </w:t>
      </w:r>
      <w:proofErr w:type="spellStart"/>
      <w:r w:rsidRPr="00EA4A49">
        <w:rPr>
          <w:rStyle w:val="nfasis"/>
        </w:rPr>
        <w:t>Bazan</w:t>
      </w:r>
      <w:proofErr w:type="spellEnd"/>
    </w:p>
    <w:p w:rsidR="00EA4A49" w:rsidRPr="00EA4A49" w:rsidRDefault="009B211F" w:rsidP="00EA4A49">
      <w:pPr>
        <w:ind w:firstLine="0"/>
        <w:rPr>
          <w:rStyle w:val="nfasis"/>
        </w:rPr>
      </w:pPr>
      <w:r w:rsidRPr="00EA4A49">
        <w:rPr>
          <w:rStyle w:val="nfasis"/>
        </w:rPr>
        <w:t>Responsables:</w:t>
      </w:r>
      <w:r w:rsidRPr="00EA4A49">
        <w:rPr>
          <w:rStyle w:val="nfasis"/>
        </w:rPr>
        <w:tab/>
        <w:t>Laura Pastorino</w:t>
      </w:r>
    </w:p>
    <w:p w:rsidR="009B211F" w:rsidRPr="00EA4A49" w:rsidRDefault="00EA4A49" w:rsidP="00EA4A49">
      <w:pPr>
        <w:ind w:firstLine="0"/>
        <w:rPr>
          <w:rStyle w:val="nfasis"/>
        </w:rPr>
      </w:pPr>
      <w:r w:rsidRPr="00EA4A49">
        <w:rPr>
          <w:rStyle w:val="nfasis"/>
        </w:rPr>
        <w:t>Estado: En Progreso</w:t>
      </w:r>
      <w:r w:rsidR="009B211F" w:rsidRPr="00EA4A49">
        <w:rPr>
          <w:rStyle w:val="nfasis"/>
        </w:rPr>
        <w:tab/>
      </w:r>
    </w:p>
    <w:p w:rsidR="009B211F" w:rsidRPr="00EA4A49" w:rsidRDefault="009B211F" w:rsidP="00EA4A49">
      <w:pPr>
        <w:ind w:firstLine="0"/>
        <w:rPr>
          <w:rStyle w:val="nfasis"/>
        </w:rPr>
      </w:pPr>
      <w:r w:rsidRPr="00EA4A49">
        <w:rPr>
          <w:rStyle w:val="nfasis"/>
        </w:rPr>
        <w:t>Prioridad:</w:t>
      </w:r>
      <w:r w:rsidR="00622581" w:rsidRPr="00EA4A49">
        <w:rPr>
          <w:rStyle w:val="nfasis"/>
        </w:rPr>
        <w:t xml:space="preserve"> </w:t>
      </w:r>
      <w:r w:rsidRPr="00EA4A49">
        <w:rPr>
          <w:rStyle w:val="nfasis"/>
        </w:rPr>
        <w:t>Alto</w:t>
      </w:r>
      <w:r w:rsidRPr="00EA4A49">
        <w:rPr>
          <w:rStyle w:val="nfasis"/>
        </w:rPr>
        <w:tab/>
      </w:r>
    </w:p>
    <w:p w:rsidR="009B211F" w:rsidRPr="00EA4A49" w:rsidRDefault="009B211F" w:rsidP="00EA4A49">
      <w:pPr>
        <w:ind w:firstLine="0"/>
        <w:rPr>
          <w:rStyle w:val="nfasis"/>
        </w:rPr>
      </w:pPr>
      <w:r w:rsidRPr="00EA4A49">
        <w:rPr>
          <w:rStyle w:val="nfasis"/>
        </w:rPr>
        <w:t>Complejidad:</w:t>
      </w:r>
      <w:r w:rsidR="00622581" w:rsidRPr="00EA4A49">
        <w:rPr>
          <w:rStyle w:val="nfasis"/>
        </w:rPr>
        <w:t xml:space="preserve"> </w:t>
      </w:r>
      <w:r w:rsidRPr="00EA4A49">
        <w:rPr>
          <w:rStyle w:val="nfasis"/>
        </w:rPr>
        <w:t>Alto</w:t>
      </w:r>
      <w:r w:rsidRPr="00EA4A49">
        <w:rPr>
          <w:rStyle w:val="nfasis"/>
        </w:rPr>
        <w:tab/>
      </w:r>
    </w:p>
    <w:p w:rsidR="009B211F" w:rsidRPr="00EA4A49" w:rsidRDefault="009B211F" w:rsidP="00EA4A49">
      <w:pPr>
        <w:ind w:firstLine="0"/>
        <w:rPr>
          <w:rStyle w:val="nfasis"/>
        </w:rPr>
      </w:pPr>
      <w:r w:rsidRPr="00EA4A49">
        <w:rPr>
          <w:rStyle w:val="nfasis"/>
        </w:rPr>
        <w:t>Tipo:</w:t>
      </w:r>
      <w:r w:rsidR="00622581" w:rsidRPr="00EA4A49">
        <w:rPr>
          <w:rStyle w:val="nfasis"/>
        </w:rPr>
        <w:t xml:space="preserve"> </w:t>
      </w:r>
      <w:r w:rsidRPr="00EA4A49">
        <w:rPr>
          <w:rStyle w:val="nfasis"/>
        </w:rPr>
        <w:t>Nueva Prestación</w:t>
      </w:r>
      <w:r w:rsidRPr="00EA4A49">
        <w:rPr>
          <w:rStyle w:val="nfasis"/>
        </w:rPr>
        <w:tab/>
      </w:r>
    </w:p>
    <w:p w:rsidR="009B211F" w:rsidRPr="00EA4A49" w:rsidRDefault="009B211F" w:rsidP="00EA4A49">
      <w:pPr>
        <w:ind w:firstLine="0"/>
        <w:rPr>
          <w:rStyle w:val="nfasis"/>
        </w:rPr>
      </w:pPr>
      <w:r w:rsidRPr="00EA4A49">
        <w:rPr>
          <w:rStyle w:val="nfasis"/>
        </w:rPr>
        <w:t>Fuente:</w:t>
      </w:r>
      <w:r w:rsidRPr="00EA4A49">
        <w:rPr>
          <w:rStyle w:val="nfasis"/>
        </w:rPr>
        <w:tab/>
        <w:t>Desarrollo</w:t>
      </w:r>
      <w:r w:rsidRPr="00EA4A49">
        <w:rPr>
          <w:rStyle w:val="nfasis"/>
        </w:rPr>
        <w:tab/>
      </w:r>
    </w:p>
    <w:p w:rsidR="009B211F" w:rsidRPr="00EA4A49" w:rsidRDefault="009B211F" w:rsidP="00EA4A49">
      <w:pPr>
        <w:ind w:firstLine="0"/>
        <w:rPr>
          <w:rStyle w:val="nfasis"/>
        </w:rPr>
      </w:pPr>
      <w:r w:rsidRPr="00EA4A49">
        <w:rPr>
          <w:rStyle w:val="nfasis"/>
        </w:rPr>
        <w:t>Referencia:</w:t>
      </w:r>
      <w:r w:rsidRPr="00EA4A49">
        <w:rPr>
          <w:rStyle w:val="nfasis"/>
        </w:rPr>
        <w:tab/>
        <w:t xml:space="preserve"> </w:t>
      </w:r>
      <w:r w:rsidRPr="00EA4A49">
        <w:rPr>
          <w:rStyle w:val="nfasis"/>
        </w:rPr>
        <w:tab/>
      </w:r>
    </w:p>
    <w:p w:rsidR="009B211F" w:rsidRPr="00EA4A49" w:rsidRDefault="009B211F" w:rsidP="00EA4A49">
      <w:pPr>
        <w:ind w:firstLine="0"/>
        <w:rPr>
          <w:rStyle w:val="nfasis"/>
        </w:rPr>
      </w:pPr>
      <w:r w:rsidRPr="00EA4A49">
        <w:rPr>
          <w:rStyle w:val="nfasis"/>
        </w:rPr>
        <w:t>Requerido por:</w:t>
      </w:r>
      <w:r w:rsidRPr="00EA4A49">
        <w:rPr>
          <w:rStyle w:val="nfasis"/>
        </w:rPr>
        <w:tab/>
        <w:t xml:space="preserve"> </w:t>
      </w:r>
      <w:r w:rsidRPr="00EA4A49">
        <w:rPr>
          <w:rStyle w:val="nfasis"/>
        </w:rPr>
        <w:tab/>
      </w:r>
    </w:p>
    <w:p w:rsidR="009B211F" w:rsidRDefault="009B211F" w:rsidP="00EA4A49">
      <w:pPr>
        <w:ind w:firstLine="0"/>
        <w:rPr>
          <w:rStyle w:val="nfasis"/>
        </w:rPr>
      </w:pPr>
      <w:proofErr w:type="spellStart"/>
      <w:r w:rsidRPr="00EA4A49">
        <w:rPr>
          <w:rStyle w:val="nfasis"/>
        </w:rPr>
        <w:t>Build</w:t>
      </w:r>
      <w:proofErr w:type="spellEnd"/>
      <w:r w:rsidRPr="00EA4A49">
        <w:rPr>
          <w:rStyle w:val="nfasis"/>
        </w:rPr>
        <w:t>:</w:t>
      </w:r>
      <w:r w:rsidR="00622581" w:rsidRPr="00EA4A49">
        <w:rPr>
          <w:rStyle w:val="nfasis"/>
        </w:rPr>
        <w:t xml:space="preserve"> </w:t>
      </w:r>
      <w:r w:rsidRPr="00EA4A49">
        <w:rPr>
          <w:rStyle w:val="nfasis"/>
        </w:rPr>
        <w:t>0.145</w:t>
      </w:r>
      <w:r w:rsidRPr="009B211F">
        <w:rPr>
          <w:rStyle w:val="nfasis"/>
        </w:rPr>
        <w:tab/>
      </w:r>
    </w:p>
    <w:p w:rsidR="00AE203D" w:rsidRDefault="00AE203D">
      <w:pPr>
        <w:spacing w:before="0" w:after="200" w:line="276" w:lineRule="auto"/>
        <w:ind w:firstLine="0"/>
        <w:jc w:val="left"/>
        <w:rPr>
          <w:rStyle w:val="nfasis"/>
        </w:rPr>
      </w:pPr>
      <w:r>
        <w:rPr>
          <w:rStyle w:val="nfasis"/>
        </w:rPr>
        <w:br w:type="page"/>
      </w:r>
    </w:p>
    <w:p w:rsidR="00AE203D" w:rsidRPr="00AE203D" w:rsidRDefault="00AE203D" w:rsidP="00AE203D">
      <w:pPr>
        <w:pStyle w:val="Ttulo2"/>
      </w:pPr>
      <w:bookmarkStart w:id="13" w:name="_Toc295233405"/>
      <w:bookmarkStart w:id="14" w:name="_Toc295235749"/>
      <w:r w:rsidRPr="00AE203D">
        <w:lastRenderedPageBreak/>
        <w:t xml:space="preserve">User </w:t>
      </w:r>
      <w:proofErr w:type="spellStart"/>
      <w:r w:rsidRPr="00AE203D">
        <w:t>Story</w:t>
      </w:r>
      <w:proofErr w:type="spellEnd"/>
      <w:r w:rsidRPr="00AE203D">
        <w:t xml:space="preserve"> Nº 143</w:t>
      </w:r>
      <w:bookmarkEnd w:id="13"/>
      <w:bookmarkEnd w:id="14"/>
      <w:r w:rsidRPr="00AE203D">
        <w:t xml:space="preserve"> </w:t>
      </w:r>
    </w:p>
    <w:p w:rsidR="00AE203D" w:rsidRPr="005B7876" w:rsidRDefault="00AE203D" w:rsidP="00AE203D">
      <w:r w:rsidRPr="005B7876">
        <w:t>ID:</w:t>
      </w:r>
      <w:r>
        <w:t xml:space="preserve"> </w:t>
      </w:r>
      <w:r w:rsidRPr="005B7876">
        <w:t>S-01148</w:t>
      </w:r>
    </w:p>
    <w:p w:rsidR="00AE203D" w:rsidRPr="005B7876" w:rsidRDefault="00AE203D" w:rsidP="00AE203D">
      <w:r>
        <w:t>Título</w:t>
      </w:r>
      <w:r w:rsidRPr="005B7876">
        <w:t>:</w:t>
      </w:r>
      <w:r w:rsidRPr="005B7876">
        <w:tab/>
        <w:t>143. Como Administrador necesito obtener un listado de asignaturas del SI transaccional para poder trabajar con dichos datos y hacer una utilización correcta en nuestro SI</w:t>
      </w:r>
    </w:p>
    <w:p w:rsidR="00AE203D" w:rsidRPr="005B7876" w:rsidRDefault="00AE203D" w:rsidP="00AE203D">
      <w:r w:rsidRPr="005B7876">
        <w:t>Project:</w:t>
      </w:r>
      <w:r w:rsidRPr="005B7876">
        <w:tab/>
        <w:t xml:space="preserve">BLPM </w:t>
      </w:r>
      <w:proofErr w:type="spellStart"/>
      <w:r w:rsidRPr="005B7876">
        <w:t>Product</w:t>
      </w:r>
      <w:proofErr w:type="spellEnd"/>
      <w:r w:rsidRPr="005B7876">
        <w:t xml:space="preserve"> </w:t>
      </w:r>
      <w:proofErr w:type="spellStart"/>
      <w:r w:rsidRPr="005B7876">
        <w:t>Backlog</w:t>
      </w:r>
      <w:proofErr w:type="spellEnd"/>
    </w:p>
    <w:p w:rsidR="00AE203D" w:rsidRPr="005B7876" w:rsidRDefault="00AE203D" w:rsidP="00AE203D">
      <w:r>
        <w:t>Sprint: 1</w:t>
      </w:r>
    </w:p>
    <w:p w:rsidR="00AE203D" w:rsidRPr="005B7876" w:rsidRDefault="00AE203D" w:rsidP="00AE203D">
      <w:r w:rsidRPr="005B7876">
        <w:t>Descripción:</w:t>
      </w:r>
      <w:r w:rsidRPr="005B7876">
        <w:tab/>
        <w:t xml:space="preserve"> </w:t>
      </w:r>
    </w:p>
    <w:p w:rsidR="00AE203D" w:rsidRPr="005B7876" w:rsidRDefault="00AE203D" w:rsidP="00AE203D">
      <w:r w:rsidRPr="005B7876">
        <w:t>Título: Como Administrador  necesito obtener un listado de asignaturas  del SI transaccional para poder  trabajar con dichos datos y hacer una utilización correcta en nuestro SI</w:t>
      </w:r>
    </w:p>
    <w:p w:rsidR="00AE203D" w:rsidRPr="005B7876" w:rsidRDefault="00AE203D" w:rsidP="00AE203D">
      <w:r w:rsidRPr="005B7876">
        <w:t>Supuestos: BD transaccional disponible para realizar conexión</w:t>
      </w:r>
    </w:p>
    <w:p w:rsidR="00AE203D" w:rsidRPr="005B7876" w:rsidRDefault="00AE203D" w:rsidP="00AE203D">
      <w:r w:rsidRPr="005B7876">
        <w:t>Precondición: Modulo de conexión a BD del SI transaccional disponible y funcionando.</w:t>
      </w:r>
    </w:p>
    <w:p w:rsidR="00AE203D" w:rsidRPr="005B7876" w:rsidRDefault="00AE203D" w:rsidP="00AE203D">
      <w:r w:rsidRPr="005B7876">
        <w:t xml:space="preserve">Post Condición: Éxito: Listado de Asignaturas de la institución  disponible para realizar cálculos y </w:t>
      </w:r>
      <w:proofErr w:type="spellStart"/>
      <w:r w:rsidRPr="005B7876">
        <w:t>sumarizaciones</w:t>
      </w:r>
      <w:proofErr w:type="spellEnd"/>
    </w:p>
    <w:p w:rsidR="00AE203D" w:rsidRPr="005B7876" w:rsidRDefault="00AE203D" w:rsidP="00AE203D">
      <w:r w:rsidRPr="005B7876">
        <w:t xml:space="preserve">                      Fracaso: No se puede brindar información acerca de las asignaturas de la institución educativa</w:t>
      </w:r>
    </w:p>
    <w:p w:rsidR="00AE203D" w:rsidRPr="005B7876" w:rsidRDefault="00AE203D" w:rsidP="00AE203D">
      <w:r w:rsidRPr="005B7876">
        <w:t>Reglas de Negocio: N/A</w:t>
      </w:r>
    </w:p>
    <w:p w:rsidR="00AE203D" w:rsidRPr="005B7876" w:rsidRDefault="00AE203D" w:rsidP="00AE203D">
      <w:r w:rsidRPr="005B7876"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AE203D" w:rsidRPr="005B7876" w:rsidRDefault="00AE203D" w:rsidP="00AE203D">
      <w:r w:rsidRPr="005B7876">
        <w:t>Discusiones: N/A</w:t>
      </w:r>
      <w:r w:rsidRPr="005B7876">
        <w:tab/>
      </w:r>
    </w:p>
    <w:p w:rsidR="00AE203D" w:rsidRPr="00AE203D" w:rsidRDefault="00AE203D" w:rsidP="00AE203D">
      <w:pPr>
        <w:ind w:firstLine="0"/>
        <w:rPr>
          <w:rStyle w:val="nfasis"/>
        </w:rPr>
      </w:pPr>
      <w:r w:rsidRPr="00AE203D">
        <w:rPr>
          <w:rStyle w:val="nfasis"/>
        </w:rPr>
        <w:t>Estimación: 3,00</w:t>
      </w:r>
      <w:r w:rsidRPr="00AE203D">
        <w:rPr>
          <w:rStyle w:val="nfasis"/>
        </w:rPr>
        <w:tab/>
      </w:r>
    </w:p>
    <w:p w:rsidR="00AE203D" w:rsidRPr="00AE203D" w:rsidRDefault="00AE203D" w:rsidP="00AE203D">
      <w:pPr>
        <w:ind w:firstLine="0"/>
        <w:rPr>
          <w:rStyle w:val="nfasis"/>
        </w:rPr>
      </w:pPr>
      <w:proofErr w:type="spellStart"/>
      <w:r w:rsidRPr="00AE203D">
        <w:rPr>
          <w:rStyle w:val="nfasis"/>
        </w:rPr>
        <w:t>Product</w:t>
      </w:r>
      <w:proofErr w:type="spellEnd"/>
      <w:r w:rsidRPr="00AE203D">
        <w:rPr>
          <w:rStyle w:val="nfasis"/>
        </w:rPr>
        <w:t xml:space="preserve"> </w:t>
      </w:r>
      <w:proofErr w:type="spellStart"/>
      <w:r w:rsidRPr="00AE203D">
        <w:rPr>
          <w:rStyle w:val="nfasis"/>
        </w:rPr>
        <w:t>Owner</w:t>
      </w:r>
      <w:proofErr w:type="spellEnd"/>
      <w:r w:rsidRPr="00AE203D">
        <w:rPr>
          <w:rStyle w:val="nfasis"/>
        </w:rPr>
        <w:t>:</w:t>
      </w:r>
      <w:r w:rsidRPr="00AE203D">
        <w:rPr>
          <w:rStyle w:val="nfasis"/>
        </w:rPr>
        <w:tab/>
        <w:t>Pedro Bazán</w:t>
      </w:r>
    </w:p>
    <w:p w:rsidR="00A754CB" w:rsidRDefault="00AE203D" w:rsidP="00AE203D">
      <w:pPr>
        <w:ind w:firstLine="0"/>
        <w:rPr>
          <w:rStyle w:val="nfasis"/>
        </w:rPr>
      </w:pPr>
      <w:r w:rsidRPr="00AE203D">
        <w:rPr>
          <w:rStyle w:val="nfasis"/>
        </w:rPr>
        <w:t>Responsables:</w:t>
      </w:r>
      <w:r w:rsidR="00A754CB">
        <w:rPr>
          <w:rStyle w:val="nfasis"/>
        </w:rPr>
        <w:t xml:space="preserve"> </w:t>
      </w:r>
      <w:r>
        <w:rPr>
          <w:rStyle w:val="nfasis"/>
        </w:rPr>
        <w:t>Laura Pastorino</w:t>
      </w:r>
    </w:p>
    <w:p w:rsidR="00AE203D" w:rsidRPr="00AE203D" w:rsidRDefault="00A754CB" w:rsidP="00AE203D">
      <w:pPr>
        <w:ind w:firstLine="0"/>
        <w:rPr>
          <w:rStyle w:val="nfasis"/>
        </w:rPr>
      </w:pPr>
      <w:r>
        <w:rPr>
          <w:rStyle w:val="nfasis"/>
        </w:rPr>
        <w:t>Estado: En Progreso</w:t>
      </w:r>
      <w:r w:rsidR="00AE203D" w:rsidRPr="00AE203D">
        <w:rPr>
          <w:rStyle w:val="nfasis"/>
        </w:rPr>
        <w:tab/>
      </w:r>
    </w:p>
    <w:p w:rsidR="00AE203D" w:rsidRPr="00AE203D" w:rsidRDefault="00AE203D" w:rsidP="00AE203D">
      <w:pPr>
        <w:ind w:firstLine="0"/>
        <w:rPr>
          <w:rStyle w:val="nfasis"/>
        </w:rPr>
      </w:pPr>
      <w:r w:rsidRPr="00AE203D">
        <w:rPr>
          <w:rStyle w:val="nfasis"/>
        </w:rPr>
        <w:t>Prioridad:</w:t>
      </w:r>
      <w:r w:rsidR="003F1FBD">
        <w:rPr>
          <w:rStyle w:val="nfasis"/>
        </w:rPr>
        <w:t xml:space="preserve"> </w:t>
      </w:r>
      <w:r w:rsidRPr="00AE203D">
        <w:rPr>
          <w:rStyle w:val="nfasis"/>
        </w:rPr>
        <w:t>Alto</w:t>
      </w:r>
      <w:r w:rsidRPr="00AE203D">
        <w:rPr>
          <w:rStyle w:val="nfasis"/>
        </w:rPr>
        <w:tab/>
      </w:r>
    </w:p>
    <w:p w:rsidR="00AE203D" w:rsidRPr="00AE203D" w:rsidRDefault="00AE203D" w:rsidP="00AE203D">
      <w:pPr>
        <w:ind w:firstLine="0"/>
        <w:rPr>
          <w:rStyle w:val="nfasis"/>
        </w:rPr>
      </w:pPr>
      <w:r w:rsidRPr="00AE203D">
        <w:rPr>
          <w:rStyle w:val="nfasis"/>
        </w:rPr>
        <w:t>Complejidad:</w:t>
      </w:r>
      <w:r w:rsidR="003F1FBD">
        <w:rPr>
          <w:rStyle w:val="nfasis"/>
        </w:rPr>
        <w:t xml:space="preserve"> </w:t>
      </w:r>
      <w:r w:rsidRPr="00AE203D">
        <w:rPr>
          <w:rStyle w:val="nfasis"/>
        </w:rPr>
        <w:t>Alto</w:t>
      </w:r>
      <w:r w:rsidRPr="00AE203D">
        <w:rPr>
          <w:rStyle w:val="nfasis"/>
        </w:rPr>
        <w:tab/>
      </w:r>
    </w:p>
    <w:p w:rsidR="00AE203D" w:rsidRPr="00AE203D" w:rsidRDefault="00AE203D" w:rsidP="00AE203D">
      <w:pPr>
        <w:ind w:firstLine="0"/>
        <w:rPr>
          <w:rStyle w:val="nfasis"/>
        </w:rPr>
      </w:pPr>
      <w:r w:rsidRPr="00AE203D">
        <w:rPr>
          <w:rStyle w:val="nfasis"/>
        </w:rPr>
        <w:t>Tipo:</w:t>
      </w:r>
      <w:r w:rsidR="003F1FBD">
        <w:rPr>
          <w:rStyle w:val="nfasis"/>
        </w:rPr>
        <w:t xml:space="preserve"> </w:t>
      </w:r>
      <w:r w:rsidRPr="00AE203D">
        <w:rPr>
          <w:rStyle w:val="nfasis"/>
        </w:rPr>
        <w:t>Nueva Prestación</w:t>
      </w:r>
      <w:r w:rsidRPr="00AE203D">
        <w:rPr>
          <w:rStyle w:val="nfasis"/>
        </w:rPr>
        <w:tab/>
      </w:r>
    </w:p>
    <w:p w:rsidR="00AE203D" w:rsidRPr="00AE203D" w:rsidRDefault="00AE203D" w:rsidP="00AE203D">
      <w:pPr>
        <w:ind w:firstLine="0"/>
        <w:rPr>
          <w:rStyle w:val="nfasis"/>
        </w:rPr>
      </w:pPr>
      <w:r w:rsidRPr="00AE203D">
        <w:rPr>
          <w:rStyle w:val="nfasis"/>
        </w:rPr>
        <w:t>Fuente:</w:t>
      </w:r>
      <w:r w:rsidRPr="00AE203D">
        <w:rPr>
          <w:rStyle w:val="nfasis"/>
        </w:rPr>
        <w:tab/>
        <w:t>Desarrollo</w:t>
      </w:r>
      <w:r w:rsidRPr="00AE203D">
        <w:rPr>
          <w:rStyle w:val="nfasis"/>
        </w:rPr>
        <w:tab/>
      </w:r>
    </w:p>
    <w:p w:rsidR="00AE203D" w:rsidRPr="00AE203D" w:rsidRDefault="00AE203D" w:rsidP="00AE203D">
      <w:pPr>
        <w:ind w:firstLine="0"/>
        <w:rPr>
          <w:rStyle w:val="nfasis"/>
        </w:rPr>
      </w:pPr>
      <w:r w:rsidRPr="00AE203D">
        <w:rPr>
          <w:rStyle w:val="nfasis"/>
        </w:rPr>
        <w:t>Referencia:</w:t>
      </w:r>
      <w:r w:rsidRPr="00AE203D">
        <w:rPr>
          <w:rStyle w:val="nfasis"/>
        </w:rPr>
        <w:tab/>
        <w:t xml:space="preserve"> </w:t>
      </w:r>
      <w:r w:rsidRPr="00AE203D">
        <w:rPr>
          <w:rStyle w:val="nfasis"/>
        </w:rPr>
        <w:tab/>
      </w:r>
    </w:p>
    <w:p w:rsidR="00AE203D" w:rsidRPr="00AE203D" w:rsidRDefault="00AE203D" w:rsidP="00AE203D">
      <w:pPr>
        <w:ind w:firstLine="0"/>
        <w:rPr>
          <w:rStyle w:val="nfasis"/>
        </w:rPr>
      </w:pPr>
      <w:r w:rsidRPr="00AE203D">
        <w:rPr>
          <w:rStyle w:val="nfasis"/>
        </w:rPr>
        <w:t>Requerido por:</w:t>
      </w:r>
      <w:r w:rsidRPr="00AE203D">
        <w:rPr>
          <w:rStyle w:val="nfasis"/>
        </w:rPr>
        <w:tab/>
        <w:t xml:space="preserve"> </w:t>
      </w:r>
      <w:r w:rsidRPr="00AE203D">
        <w:rPr>
          <w:rStyle w:val="nfasis"/>
        </w:rPr>
        <w:tab/>
      </w:r>
    </w:p>
    <w:p w:rsidR="00AE203D" w:rsidRDefault="003F1FBD" w:rsidP="00AE203D">
      <w:pPr>
        <w:ind w:firstLine="0"/>
        <w:rPr>
          <w:rStyle w:val="nfasis"/>
        </w:rPr>
      </w:pPr>
      <w:proofErr w:type="spellStart"/>
      <w:r>
        <w:rPr>
          <w:rStyle w:val="nfasis"/>
        </w:rPr>
        <w:t>Build</w:t>
      </w:r>
      <w:proofErr w:type="spellEnd"/>
      <w:r>
        <w:rPr>
          <w:rStyle w:val="nfasis"/>
        </w:rPr>
        <w:t xml:space="preserve">: </w:t>
      </w:r>
      <w:r w:rsidR="00AE203D" w:rsidRPr="00AE203D">
        <w:rPr>
          <w:rStyle w:val="nfasis"/>
        </w:rPr>
        <w:t>0.146</w:t>
      </w:r>
    </w:p>
    <w:p w:rsidR="00983861" w:rsidRDefault="00983861">
      <w:pPr>
        <w:spacing w:before="0" w:after="200" w:line="276" w:lineRule="auto"/>
        <w:ind w:firstLine="0"/>
        <w:jc w:val="left"/>
        <w:rPr>
          <w:rStyle w:val="nfasis"/>
        </w:rPr>
      </w:pPr>
    </w:p>
    <w:p w:rsidR="00983861" w:rsidRDefault="00983861" w:rsidP="00955B0E">
      <w:pPr>
        <w:ind w:firstLine="0"/>
        <w:rPr>
          <w:rStyle w:val="nfasis"/>
        </w:rPr>
      </w:pPr>
    </w:p>
    <w:p w:rsidR="00333C0C" w:rsidRDefault="00333C0C">
      <w:pPr>
        <w:spacing w:before="0" w:after="200" w:line="276" w:lineRule="auto"/>
        <w:ind w:firstLine="0"/>
        <w:jc w:val="left"/>
        <w:rPr>
          <w:rStyle w:val="nfasis"/>
        </w:rPr>
      </w:pPr>
    </w:p>
    <w:p w:rsidR="001A3F8A" w:rsidRDefault="001A3F8A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color w:val="4F81BD"/>
          <w:sz w:val="26"/>
          <w:szCs w:val="26"/>
        </w:rPr>
      </w:pPr>
      <w:bookmarkStart w:id="15" w:name="_Toc295233406"/>
      <w:r>
        <w:br w:type="page"/>
      </w:r>
    </w:p>
    <w:p w:rsidR="000A63BC" w:rsidRPr="000A63BC" w:rsidRDefault="000A63BC" w:rsidP="000A63BC">
      <w:pPr>
        <w:pStyle w:val="Ttulo2"/>
      </w:pPr>
      <w:bookmarkStart w:id="16" w:name="_Toc295235750"/>
      <w:r w:rsidRPr="000A63BC">
        <w:lastRenderedPageBreak/>
        <w:t xml:space="preserve">User </w:t>
      </w:r>
      <w:proofErr w:type="spellStart"/>
      <w:r w:rsidRPr="000A63BC">
        <w:t>Story</w:t>
      </w:r>
      <w:proofErr w:type="spellEnd"/>
      <w:r w:rsidRPr="000A63BC">
        <w:t xml:space="preserve"> Nº 144</w:t>
      </w:r>
      <w:bookmarkEnd w:id="15"/>
      <w:bookmarkEnd w:id="16"/>
    </w:p>
    <w:p w:rsidR="000A63BC" w:rsidRPr="005B7876" w:rsidRDefault="000A63BC" w:rsidP="000A63BC">
      <w:r w:rsidRPr="005B7876">
        <w:t>ID:</w:t>
      </w:r>
      <w:r>
        <w:t xml:space="preserve"> </w:t>
      </w:r>
      <w:r w:rsidRPr="005B7876">
        <w:t>S-01149</w:t>
      </w:r>
    </w:p>
    <w:p w:rsidR="000A63BC" w:rsidRPr="005B7876" w:rsidRDefault="000A63BC" w:rsidP="000A63BC">
      <w:r>
        <w:t>Título</w:t>
      </w:r>
      <w:r w:rsidRPr="005B7876">
        <w:t>:</w:t>
      </w:r>
      <w:r w:rsidRPr="005B7876">
        <w:tab/>
        <w:t xml:space="preserve">144. Como Administrador necesito obtener sanciones del SI transaccional para poder trabajar con dichos datos y hacer una </w:t>
      </w:r>
      <w:r>
        <w:t>utilización</w:t>
      </w:r>
      <w:r w:rsidRPr="005B7876">
        <w:t xml:space="preserve"> correcta en nuestro SI</w:t>
      </w:r>
    </w:p>
    <w:p w:rsidR="000A63BC" w:rsidRPr="005B7876" w:rsidRDefault="000A63BC" w:rsidP="000A63BC">
      <w:r w:rsidRPr="005B7876">
        <w:t>Project:</w:t>
      </w:r>
      <w:r w:rsidRPr="005B7876">
        <w:tab/>
        <w:t xml:space="preserve">BLPM </w:t>
      </w:r>
      <w:proofErr w:type="spellStart"/>
      <w:r w:rsidRPr="005B7876">
        <w:t>Product</w:t>
      </w:r>
      <w:proofErr w:type="spellEnd"/>
      <w:r w:rsidRPr="005B7876">
        <w:t xml:space="preserve"> </w:t>
      </w:r>
      <w:proofErr w:type="spellStart"/>
      <w:r w:rsidRPr="005B7876">
        <w:t>Backlog</w:t>
      </w:r>
      <w:proofErr w:type="spellEnd"/>
    </w:p>
    <w:p w:rsidR="000A63BC" w:rsidRPr="005B7876" w:rsidRDefault="000A63BC" w:rsidP="000A63BC">
      <w:r>
        <w:t>Sprint: 1</w:t>
      </w:r>
      <w:r w:rsidRPr="005B7876">
        <w:tab/>
      </w:r>
    </w:p>
    <w:p w:rsidR="000A63BC" w:rsidRPr="005B7876" w:rsidRDefault="000A63BC" w:rsidP="000A63BC">
      <w:r w:rsidRPr="005B7876">
        <w:t>Descripción:</w:t>
      </w:r>
      <w:r w:rsidRPr="005B7876">
        <w:tab/>
        <w:t xml:space="preserve"> </w:t>
      </w:r>
    </w:p>
    <w:p w:rsidR="000A63BC" w:rsidRPr="005B7876" w:rsidRDefault="000A63BC" w:rsidP="000A63BC">
      <w:r w:rsidRPr="005B7876">
        <w:t xml:space="preserve">Título: Como Administrador necesito obtener sanciones  del SI transaccional para poder  trabajar con dichos datos y hacer una </w:t>
      </w:r>
      <w:r>
        <w:t>utilización</w:t>
      </w:r>
      <w:r w:rsidRPr="005B7876">
        <w:t xml:space="preserve"> correcta en nuestro SI</w:t>
      </w:r>
    </w:p>
    <w:p w:rsidR="000A63BC" w:rsidRPr="005B7876" w:rsidRDefault="000A63BC" w:rsidP="000A63BC">
      <w:r w:rsidRPr="005B7876">
        <w:t>Supuestos: BD transaccional disponible para realizar conexión</w:t>
      </w:r>
    </w:p>
    <w:p w:rsidR="000A63BC" w:rsidRPr="005B7876" w:rsidRDefault="000A63BC" w:rsidP="000A63BC">
      <w:r w:rsidRPr="005B7876">
        <w:t>Precondición: Modulo de conexión a BD del SI transaccional disponible y funcionando.</w:t>
      </w:r>
    </w:p>
    <w:p w:rsidR="000A63BC" w:rsidRPr="005B7876" w:rsidRDefault="000A63BC" w:rsidP="000A63BC">
      <w:r w:rsidRPr="005B7876">
        <w:t xml:space="preserve">Post Condición: Éxito: Listado de Sanciones aplicadas a los alumnos de la institución  disponible para realizar cálculos y </w:t>
      </w:r>
      <w:proofErr w:type="spellStart"/>
      <w:r w:rsidRPr="005B7876">
        <w:t>sumarizaciones</w:t>
      </w:r>
      <w:proofErr w:type="spellEnd"/>
    </w:p>
    <w:p w:rsidR="000A63BC" w:rsidRPr="005B7876" w:rsidRDefault="000A63BC" w:rsidP="000A63BC">
      <w:r w:rsidRPr="005B7876">
        <w:t xml:space="preserve">                      Fracaso: No se puede brindar información acerca de sanciones aplicadas a alumnos  de la institución educativa</w:t>
      </w:r>
    </w:p>
    <w:p w:rsidR="000A63BC" w:rsidRPr="005B7876" w:rsidRDefault="000A63BC" w:rsidP="000A63BC">
      <w:r w:rsidRPr="005B7876">
        <w:t>Reglas de Negocio: N/A</w:t>
      </w:r>
    </w:p>
    <w:p w:rsidR="000A63BC" w:rsidRPr="005B7876" w:rsidRDefault="000A63BC" w:rsidP="000A63BC">
      <w:r w:rsidRPr="005B7876"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0A63BC" w:rsidRPr="005B7876" w:rsidRDefault="000A63BC" w:rsidP="000A63BC">
      <w:r w:rsidRPr="005B7876">
        <w:t>Discusiones: N/A</w:t>
      </w:r>
      <w:r w:rsidRPr="005B7876">
        <w:tab/>
      </w:r>
    </w:p>
    <w:p w:rsidR="000A63BC" w:rsidRPr="000A63BC" w:rsidRDefault="000A63BC" w:rsidP="000A63BC">
      <w:pPr>
        <w:ind w:firstLine="0"/>
        <w:rPr>
          <w:rStyle w:val="nfasis"/>
        </w:rPr>
      </w:pPr>
      <w:r w:rsidRPr="000A63BC">
        <w:rPr>
          <w:rStyle w:val="nfasis"/>
        </w:rPr>
        <w:t>Estimación: 2</w:t>
      </w:r>
      <w:r w:rsidRPr="000A63BC">
        <w:rPr>
          <w:rStyle w:val="nfasis"/>
        </w:rPr>
        <w:tab/>
        <w:t xml:space="preserve"> </w:t>
      </w:r>
      <w:r w:rsidRPr="000A63BC">
        <w:rPr>
          <w:rStyle w:val="nfasis"/>
        </w:rPr>
        <w:tab/>
      </w:r>
    </w:p>
    <w:p w:rsidR="000A63BC" w:rsidRPr="000A63BC" w:rsidRDefault="000A63BC" w:rsidP="000A63BC">
      <w:pPr>
        <w:ind w:firstLine="0"/>
        <w:rPr>
          <w:rStyle w:val="nfasis"/>
        </w:rPr>
      </w:pPr>
      <w:proofErr w:type="spellStart"/>
      <w:r w:rsidRPr="000A63BC">
        <w:rPr>
          <w:rStyle w:val="nfasis"/>
        </w:rPr>
        <w:t>Product</w:t>
      </w:r>
      <w:proofErr w:type="spellEnd"/>
      <w:r w:rsidRPr="000A63BC">
        <w:rPr>
          <w:rStyle w:val="nfasis"/>
        </w:rPr>
        <w:t xml:space="preserve"> </w:t>
      </w:r>
      <w:proofErr w:type="spellStart"/>
      <w:r w:rsidRPr="000A63BC">
        <w:rPr>
          <w:rStyle w:val="nfasis"/>
        </w:rPr>
        <w:t>Owner</w:t>
      </w:r>
      <w:proofErr w:type="spellEnd"/>
      <w:r w:rsidRPr="000A63BC">
        <w:rPr>
          <w:rStyle w:val="nfasis"/>
        </w:rPr>
        <w:t>:</w:t>
      </w:r>
      <w:r w:rsidRPr="000A63BC">
        <w:rPr>
          <w:rStyle w:val="nfasis"/>
        </w:rPr>
        <w:tab/>
        <w:t>Pedro Bazán</w:t>
      </w:r>
    </w:p>
    <w:p w:rsidR="001A3F8A" w:rsidRDefault="000A63BC" w:rsidP="000A63BC">
      <w:pPr>
        <w:ind w:firstLine="0"/>
        <w:rPr>
          <w:rStyle w:val="nfasis"/>
        </w:rPr>
      </w:pPr>
      <w:r w:rsidRPr="000A63BC">
        <w:rPr>
          <w:rStyle w:val="nfasis"/>
        </w:rPr>
        <w:t>Responsables:</w:t>
      </w:r>
      <w:r w:rsidR="009D5351">
        <w:rPr>
          <w:rStyle w:val="nfasis"/>
        </w:rPr>
        <w:t xml:space="preserve"> </w:t>
      </w:r>
      <w:r>
        <w:rPr>
          <w:rStyle w:val="nfasis"/>
        </w:rPr>
        <w:t>Laura Pastorino</w:t>
      </w:r>
    </w:p>
    <w:p w:rsidR="000A63BC" w:rsidRPr="000A63BC" w:rsidRDefault="000A63BC" w:rsidP="000A63BC">
      <w:pPr>
        <w:ind w:firstLine="0"/>
        <w:rPr>
          <w:rStyle w:val="nfasis"/>
        </w:rPr>
      </w:pPr>
      <w:r w:rsidRPr="000A63BC">
        <w:rPr>
          <w:rStyle w:val="nfasis"/>
        </w:rPr>
        <w:t>Estado:</w:t>
      </w:r>
      <w:r w:rsidRPr="000A63BC">
        <w:rPr>
          <w:rStyle w:val="nfasis"/>
        </w:rPr>
        <w:tab/>
        <w:t>En Progreso</w:t>
      </w:r>
      <w:r w:rsidRPr="000A63BC">
        <w:rPr>
          <w:rStyle w:val="nfasis"/>
        </w:rPr>
        <w:tab/>
      </w:r>
    </w:p>
    <w:p w:rsidR="000A63BC" w:rsidRPr="000A63BC" w:rsidRDefault="000A63BC" w:rsidP="000A63BC">
      <w:pPr>
        <w:ind w:firstLine="0"/>
        <w:rPr>
          <w:rStyle w:val="nfasis"/>
        </w:rPr>
      </w:pPr>
      <w:r w:rsidRPr="000A63BC">
        <w:rPr>
          <w:rStyle w:val="nfasis"/>
        </w:rPr>
        <w:t>Prioridad:</w:t>
      </w:r>
      <w:r w:rsidR="00274936">
        <w:rPr>
          <w:rStyle w:val="nfasis"/>
        </w:rPr>
        <w:t xml:space="preserve"> </w:t>
      </w:r>
      <w:r w:rsidRPr="000A63BC">
        <w:rPr>
          <w:rStyle w:val="nfasis"/>
        </w:rPr>
        <w:t>Alto</w:t>
      </w:r>
      <w:r w:rsidRPr="000A63BC">
        <w:rPr>
          <w:rStyle w:val="nfasis"/>
        </w:rPr>
        <w:tab/>
      </w:r>
    </w:p>
    <w:p w:rsidR="000A63BC" w:rsidRPr="000A63BC" w:rsidRDefault="000A63BC" w:rsidP="000A63BC">
      <w:pPr>
        <w:ind w:firstLine="0"/>
        <w:rPr>
          <w:rStyle w:val="nfasis"/>
        </w:rPr>
      </w:pPr>
      <w:r w:rsidRPr="000A63BC">
        <w:rPr>
          <w:rStyle w:val="nfasis"/>
        </w:rPr>
        <w:t>Complejidad:</w:t>
      </w:r>
      <w:r w:rsidR="00274936">
        <w:rPr>
          <w:rStyle w:val="nfasis"/>
        </w:rPr>
        <w:t xml:space="preserve"> </w:t>
      </w:r>
      <w:r w:rsidRPr="000A63BC">
        <w:rPr>
          <w:rStyle w:val="nfasis"/>
        </w:rPr>
        <w:t>Alto</w:t>
      </w:r>
      <w:r w:rsidRPr="000A63BC">
        <w:rPr>
          <w:rStyle w:val="nfasis"/>
        </w:rPr>
        <w:tab/>
      </w:r>
    </w:p>
    <w:p w:rsidR="000A63BC" w:rsidRPr="000A63BC" w:rsidRDefault="000A63BC" w:rsidP="000A63BC">
      <w:pPr>
        <w:ind w:firstLine="0"/>
        <w:rPr>
          <w:rStyle w:val="nfasis"/>
        </w:rPr>
      </w:pPr>
      <w:r w:rsidRPr="000A63BC">
        <w:rPr>
          <w:rStyle w:val="nfasis"/>
        </w:rPr>
        <w:t>Tipo:</w:t>
      </w:r>
      <w:r w:rsidR="00274936">
        <w:rPr>
          <w:rStyle w:val="nfasis"/>
        </w:rPr>
        <w:t xml:space="preserve"> </w:t>
      </w:r>
      <w:r w:rsidRPr="000A63BC">
        <w:rPr>
          <w:rStyle w:val="nfasis"/>
        </w:rPr>
        <w:t>Nueva Prestación</w:t>
      </w:r>
      <w:r w:rsidRPr="000A63BC">
        <w:rPr>
          <w:rStyle w:val="nfasis"/>
        </w:rPr>
        <w:tab/>
      </w:r>
    </w:p>
    <w:p w:rsidR="000A63BC" w:rsidRPr="000A63BC" w:rsidRDefault="000A63BC" w:rsidP="000A63BC">
      <w:pPr>
        <w:ind w:firstLine="0"/>
        <w:rPr>
          <w:rStyle w:val="nfasis"/>
        </w:rPr>
      </w:pPr>
      <w:r w:rsidRPr="000A63BC">
        <w:rPr>
          <w:rStyle w:val="nfasis"/>
        </w:rPr>
        <w:t>Fuente:</w:t>
      </w:r>
      <w:r w:rsidRPr="000A63BC">
        <w:rPr>
          <w:rStyle w:val="nfasis"/>
        </w:rPr>
        <w:tab/>
        <w:t>Desarrollo</w:t>
      </w:r>
      <w:r w:rsidRPr="000A63BC">
        <w:rPr>
          <w:rStyle w:val="nfasis"/>
        </w:rPr>
        <w:tab/>
      </w:r>
    </w:p>
    <w:p w:rsidR="000A63BC" w:rsidRPr="000A63BC" w:rsidRDefault="000A63BC" w:rsidP="000A63BC">
      <w:pPr>
        <w:ind w:firstLine="0"/>
        <w:rPr>
          <w:rStyle w:val="nfasis"/>
        </w:rPr>
      </w:pPr>
      <w:r w:rsidRPr="000A63BC">
        <w:rPr>
          <w:rStyle w:val="nfasis"/>
        </w:rPr>
        <w:t>Referencia:</w:t>
      </w:r>
      <w:r w:rsidRPr="000A63BC">
        <w:rPr>
          <w:rStyle w:val="nfasis"/>
        </w:rPr>
        <w:tab/>
        <w:t xml:space="preserve"> </w:t>
      </w:r>
      <w:r w:rsidRPr="000A63BC">
        <w:rPr>
          <w:rStyle w:val="nfasis"/>
        </w:rPr>
        <w:tab/>
      </w:r>
    </w:p>
    <w:p w:rsidR="000A63BC" w:rsidRPr="000A63BC" w:rsidRDefault="000A63BC" w:rsidP="000A63BC">
      <w:pPr>
        <w:ind w:firstLine="0"/>
        <w:rPr>
          <w:rStyle w:val="nfasis"/>
        </w:rPr>
      </w:pPr>
      <w:r w:rsidRPr="000A63BC">
        <w:rPr>
          <w:rStyle w:val="nfasis"/>
        </w:rPr>
        <w:t>Requerido por:</w:t>
      </w:r>
      <w:r w:rsidRPr="000A63BC">
        <w:rPr>
          <w:rStyle w:val="nfasis"/>
        </w:rPr>
        <w:tab/>
        <w:t xml:space="preserve"> </w:t>
      </w:r>
      <w:r w:rsidRPr="000A63BC">
        <w:rPr>
          <w:rStyle w:val="nfasis"/>
        </w:rPr>
        <w:tab/>
      </w:r>
    </w:p>
    <w:p w:rsidR="00333C0C" w:rsidRPr="000A63BC" w:rsidRDefault="000A63BC" w:rsidP="000A63BC">
      <w:pPr>
        <w:ind w:firstLine="0"/>
        <w:rPr>
          <w:rStyle w:val="nfasis"/>
        </w:rPr>
      </w:pPr>
      <w:proofErr w:type="spellStart"/>
      <w:r w:rsidRPr="000A63BC">
        <w:rPr>
          <w:rStyle w:val="nfasis"/>
        </w:rPr>
        <w:t>Build</w:t>
      </w:r>
      <w:proofErr w:type="spellEnd"/>
      <w:r w:rsidRPr="000A63BC">
        <w:rPr>
          <w:rStyle w:val="nfasis"/>
        </w:rPr>
        <w:t>:</w:t>
      </w:r>
      <w:r w:rsidR="00274936">
        <w:rPr>
          <w:rStyle w:val="nfasis"/>
        </w:rPr>
        <w:t xml:space="preserve"> </w:t>
      </w:r>
      <w:r w:rsidRPr="000A63BC">
        <w:rPr>
          <w:rStyle w:val="nfasis"/>
        </w:rPr>
        <w:t>0.147</w:t>
      </w:r>
    </w:p>
    <w:p w:rsidR="00FB29B9" w:rsidRDefault="00FB29B9">
      <w:pPr>
        <w:spacing w:before="0" w:after="200" w:line="276" w:lineRule="auto"/>
        <w:ind w:firstLine="0"/>
        <w:jc w:val="left"/>
        <w:rPr>
          <w:rStyle w:val="nfasis"/>
          <w:i w:val="0"/>
        </w:rPr>
      </w:pPr>
      <w:r>
        <w:rPr>
          <w:rStyle w:val="nfasis"/>
          <w:i w:val="0"/>
        </w:rPr>
        <w:br w:type="page"/>
      </w:r>
    </w:p>
    <w:p w:rsidR="00FB29B9" w:rsidRPr="004D5F6B" w:rsidRDefault="00FB29B9" w:rsidP="00FB29B9">
      <w:pPr>
        <w:pStyle w:val="Ttulo2"/>
      </w:pPr>
      <w:bookmarkStart w:id="17" w:name="_Toc295233407"/>
      <w:bookmarkStart w:id="18" w:name="_Toc295235751"/>
      <w:r w:rsidRPr="004D5F6B">
        <w:lastRenderedPageBreak/>
        <w:t xml:space="preserve">User </w:t>
      </w:r>
      <w:proofErr w:type="spellStart"/>
      <w:r w:rsidRPr="004D5F6B">
        <w:t>Story</w:t>
      </w:r>
      <w:proofErr w:type="spellEnd"/>
      <w:r w:rsidRPr="004D5F6B">
        <w:t xml:space="preserve"> Nº 145</w:t>
      </w:r>
      <w:bookmarkEnd w:id="17"/>
      <w:bookmarkEnd w:id="18"/>
    </w:p>
    <w:p w:rsidR="00FB29B9" w:rsidRPr="005B7876" w:rsidRDefault="00FB29B9" w:rsidP="00FB29B9">
      <w:r w:rsidRPr="005B7876">
        <w:t>ID:</w:t>
      </w:r>
      <w:r>
        <w:t xml:space="preserve"> </w:t>
      </w:r>
      <w:r w:rsidRPr="005B7876">
        <w:t>S-01150</w:t>
      </w:r>
    </w:p>
    <w:p w:rsidR="00FB29B9" w:rsidRPr="005B7876" w:rsidRDefault="00FB29B9" w:rsidP="00FB29B9">
      <w:r>
        <w:t>Título</w:t>
      </w:r>
      <w:r w:rsidRPr="005B7876">
        <w:t>:</w:t>
      </w:r>
      <w:r w:rsidRPr="005B7876">
        <w:tab/>
        <w:t xml:space="preserve">145. Como Administrador necesito obtener calificaciones del SI transaccional para poder trabajar con dichos datos y hacer una </w:t>
      </w:r>
      <w:r>
        <w:t>utilización</w:t>
      </w:r>
      <w:r w:rsidRPr="005B7876">
        <w:t xml:space="preserve"> correcta en nuestro SI</w:t>
      </w:r>
    </w:p>
    <w:p w:rsidR="00FB29B9" w:rsidRPr="005B7876" w:rsidRDefault="00FB29B9" w:rsidP="00FB29B9">
      <w:r w:rsidRPr="005B7876">
        <w:t>Project:</w:t>
      </w:r>
      <w:r w:rsidRPr="005B7876">
        <w:tab/>
        <w:t xml:space="preserve">BLPM </w:t>
      </w:r>
      <w:proofErr w:type="spellStart"/>
      <w:r w:rsidRPr="005B7876">
        <w:t>Product</w:t>
      </w:r>
      <w:proofErr w:type="spellEnd"/>
      <w:r w:rsidRPr="005B7876">
        <w:t xml:space="preserve"> </w:t>
      </w:r>
      <w:proofErr w:type="spellStart"/>
      <w:r w:rsidRPr="005B7876">
        <w:t>Backlog</w:t>
      </w:r>
      <w:proofErr w:type="spellEnd"/>
    </w:p>
    <w:p w:rsidR="00FB29B9" w:rsidRPr="005B7876" w:rsidRDefault="00FB29B9" w:rsidP="00FB29B9">
      <w:r>
        <w:t>Sprint: 1</w:t>
      </w:r>
      <w:r w:rsidRPr="005B7876">
        <w:t xml:space="preserve"> </w:t>
      </w:r>
      <w:r w:rsidRPr="005B7876">
        <w:tab/>
      </w:r>
    </w:p>
    <w:p w:rsidR="00FB29B9" w:rsidRPr="005B7876" w:rsidRDefault="00FB29B9" w:rsidP="00FB29B9">
      <w:r w:rsidRPr="005B7876">
        <w:t>Descripción:</w:t>
      </w:r>
      <w:r w:rsidRPr="005B7876">
        <w:tab/>
        <w:t xml:space="preserve"> </w:t>
      </w:r>
    </w:p>
    <w:p w:rsidR="00FB29B9" w:rsidRPr="005B7876" w:rsidRDefault="00FB29B9" w:rsidP="00FB29B9">
      <w:r w:rsidRPr="005B7876">
        <w:t>Título: Como Administrador necesito obtener calificaciones  del SI transaccional para poder  trabajar con dichos datos y hacer una utilización correcta en el Sistema de Explotación de Información Educativa</w:t>
      </w:r>
    </w:p>
    <w:p w:rsidR="00FB29B9" w:rsidRPr="005B7876" w:rsidRDefault="00FB29B9" w:rsidP="00FB29B9">
      <w:r w:rsidRPr="005B7876">
        <w:t>Supuestos: BD transaccional disponible para realizar conexión</w:t>
      </w:r>
    </w:p>
    <w:p w:rsidR="00FB29B9" w:rsidRPr="005B7876" w:rsidRDefault="00FB29B9" w:rsidP="00FB29B9">
      <w:r w:rsidRPr="005B7876">
        <w:t>Precondición: Modulo de conexión a BD del SI transaccional disponible y funcionando.</w:t>
      </w:r>
    </w:p>
    <w:p w:rsidR="00FB29B9" w:rsidRPr="005B7876" w:rsidRDefault="00FB29B9" w:rsidP="00FB29B9">
      <w:r w:rsidRPr="005B7876">
        <w:t xml:space="preserve">Post Condición: Éxito: Listado de Calificaciones de los Alumnos  disponible para realizar cálculos y </w:t>
      </w:r>
      <w:proofErr w:type="spellStart"/>
      <w:r w:rsidRPr="005B7876">
        <w:t>sumarizaciones</w:t>
      </w:r>
      <w:proofErr w:type="spellEnd"/>
    </w:p>
    <w:p w:rsidR="00FB29B9" w:rsidRPr="005B7876" w:rsidRDefault="00FB29B9" w:rsidP="00FB29B9">
      <w:r w:rsidRPr="005B7876">
        <w:t xml:space="preserve">                      Fracaso: No se puede brindar información acerca de las calificaciones de los alumnos de la institución educativa</w:t>
      </w:r>
    </w:p>
    <w:p w:rsidR="00FB29B9" w:rsidRPr="005B7876" w:rsidRDefault="00FB29B9" w:rsidP="00FB29B9">
      <w:r w:rsidRPr="005B7876">
        <w:t>Reglas de Negocio: N/A</w:t>
      </w:r>
    </w:p>
    <w:p w:rsidR="00FB29B9" w:rsidRPr="005B7876" w:rsidRDefault="00FB29B9" w:rsidP="00FB29B9">
      <w:r w:rsidRPr="005B7876"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FB29B9" w:rsidRPr="005B7876" w:rsidRDefault="00FB29B9" w:rsidP="00FB29B9">
      <w:r w:rsidRPr="005B7876">
        <w:t>Discusiones: N/A</w:t>
      </w:r>
      <w:r w:rsidRPr="005B7876">
        <w:tab/>
      </w:r>
    </w:p>
    <w:p w:rsidR="00FB29B9" w:rsidRPr="00B623AC" w:rsidRDefault="00FB29B9" w:rsidP="00FB29B9">
      <w:pPr>
        <w:ind w:firstLine="0"/>
        <w:rPr>
          <w:rStyle w:val="nfasis"/>
        </w:rPr>
      </w:pPr>
      <w:r w:rsidRPr="00B623AC">
        <w:rPr>
          <w:rStyle w:val="nfasis"/>
        </w:rPr>
        <w:t>Estimación: 3,00</w:t>
      </w:r>
      <w:r w:rsidRPr="00B623AC">
        <w:rPr>
          <w:rStyle w:val="nfasis"/>
        </w:rPr>
        <w:tab/>
      </w:r>
    </w:p>
    <w:p w:rsidR="00FB29B9" w:rsidRPr="00B623AC" w:rsidRDefault="00FB29B9" w:rsidP="00FB29B9">
      <w:pPr>
        <w:ind w:firstLine="0"/>
        <w:rPr>
          <w:rStyle w:val="nfasis"/>
        </w:rPr>
      </w:pPr>
      <w:proofErr w:type="spellStart"/>
      <w:r w:rsidRPr="00B623AC">
        <w:rPr>
          <w:rStyle w:val="nfasis"/>
        </w:rPr>
        <w:t>Product</w:t>
      </w:r>
      <w:proofErr w:type="spellEnd"/>
      <w:r w:rsidRPr="00B623AC">
        <w:rPr>
          <w:rStyle w:val="nfasis"/>
        </w:rPr>
        <w:t xml:space="preserve"> </w:t>
      </w:r>
      <w:proofErr w:type="spellStart"/>
      <w:r w:rsidRPr="00B623AC">
        <w:rPr>
          <w:rStyle w:val="nfasis"/>
        </w:rPr>
        <w:t>Owner</w:t>
      </w:r>
      <w:proofErr w:type="spellEnd"/>
      <w:r w:rsidRPr="00B623AC">
        <w:rPr>
          <w:rStyle w:val="nfasis"/>
        </w:rPr>
        <w:t>:</w:t>
      </w:r>
      <w:r w:rsidRPr="00B623AC">
        <w:rPr>
          <w:rStyle w:val="nfasis"/>
        </w:rPr>
        <w:tab/>
        <w:t>Pedro Bazán</w:t>
      </w:r>
    </w:p>
    <w:p w:rsidR="00FB29B9" w:rsidRPr="00B623AC" w:rsidRDefault="00FB29B9" w:rsidP="00FB29B9">
      <w:pPr>
        <w:ind w:firstLine="0"/>
        <w:rPr>
          <w:rStyle w:val="nfasis"/>
        </w:rPr>
      </w:pPr>
      <w:r w:rsidRPr="00B623AC">
        <w:rPr>
          <w:rStyle w:val="nfasis"/>
        </w:rPr>
        <w:t>Responsables: Laura Pastorino</w:t>
      </w:r>
    </w:p>
    <w:p w:rsidR="00FB29B9" w:rsidRDefault="00FB29B9" w:rsidP="00FB29B9">
      <w:pPr>
        <w:ind w:firstLine="0"/>
        <w:rPr>
          <w:rStyle w:val="nfasis"/>
        </w:rPr>
      </w:pPr>
      <w:r w:rsidRPr="00B623AC">
        <w:rPr>
          <w:rStyle w:val="nfasis"/>
        </w:rPr>
        <w:t>Estado: En Progreso</w:t>
      </w:r>
    </w:p>
    <w:p w:rsidR="00FB29B9" w:rsidRPr="00B623AC" w:rsidRDefault="00FB29B9" w:rsidP="00FB29B9">
      <w:pPr>
        <w:ind w:firstLine="0"/>
        <w:rPr>
          <w:rStyle w:val="nfasis"/>
        </w:rPr>
      </w:pPr>
      <w:r w:rsidRPr="00B623AC">
        <w:rPr>
          <w:rStyle w:val="nfasis"/>
        </w:rPr>
        <w:t>Prioridad: Alto</w:t>
      </w:r>
      <w:r w:rsidRPr="00B623AC">
        <w:rPr>
          <w:rStyle w:val="nfasis"/>
        </w:rPr>
        <w:tab/>
      </w:r>
    </w:p>
    <w:p w:rsidR="00FB29B9" w:rsidRPr="00B623AC" w:rsidRDefault="00FB29B9" w:rsidP="00FB29B9">
      <w:pPr>
        <w:ind w:firstLine="0"/>
        <w:rPr>
          <w:rStyle w:val="nfasis"/>
        </w:rPr>
      </w:pPr>
      <w:r w:rsidRPr="00B623AC">
        <w:rPr>
          <w:rStyle w:val="nfasis"/>
        </w:rPr>
        <w:t>Complejidad: Alto</w:t>
      </w:r>
      <w:r w:rsidRPr="00B623AC">
        <w:rPr>
          <w:rStyle w:val="nfasis"/>
        </w:rPr>
        <w:tab/>
      </w:r>
    </w:p>
    <w:p w:rsidR="00FB29B9" w:rsidRPr="00B623AC" w:rsidRDefault="00FB29B9" w:rsidP="00FB29B9">
      <w:pPr>
        <w:ind w:firstLine="0"/>
        <w:rPr>
          <w:rStyle w:val="nfasis"/>
        </w:rPr>
      </w:pPr>
      <w:r w:rsidRPr="00B623AC">
        <w:rPr>
          <w:rStyle w:val="nfasis"/>
        </w:rPr>
        <w:t>Tipo: Nueva Prestación</w:t>
      </w:r>
      <w:r w:rsidRPr="00B623AC">
        <w:rPr>
          <w:rStyle w:val="nfasis"/>
        </w:rPr>
        <w:tab/>
      </w:r>
    </w:p>
    <w:p w:rsidR="00FB29B9" w:rsidRPr="00B623AC" w:rsidRDefault="00FB29B9" w:rsidP="00FB29B9">
      <w:pPr>
        <w:ind w:firstLine="0"/>
        <w:rPr>
          <w:rStyle w:val="nfasis"/>
        </w:rPr>
      </w:pPr>
      <w:r w:rsidRPr="00B623AC">
        <w:rPr>
          <w:rStyle w:val="nfasis"/>
        </w:rPr>
        <w:t>Fuente:</w:t>
      </w:r>
      <w:r w:rsidRPr="00B623AC">
        <w:rPr>
          <w:rStyle w:val="nfasis"/>
        </w:rPr>
        <w:tab/>
        <w:t>Desarrollo</w:t>
      </w:r>
      <w:r w:rsidRPr="00B623AC">
        <w:rPr>
          <w:rStyle w:val="nfasis"/>
        </w:rPr>
        <w:tab/>
      </w:r>
    </w:p>
    <w:p w:rsidR="00FB29B9" w:rsidRPr="00B623AC" w:rsidRDefault="00FB29B9" w:rsidP="00FB29B9">
      <w:pPr>
        <w:ind w:firstLine="0"/>
        <w:rPr>
          <w:rStyle w:val="nfasis"/>
        </w:rPr>
      </w:pPr>
      <w:r w:rsidRPr="00B623AC">
        <w:rPr>
          <w:rStyle w:val="nfasis"/>
        </w:rPr>
        <w:t>Referencia:</w:t>
      </w:r>
      <w:r w:rsidRPr="00B623AC">
        <w:rPr>
          <w:rStyle w:val="nfasis"/>
        </w:rPr>
        <w:tab/>
        <w:t xml:space="preserve"> </w:t>
      </w:r>
      <w:r w:rsidRPr="00B623AC">
        <w:rPr>
          <w:rStyle w:val="nfasis"/>
        </w:rPr>
        <w:tab/>
      </w:r>
    </w:p>
    <w:p w:rsidR="00FB29B9" w:rsidRPr="00B623AC" w:rsidRDefault="00FB29B9" w:rsidP="00FB29B9">
      <w:pPr>
        <w:ind w:firstLine="0"/>
        <w:rPr>
          <w:rStyle w:val="nfasis"/>
        </w:rPr>
      </w:pPr>
      <w:r w:rsidRPr="00B623AC">
        <w:rPr>
          <w:rStyle w:val="nfasis"/>
        </w:rPr>
        <w:t>Requerido por:</w:t>
      </w:r>
      <w:r w:rsidRPr="00B623AC">
        <w:rPr>
          <w:rStyle w:val="nfasis"/>
        </w:rPr>
        <w:tab/>
        <w:t xml:space="preserve"> </w:t>
      </w:r>
      <w:r w:rsidRPr="00B623AC">
        <w:rPr>
          <w:rStyle w:val="nfasis"/>
        </w:rPr>
        <w:tab/>
      </w:r>
    </w:p>
    <w:p w:rsidR="00FB29B9" w:rsidRPr="00B623AC" w:rsidRDefault="00FB29B9" w:rsidP="00FB29B9">
      <w:pPr>
        <w:ind w:firstLine="0"/>
        <w:rPr>
          <w:rStyle w:val="nfasis"/>
        </w:rPr>
      </w:pPr>
      <w:proofErr w:type="spellStart"/>
      <w:r>
        <w:rPr>
          <w:rStyle w:val="nfasis"/>
        </w:rPr>
        <w:t>Build</w:t>
      </w:r>
      <w:proofErr w:type="spellEnd"/>
      <w:r>
        <w:rPr>
          <w:rStyle w:val="nfasis"/>
        </w:rPr>
        <w:t xml:space="preserve">: </w:t>
      </w:r>
      <w:r w:rsidRPr="00B623AC">
        <w:rPr>
          <w:rStyle w:val="nfasis"/>
        </w:rPr>
        <w:t>0.148</w:t>
      </w:r>
    </w:p>
    <w:p w:rsidR="00FB29B9" w:rsidRDefault="00FB29B9">
      <w:pPr>
        <w:spacing w:before="0" w:after="200" w:line="276" w:lineRule="auto"/>
        <w:ind w:firstLine="0"/>
        <w:jc w:val="left"/>
        <w:rPr>
          <w:rStyle w:val="nfasis"/>
          <w:i w:val="0"/>
        </w:rPr>
      </w:pPr>
      <w:r>
        <w:rPr>
          <w:rStyle w:val="nfasis"/>
          <w:i w:val="0"/>
        </w:rPr>
        <w:br w:type="page"/>
      </w:r>
    </w:p>
    <w:p w:rsidR="00FB29B9" w:rsidRPr="00983861" w:rsidRDefault="00FB29B9" w:rsidP="00FB29B9">
      <w:pPr>
        <w:pStyle w:val="Ttulo2"/>
      </w:pPr>
      <w:bookmarkStart w:id="19" w:name="_Toc295233408"/>
      <w:bookmarkStart w:id="20" w:name="_Toc295235752"/>
      <w:r w:rsidRPr="00983861">
        <w:lastRenderedPageBreak/>
        <w:t xml:space="preserve">User </w:t>
      </w:r>
      <w:proofErr w:type="spellStart"/>
      <w:r w:rsidRPr="00983861">
        <w:t>Story</w:t>
      </w:r>
      <w:proofErr w:type="spellEnd"/>
      <w:r w:rsidRPr="00983861">
        <w:t xml:space="preserve"> Nº146</w:t>
      </w:r>
      <w:bookmarkEnd w:id="19"/>
      <w:bookmarkEnd w:id="20"/>
    </w:p>
    <w:p w:rsidR="00FB29B9" w:rsidRPr="005B7876" w:rsidRDefault="00FB29B9" w:rsidP="00FB29B9">
      <w:r w:rsidRPr="005B7876">
        <w:t>ID:</w:t>
      </w:r>
      <w:r>
        <w:t xml:space="preserve"> </w:t>
      </w:r>
      <w:r w:rsidRPr="005B7876">
        <w:t>S-01151</w:t>
      </w:r>
    </w:p>
    <w:p w:rsidR="00FB29B9" w:rsidRPr="005B7876" w:rsidRDefault="00FB29B9" w:rsidP="00FB29B9">
      <w:r>
        <w:t>Título</w:t>
      </w:r>
      <w:r w:rsidRPr="005B7876">
        <w:t>:</w:t>
      </w:r>
      <w:r w:rsidRPr="005B7876">
        <w:tab/>
        <w:t xml:space="preserve">146. Como administrador necesito obtener inasistencias de alumnos del SI transaccional para poder trabajar con dichos datos y hacer una </w:t>
      </w:r>
      <w:r>
        <w:t>utilización</w:t>
      </w:r>
      <w:r w:rsidRPr="005B7876">
        <w:t xml:space="preserve"> correcta en nuestro SI</w:t>
      </w:r>
    </w:p>
    <w:p w:rsidR="00FB29B9" w:rsidRPr="005B7876" w:rsidRDefault="00FB29B9" w:rsidP="00FB29B9">
      <w:r w:rsidRPr="005B7876">
        <w:t>Project:</w:t>
      </w:r>
      <w:r w:rsidRPr="005B7876">
        <w:tab/>
        <w:t xml:space="preserve">BLPM </w:t>
      </w:r>
      <w:proofErr w:type="spellStart"/>
      <w:r w:rsidRPr="005B7876">
        <w:t>Product</w:t>
      </w:r>
      <w:proofErr w:type="spellEnd"/>
      <w:r w:rsidRPr="005B7876">
        <w:t xml:space="preserve"> </w:t>
      </w:r>
      <w:proofErr w:type="spellStart"/>
      <w:r w:rsidRPr="005B7876">
        <w:t>Backlog</w:t>
      </w:r>
      <w:proofErr w:type="spellEnd"/>
    </w:p>
    <w:p w:rsidR="00FB29B9" w:rsidRPr="005B7876" w:rsidRDefault="00FB29B9" w:rsidP="00FB29B9">
      <w:r>
        <w:t>Sprint: 1</w:t>
      </w:r>
      <w:r w:rsidRPr="005B7876">
        <w:tab/>
      </w:r>
    </w:p>
    <w:p w:rsidR="00FB29B9" w:rsidRPr="005B7876" w:rsidRDefault="00FB29B9" w:rsidP="00FB29B9">
      <w:r w:rsidRPr="005B7876">
        <w:t>Descripción:</w:t>
      </w:r>
      <w:r w:rsidRPr="005B7876">
        <w:tab/>
        <w:t xml:space="preserve"> </w:t>
      </w:r>
    </w:p>
    <w:p w:rsidR="00FB29B9" w:rsidRPr="005B7876" w:rsidRDefault="00FB29B9" w:rsidP="00FB29B9">
      <w:r w:rsidRPr="005B7876">
        <w:t xml:space="preserve">Título: Como administrador necesito obtener inasistencias de alumnos  del SI transaccional para poder  trabajar con dichos datos y hacer una </w:t>
      </w:r>
      <w:r>
        <w:t>utilización</w:t>
      </w:r>
      <w:r w:rsidRPr="005B7876">
        <w:t xml:space="preserve"> correcta en el Sistema de </w:t>
      </w:r>
      <w:proofErr w:type="spellStart"/>
      <w:r w:rsidRPr="005B7876">
        <w:t>Explotacion</w:t>
      </w:r>
      <w:proofErr w:type="spellEnd"/>
      <w:r w:rsidRPr="005B7876">
        <w:t xml:space="preserve"> de </w:t>
      </w:r>
      <w:proofErr w:type="spellStart"/>
      <w:r w:rsidRPr="005B7876">
        <w:t>Informacion</w:t>
      </w:r>
      <w:proofErr w:type="spellEnd"/>
      <w:r w:rsidRPr="005B7876">
        <w:t xml:space="preserve"> Educativa</w:t>
      </w:r>
    </w:p>
    <w:p w:rsidR="00FB29B9" w:rsidRPr="005B7876" w:rsidRDefault="00FB29B9" w:rsidP="00FB29B9">
      <w:r w:rsidRPr="005B7876">
        <w:t>Supuestos: BD transaccional disponible para realizar conexión</w:t>
      </w:r>
    </w:p>
    <w:p w:rsidR="00FB29B9" w:rsidRPr="005B7876" w:rsidRDefault="00FB29B9" w:rsidP="00FB29B9">
      <w:r w:rsidRPr="005B7876">
        <w:t>Precondición: Modulo de conexión a BD del SI transaccional disponible y funcionando.</w:t>
      </w:r>
    </w:p>
    <w:p w:rsidR="00FB29B9" w:rsidRPr="005B7876" w:rsidRDefault="00FB29B9" w:rsidP="00FB29B9">
      <w:r w:rsidRPr="005B7876">
        <w:t xml:space="preserve">Post Condición: Éxito: Listado de Inasistencias de Alumnos de la institución  disponible para realizar cálculos y </w:t>
      </w:r>
      <w:proofErr w:type="spellStart"/>
      <w:r w:rsidRPr="005B7876">
        <w:t>sumarizaciones</w:t>
      </w:r>
      <w:proofErr w:type="spellEnd"/>
    </w:p>
    <w:p w:rsidR="00FB29B9" w:rsidRPr="005B7876" w:rsidRDefault="00FB29B9" w:rsidP="00FB29B9">
      <w:r w:rsidRPr="005B7876">
        <w:t xml:space="preserve">                      Fracaso: No se puede brindar información acerca del personal de la institución educativa</w:t>
      </w:r>
    </w:p>
    <w:p w:rsidR="00FB29B9" w:rsidRPr="005B7876" w:rsidRDefault="00FB29B9" w:rsidP="00FB29B9">
      <w:r w:rsidRPr="005B7876">
        <w:t>Reglas de Negocio: N/A</w:t>
      </w:r>
    </w:p>
    <w:p w:rsidR="00FB29B9" w:rsidRPr="005B7876" w:rsidRDefault="00FB29B9" w:rsidP="00FB29B9">
      <w:r w:rsidRPr="005B7876"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FB29B9" w:rsidRPr="005B7876" w:rsidRDefault="00FB29B9" w:rsidP="00FB29B9">
      <w:r w:rsidRPr="005B7876">
        <w:t>Discusiones: N/A</w:t>
      </w:r>
      <w:r w:rsidRPr="005B7876">
        <w:tab/>
      </w:r>
    </w:p>
    <w:p w:rsidR="00FB29B9" w:rsidRPr="00983861" w:rsidRDefault="00FB29B9" w:rsidP="00FB29B9">
      <w:pPr>
        <w:ind w:firstLine="0"/>
        <w:rPr>
          <w:rStyle w:val="nfasis"/>
        </w:rPr>
      </w:pPr>
      <w:r w:rsidRPr="00983861">
        <w:rPr>
          <w:rStyle w:val="nfasis"/>
        </w:rPr>
        <w:t>Estimación: 2</w:t>
      </w:r>
      <w:r w:rsidRPr="00983861">
        <w:rPr>
          <w:rStyle w:val="nfasis"/>
        </w:rPr>
        <w:tab/>
        <w:t xml:space="preserve"> </w:t>
      </w:r>
      <w:r w:rsidRPr="00983861">
        <w:rPr>
          <w:rStyle w:val="nfasis"/>
        </w:rPr>
        <w:tab/>
      </w:r>
    </w:p>
    <w:p w:rsidR="00FB29B9" w:rsidRPr="00983861" w:rsidRDefault="00FB29B9" w:rsidP="00FB29B9">
      <w:pPr>
        <w:ind w:firstLine="0"/>
        <w:rPr>
          <w:rStyle w:val="nfasis"/>
        </w:rPr>
      </w:pPr>
      <w:proofErr w:type="spellStart"/>
      <w:r w:rsidRPr="00983861">
        <w:rPr>
          <w:rStyle w:val="nfasis"/>
        </w:rPr>
        <w:t>Product</w:t>
      </w:r>
      <w:proofErr w:type="spellEnd"/>
      <w:r w:rsidRPr="00983861">
        <w:rPr>
          <w:rStyle w:val="nfasis"/>
        </w:rPr>
        <w:t xml:space="preserve"> </w:t>
      </w:r>
      <w:proofErr w:type="spellStart"/>
      <w:r w:rsidRPr="00983861">
        <w:rPr>
          <w:rStyle w:val="nfasis"/>
        </w:rPr>
        <w:t>Owner</w:t>
      </w:r>
      <w:proofErr w:type="spellEnd"/>
      <w:r w:rsidRPr="00983861">
        <w:rPr>
          <w:rStyle w:val="nfasis"/>
        </w:rPr>
        <w:t>:</w:t>
      </w:r>
      <w:r w:rsidRPr="00983861">
        <w:rPr>
          <w:rStyle w:val="nfasis"/>
        </w:rPr>
        <w:tab/>
        <w:t xml:space="preserve">Pedro </w:t>
      </w:r>
      <w:proofErr w:type="spellStart"/>
      <w:r w:rsidRPr="00983861">
        <w:rPr>
          <w:rStyle w:val="nfasis"/>
        </w:rPr>
        <w:t>Bazan</w:t>
      </w:r>
      <w:proofErr w:type="spellEnd"/>
    </w:p>
    <w:p w:rsidR="00FB29B9" w:rsidRPr="00983861" w:rsidRDefault="00FB29B9" w:rsidP="00FB29B9">
      <w:pPr>
        <w:ind w:firstLine="0"/>
        <w:rPr>
          <w:rStyle w:val="nfasis"/>
        </w:rPr>
      </w:pPr>
      <w:r w:rsidRPr="00983861">
        <w:rPr>
          <w:rStyle w:val="nfasis"/>
        </w:rPr>
        <w:t>Responsables:</w:t>
      </w:r>
      <w:r>
        <w:rPr>
          <w:rStyle w:val="nfasis"/>
        </w:rPr>
        <w:t xml:space="preserve"> Laura Pastorino</w:t>
      </w:r>
    </w:p>
    <w:p w:rsidR="00FB29B9" w:rsidRPr="00983861" w:rsidRDefault="00FB29B9" w:rsidP="00FB29B9">
      <w:pPr>
        <w:ind w:firstLine="0"/>
        <w:rPr>
          <w:rStyle w:val="nfasis"/>
        </w:rPr>
      </w:pPr>
      <w:r w:rsidRPr="00983861">
        <w:rPr>
          <w:rStyle w:val="nfasis"/>
        </w:rPr>
        <w:t>Estado: En Progreso</w:t>
      </w:r>
      <w:r w:rsidRPr="00983861">
        <w:rPr>
          <w:rStyle w:val="nfasis"/>
        </w:rPr>
        <w:tab/>
      </w:r>
    </w:p>
    <w:p w:rsidR="00FB29B9" w:rsidRPr="00983861" w:rsidRDefault="00FB29B9" w:rsidP="00FB29B9">
      <w:pPr>
        <w:ind w:firstLine="0"/>
        <w:rPr>
          <w:rStyle w:val="nfasis"/>
        </w:rPr>
      </w:pPr>
      <w:r w:rsidRPr="00983861">
        <w:rPr>
          <w:rStyle w:val="nfasis"/>
        </w:rPr>
        <w:t>Prioridad:</w:t>
      </w:r>
      <w:r>
        <w:rPr>
          <w:rStyle w:val="nfasis"/>
        </w:rPr>
        <w:t xml:space="preserve"> </w:t>
      </w:r>
      <w:r w:rsidRPr="00983861">
        <w:rPr>
          <w:rStyle w:val="nfasis"/>
        </w:rPr>
        <w:t>Alto</w:t>
      </w:r>
      <w:r w:rsidRPr="00983861">
        <w:rPr>
          <w:rStyle w:val="nfasis"/>
        </w:rPr>
        <w:tab/>
      </w:r>
    </w:p>
    <w:p w:rsidR="00FB29B9" w:rsidRPr="00983861" w:rsidRDefault="00FB29B9" w:rsidP="00FB29B9">
      <w:pPr>
        <w:ind w:firstLine="0"/>
        <w:rPr>
          <w:rStyle w:val="nfasis"/>
        </w:rPr>
      </w:pPr>
      <w:r w:rsidRPr="00983861">
        <w:rPr>
          <w:rStyle w:val="nfasis"/>
        </w:rPr>
        <w:t>Complejidad:</w:t>
      </w:r>
      <w:r>
        <w:rPr>
          <w:rStyle w:val="nfasis"/>
        </w:rPr>
        <w:t xml:space="preserve"> </w:t>
      </w:r>
      <w:r w:rsidRPr="00983861">
        <w:rPr>
          <w:rStyle w:val="nfasis"/>
        </w:rPr>
        <w:t>Alto</w:t>
      </w:r>
      <w:r w:rsidRPr="00983861">
        <w:rPr>
          <w:rStyle w:val="nfasis"/>
        </w:rPr>
        <w:tab/>
      </w:r>
    </w:p>
    <w:p w:rsidR="00FB29B9" w:rsidRPr="00983861" w:rsidRDefault="00FB29B9" w:rsidP="00FB29B9">
      <w:pPr>
        <w:ind w:firstLine="0"/>
        <w:rPr>
          <w:rStyle w:val="nfasis"/>
        </w:rPr>
      </w:pPr>
      <w:r w:rsidRPr="00983861">
        <w:rPr>
          <w:rStyle w:val="nfasis"/>
        </w:rPr>
        <w:t>Tipo:</w:t>
      </w:r>
      <w:r>
        <w:rPr>
          <w:rStyle w:val="nfasis"/>
        </w:rPr>
        <w:t xml:space="preserve"> </w:t>
      </w:r>
      <w:r w:rsidRPr="00983861">
        <w:rPr>
          <w:rStyle w:val="nfasis"/>
        </w:rPr>
        <w:t>Nueva Prestación</w:t>
      </w:r>
      <w:r w:rsidRPr="00983861">
        <w:rPr>
          <w:rStyle w:val="nfasis"/>
        </w:rPr>
        <w:tab/>
      </w:r>
    </w:p>
    <w:p w:rsidR="00FB29B9" w:rsidRPr="00983861" w:rsidRDefault="00FB29B9" w:rsidP="00FB29B9">
      <w:pPr>
        <w:ind w:firstLine="0"/>
        <w:rPr>
          <w:rStyle w:val="nfasis"/>
        </w:rPr>
      </w:pPr>
      <w:r w:rsidRPr="00983861">
        <w:rPr>
          <w:rStyle w:val="nfasis"/>
        </w:rPr>
        <w:t>Fuente:</w:t>
      </w:r>
      <w:r w:rsidRPr="00983861">
        <w:rPr>
          <w:rStyle w:val="nfasis"/>
        </w:rPr>
        <w:tab/>
        <w:t>Desarrollo</w:t>
      </w:r>
      <w:r w:rsidRPr="00983861">
        <w:rPr>
          <w:rStyle w:val="nfasis"/>
        </w:rPr>
        <w:tab/>
      </w:r>
    </w:p>
    <w:p w:rsidR="00FB29B9" w:rsidRPr="00983861" w:rsidRDefault="00FB29B9" w:rsidP="00FB29B9">
      <w:pPr>
        <w:ind w:firstLine="0"/>
        <w:rPr>
          <w:rStyle w:val="nfasis"/>
        </w:rPr>
      </w:pPr>
      <w:r w:rsidRPr="00983861">
        <w:rPr>
          <w:rStyle w:val="nfasis"/>
        </w:rPr>
        <w:t>Requerido por:</w:t>
      </w:r>
      <w:r w:rsidRPr="00983861">
        <w:rPr>
          <w:rStyle w:val="nfasis"/>
        </w:rPr>
        <w:tab/>
        <w:t xml:space="preserve"> </w:t>
      </w:r>
      <w:r w:rsidRPr="00983861">
        <w:rPr>
          <w:rStyle w:val="nfasis"/>
        </w:rPr>
        <w:tab/>
      </w:r>
    </w:p>
    <w:p w:rsidR="00FB29B9" w:rsidRPr="005B7876" w:rsidRDefault="00FB29B9" w:rsidP="00FB29B9">
      <w:pPr>
        <w:ind w:firstLine="0"/>
        <w:rPr>
          <w:sz w:val="20"/>
          <w:szCs w:val="20"/>
        </w:rPr>
      </w:pPr>
      <w:proofErr w:type="spellStart"/>
      <w:r w:rsidRPr="00983861">
        <w:rPr>
          <w:rStyle w:val="nfasis"/>
        </w:rPr>
        <w:t>Build</w:t>
      </w:r>
      <w:proofErr w:type="spellEnd"/>
      <w:r w:rsidRPr="00983861">
        <w:rPr>
          <w:rStyle w:val="nfasis"/>
        </w:rPr>
        <w:t>:</w:t>
      </w:r>
      <w:r w:rsidRPr="00983861">
        <w:rPr>
          <w:rStyle w:val="nfasis"/>
        </w:rPr>
        <w:tab/>
        <w:t>0.149</w:t>
      </w:r>
      <w:r w:rsidRPr="005B7876">
        <w:rPr>
          <w:sz w:val="20"/>
          <w:szCs w:val="20"/>
        </w:rPr>
        <w:tab/>
      </w:r>
    </w:p>
    <w:p w:rsidR="00FB29B9" w:rsidRDefault="00FB29B9" w:rsidP="00FB29B9">
      <w:pPr>
        <w:spacing w:before="0" w:after="200" w:line="276" w:lineRule="auto"/>
        <w:ind w:firstLine="0"/>
        <w:jc w:val="left"/>
        <w:rPr>
          <w:rStyle w:val="nfasis"/>
        </w:rPr>
      </w:pPr>
      <w:r>
        <w:rPr>
          <w:rStyle w:val="nfasis"/>
        </w:rPr>
        <w:br w:type="page"/>
      </w:r>
    </w:p>
    <w:p w:rsidR="00FB29B9" w:rsidRPr="00955B0E" w:rsidRDefault="00FB29B9" w:rsidP="00FB29B9">
      <w:pPr>
        <w:pStyle w:val="Ttulo2"/>
      </w:pPr>
      <w:bookmarkStart w:id="21" w:name="_Toc295233409"/>
      <w:bookmarkStart w:id="22" w:name="_Toc295235753"/>
      <w:r w:rsidRPr="00955B0E">
        <w:lastRenderedPageBreak/>
        <w:t xml:space="preserve">User </w:t>
      </w:r>
      <w:proofErr w:type="spellStart"/>
      <w:r w:rsidRPr="00955B0E">
        <w:t>Story</w:t>
      </w:r>
      <w:proofErr w:type="spellEnd"/>
      <w:r w:rsidRPr="00955B0E">
        <w:t xml:space="preserve"> Nº147</w:t>
      </w:r>
      <w:bookmarkEnd w:id="21"/>
      <w:bookmarkEnd w:id="22"/>
    </w:p>
    <w:p w:rsidR="00FB29B9" w:rsidRPr="005B7876" w:rsidRDefault="00FB29B9" w:rsidP="00FB29B9">
      <w:r w:rsidRPr="005B7876">
        <w:t>ID:</w:t>
      </w:r>
      <w:r>
        <w:t xml:space="preserve"> </w:t>
      </w:r>
      <w:r w:rsidRPr="005B7876">
        <w:t>S-01152</w:t>
      </w:r>
    </w:p>
    <w:p w:rsidR="00FB29B9" w:rsidRPr="005B7876" w:rsidRDefault="00FB29B9" w:rsidP="00FB29B9">
      <w:r>
        <w:t>Título</w:t>
      </w:r>
      <w:r w:rsidRPr="005B7876">
        <w:t>:</w:t>
      </w:r>
      <w:r w:rsidRPr="005B7876">
        <w:tab/>
        <w:t>147. Como Administrador necesito obtener inasistencias de profesores</w:t>
      </w:r>
    </w:p>
    <w:p w:rsidR="00FB29B9" w:rsidRPr="005B7876" w:rsidRDefault="00FB29B9" w:rsidP="00FB29B9">
      <w:r w:rsidRPr="005B7876">
        <w:t>Project:</w:t>
      </w:r>
      <w:r w:rsidRPr="005B7876">
        <w:tab/>
        <w:t xml:space="preserve">BLPM </w:t>
      </w:r>
      <w:proofErr w:type="spellStart"/>
      <w:r w:rsidRPr="005B7876">
        <w:t>Product</w:t>
      </w:r>
      <w:proofErr w:type="spellEnd"/>
      <w:r w:rsidRPr="005B7876">
        <w:t xml:space="preserve"> </w:t>
      </w:r>
      <w:proofErr w:type="spellStart"/>
      <w:r w:rsidRPr="005B7876">
        <w:t>Backlog</w:t>
      </w:r>
      <w:proofErr w:type="spellEnd"/>
    </w:p>
    <w:p w:rsidR="00FB29B9" w:rsidRPr="005B7876" w:rsidRDefault="00FB29B9" w:rsidP="00FB29B9">
      <w:r>
        <w:t>Sprint: 1</w:t>
      </w:r>
    </w:p>
    <w:p w:rsidR="00FB29B9" w:rsidRPr="005B7876" w:rsidRDefault="00FB29B9" w:rsidP="00FB29B9">
      <w:r w:rsidRPr="005B7876">
        <w:t>Descripción:</w:t>
      </w:r>
      <w:r w:rsidRPr="005B7876">
        <w:tab/>
        <w:t xml:space="preserve"> </w:t>
      </w:r>
    </w:p>
    <w:p w:rsidR="00FB29B9" w:rsidRPr="005B7876" w:rsidRDefault="00FB29B9" w:rsidP="00FB29B9">
      <w:r w:rsidRPr="005B7876">
        <w:t>Título: Como Administrador necesito obtener inasistencias de profesores de la institución  del SI transaccional para poder  trabajar con dichos datos y hacer una utilización correcta en nuestro SI</w:t>
      </w:r>
    </w:p>
    <w:p w:rsidR="00FB29B9" w:rsidRPr="005B7876" w:rsidRDefault="00FB29B9" w:rsidP="00FB29B9">
      <w:r w:rsidRPr="005B7876">
        <w:t>Supuestos: BD transaccional disponible para realizar conexión</w:t>
      </w:r>
    </w:p>
    <w:p w:rsidR="00FB29B9" w:rsidRPr="005B7876" w:rsidRDefault="00FB29B9" w:rsidP="00FB29B9">
      <w:r w:rsidRPr="005B7876">
        <w:t>Precondición: Modulo de conexión a BD del SI transaccional disponible y funcionando.</w:t>
      </w:r>
    </w:p>
    <w:p w:rsidR="00FB29B9" w:rsidRPr="005B7876" w:rsidRDefault="00FB29B9" w:rsidP="00FB29B9">
      <w:r w:rsidRPr="005B7876">
        <w:t xml:space="preserve">Post Condición: Éxito: Listado de Asistencia de Profesores de la institución  disponible para realizar cálculos y </w:t>
      </w:r>
      <w:proofErr w:type="spellStart"/>
      <w:r w:rsidRPr="005B7876">
        <w:t>sumarizaciones</w:t>
      </w:r>
      <w:proofErr w:type="spellEnd"/>
    </w:p>
    <w:p w:rsidR="00FB29B9" w:rsidRPr="005B7876" w:rsidRDefault="00FB29B9" w:rsidP="00FB29B9">
      <w:r w:rsidRPr="005B7876">
        <w:t xml:space="preserve">                      Fracaso: No se puede brindar información acerca de </w:t>
      </w:r>
      <w:proofErr w:type="spellStart"/>
      <w:r w:rsidRPr="005B7876">
        <w:t>presentismo</w:t>
      </w:r>
      <w:proofErr w:type="spellEnd"/>
      <w:r w:rsidRPr="005B7876">
        <w:t xml:space="preserve"> de profesores de la </w:t>
      </w:r>
      <w:proofErr w:type="spellStart"/>
      <w:r w:rsidRPr="005B7876">
        <w:t>institucion</w:t>
      </w:r>
      <w:proofErr w:type="spellEnd"/>
    </w:p>
    <w:p w:rsidR="00FB29B9" w:rsidRPr="005B7876" w:rsidRDefault="00FB29B9" w:rsidP="00FB29B9">
      <w:r w:rsidRPr="005B7876">
        <w:t>Reglas de Negocio: N/A</w:t>
      </w:r>
    </w:p>
    <w:p w:rsidR="00FB29B9" w:rsidRPr="005B7876" w:rsidRDefault="00FB29B9" w:rsidP="00FB29B9">
      <w:r w:rsidRPr="005B7876"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FB29B9" w:rsidRPr="005B7876" w:rsidRDefault="00FB29B9" w:rsidP="00FB29B9">
      <w:r w:rsidRPr="005B7876">
        <w:t>Discusiones: N/A</w:t>
      </w:r>
      <w:r w:rsidRPr="005B7876">
        <w:tab/>
      </w:r>
    </w:p>
    <w:p w:rsidR="00FB29B9" w:rsidRPr="00955B0E" w:rsidRDefault="00FB29B9" w:rsidP="00FB29B9">
      <w:pPr>
        <w:ind w:firstLine="0"/>
        <w:rPr>
          <w:rStyle w:val="nfasis"/>
        </w:rPr>
      </w:pPr>
      <w:r w:rsidRPr="00955B0E">
        <w:rPr>
          <w:rStyle w:val="nfasis"/>
        </w:rPr>
        <w:t>Estimación:</w:t>
      </w:r>
      <w:r>
        <w:rPr>
          <w:rStyle w:val="nfasis"/>
        </w:rPr>
        <w:t xml:space="preserve"> </w:t>
      </w:r>
      <w:r w:rsidRPr="00955B0E">
        <w:rPr>
          <w:rStyle w:val="nfasis"/>
        </w:rPr>
        <w:t>3,00</w:t>
      </w:r>
      <w:r w:rsidRPr="00955B0E">
        <w:rPr>
          <w:rStyle w:val="nfasis"/>
        </w:rPr>
        <w:tab/>
      </w:r>
    </w:p>
    <w:p w:rsidR="00FB29B9" w:rsidRDefault="00FB29B9" w:rsidP="00FB29B9">
      <w:pPr>
        <w:ind w:firstLine="0"/>
        <w:rPr>
          <w:rStyle w:val="nfasis"/>
        </w:rPr>
      </w:pPr>
      <w:r>
        <w:rPr>
          <w:rStyle w:val="nfasis"/>
        </w:rPr>
        <w:t>Extended</w:t>
      </w:r>
    </w:p>
    <w:p w:rsidR="00FB29B9" w:rsidRPr="00955B0E" w:rsidRDefault="00FB29B9" w:rsidP="00FB29B9">
      <w:pPr>
        <w:ind w:firstLine="0"/>
        <w:rPr>
          <w:rStyle w:val="nfasis"/>
        </w:rPr>
      </w:pPr>
      <w:proofErr w:type="spellStart"/>
      <w:r w:rsidRPr="00955B0E">
        <w:rPr>
          <w:rStyle w:val="nfasis"/>
        </w:rPr>
        <w:t>Product</w:t>
      </w:r>
      <w:proofErr w:type="spellEnd"/>
      <w:r w:rsidRPr="00955B0E">
        <w:rPr>
          <w:rStyle w:val="nfasis"/>
        </w:rPr>
        <w:t xml:space="preserve"> </w:t>
      </w:r>
      <w:proofErr w:type="spellStart"/>
      <w:r w:rsidRPr="00955B0E">
        <w:rPr>
          <w:rStyle w:val="nfasis"/>
        </w:rPr>
        <w:t>Owner</w:t>
      </w:r>
      <w:proofErr w:type="spellEnd"/>
      <w:r w:rsidRPr="00955B0E">
        <w:rPr>
          <w:rStyle w:val="nfasis"/>
        </w:rPr>
        <w:t>:</w:t>
      </w:r>
      <w:r w:rsidRPr="00955B0E">
        <w:rPr>
          <w:rStyle w:val="nfasis"/>
        </w:rPr>
        <w:tab/>
        <w:t>Pedro Bazán</w:t>
      </w:r>
    </w:p>
    <w:p w:rsidR="00FB29B9" w:rsidRDefault="00FB29B9" w:rsidP="00FB29B9">
      <w:pPr>
        <w:ind w:firstLine="0"/>
        <w:rPr>
          <w:rStyle w:val="nfasis"/>
        </w:rPr>
      </w:pPr>
      <w:r w:rsidRPr="00955B0E">
        <w:rPr>
          <w:rStyle w:val="nfasis"/>
        </w:rPr>
        <w:t>Responsables</w:t>
      </w:r>
      <w:r>
        <w:rPr>
          <w:rStyle w:val="nfasis"/>
        </w:rPr>
        <w:t>: Laura Pastorino</w:t>
      </w:r>
    </w:p>
    <w:p w:rsidR="00FB29B9" w:rsidRDefault="00FB29B9" w:rsidP="00FB29B9">
      <w:pPr>
        <w:ind w:firstLine="0"/>
        <w:rPr>
          <w:rStyle w:val="nfasis"/>
        </w:rPr>
      </w:pPr>
      <w:r>
        <w:rPr>
          <w:rStyle w:val="nfasis"/>
        </w:rPr>
        <w:t>Estado: En Progreso</w:t>
      </w:r>
    </w:p>
    <w:p w:rsidR="00FB29B9" w:rsidRPr="00955B0E" w:rsidRDefault="00FB29B9" w:rsidP="00FB29B9">
      <w:pPr>
        <w:ind w:firstLine="0"/>
        <w:rPr>
          <w:rStyle w:val="nfasis"/>
        </w:rPr>
      </w:pPr>
      <w:r w:rsidRPr="00955B0E">
        <w:rPr>
          <w:rStyle w:val="nfasis"/>
        </w:rPr>
        <w:t>Prioridad:</w:t>
      </w:r>
      <w:r>
        <w:rPr>
          <w:rStyle w:val="nfasis"/>
        </w:rPr>
        <w:t xml:space="preserve"> </w:t>
      </w:r>
      <w:r w:rsidRPr="00955B0E">
        <w:rPr>
          <w:rStyle w:val="nfasis"/>
        </w:rPr>
        <w:t>Medio</w:t>
      </w:r>
      <w:r w:rsidRPr="00955B0E">
        <w:rPr>
          <w:rStyle w:val="nfasis"/>
        </w:rPr>
        <w:tab/>
      </w:r>
    </w:p>
    <w:p w:rsidR="00FB29B9" w:rsidRPr="00955B0E" w:rsidRDefault="00FB29B9" w:rsidP="00FB29B9">
      <w:pPr>
        <w:ind w:firstLine="0"/>
        <w:rPr>
          <w:rStyle w:val="nfasis"/>
        </w:rPr>
      </w:pPr>
      <w:r w:rsidRPr="00955B0E">
        <w:rPr>
          <w:rStyle w:val="nfasis"/>
        </w:rPr>
        <w:t>Complejidad:</w:t>
      </w:r>
      <w:r>
        <w:rPr>
          <w:rStyle w:val="nfasis"/>
        </w:rPr>
        <w:t xml:space="preserve"> </w:t>
      </w:r>
      <w:r w:rsidRPr="00955B0E">
        <w:rPr>
          <w:rStyle w:val="nfasis"/>
        </w:rPr>
        <w:t>Alto</w:t>
      </w:r>
      <w:r w:rsidRPr="00955B0E">
        <w:rPr>
          <w:rStyle w:val="nfasis"/>
        </w:rPr>
        <w:tab/>
      </w:r>
    </w:p>
    <w:p w:rsidR="00FB29B9" w:rsidRPr="00955B0E" w:rsidRDefault="00FB29B9" w:rsidP="00FB29B9">
      <w:pPr>
        <w:ind w:firstLine="0"/>
        <w:rPr>
          <w:rStyle w:val="nfasis"/>
        </w:rPr>
      </w:pPr>
      <w:r w:rsidRPr="00955B0E">
        <w:rPr>
          <w:rStyle w:val="nfasis"/>
        </w:rPr>
        <w:t>Tipo:</w:t>
      </w:r>
      <w:r>
        <w:rPr>
          <w:rStyle w:val="nfasis"/>
        </w:rPr>
        <w:t xml:space="preserve"> </w:t>
      </w:r>
      <w:r w:rsidRPr="00955B0E">
        <w:rPr>
          <w:rStyle w:val="nfasis"/>
        </w:rPr>
        <w:t>Nueva Prestación</w:t>
      </w:r>
      <w:r w:rsidRPr="00955B0E">
        <w:rPr>
          <w:rStyle w:val="nfasis"/>
        </w:rPr>
        <w:tab/>
      </w:r>
    </w:p>
    <w:p w:rsidR="00FB29B9" w:rsidRPr="00955B0E" w:rsidRDefault="00FB29B9" w:rsidP="00FB29B9">
      <w:pPr>
        <w:ind w:firstLine="0"/>
        <w:rPr>
          <w:rStyle w:val="nfasis"/>
        </w:rPr>
      </w:pPr>
      <w:r w:rsidRPr="00955B0E">
        <w:rPr>
          <w:rStyle w:val="nfasis"/>
        </w:rPr>
        <w:t>Fuente:</w:t>
      </w:r>
      <w:r w:rsidRPr="00955B0E">
        <w:rPr>
          <w:rStyle w:val="nfasis"/>
        </w:rPr>
        <w:tab/>
        <w:t>Desarrollo</w:t>
      </w:r>
      <w:r w:rsidRPr="00955B0E">
        <w:rPr>
          <w:rStyle w:val="nfasis"/>
        </w:rPr>
        <w:tab/>
      </w:r>
    </w:p>
    <w:p w:rsidR="00FB29B9" w:rsidRPr="00955B0E" w:rsidRDefault="00FB29B9" w:rsidP="00FB29B9">
      <w:pPr>
        <w:ind w:firstLine="0"/>
        <w:rPr>
          <w:rStyle w:val="nfasis"/>
        </w:rPr>
      </w:pPr>
      <w:r w:rsidRPr="00955B0E">
        <w:rPr>
          <w:rStyle w:val="nfasis"/>
        </w:rPr>
        <w:t>Referencia:</w:t>
      </w:r>
      <w:r w:rsidRPr="00955B0E">
        <w:rPr>
          <w:rStyle w:val="nfasis"/>
        </w:rPr>
        <w:tab/>
        <w:t xml:space="preserve"> </w:t>
      </w:r>
      <w:r w:rsidRPr="00955B0E">
        <w:rPr>
          <w:rStyle w:val="nfasis"/>
        </w:rPr>
        <w:tab/>
      </w:r>
    </w:p>
    <w:p w:rsidR="00FB29B9" w:rsidRPr="00955B0E" w:rsidRDefault="00FB29B9" w:rsidP="00FB29B9">
      <w:pPr>
        <w:ind w:firstLine="0"/>
        <w:rPr>
          <w:rStyle w:val="nfasis"/>
        </w:rPr>
      </w:pPr>
      <w:r w:rsidRPr="00955B0E">
        <w:rPr>
          <w:rStyle w:val="nfasis"/>
        </w:rPr>
        <w:t>Requerido por:</w:t>
      </w:r>
      <w:r w:rsidRPr="00955B0E">
        <w:rPr>
          <w:rStyle w:val="nfasis"/>
        </w:rPr>
        <w:tab/>
        <w:t xml:space="preserve"> </w:t>
      </w:r>
      <w:r w:rsidRPr="00955B0E">
        <w:rPr>
          <w:rStyle w:val="nfasis"/>
        </w:rPr>
        <w:tab/>
      </w:r>
    </w:p>
    <w:p w:rsidR="004D5F6B" w:rsidRDefault="00FB29B9" w:rsidP="00FB29B9">
      <w:pPr>
        <w:spacing w:before="0" w:after="200" w:line="276" w:lineRule="auto"/>
        <w:ind w:firstLine="0"/>
        <w:jc w:val="left"/>
        <w:rPr>
          <w:rStyle w:val="nfasis"/>
          <w:i w:val="0"/>
        </w:rPr>
      </w:pPr>
      <w:proofErr w:type="spellStart"/>
      <w:r w:rsidRPr="00955B0E">
        <w:rPr>
          <w:rStyle w:val="nfasis"/>
        </w:rPr>
        <w:t>Build</w:t>
      </w:r>
      <w:proofErr w:type="spellEnd"/>
      <w:r w:rsidRPr="00955B0E">
        <w:rPr>
          <w:rStyle w:val="nfasis"/>
        </w:rPr>
        <w:t>:</w:t>
      </w:r>
      <w:r>
        <w:rPr>
          <w:rStyle w:val="nfasis"/>
        </w:rPr>
        <w:t xml:space="preserve"> </w:t>
      </w:r>
      <w:r w:rsidRPr="00955B0E">
        <w:rPr>
          <w:rStyle w:val="nfasis"/>
        </w:rPr>
        <w:t>0.150</w:t>
      </w:r>
      <w:r w:rsidR="004D5F6B">
        <w:rPr>
          <w:rStyle w:val="nfasis"/>
          <w:i w:val="0"/>
        </w:rPr>
        <w:br w:type="page"/>
      </w:r>
    </w:p>
    <w:p w:rsidR="008F73C3" w:rsidRPr="008F73C3" w:rsidRDefault="008F73C3" w:rsidP="008F73C3">
      <w:pPr>
        <w:pStyle w:val="Ttulo2"/>
      </w:pPr>
      <w:bookmarkStart w:id="23" w:name="_Toc295233410"/>
      <w:bookmarkStart w:id="24" w:name="_Toc295235754"/>
      <w:r w:rsidRPr="008F73C3">
        <w:lastRenderedPageBreak/>
        <w:t xml:space="preserve">User </w:t>
      </w:r>
      <w:proofErr w:type="spellStart"/>
      <w:r w:rsidRPr="008F73C3">
        <w:t>Story</w:t>
      </w:r>
      <w:proofErr w:type="spellEnd"/>
      <w:r w:rsidRPr="008F73C3">
        <w:t xml:space="preserve"> Nº148</w:t>
      </w:r>
      <w:bookmarkEnd w:id="23"/>
      <w:bookmarkEnd w:id="24"/>
    </w:p>
    <w:p w:rsidR="008F73C3" w:rsidRPr="005B7876" w:rsidRDefault="008F73C3" w:rsidP="008F73C3">
      <w:r w:rsidRPr="005B7876">
        <w:t>ID:</w:t>
      </w:r>
      <w:r>
        <w:t xml:space="preserve"> </w:t>
      </w:r>
      <w:r w:rsidRPr="005B7876">
        <w:t>S-01153</w:t>
      </w:r>
    </w:p>
    <w:p w:rsidR="008F73C3" w:rsidRPr="005B7876" w:rsidRDefault="008F73C3" w:rsidP="008F73C3">
      <w:r>
        <w:t>Título</w:t>
      </w:r>
      <w:r w:rsidRPr="005B7876">
        <w:t>:</w:t>
      </w:r>
      <w:r w:rsidRPr="005B7876">
        <w:tab/>
        <w:t xml:space="preserve">148. Como Administrador necesito realizar extracción, transformación y carga de datos de origen del SI transaccional para poder trabajar con dichos datos y hacer una </w:t>
      </w:r>
      <w:r>
        <w:t>utilización</w:t>
      </w:r>
      <w:r w:rsidRPr="005B7876">
        <w:t xml:space="preserve"> correcta en nuestro SI</w:t>
      </w:r>
    </w:p>
    <w:p w:rsidR="008F73C3" w:rsidRPr="005B7876" w:rsidRDefault="008F73C3" w:rsidP="008F73C3">
      <w:r w:rsidRPr="005B7876">
        <w:t>Project:</w:t>
      </w:r>
      <w:r w:rsidRPr="005B7876">
        <w:tab/>
        <w:t xml:space="preserve">BLPM </w:t>
      </w:r>
      <w:proofErr w:type="spellStart"/>
      <w:r w:rsidRPr="005B7876">
        <w:t>Product</w:t>
      </w:r>
      <w:proofErr w:type="spellEnd"/>
      <w:r w:rsidRPr="005B7876">
        <w:t xml:space="preserve"> </w:t>
      </w:r>
      <w:proofErr w:type="spellStart"/>
      <w:r w:rsidRPr="005B7876">
        <w:t>Backlog</w:t>
      </w:r>
      <w:proofErr w:type="spellEnd"/>
    </w:p>
    <w:p w:rsidR="008F73C3" w:rsidRPr="005B7876" w:rsidRDefault="008F73C3" w:rsidP="008F73C3">
      <w:r w:rsidRPr="005B7876">
        <w:t>Sprint:</w:t>
      </w:r>
      <w:r w:rsidRPr="005B7876">
        <w:tab/>
        <w:t xml:space="preserve"> </w:t>
      </w:r>
      <w:r w:rsidRPr="005B7876">
        <w:tab/>
      </w:r>
    </w:p>
    <w:p w:rsidR="008F73C3" w:rsidRDefault="008F73C3" w:rsidP="008F73C3">
      <w:r w:rsidRPr="005B7876">
        <w:t>Descripción:</w:t>
      </w:r>
      <w:r w:rsidRPr="005B7876">
        <w:tab/>
      </w:r>
    </w:p>
    <w:p w:rsidR="008F73C3" w:rsidRPr="005B7876" w:rsidRDefault="008F73C3" w:rsidP="008F73C3">
      <w:r w:rsidRPr="005B7876">
        <w:t>Título</w:t>
      </w:r>
      <w:r w:rsidRPr="005B7876">
        <w:t xml:space="preserve">: Como Administrador necesito realizar extracción, transformación y carga de datos que tienen como origen  el SI transaccional para poder  trabajar con dichos datos y hacer una </w:t>
      </w:r>
      <w:r>
        <w:t>utilización</w:t>
      </w:r>
      <w:r w:rsidRPr="005B7876">
        <w:t xml:space="preserve"> correcta en nuestro SI</w:t>
      </w:r>
    </w:p>
    <w:p w:rsidR="008F73C3" w:rsidRPr="005B7876" w:rsidRDefault="008F73C3" w:rsidP="008F73C3">
      <w:r w:rsidRPr="005B7876">
        <w:t>Supuestos: BD transaccional disponible para realizar conexión</w:t>
      </w:r>
    </w:p>
    <w:p w:rsidR="008F73C3" w:rsidRPr="005B7876" w:rsidRDefault="008F73C3" w:rsidP="008F73C3">
      <w:r w:rsidRPr="005B7876">
        <w:t>Precondición: Modulo de conexión a BD del SI transaccional disponible y funcionando.</w:t>
      </w:r>
    </w:p>
    <w:p w:rsidR="008F73C3" w:rsidRPr="005B7876" w:rsidRDefault="008F73C3" w:rsidP="008F73C3">
      <w:r w:rsidRPr="005B7876">
        <w:t xml:space="preserve">Post Condición: Éxito: </w:t>
      </w:r>
      <w:proofErr w:type="spellStart"/>
      <w:r w:rsidRPr="005B7876">
        <w:t>Informacion</w:t>
      </w:r>
      <w:proofErr w:type="spellEnd"/>
      <w:r w:rsidRPr="005B7876">
        <w:t xml:space="preserve"> disponible y actualizada para realizar cálculos y </w:t>
      </w:r>
      <w:proofErr w:type="spellStart"/>
      <w:r w:rsidRPr="005B7876">
        <w:t>sumarizaciones</w:t>
      </w:r>
      <w:proofErr w:type="spellEnd"/>
    </w:p>
    <w:p w:rsidR="008F73C3" w:rsidRPr="005B7876" w:rsidRDefault="008F73C3" w:rsidP="008F73C3">
      <w:r w:rsidRPr="005B7876">
        <w:t xml:space="preserve">                      Fracaso: No se puede brindar información acerca del personal de la institución educativa</w:t>
      </w:r>
    </w:p>
    <w:p w:rsidR="008F73C3" w:rsidRPr="005B7876" w:rsidRDefault="008F73C3" w:rsidP="008F73C3">
      <w:r w:rsidRPr="005B7876">
        <w:t>Reglas de Negocio: N/A</w:t>
      </w:r>
    </w:p>
    <w:p w:rsidR="008F73C3" w:rsidRPr="005B7876" w:rsidRDefault="008F73C3" w:rsidP="008F73C3">
      <w:r w:rsidRPr="005B7876"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F73C3" w:rsidRPr="005B7876" w:rsidRDefault="008F73C3" w:rsidP="008F73C3">
      <w:r w:rsidRPr="005B7876">
        <w:t>Discusiones: N/A</w:t>
      </w:r>
      <w:r w:rsidRPr="005B7876">
        <w:tab/>
      </w:r>
    </w:p>
    <w:p w:rsidR="008F73C3" w:rsidRPr="008F73C3" w:rsidRDefault="008F73C3" w:rsidP="008F73C3">
      <w:pPr>
        <w:ind w:firstLine="0"/>
        <w:rPr>
          <w:rStyle w:val="nfasis"/>
        </w:rPr>
      </w:pPr>
      <w:r w:rsidRPr="008F73C3">
        <w:rPr>
          <w:rStyle w:val="nfasis"/>
        </w:rPr>
        <w:t>Estimación: 2</w:t>
      </w:r>
      <w:r w:rsidRPr="008F73C3">
        <w:rPr>
          <w:rStyle w:val="nfasis"/>
        </w:rPr>
        <w:tab/>
        <w:t xml:space="preserve"> </w:t>
      </w:r>
      <w:r w:rsidRPr="008F73C3">
        <w:rPr>
          <w:rStyle w:val="nfasis"/>
        </w:rPr>
        <w:tab/>
      </w:r>
    </w:p>
    <w:p w:rsidR="008F73C3" w:rsidRPr="008F73C3" w:rsidRDefault="008F73C3" w:rsidP="008F73C3">
      <w:pPr>
        <w:ind w:firstLine="0"/>
        <w:rPr>
          <w:rStyle w:val="nfasis"/>
        </w:rPr>
      </w:pPr>
      <w:proofErr w:type="spellStart"/>
      <w:r w:rsidRPr="008F73C3">
        <w:rPr>
          <w:rStyle w:val="nfasis"/>
        </w:rPr>
        <w:t>Product</w:t>
      </w:r>
      <w:proofErr w:type="spellEnd"/>
      <w:r w:rsidRPr="008F73C3">
        <w:rPr>
          <w:rStyle w:val="nfasis"/>
        </w:rPr>
        <w:t xml:space="preserve"> </w:t>
      </w:r>
      <w:proofErr w:type="spellStart"/>
      <w:r w:rsidRPr="008F73C3">
        <w:rPr>
          <w:rStyle w:val="nfasis"/>
        </w:rPr>
        <w:t>Owner</w:t>
      </w:r>
      <w:proofErr w:type="spellEnd"/>
      <w:r w:rsidRPr="008F73C3">
        <w:rPr>
          <w:rStyle w:val="nfasis"/>
        </w:rPr>
        <w:t>: Pedro Bazán</w:t>
      </w:r>
    </w:p>
    <w:p w:rsidR="008F73C3" w:rsidRPr="008F73C3" w:rsidRDefault="008F73C3" w:rsidP="008F73C3">
      <w:pPr>
        <w:ind w:firstLine="0"/>
        <w:rPr>
          <w:rStyle w:val="nfasis"/>
        </w:rPr>
      </w:pPr>
      <w:r w:rsidRPr="008F73C3">
        <w:rPr>
          <w:rStyle w:val="nfasis"/>
        </w:rPr>
        <w:t>Responsables: Laura Pastorino</w:t>
      </w:r>
    </w:p>
    <w:p w:rsidR="008F73C3" w:rsidRPr="008F73C3" w:rsidRDefault="008F73C3" w:rsidP="008F73C3">
      <w:pPr>
        <w:ind w:firstLine="0"/>
        <w:rPr>
          <w:rStyle w:val="nfasis"/>
        </w:rPr>
      </w:pPr>
      <w:r w:rsidRPr="008F73C3">
        <w:rPr>
          <w:rStyle w:val="nfasis"/>
        </w:rPr>
        <w:t>Estado:</w:t>
      </w:r>
      <w:r w:rsidRPr="008F73C3">
        <w:rPr>
          <w:rStyle w:val="nfasis"/>
        </w:rPr>
        <w:tab/>
        <w:t>En Progreso</w:t>
      </w:r>
      <w:r w:rsidRPr="008F73C3">
        <w:rPr>
          <w:rStyle w:val="nfasis"/>
        </w:rPr>
        <w:tab/>
      </w:r>
    </w:p>
    <w:p w:rsidR="008F73C3" w:rsidRPr="008F73C3" w:rsidRDefault="008F73C3" w:rsidP="008F73C3">
      <w:pPr>
        <w:ind w:firstLine="0"/>
        <w:rPr>
          <w:rStyle w:val="nfasis"/>
        </w:rPr>
      </w:pPr>
      <w:r w:rsidRPr="008F73C3">
        <w:rPr>
          <w:rStyle w:val="nfasis"/>
        </w:rPr>
        <w:t>Prioridad:</w:t>
      </w:r>
      <w:r>
        <w:rPr>
          <w:rStyle w:val="nfasis"/>
        </w:rPr>
        <w:t xml:space="preserve"> </w:t>
      </w:r>
      <w:r w:rsidRPr="008F73C3">
        <w:rPr>
          <w:rStyle w:val="nfasis"/>
        </w:rPr>
        <w:t>Alto</w:t>
      </w:r>
      <w:r w:rsidRPr="008F73C3">
        <w:rPr>
          <w:rStyle w:val="nfasis"/>
        </w:rPr>
        <w:tab/>
      </w:r>
    </w:p>
    <w:p w:rsidR="008F73C3" w:rsidRPr="008F73C3" w:rsidRDefault="008F73C3" w:rsidP="008F73C3">
      <w:pPr>
        <w:ind w:firstLine="0"/>
        <w:rPr>
          <w:rStyle w:val="nfasis"/>
        </w:rPr>
      </w:pPr>
      <w:r w:rsidRPr="008F73C3">
        <w:rPr>
          <w:rStyle w:val="nfasis"/>
        </w:rPr>
        <w:t>Complejidad:</w:t>
      </w:r>
      <w:r>
        <w:rPr>
          <w:rStyle w:val="nfasis"/>
        </w:rPr>
        <w:t xml:space="preserve"> </w:t>
      </w:r>
      <w:r w:rsidRPr="008F73C3">
        <w:rPr>
          <w:rStyle w:val="nfasis"/>
        </w:rPr>
        <w:t>Alto</w:t>
      </w:r>
      <w:r w:rsidRPr="008F73C3">
        <w:rPr>
          <w:rStyle w:val="nfasis"/>
        </w:rPr>
        <w:tab/>
      </w:r>
    </w:p>
    <w:p w:rsidR="008F73C3" w:rsidRPr="008F73C3" w:rsidRDefault="008F73C3" w:rsidP="008F73C3">
      <w:pPr>
        <w:ind w:firstLine="0"/>
        <w:rPr>
          <w:rStyle w:val="nfasis"/>
        </w:rPr>
      </w:pPr>
      <w:r w:rsidRPr="008F73C3">
        <w:rPr>
          <w:rStyle w:val="nfasis"/>
        </w:rPr>
        <w:t>Tipo:</w:t>
      </w:r>
      <w:r>
        <w:rPr>
          <w:rStyle w:val="nfasis"/>
        </w:rPr>
        <w:t xml:space="preserve"> </w:t>
      </w:r>
      <w:r w:rsidRPr="008F73C3">
        <w:rPr>
          <w:rStyle w:val="nfasis"/>
        </w:rPr>
        <w:t>Nueva Prestación</w:t>
      </w:r>
      <w:r w:rsidRPr="008F73C3">
        <w:rPr>
          <w:rStyle w:val="nfasis"/>
        </w:rPr>
        <w:tab/>
      </w:r>
    </w:p>
    <w:p w:rsidR="008F73C3" w:rsidRPr="008F73C3" w:rsidRDefault="008F73C3" w:rsidP="008F73C3">
      <w:pPr>
        <w:ind w:firstLine="0"/>
        <w:rPr>
          <w:rStyle w:val="nfasis"/>
        </w:rPr>
      </w:pPr>
      <w:r w:rsidRPr="008F73C3">
        <w:rPr>
          <w:rStyle w:val="nfasis"/>
        </w:rPr>
        <w:t>Fuente:</w:t>
      </w:r>
      <w:r w:rsidRPr="008F73C3">
        <w:rPr>
          <w:rStyle w:val="nfasis"/>
        </w:rPr>
        <w:tab/>
        <w:t>Desarrollo</w:t>
      </w:r>
      <w:r w:rsidRPr="008F73C3">
        <w:rPr>
          <w:rStyle w:val="nfasis"/>
        </w:rPr>
        <w:tab/>
      </w:r>
    </w:p>
    <w:p w:rsidR="008F73C3" w:rsidRPr="008F73C3" w:rsidRDefault="008F73C3" w:rsidP="008F73C3">
      <w:pPr>
        <w:ind w:firstLine="0"/>
        <w:rPr>
          <w:rStyle w:val="nfasis"/>
        </w:rPr>
      </w:pPr>
      <w:r w:rsidRPr="008F73C3">
        <w:rPr>
          <w:rStyle w:val="nfasis"/>
        </w:rPr>
        <w:t>Referencia:</w:t>
      </w:r>
      <w:r w:rsidRPr="008F73C3">
        <w:rPr>
          <w:rStyle w:val="nfasis"/>
        </w:rPr>
        <w:tab/>
        <w:t xml:space="preserve"> </w:t>
      </w:r>
      <w:r w:rsidRPr="008F73C3">
        <w:rPr>
          <w:rStyle w:val="nfasis"/>
        </w:rPr>
        <w:tab/>
      </w:r>
    </w:p>
    <w:p w:rsidR="008F73C3" w:rsidRPr="008F73C3" w:rsidRDefault="008F73C3" w:rsidP="008F73C3">
      <w:pPr>
        <w:ind w:firstLine="0"/>
        <w:rPr>
          <w:rStyle w:val="nfasis"/>
        </w:rPr>
      </w:pPr>
      <w:r w:rsidRPr="008F73C3">
        <w:rPr>
          <w:rStyle w:val="nfasis"/>
        </w:rPr>
        <w:t>Requerido por:</w:t>
      </w:r>
      <w:r w:rsidRPr="008F73C3">
        <w:rPr>
          <w:rStyle w:val="nfasis"/>
        </w:rPr>
        <w:tab/>
        <w:t xml:space="preserve"> </w:t>
      </w:r>
      <w:r w:rsidRPr="008F73C3">
        <w:rPr>
          <w:rStyle w:val="nfasis"/>
        </w:rPr>
        <w:tab/>
      </w:r>
    </w:p>
    <w:p w:rsidR="0021037F" w:rsidRDefault="008F73C3" w:rsidP="008F73C3">
      <w:pPr>
        <w:spacing w:after="200" w:line="276" w:lineRule="auto"/>
        <w:ind w:firstLine="0"/>
        <w:rPr>
          <w:rStyle w:val="nfasis"/>
        </w:rPr>
      </w:pPr>
      <w:proofErr w:type="spellStart"/>
      <w:r w:rsidRPr="008F73C3">
        <w:rPr>
          <w:rStyle w:val="nfasis"/>
        </w:rPr>
        <w:t>Build</w:t>
      </w:r>
      <w:proofErr w:type="spellEnd"/>
      <w:r w:rsidRPr="008F73C3">
        <w:rPr>
          <w:rStyle w:val="nfasis"/>
        </w:rPr>
        <w:t>:</w:t>
      </w:r>
      <w:r>
        <w:rPr>
          <w:rStyle w:val="nfasis"/>
        </w:rPr>
        <w:t xml:space="preserve"> </w:t>
      </w:r>
      <w:r w:rsidRPr="008F73C3">
        <w:rPr>
          <w:rStyle w:val="nfasis"/>
        </w:rPr>
        <w:t>0.151</w:t>
      </w:r>
    </w:p>
    <w:p w:rsidR="00F95B80" w:rsidRDefault="00F95B80">
      <w:pPr>
        <w:spacing w:before="0" w:after="200" w:line="276" w:lineRule="auto"/>
        <w:ind w:firstLine="0"/>
        <w:jc w:val="left"/>
        <w:rPr>
          <w:rStyle w:val="nfasis"/>
        </w:rPr>
      </w:pPr>
      <w:r>
        <w:rPr>
          <w:rStyle w:val="nfasis"/>
        </w:rPr>
        <w:br w:type="page"/>
      </w:r>
    </w:p>
    <w:p w:rsidR="00F95B80" w:rsidRDefault="00862FA9" w:rsidP="00862FA9">
      <w:pPr>
        <w:pStyle w:val="Ttulo1"/>
        <w:numPr>
          <w:ilvl w:val="0"/>
          <w:numId w:val="1"/>
        </w:numPr>
        <w:rPr>
          <w:iCs/>
        </w:rPr>
      </w:pPr>
      <w:bookmarkStart w:id="25" w:name="_Toc295235755"/>
      <w:r w:rsidRPr="00862FA9">
        <w:rPr>
          <w:iCs/>
        </w:rPr>
        <w:lastRenderedPageBreak/>
        <w:t>Recursos</w:t>
      </w:r>
      <w:bookmarkEnd w:id="25"/>
    </w:p>
    <w:p w:rsidR="00862FA9" w:rsidRDefault="00862FA9" w:rsidP="00217D00">
      <w:pPr>
        <w:pStyle w:val="Prrafodelista"/>
        <w:numPr>
          <w:ilvl w:val="0"/>
          <w:numId w:val="2"/>
        </w:numPr>
      </w:pPr>
      <w:proofErr w:type="spellStart"/>
      <w:r>
        <w:t>Version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Agile Management </w:t>
      </w:r>
      <w:proofErr w:type="spellStart"/>
      <w:r>
        <w:t>Tool</w:t>
      </w:r>
      <w:proofErr w:type="spellEnd"/>
      <w:r>
        <w:t xml:space="preserve"> </w:t>
      </w:r>
    </w:p>
    <w:p w:rsidR="00862FA9" w:rsidRDefault="00862FA9" w:rsidP="00862FA9">
      <w:pPr>
        <w:ind w:firstLine="0"/>
      </w:pPr>
      <w:hyperlink r:id="rId10" w:history="1">
        <w:r w:rsidRPr="00597796">
          <w:rPr>
            <w:rStyle w:val="Hipervnculo"/>
          </w:rPr>
          <w:t>https://www8.v1host.com/EduAr20/Default.aspx?menu=MyHomeTeamGettingStartedPage</w:t>
        </w:r>
      </w:hyperlink>
    </w:p>
    <w:p w:rsidR="00862FA9" w:rsidRDefault="00862FA9" w:rsidP="00217D00">
      <w:pPr>
        <w:pStyle w:val="Prrafodelista"/>
        <w:numPr>
          <w:ilvl w:val="0"/>
          <w:numId w:val="2"/>
        </w:numPr>
      </w:pPr>
      <w:r>
        <w:t>Matriz de Trazabilidad</w:t>
      </w:r>
    </w:p>
    <w:p w:rsidR="00862FA9" w:rsidRPr="00862FA9" w:rsidRDefault="00862FA9" w:rsidP="00862FA9">
      <w:pPr>
        <w:ind w:firstLine="0"/>
        <w:rPr>
          <w:rStyle w:val="Hipervnculo"/>
        </w:rPr>
      </w:pPr>
      <w:r w:rsidRPr="00862FA9">
        <w:rPr>
          <w:rStyle w:val="Hipervnculo"/>
        </w:rPr>
        <w:t>https://spreadsheets.google.com/spreadsheet/ccc?key=0AuC4c5iyycZsdFh4MVNwUlhfa19hX0xiQ2tYQ3FTdmc&amp;authkey=COeNuc8O&amp;hl=en_US#gid=1</w:t>
      </w:r>
    </w:p>
    <w:sectPr w:rsidR="00862FA9" w:rsidRPr="00862FA9" w:rsidSect="00635D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11" w:right="1701" w:bottom="1418" w:left="1701" w:header="709" w:footer="9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1CD" w:rsidRDefault="009A21CD" w:rsidP="0021037F">
      <w:r>
        <w:separator/>
      </w:r>
    </w:p>
  </w:endnote>
  <w:endnote w:type="continuationSeparator" w:id="0">
    <w:p w:rsidR="009A21CD" w:rsidRDefault="009A21CD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493" w:rsidRDefault="007074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0774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E0" w:firstRow="1" w:lastRow="1" w:firstColumn="1" w:lastColumn="0" w:noHBand="0" w:noVBand="0"/>
    </w:tblPr>
    <w:tblGrid>
      <w:gridCol w:w="828"/>
    </w:tblGrid>
    <w:tr w:rsidR="001A4EBF" w:rsidRPr="004734D9" w:rsidTr="00635DD0">
      <w:trPr>
        <w:trHeight w:val="4336"/>
      </w:trPr>
      <w:tc>
        <w:tcPr>
          <w:tcW w:w="828" w:type="dxa"/>
          <w:tcBorders>
            <w:top w:val="nil"/>
            <w:left w:val="nil"/>
            <w:bottom w:val="single" w:sz="4" w:space="0" w:color="auto"/>
            <w:right w:val="nil"/>
          </w:tcBorders>
          <w:textDirection w:val="btLr"/>
        </w:tcPr>
        <w:p w:rsidR="001A4EBF" w:rsidRPr="004734D9" w:rsidRDefault="00635DD0" w:rsidP="00635DD0">
          <w:pPr>
            <w:pStyle w:val="Encabezado"/>
            <w:spacing w:before="0"/>
            <w:ind w:left="113" w:right="113" w:firstLine="0"/>
            <w:jc w:val="left"/>
          </w:pPr>
          <w:r>
            <w:rPr>
              <w:color w:val="4F81BD"/>
            </w:rPr>
            <w:t>C</w:t>
          </w:r>
          <w:r w:rsidR="00CC153B" w:rsidRPr="004734D9">
            <w:rPr>
              <w:color w:val="4F81BD"/>
            </w:rPr>
            <w:t xml:space="preserve">apítulo: </w:t>
          </w:r>
          <w:fldSimple w:instr=" STYLEREF  &quot;1&quot;  ">
            <w:r w:rsidR="00707493">
              <w:rPr>
                <w:noProof/>
              </w:rPr>
              <w:t>Listado Resumido</w:t>
            </w:r>
          </w:fldSimple>
        </w:p>
      </w:tc>
    </w:tr>
    <w:tr w:rsidR="001A4EBF" w:rsidRPr="004734D9" w:rsidTr="00635DD0">
      <w:trPr>
        <w:trHeight w:val="982"/>
      </w:trPr>
      <w:tc>
        <w:tcPr>
          <w:tcW w:w="8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A4EBF" w:rsidRDefault="00EF15BE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707493" w:rsidRPr="00707493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2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635DD0" w:rsidRPr="004734D9" w:rsidRDefault="00635DD0" w:rsidP="00635DD0">
          <w:pPr>
            <w:pStyle w:val="Piedepgina"/>
            <w:spacing w:before="0"/>
            <w:ind w:firstLine="0"/>
            <w:jc w:val="center"/>
          </w:pP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E51BCA">
      <w:rPr>
        <w:i/>
        <w:noProof/>
        <w:sz w:val="16"/>
        <w:szCs w:val="16"/>
      </w:rPr>
      <w:t>Sprint 1 - User Stories.Docx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bookmarkStart w:id="26" w:name="_GoBack"/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707493">
      <w:rPr>
        <w:i/>
        <w:noProof/>
        <w:sz w:val="16"/>
        <w:szCs w:val="16"/>
      </w:rPr>
      <w:t>34</w:t>
    </w:r>
    <w:r w:rsidRPr="009B4117">
      <w:rPr>
        <w:i/>
        <w:sz w:val="16"/>
        <w:szCs w:val="16"/>
      </w:rPr>
      <w:fldChar w:fldCharType="end"/>
    </w:r>
    <w:bookmarkEnd w:id="26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493" w:rsidRDefault="007074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1CD" w:rsidRDefault="009A21CD" w:rsidP="0021037F">
      <w:r>
        <w:separator/>
      </w:r>
    </w:p>
  </w:footnote>
  <w:footnote w:type="continuationSeparator" w:id="0">
    <w:p w:rsidR="009A21CD" w:rsidRDefault="009A21CD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493" w:rsidRDefault="0070749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F07E73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6DBDD8D5" wp14:editId="27345DD0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9A21CD" w:rsidP="007B2627">
    <w:pPr>
      <w:pStyle w:val="Encabezado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493" w:rsidRDefault="007074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5EAC4C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C6"/>
    <w:rsid w:val="000852AE"/>
    <w:rsid w:val="000A63BC"/>
    <w:rsid w:val="000B605F"/>
    <w:rsid w:val="000C2670"/>
    <w:rsid w:val="0013605D"/>
    <w:rsid w:val="001A3445"/>
    <w:rsid w:val="001A3F8A"/>
    <w:rsid w:val="001E1138"/>
    <w:rsid w:val="0021037F"/>
    <w:rsid w:val="00217D00"/>
    <w:rsid w:val="0025547B"/>
    <w:rsid w:val="00274936"/>
    <w:rsid w:val="002854B3"/>
    <w:rsid w:val="003247E5"/>
    <w:rsid w:val="00333C0C"/>
    <w:rsid w:val="003F1FBD"/>
    <w:rsid w:val="004358C0"/>
    <w:rsid w:val="00444A37"/>
    <w:rsid w:val="0046322D"/>
    <w:rsid w:val="004635FE"/>
    <w:rsid w:val="004C4374"/>
    <w:rsid w:val="004D5F6B"/>
    <w:rsid w:val="00513B1C"/>
    <w:rsid w:val="005945D2"/>
    <w:rsid w:val="005A4D26"/>
    <w:rsid w:val="005C6902"/>
    <w:rsid w:val="005E1A42"/>
    <w:rsid w:val="00622581"/>
    <w:rsid w:val="00635DD0"/>
    <w:rsid w:val="006420E0"/>
    <w:rsid w:val="006969D2"/>
    <w:rsid w:val="006F669E"/>
    <w:rsid w:val="00707493"/>
    <w:rsid w:val="007563FD"/>
    <w:rsid w:val="00763A77"/>
    <w:rsid w:val="0079635A"/>
    <w:rsid w:val="007B2627"/>
    <w:rsid w:val="007D6C21"/>
    <w:rsid w:val="00803393"/>
    <w:rsid w:val="008102B9"/>
    <w:rsid w:val="008408C4"/>
    <w:rsid w:val="00862FA9"/>
    <w:rsid w:val="008757CE"/>
    <w:rsid w:val="008F73C3"/>
    <w:rsid w:val="00955B0E"/>
    <w:rsid w:val="00983420"/>
    <w:rsid w:val="00983861"/>
    <w:rsid w:val="009A21CD"/>
    <w:rsid w:val="009B211F"/>
    <w:rsid w:val="009B3D16"/>
    <w:rsid w:val="009B4117"/>
    <w:rsid w:val="009D5351"/>
    <w:rsid w:val="009E3F38"/>
    <w:rsid w:val="00A74EE2"/>
    <w:rsid w:val="00A754CB"/>
    <w:rsid w:val="00A8702E"/>
    <w:rsid w:val="00A87C7B"/>
    <w:rsid w:val="00AE203D"/>
    <w:rsid w:val="00AF08C6"/>
    <w:rsid w:val="00B04FF2"/>
    <w:rsid w:val="00B10894"/>
    <w:rsid w:val="00B30063"/>
    <w:rsid w:val="00B406ED"/>
    <w:rsid w:val="00B623AC"/>
    <w:rsid w:val="00B723BA"/>
    <w:rsid w:val="00B772F7"/>
    <w:rsid w:val="00BA3041"/>
    <w:rsid w:val="00C61D02"/>
    <w:rsid w:val="00C70EA7"/>
    <w:rsid w:val="00CB18BF"/>
    <w:rsid w:val="00CC153B"/>
    <w:rsid w:val="00CC4ABD"/>
    <w:rsid w:val="00CD767A"/>
    <w:rsid w:val="00CE6132"/>
    <w:rsid w:val="00D0013C"/>
    <w:rsid w:val="00D05C5A"/>
    <w:rsid w:val="00DF4FE7"/>
    <w:rsid w:val="00E34CF1"/>
    <w:rsid w:val="00E51BCA"/>
    <w:rsid w:val="00E54893"/>
    <w:rsid w:val="00E77E2D"/>
    <w:rsid w:val="00E966A2"/>
    <w:rsid w:val="00EA4A49"/>
    <w:rsid w:val="00EF15BE"/>
    <w:rsid w:val="00F07E73"/>
    <w:rsid w:val="00F63888"/>
    <w:rsid w:val="00F86D3A"/>
    <w:rsid w:val="00F95B80"/>
    <w:rsid w:val="00FB29B9"/>
    <w:rsid w:val="00FC3136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CC4A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CC4A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8.v1host.com/EduAr20/Default.aspx?menu=MyHomeTeamGettingStartedPag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4E0D63D7F545FDB3D57CD3C5ED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EF542-A95E-4424-8108-D465F1FC692D}"/>
      </w:docPartPr>
      <w:docPartBody>
        <w:p w:rsidR="006633D7" w:rsidRDefault="004434CC" w:rsidP="004434CC">
          <w:pPr>
            <w:pStyle w:val="854E0D63D7F545FDB3D57CD3C5ED9F49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CC"/>
    <w:rsid w:val="004434CC"/>
    <w:rsid w:val="004653D0"/>
    <w:rsid w:val="006633D7"/>
    <w:rsid w:val="00F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34CC"/>
    <w:rPr>
      <w:color w:val="808080"/>
    </w:rPr>
  </w:style>
  <w:style w:type="paragraph" w:customStyle="1" w:styleId="94E7CD4C8A5145D48A021E1C75359026">
    <w:name w:val="94E7CD4C8A5145D48A021E1C75359026"/>
  </w:style>
  <w:style w:type="paragraph" w:customStyle="1" w:styleId="EFEE3AE864664DCE9B04F4275B5EBF23">
    <w:name w:val="EFEE3AE864664DCE9B04F4275B5EBF23"/>
    <w:rsid w:val="004434CC"/>
  </w:style>
  <w:style w:type="paragraph" w:customStyle="1" w:styleId="854E0D63D7F545FDB3D57CD3C5ED9F49">
    <w:name w:val="854E0D63D7F545FDB3D57CD3C5ED9F49"/>
    <w:rsid w:val="004434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34CC"/>
    <w:rPr>
      <w:color w:val="808080"/>
    </w:rPr>
  </w:style>
  <w:style w:type="paragraph" w:customStyle="1" w:styleId="94E7CD4C8A5145D48A021E1C75359026">
    <w:name w:val="94E7CD4C8A5145D48A021E1C75359026"/>
  </w:style>
  <w:style w:type="paragraph" w:customStyle="1" w:styleId="EFEE3AE864664DCE9B04F4275B5EBF23">
    <w:name w:val="EFEE3AE864664DCE9B04F4275B5EBF23"/>
    <w:rsid w:val="004434CC"/>
  </w:style>
  <w:style w:type="paragraph" w:customStyle="1" w:styleId="854E0D63D7F545FDB3D57CD3C5ED9F49">
    <w:name w:val="854E0D63D7F545FDB3D57CD3C5ED9F49"/>
    <w:rsid w:val="00443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D5D8F09-018A-4085-A143-AD2640F5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33</TotalTime>
  <Pages>14</Pages>
  <Words>2419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STORIES PARA SPRINT 1</vt:lpstr>
    </vt:vector>
  </TitlesOfParts>
  <Company>Pastorino</Company>
  <LinksUpToDate>false</LinksUpToDate>
  <CharactersWithSpaces>15698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PARA SPRINT 1</dc:title>
  <dc:creator>Laupra Pastorino</dc:creator>
  <cp:lastModifiedBy>Laupra Pastorino</cp:lastModifiedBy>
  <cp:revision>35</cp:revision>
  <dcterms:created xsi:type="dcterms:W3CDTF">2011-06-07T21:10:00Z</dcterms:created>
  <dcterms:modified xsi:type="dcterms:W3CDTF">2011-06-07T21:47:00Z</dcterms:modified>
</cp:coreProperties>
</file>