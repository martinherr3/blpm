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17227D26" wp14:editId="2127C60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Pr="00F07E73" w:rsidRDefault="00F07E73" w:rsidP="00F07E73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1F26E894FAFD4E98A7379A912BC611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0C6C52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Diagrama de clases</w:t>
          </w:r>
        </w:p>
      </w:sdtContent>
    </w:sdt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5C39CD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4B5BA4">
        <w:rPr>
          <w:i/>
          <w:noProof/>
          <w:sz w:val="20"/>
        </w:rPr>
        <w:t>07/06/2011 03:26:00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70EA7" w:rsidRDefault="0021037F" w:rsidP="00F86D3A">
      <w:pPr>
        <w:pStyle w:val="Ttulo4"/>
        <w:rPr>
          <w:rStyle w:val="nfasisintenso"/>
        </w:rPr>
      </w:pPr>
      <w:r w:rsidRPr="00C70EA7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81640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27/05</w:t>
            </w:r>
            <w:r w:rsidR="0021037F">
              <w:rPr>
                <w:rFonts w:ascii="Arial" w:hAnsi="Arial"/>
                <w:sz w:val="16"/>
                <w:lang w:val="es-AR"/>
              </w:rPr>
              <w:t>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CD767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81640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01</w:t>
            </w:r>
            <w:r w:rsidR="00CD767A">
              <w:rPr>
                <w:rFonts w:ascii="Arial" w:hAnsi="Arial"/>
                <w:sz w:val="16"/>
                <w:lang w:val="es-AR"/>
              </w:rPr>
              <w:t>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Corrección números de página fuera de margen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16407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07" w:rsidRDefault="0081640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1.2.0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07" w:rsidRDefault="0081640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07" w:rsidRDefault="0081640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Desarrollo de diagrama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07" w:rsidRDefault="00816407" w:rsidP="0081640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Nicollielo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- </w:t>
            </w: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bookmarkStart w:id="4" w:name="_GoBack"/>
        <w:bookmarkEnd w:id="4"/>
        <w:p w:rsidR="000C6C52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231528" w:history="1">
            <w:r w:rsidR="000C6C52" w:rsidRPr="005F0A55">
              <w:rPr>
                <w:rStyle w:val="Hipervnculo"/>
                <w:noProof/>
              </w:rPr>
              <w:t>1.</w:t>
            </w:r>
            <w:r w:rsidR="000C6C5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6C52" w:rsidRPr="005F0A55">
              <w:rPr>
                <w:rStyle w:val="Hipervnculo"/>
                <w:noProof/>
              </w:rPr>
              <w:t>Introducción</w:t>
            </w:r>
            <w:r w:rsidR="000C6C52">
              <w:rPr>
                <w:noProof/>
                <w:webHidden/>
              </w:rPr>
              <w:tab/>
            </w:r>
            <w:r w:rsidR="000C6C52">
              <w:rPr>
                <w:noProof/>
                <w:webHidden/>
              </w:rPr>
              <w:fldChar w:fldCharType="begin"/>
            </w:r>
            <w:r w:rsidR="000C6C52">
              <w:rPr>
                <w:noProof/>
                <w:webHidden/>
              </w:rPr>
              <w:instrText xml:space="preserve"> PAGEREF _Toc295231528 \h </w:instrText>
            </w:r>
            <w:r w:rsidR="000C6C52">
              <w:rPr>
                <w:noProof/>
                <w:webHidden/>
              </w:rPr>
            </w:r>
            <w:r w:rsidR="000C6C52">
              <w:rPr>
                <w:noProof/>
                <w:webHidden/>
              </w:rPr>
              <w:fldChar w:fldCharType="separate"/>
            </w:r>
            <w:r w:rsidR="000C6C52">
              <w:rPr>
                <w:noProof/>
                <w:webHidden/>
              </w:rPr>
              <w:t>4</w:t>
            </w:r>
            <w:r w:rsidR="000C6C52">
              <w:rPr>
                <w:noProof/>
                <w:webHidden/>
              </w:rPr>
              <w:fldChar w:fldCharType="end"/>
            </w:r>
          </w:hyperlink>
        </w:p>
        <w:p w:rsidR="000C6C52" w:rsidRDefault="000C6C5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231529" w:history="1">
            <w:r w:rsidRPr="005F0A5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F0A55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52" w:rsidRDefault="000C6C5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231530" w:history="1">
            <w:r w:rsidRPr="005F0A5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F0A5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B56" w:rsidRDefault="0021037F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21B56" w:rsidRDefault="00721B56">
      <w:pPr>
        <w:rPr>
          <w:lang w:val="es-ES"/>
        </w:rPr>
      </w:pPr>
      <w:r w:rsidRPr="00721B56">
        <w:rPr>
          <w:lang w:val="es-ES"/>
        </w:rPr>
        <w:t xml:space="preserve"> </w:t>
      </w:r>
    </w:p>
    <w:p w:rsidR="00721B56" w:rsidRDefault="00721B56">
      <w:pPr>
        <w:spacing w:before="0" w:after="200" w:line="276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:rsidR="00721B56" w:rsidRDefault="00721B56">
      <w:pPr>
        <w:spacing w:before="0"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1037F" w:rsidRPr="0034084A" w:rsidRDefault="00816407" w:rsidP="0021037F">
      <w:pPr>
        <w:pStyle w:val="Ttulo1"/>
        <w:numPr>
          <w:ilvl w:val="0"/>
          <w:numId w:val="1"/>
        </w:numPr>
      </w:pPr>
      <w:bookmarkStart w:id="5" w:name="_Toc295231528"/>
      <w:bookmarkEnd w:id="0"/>
      <w:bookmarkEnd w:id="1"/>
      <w:bookmarkEnd w:id="2"/>
      <w:bookmarkEnd w:id="3"/>
      <w:r>
        <w:t>Introducción</w:t>
      </w:r>
      <w:bookmarkEnd w:id="5"/>
    </w:p>
    <w:p w:rsidR="00816407" w:rsidRPr="00816407" w:rsidRDefault="00816407" w:rsidP="00816407">
      <w:r>
        <w:rPr>
          <w:rStyle w:val="apple-style-span"/>
          <w:color w:val="000000"/>
          <w:shd w:val="clear" w:color="auto" w:fill="FFFFFF"/>
        </w:rPr>
        <w:t>En el presente documento se mostrara la primera versión d</w:t>
      </w:r>
      <w:r w:rsidR="00102066">
        <w:rPr>
          <w:rStyle w:val="apple-style-span"/>
          <w:color w:val="000000"/>
          <w:shd w:val="clear" w:color="auto" w:fill="FFFFFF"/>
        </w:rPr>
        <w:t>e</w:t>
      </w:r>
      <w:r w:rsidR="00721B56">
        <w:rPr>
          <w:rStyle w:val="apple-style-span"/>
          <w:color w:val="000000"/>
          <w:shd w:val="clear" w:color="auto" w:fill="FFFFFF"/>
        </w:rPr>
        <w:t xml:space="preserve"> la estructura </w:t>
      </w:r>
      <w:r w:rsidR="008716AD">
        <w:rPr>
          <w:rStyle w:val="apple-style-span"/>
          <w:color w:val="000000"/>
          <w:shd w:val="clear" w:color="auto" w:fill="FFFFFF"/>
        </w:rPr>
        <w:t>estática</w:t>
      </w:r>
      <w:r w:rsidR="00721B56">
        <w:rPr>
          <w:rStyle w:val="apple-style-span"/>
          <w:color w:val="000000"/>
          <w:shd w:val="clear" w:color="auto" w:fill="FFFFFF"/>
        </w:rPr>
        <w:t xml:space="preserve"> del sistema. </w:t>
      </w:r>
      <w:r w:rsidR="004E534C">
        <w:rPr>
          <w:rStyle w:val="apple-style-span"/>
          <w:color w:val="000000"/>
          <w:shd w:val="clear" w:color="auto" w:fill="FFFFFF"/>
        </w:rPr>
        <w:t xml:space="preserve">Estos diagramas nos </w:t>
      </w:r>
      <w:r w:rsidR="00102066">
        <w:rPr>
          <w:rStyle w:val="apple-style-span"/>
          <w:color w:val="000000"/>
          <w:shd w:val="clear" w:color="auto" w:fill="FFFFFF"/>
        </w:rPr>
        <w:t>permitirán</w:t>
      </w:r>
      <w:r w:rsidR="004B5BA4" w:rsidRPr="00816407">
        <w:rPr>
          <w:rStyle w:val="apple-style-span"/>
          <w:color w:val="000000"/>
          <w:shd w:val="clear" w:color="auto" w:fill="FFFFFF"/>
        </w:rPr>
        <w:t xml:space="preserve"> visualizar las</w:t>
      </w:r>
      <w:r w:rsidR="000C6C52">
        <w:rPr>
          <w:rStyle w:val="apple-style-span"/>
          <w:color w:val="000000"/>
          <w:shd w:val="clear" w:color="auto" w:fill="FFFFFF"/>
        </w:rPr>
        <w:t xml:space="preserve"> clases y las</w:t>
      </w:r>
      <w:r w:rsidR="004B5BA4" w:rsidRPr="00816407">
        <w:rPr>
          <w:rStyle w:val="apple-style-span"/>
          <w:color w:val="000000"/>
          <w:shd w:val="clear" w:color="auto" w:fill="FFFFFF"/>
        </w:rPr>
        <w:t xml:space="preserve"> relaciones entre las clases que </w:t>
      </w:r>
      <w:r w:rsidR="00102066">
        <w:rPr>
          <w:rStyle w:val="apple-style-span"/>
          <w:color w:val="000000"/>
          <w:shd w:val="clear" w:color="auto" w:fill="FFFFFF"/>
        </w:rPr>
        <w:t xml:space="preserve">se </w:t>
      </w:r>
      <w:r w:rsidR="004B5BA4" w:rsidRPr="00816407">
        <w:t>involucran</w:t>
      </w:r>
      <w:r w:rsidR="00E8317F">
        <w:rPr>
          <w:rStyle w:val="apple-style-span"/>
          <w:color w:val="000000"/>
          <w:shd w:val="clear" w:color="auto" w:fill="FFFFFF"/>
        </w:rPr>
        <w:t xml:space="preserve"> </w:t>
      </w:r>
      <w:r w:rsidR="00102066">
        <w:rPr>
          <w:rStyle w:val="apple-style-span"/>
          <w:color w:val="000000"/>
          <w:shd w:val="clear" w:color="auto" w:fill="FFFFFF"/>
        </w:rPr>
        <w:t>en nuestro</w:t>
      </w:r>
      <w:r w:rsidR="00E8317F">
        <w:rPr>
          <w:rStyle w:val="apple-style-span"/>
          <w:color w:val="000000"/>
          <w:shd w:val="clear" w:color="auto" w:fill="FFFFFF"/>
        </w:rPr>
        <w:t xml:space="preserve"> sistema.</w:t>
      </w:r>
      <w:r w:rsidR="000C6C52">
        <w:rPr>
          <w:rStyle w:val="apple-style-span"/>
          <w:color w:val="000000"/>
          <w:shd w:val="clear" w:color="auto" w:fill="FFFFFF"/>
        </w:rPr>
        <w:t xml:space="preserve"> Esta primera vista nos servirá de base para dar comienzo a nuestro desarrollo. </w:t>
      </w:r>
    </w:p>
    <w:p w:rsidR="0021037F" w:rsidRDefault="0021037F" w:rsidP="004B5BA4">
      <w:pPr>
        <w:pStyle w:val="Ttulo2"/>
        <w:rPr>
          <w:sz w:val="22"/>
          <w:szCs w:val="22"/>
        </w:rPr>
      </w:pPr>
      <w:r w:rsidRPr="00816407">
        <w:rPr>
          <w:sz w:val="22"/>
          <w:szCs w:val="22"/>
        </w:rPr>
        <w:br w:type="page"/>
      </w:r>
    </w:p>
    <w:p w:rsidR="00721B56" w:rsidRDefault="00721B56" w:rsidP="00721B56">
      <w:pPr>
        <w:pStyle w:val="Ttulo1"/>
        <w:numPr>
          <w:ilvl w:val="0"/>
          <w:numId w:val="1"/>
        </w:numPr>
      </w:pPr>
      <w:bookmarkStart w:id="6" w:name="_Toc295231529"/>
      <w:r>
        <w:lastRenderedPageBreak/>
        <w:t>Diagrama de Paquetes</w:t>
      </w:r>
      <w:bookmarkEnd w:id="6"/>
    </w:p>
    <w:p w:rsidR="00721B56" w:rsidRDefault="008716AD" w:rsidP="00721B56">
      <w:r>
        <w:t>A continuación se mostraran los paquetes y relaciones identificados.</w:t>
      </w:r>
    </w:p>
    <w:p w:rsidR="008716AD" w:rsidRPr="00721B56" w:rsidRDefault="008716AD" w:rsidP="00721B56"/>
    <w:p w:rsidR="00721B56" w:rsidRDefault="004E534C" w:rsidP="00721B56">
      <w:r>
        <w:rPr>
          <w:noProof/>
        </w:rPr>
        <w:drawing>
          <wp:inline distT="0" distB="0" distL="0" distR="0">
            <wp:extent cx="5400675" cy="3119523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56" w:rsidRPr="00721B56" w:rsidRDefault="00721B56" w:rsidP="00721B56">
      <w:r>
        <w:br w:type="page"/>
      </w:r>
    </w:p>
    <w:p w:rsidR="0021037F" w:rsidRDefault="004B5BA4" w:rsidP="0021037F">
      <w:pPr>
        <w:pStyle w:val="Ttulo1"/>
        <w:numPr>
          <w:ilvl w:val="0"/>
          <w:numId w:val="1"/>
        </w:numPr>
      </w:pPr>
      <w:bookmarkStart w:id="7" w:name="_Toc295231530"/>
      <w:r>
        <w:lastRenderedPageBreak/>
        <w:t>Diagrama de clases</w:t>
      </w:r>
      <w:bookmarkEnd w:id="7"/>
    </w:p>
    <w:p w:rsidR="008716AD" w:rsidRDefault="008716AD" w:rsidP="008716AD">
      <w:r>
        <w:t xml:space="preserve">A continuación se </w:t>
      </w:r>
      <w:r w:rsidR="004E534C">
        <w:t xml:space="preserve">mostraran las clases y relaciones que interfieren en cada paquete identificadas hasta el momento. </w:t>
      </w:r>
    </w:p>
    <w:p w:rsidR="000C6C52" w:rsidRDefault="000C6C52" w:rsidP="008716AD"/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</w:rPr>
      </w:pPr>
      <w:bookmarkStart w:id="8" w:name="_Toc293830635"/>
      <w:bookmarkStart w:id="9" w:name="_Toc293830721"/>
      <w:bookmarkStart w:id="10" w:name="_Toc293830894"/>
      <w:bookmarkStart w:id="11" w:name="_Toc293830976"/>
      <w:bookmarkStart w:id="12" w:name="_Toc293831063"/>
      <w:r>
        <w:rPr>
          <w:b/>
          <w:bCs/>
          <w:smallCaps/>
          <w:noProof/>
        </w:rPr>
        <w:drawing>
          <wp:inline distT="0" distB="0" distL="0" distR="0" wp14:anchorId="3EC5C87B" wp14:editId="44A8E6C8">
            <wp:extent cx="5400675" cy="668206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8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  <w:noProof/>
        </w:rPr>
      </w:pPr>
      <w:r>
        <w:rPr>
          <w:b/>
          <w:bCs/>
          <w:smallCaps/>
          <w:noProof/>
        </w:rPr>
        <w:lastRenderedPageBreak/>
        <w:drawing>
          <wp:inline distT="0" distB="0" distL="0" distR="0" wp14:anchorId="1EAA672B" wp14:editId="0A448E4D">
            <wp:extent cx="5400675" cy="45492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  <w:noProof/>
        </w:rPr>
      </w:pPr>
      <w:r>
        <w:rPr>
          <w:b/>
          <w:bCs/>
          <w:smallCaps/>
          <w:noProof/>
        </w:rPr>
        <w:br w:type="page"/>
      </w:r>
    </w:p>
    <w:p w:rsidR="00942550" w:rsidRDefault="00F055E5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  <w:noProof/>
        </w:rPr>
        <w:lastRenderedPageBreak/>
        <w:drawing>
          <wp:inline distT="0" distB="0" distL="0" distR="0" wp14:anchorId="0313E3DD" wp14:editId="2D193821">
            <wp:extent cx="4381500" cy="2628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  <w:noProof/>
        </w:rPr>
        <w:drawing>
          <wp:inline distT="0" distB="0" distL="0" distR="0" wp14:anchorId="3B8B0F3A" wp14:editId="60D3E841">
            <wp:extent cx="5400675" cy="270033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:rsidR="00942550" w:rsidRDefault="00F055E5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  <w:noProof/>
        </w:rPr>
        <w:lastRenderedPageBreak/>
        <w:drawing>
          <wp:inline distT="0" distB="0" distL="0" distR="0" wp14:anchorId="3C81EAB1" wp14:editId="5F156369">
            <wp:extent cx="5400675" cy="53028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:rsidR="00942550" w:rsidRDefault="0028757B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  <w:noProof/>
        </w:rPr>
        <w:lastRenderedPageBreak/>
        <w:drawing>
          <wp:inline distT="0" distB="0" distL="0" distR="0" wp14:anchorId="5293AE8D" wp14:editId="069C3749">
            <wp:extent cx="5792520" cy="46196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71" cy="46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:rsidR="00942550" w:rsidRDefault="00942550">
      <w:pPr>
        <w:spacing w:before="0" w:after="200" w:line="276" w:lineRule="auto"/>
        <w:ind w:firstLine="0"/>
        <w:jc w:val="left"/>
        <w:rPr>
          <w:b/>
          <w:bCs/>
          <w:smallCaps/>
        </w:rPr>
      </w:pPr>
      <w:r>
        <w:rPr>
          <w:b/>
          <w:bCs/>
          <w:smallCaps/>
          <w:noProof/>
        </w:rPr>
        <w:lastRenderedPageBreak/>
        <w:drawing>
          <wp:inline distT="0" distB="0" distL="0" distR="0" wp14:anchorId="320199C0" wp14:editId="0274375E">
            <wp:extent cx="5400675" cy="395234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7F" w:rsidRPr="00BE3F65" w:rsidRDefault="00372BDC" w:rsidP="00721B56">
      <w:pPr>
        <w:spacing w:before="0" w:after="200" w:line="276" w:lineRule="auto"/>
        <w:ind w:firstLine="0"/>
        <w:jc w:val="left"/>
      </w:pPr>
      <w:r>
        <w:rPr>
          <w:b/>
          <w:bCs/>
          <w:smallCaps/>
          <w:noProof/>
        </w:rPr>
        <w:drawing>
          <wp:inline distT="0" distB="0" distL="0" distR="0" wp14:anchorId="3F7CB1BE" wp14:editId="2DBBA064">
            <wp:extent cx="5124450" cy="25622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</w:p>
    <w:sectPr w:rsidR="0021037F" w:rsidRPr="00BE3F65" w:rsidSect="00635DD0">
      <w:headerReference w:type="default" r:id="rId19"/>
      <w:footerReference w:type="default" r:id="rId20"/>
      <w:pgSz w:w="11907" w:h="16840" w:code="9"/>
      <w:pgMar w:top="1111" w:right="1701" w:bottom="1418" w:left="1701" w:header="709" w:footer="9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372" w:rsidRDefault="00943372" w:rsidP="0021037F">
      <w:r>
        <w:separator/>
      </w:r>
    </w:p>
  </w:endnote>
  <w:endnote w:type="continuationSeparator" w:id="0">
    <w:p w:rsidR="00943372" w:rsidRDefault="00943372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0774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E0" w:firstRow="1" w:lastRow="1" w:firstColumn="1" w:lastColumn="0" w:noHBand="0" w:noVBand="0"/>
    </w:tblPr>
    <w:tblGrid>
      <w:gridCol w:w="828"/>
    </w:tblGrid>
    <w:tr w:rsidR="001A4EBF" w:rsidRPr="004734D9" w:rsidTr="00635DD0">
      <w:trPr>
        <w:trHeight w:val="4336"/>
      </w:trPr>
      <w:tc>
        <w:tcPr>
          <w:tcW w:w="828" w:type="dxa"/>
          <w:tcBorders>
            <w:top w:val="nil"/>
            <w:left w:val="nil"/>
            <w:bottom w:val="single" w:sz="4" w:space="0" w:color="auto"/>
            <w:right w:val="nil"/>
          </w:tcBorders>
          <w:textDirection w:val="btLr"/>
        </w:tcPr>
        <w:p w:rsidR="001A4EBF" w:rsidRPr="004734D9" w:rsidRDefault="00635DD0" w:rsidP="00635DD0">
          <w:pPr>
            <w:pStyle w:val="Encabezado"/>
            <w:spacing w:before="0"/>
            <w:ind w:left="113" w:right="113" w:firstLine="0"/>
            <w:jc w:val="left"/>
          </w:pPr>
          <w:r>
            <w:rPr>
              <w:color w:val="4F81BD"/>
            </w:rPr>
            <w:t>C</w:t>
          </w:r>
          <w:r w:rsidR="00CC153B" w:rsidRPr="004734D9">
            <w:rPr>
              <w:color w:val="4F81BD"/>
            </w:rPr>
            <w:t xml:space="preserve">apítulo: </w:t>
          </w:r>
          <w:fldSimple w:instr=" STYLEREF  &quot;1&quot;  ">
            <w:r w:rsidR="000C6C52">
              <w:rPr>
                <w:noProof/>
              </w:rPr>
              <w:t>Introducción</w:t>
            </w:r>
          </w:fldSimple>
        </w:p>
      </w:tc>
    </w:tr>
    <w:tr w:rsidR="001A4EBF" w:rsidRPr="004734D9" w:rsidTr="00635DD0">
      <w:trPr>
        <w:trHeight w:val="982"/>
      </w:trPr>
      <w:tc>
        <w:tcPr>
          <w:tcW w:w="8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4EBF" w:rsidRDefault="00EF15BE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0C6C52" w:rsidRPr="000C6C52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3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635DD0" w:rsidRPr="004734D9" w:rsidRDefault="00635DD0" w:rsidP="00635DD0">
          <w:pPr>
            <w:pStyle w:val="Piedepgina"/>
            <w:spacing w:before="0"/>
            <w:ind w:firstLine="0"/>
            <w:jc w:val="center"/>
          </w:pP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0C6C52">
      <w:rPr>
        <w:i/>
        <w:noProof/>
        <w:sz w:val="16"/>
        <w:szCs w:val="16"/>
      </w:rPr>
      <w:t>Diagrama De Clases.Docx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0C6C52">
      <w:rPr>
        <w:i/>
        <w:noProof/>
        <w:sz w:val="16"/>
        <w:szCs w:val="16"/>
      </w:rPr>
      <w:t>3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372" w:rsidRDefault="00943372" w:rsidP="0021037F">
      <w:r>
        <w:separator/>
      </w:r>
    </w:p>
  </w:footnote>
  <w:footnote w:type="continuationSeparator" w:id="0">
    <w:p w:rsidR="00943372" w:rsidRDefault="00943372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F07E73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 xml:space="preserve">Sistema de Explotación de Información </w:t>
          </w:r>
          <w:proofErr w:type="spellStart"/>
          <w:r w:rsidRPr="004635FE">
            <w:rPr>
              <w:i/>
              <w:sz w:val="16"/>
              <w:szCs w:val="16"/>
            </w:rPr>
            <w:t>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0C6C52">
            <w:rPr>
              <w:i/>
              <w:sz w:val="16"/>
              <w:szCs w:val="16"/>
            </w:rPr>
            <w:fldChar w:fldCharType="separate"/>
          </w:r>
          <w:r w:rsidR="000C6C52">
            <w:rPr>
              <w:i/>
              <w:sz w:val="16"/>
              <w:szCs w:val="16"/>
            </w:rPr>
            <w:t>DIAGRAMA</w:t>
          </w:r>
          <w:proofErr w:type="spellEnd"/>
          <w:r w:rsidR="000C6C52">
            <w:rPr>
              <w:i/>
              <w:sz w:val="16"/>
              <w:szCs w:val="16"/>
            </w:rPr>
            <w:t xml:space="preserve"> DE CLASES</w: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4E940FDE" wp14:editId="21318C52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943372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CD"/>
    <w:rsid w:val="000852AE"/>
    <w:rsid w:val="000B605F"/>
    <w:rsid w:val="000C6C52"/>
    <w:rsid w:val="00102066"/>
    <w:rsid w:val="0013605D"/>
    <w:rsid w:val="0021037F"/>
    <w:rsid w:val="0025547B"/>
    <w:rsid w:val="002854B3"/>
    <w:rsid w:val="0028757B"/>
    <w:rsid w:val="002C4763"/>
    <w:rsid w:val="00372BDC"/>
    <w:rsid w:val="00380CED"/>
    <w:rsid w:val="003D7EEF"/>
    <w:rsid w:val="004358C0"/>
    <w:rsid w:val="00444A37"/>
    <w:rsid w:val="0046322D"/>
    <w:rsid w:val="004635FE"/>
    <w:rsid w:val="004B5BA4"/>
    <w:rsid w:val="004E534C"/>
    <w:rsid w:val="005C39CD"/>
    <w:rsid w:val="005C6902"/>
    <w:rsid w:val="005E1A42"/>
    <w:rsid w:val="00635DD0"/>
    <w:rsid w:val="006420E0"/>
    <w:rsid w:val="006969D2"/>
    <w:rsid w:val="006F669E"/>
    <w:rsid w:val="00721B56"/>
    <w:rsid w:val="007563FD"/>
    <w:rsid w:val="00763A77"/>
    <w:rsid w:val="0079635A"/>
    <w:rsid w:val="007B2627"/>
    <w:rsid w:val="007B6950"/>
    <w:rsid w:val="008102B9"/>
    <w:rsid w:val="00816407"/>
    <w:rsid w:val="008408C4"/>
    <w:rsid w:val="008716AD"/>
    <w:rsid w:val="00942550"/>
    <w:rsid w:val="00943372"/>
    <w:rsid w:val="00983420"/>
    <w:rsid w:val="009B3D16"/>
    <w:rsid w:val="009B4117"/>
    <w:rsid w:val="009E3F38"/>
    <w:rsid w:val="00A74EE2"/>
    <w:rsid w:val="00A8702E"/>
    <w:rsid w:val="00A87C7B"/>
    <w:rsid w:val="00B04FF2"/>
    <w:rsid w:val="00B30063"/>
    <w:rsid w:val="00B406ED"/>
    <w:rsid w:val="00B723BA"/>
    <w:rsid w:val="00B772F7"/>
    <w:rsid w:val="00BE3F65"/>
    <w:rsid w:val="00C61D02"/>
    <w:rsid w:val="00C70EA7"/>
    <w:rsid w:val="00CB18BF"/>
    <w:rsid w:val="00CC153B"/>
    <w:rsid w:val="00CC25D1"/>
    <w:rsid w:val="00CD767A"/>
    <w:rsid w:val="00CE6132"/>
    <w:rsid w:val="00D0013C"/>
    <w:rsid w:val="00D05C5A"/>
    <w:rsid w:val="00D273EA"/>
    <w:rsid w:val="00E34CF1"/>
    <w:rsid w:val="00E54893"/>
    <w:rsid w:val="00E77E2D"/>
    <w:rsid w:val="00E8317F"/>
    <w:rsid w:val="00E966A2"/>
    <w:rsid w:val="00EF15BE"/>
    <w:rsid w:val="00F055E5"/>
    <w:rsid w:val="00F07E73"/>
    <w:rsid w:val="00F427DD"/>
    <w:rsid w:val="00F63888"/>
    <w:rsid w:val="00F86D3A"/>
    <w:rsid w:val="00FC3136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customStyle="1" w:styleId="apple-style-span">
    <w:name w:val="apple-style-span"/>
    <w:basedOn w:val="Fuentedeprrafopredeter"/>
    <w:rsid w:val="004B5BA4"/>
  </w:style>
  <w:style w:type="paragraph" w:styleId="TDC3">
    <w:name w:val="toc 3"/>
    <w:basedOn w:val="Normal"/>
    <w:next w:val="Normal"/>
    <w:autoRedefine/>
    <w:uiPriority w:val="39"/>
    <w:unhideWhenUsed/>
    <w:rsid w:val="00E831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customStyle="1" w:styleId="apple-style-span">
    <w:name w:val="apple-style-span"/>
    <w:basedOn w:val="Fuentedeprrafopredeter"/>
    <w:rsid w:val="004B5BA4"/>
  </w:style>
  <w:style w:type="paragraph" w:styleId="TDC3">
    <w:name w:val="toc 3"/>
    <w:basedOn w:val="Normal"/>
    <w:next w:val="Normal"/>
    <w:autoRedefine/>
    <w:uiPriority w:val="39"/>
    <w:unhideWhenUsed/>
    <w:rsid w:val="00E831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LEN\FACU\2011\tesis\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26E894FAFD4E98A7379A912BC61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D7824-0A6E-4DAA-92E9-FD028A5E924D}"/>
      </w:docPartPr>
      <w:docPartBody>
        <w:p w:rsidR="009E42D6" w:rsidRDefault="00EB45D5">
          <w:pPr>
            <w:pStyle w:val="1F26E894FAFD4E98A7379A912BC611A0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D5"/>
    <w:rsid w:val="008A2851"/>
    <w:rsid w:val="009E42D6"/>
    <w:rsid w:val="00EB45D5"/>
    <w:rsid w:val="00FD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F26E894FAFD4E98A7379A912BC611A0">
    <w:name w:val="1F26E894FAFD4E98A7379A912BC611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F26E894FAFD4E98A7379A912BC611A0">
    <w:name w:val="1F26E894FAFD4E98A7379A912BC61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C9963C3-D70C-4175-AF69-B45E1A24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99</TotalTime>
  <Pages>11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clases</vt:lpstr>
    </vt:vector>
  </TitlesOfParts>
  <Company>Pastorino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clases</dc:title>
  <dc:creator>María Belén Bazán</dc:creator>
  <cp:lastModifiedBy>María Belén Bazán</cp:lastModifiedBy>
  <cp:revision>4</cp:revision>
  <cp:lastPrinted>2011-06-07T20:37:00Z</cp:lastPrinted>
  <dcterms:created xsi:type="dcterms:W3CDTF">2011-06-07T06:26:00Z</dcterms:created>
  <dcterms:modified xsi:type="dcterms:W3CDTF">2011-06-07T20:40:00Z</dcterms:modified>
</cp:coreProperties>
</file>