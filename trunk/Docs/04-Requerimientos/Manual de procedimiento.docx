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675FFC0F" wp14:editId="6855C02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 xml:space="preserve">Ing. </w:t>
      </w:r>
      <w:proofErr w:type="spellStart"/>
      <w:r w:rsidRPr="009C756B">
        <w:rPr>
          <w:sz w:val="24"/>
        </w:rPr>
        <w:t>Zohil</w:t>
      </w:r>
      <w:proofErr w:type="spellEnd"/>
      <w:r w:rsidRPr="009C756B">
        <w:rPr>
          <w:sz w:val="24"/>
        </w:rPr>
        <w:t>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F63888" w:rsidRPr="00476538" w:rsidRDefault="00F63888" w:rsidP="00F63888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F63888" w:rsidRPr="00476538" w:rsidRDefault="00F63888" w:rsidP="00F63888">
      <w:r w:rsidRPr="004D3CB5">
        <w:rPr>
          <w:u w:val="single"/>
        </w:rPr>
        <w:t>Sistema</w:t>
      </w:r>
      <w:r w:rsidRPr="00476538">
        <w:t xml:space="preserve">: </w:t>
      </w:r>
    </w:p>
    <w:p w:rsidR="00F63888" w:rsidRDefault="00F63888" w:rsidP="00F63888"/>
    <w:p w:rsidR="00F63888" w:rsidRPr="00F07E73" w:rsidRDefault="00F07E73" w:rsidP="00F07E73">
      <w:pPr>
        <w:jc w:val="center"/>
        <w:rPr>
          <w:b/>
          <w:i/>
          <w:caps/>
          <w:sz w:val="36"/>
        </w:rPr>
      </w:pPr>
      <w:r w:rsidRPr="00F07E73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1D30A98AE6114CCD8EA762A0A8A486E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63888" w:rsidRPr="00476538" w:rsidRDefault="00D06D4D" w:rsidP="00F63888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</w:rPr>
            <w:t>Manual de Procedimiento</w:t>
          </w:r>
        </w:p>
      </w:sdtContent>
    </w:sdt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Pastorino</w:t>
      </w:r>
      <w:proofErr w:type="spellEnd"/>
      <w:r>
        <w:rPr>
          <w:b/>
          <w:i/>
          <w:sz w:val="24"/>
        </w:rPr>
        <w:t xml:space="preserve">, Laura </w:t>
      </w:r>
      <w:proofErr w:type="spellStart"/>
      <w:r>
        <w:rPr>
          <w:b/>
          <w:i/>
          <w:sz w:val="24"/>
        </w:rPr>
        <w:t>Analía</w:t>
      </w:r>
      <w:proofErr w:type="spellEnd"/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D06D4D">
        <w:rPr>
          <w:i/>
          <w:noProof/>
          <w:sz w:val="20"/>
        </w:rPr>
        <w:t>1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962220">
        <w:rPr>
          <w:i/>
          <w:noProof/>
          <w:sz w:val="20"/>
        </w:rPr>
        <w:t>01/09/2013 18:39:00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C70EA7" w:rsidRDefault="0021037F" w:rsidP="00F86D3A">
      <w:pPr>
        <w:pStyle w:val="Ttulo4"/>
        <w:rPr>
          <w:rStyle w:val="nfasisintenso"/>
        </w:rPr>
      </w:pPr>
      <w:r w:rsidRPr="00C70EA7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03/04/2011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Baseline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627" w:rsidRDefault="007B2627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CD767A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CD767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1.1.0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CD767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06/06/2011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CD767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Corrección números de página fuera de margen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CD767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D06D4D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D4D" w:rsidRDefault="00D06D4D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1.2.0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D4D" w:rsidRDefault="00D06D4D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21/08/2012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D4D" w:rsidRDefault="00D06D4D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Estructura del documento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D4D" w:rsidRDefault="00D06D4D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Bazan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</w:t>
            </w:r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962220" w:rsidRDefault="0021037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929587" w:history="1">
            <w:r w:rsidR="00962220" w:rsidRPr="00E63DE1">
              <w:rPr>
                <w:rStyle w:val="Hipervnculo"/>
                <w:noProof/>
              </w:rPr>
              <w:t>Introducción</w:t>
            </w:r>
            <w:r w:rsidR="00962220">
              <w:rPr>
                <w:noProof/>
                <w:webHidden/>
              </w:rPr>
              <w:tab/>
            </w:r>
            <w:r w:rsidR="00962220">
              <w:rPr>
                <w:noProof/>
                <w:webHidden/>
              </w:rPr>
              <w:fldChar w:fldCharType="begin"/>
            </w:r>
            <w:r w:rsidR="00962220">
              <w:rPr>
                <w:noProof/>
                <w:webHidden/>
              </w:rPr>
              <w:instrText xml:space="preserve"> PAGEREF _Toc365929587 \h </w:instrText>
            </w:r>
            <w:r w:rsidR="00962220">
              <w:rPr>
                <w:noProof/>
                <w:webHidden/>
              </w:rPr>
            </w:r>
            <w:r w:rsidR="00962220">
              <w:rPr>
                <w:noProof/>
                <w:webHidden/>
              </w:rPr>
              <w:fldChar w:fldCharType="separate"/>
            </w:r>
            <w:r w:rsidR="00962220">
              <w:rPr>
                <w:noProof/>
                <w:webHidden/>
              </w:rPr>
              <w:t>4</w:t>
            </w:r>
            <w:r w:rsidR="00962220">
              <w:rPr>
                <w:noProof/>
                <w:webHidden/>
              </w:rPr>
              <w:fldChar w:fldCharType="end"/>
            </w:r>
          </w:hyperlink>
        </w:p>
        <w:p w:rsidR="00962220" w:rsidRDefault="00962220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88" w:history="1">
            <w:r w:rsidRPr="00E63DE1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3DE1">
              <w:rPr>
                <w:rStyle w:val="Hipervnculo"/>
                <w:noProof/>
              </w:rPr>
              <w:t>Gestión de U</w:t>
            </w:r>
            <w:r w:rsidRPr="00E63DE1">
              <w:rPr>
                <w:rStyle w:val="Hipervnculo"/>
                <w:noProof/>
              </w:rPr>
              <w:t>s</w:t>
            </w:r>
            <w:r w:rsidRPr="00E63DE1">
              <w:rPr>
                <w:rStyle w:val="Hipervnculo"/>
                <w:noProof/>
              </w:rPr>
              <w:t>uarios y Perfiles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220" w:rsidRDefault="00962220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89" w:history="1">
            <w:r w:rsidRPr="00E63DE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3DE1">
              <w:rPr>
                <w:rStyle w:val="Hipervnculo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220" w:rsidRDefault="00962220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90" w:history="1">
            <w:r w:rsidRPr="00E63DE1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3DE1">
              <w:rPr>
                <w:rStyle w:val="Hipervnculo"/>
                <w:noProof/>
              </w:rPr>
              <w:t>Gestión de información de alumnos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220" w:rsidRDefault="00962220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91" w:history="1">
            <w:r w:rsidRPr="00E63DE1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3DE1">
              <w:rPr>
                <w:rStyle w:val="Hipervnculo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220" w:rsidRDefault="00962220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92" w:history="1">
            <w:r w:rsidRPr="00E63DE1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3DE1">
              <w:rPr>
                <w:rStyle w:val="Hipervnculo"/>
                <w:noProof/>
              </w:rPr>
              <w:t>Gestión de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220" w:rsidRDefault="00962220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93" w:history="1">
            <w:r w:rsidRPr="00E63DE1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3DE1">
              <w:rPr>
                <w:rStyle w:val="Hipervnculo"/>
                <w:noProof/>
              </w:rPr>
              <w:t>Gestión de planificación.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220" w:rsidRDefault="00962220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94" w:history="1">
            <w:r w:rsidRPr="00E63DE1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3DE1">
              <w:rPr>
                <w:rStyle w:val="Hipervnculo"/>
                <w:noProof/>
              </w:rPr>
              <w:t>Monitoreo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220" w:rsidRDefault="00962220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95" w:history="1">
            <w:r w:rsidRPr="00E63DE1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3DE1">
              <w:rPr>
                <w:rStyle w:val="Hipervnculo"/>
                <w:noProof/>
              </w:rPr>
              <w:t>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220" w:rsidRDefault="00962220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96" w:history="1">
            <w:r w:rsidRPr="00E63DE1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3DE1">
              <w:rPr>
                <w:rStyle w:val="Hipervnculo"/>
                <w:noProof/>
              </w:rPr>
              <w:t>Encuesta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220" w:rsidRDefault="00962220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97" w:history="1">
            <w:r w:rsidRPr="00E63DE1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3DE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220" w:rsidRDefault="00962220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98" w:history="1">
            <w:r w:rsidRPr="00E63DE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3DE1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Default="00DB1422" w:rsidP="00D06D4D">
      <w:pPr>
        <w:pStyle w:val="Ttulo1"/>
        <w:ind w:left="720" w:firstLine="0"/>
      </w:pPr>
      <w:bookmarkStart w:id="4" w:name="_Toc365929587"/>
      <w:bookmarkEnd w:id="0"/>
      <w:bookmarkEnd w:id="1"/>
      <w:bookmarkEnd w:id="2"/>
      <w:bookmarkEnd w:id="3"/>
      <w:r>
        <w:lastRenderedPageBreak/>
        <w:t>Introducción</w:t>
      </w:r>
      <w:bookmarkEnd w:id="4"/>
    </w:p>
    <w:p w:rsidR="00D06D4D" w:rsidRPr="00D06D4D" w:rsidRDefault="00D06D4D" w:rsidP="00D06D4D"/>
    <w:p w:rsidR="0021037F" w:rsidRPr="00894D23" w:rsidRDefault="0021037F" w:rsidP="0021037F">
      <w:pPr>
        <w:pStyle w:val="Prrafodelista"/>
        <w:numPr>
          <w:ilvl w:val="0"/>
          <w:numId w:val="2"/>
        </w:numPr>
        <w:rPr>
          <w:rFonts w:ascii="Cambria" w:hAnsi="Cambria"/>
          <w:color w:val="365F91"/>
          <w:sz w:val="28"/>
          <w:szCs w:val="28"/>
        </w:rPr>
      </w:pPr>
      <w:r>
        <w:br w:type="page"/>
      </w:r>
    </w:p>
    <w:p w:rsidR="00DB1422" w:rsidRDefault="00DB1422" w:rsidP="00DB1422">
      <w:pPr>
        <w:pStyle w:val="Ttulo1"/>
        <w:numPr>
          <w:ilvl w:val="0"/>
          <w:numId w:val="3"/>
        </w:numPr>
      </w:pPr>
      <w:bookmarkStart w:id="5" w:name="_Toc365929588"/>
      <w:r>
        <w:lastRenderedPageBreak/>
        <w:t>Gestión de Usuarios y Perfiles</w:t>
      </w:r>
      <w:bookmarkEnd w:id="5"/>
    </w:p>
    <w:p w:rsidR="00DB1422" w:rsidRDefault="00DB1422" w:rsidP="00B232CB">
      <w:pPr>
        <w:pStyle w:val="Prrafodelista"/>
        <w:numPr>
          <w:ilvl w:val="0"/>
          <w:numId w:val="2"/>
        </w:numPr>
        <w:spacing w:after="200" w:line="276" w:lineRule="auto"/>
      </w:pPr>
      <w:r>
        <w:t xml:space="preserve">Explicar que se necesita que los usuarios que usen </w:t>
      </w:r>
      <w:proofErr w:type="spellStart"/>
      <w:r>
        <w:t>Eduar</w:t>
      </w:r>
      <w:proofErr w:type="spellEnd"/>
      <w:r>
        <w:t xml:space="preserve"> estén registrados con datos </w:t>
      </w:r>
      <w:r w:rsidR="00B232CB">
        <w:t>actualizados</w:t>
      </w:r>
      <w:r>
        <w:t xml:space="preserve"> en la base de datos transaccional. </w:t>
      </w:r>
    </w:p>
    <w:p w:rsidR="00B232CB" w:rsidRDefault="00B232CB" w:rsidP="00B232CB">
      <w:pPr>
        <w:pStyle w:val="Prrafodelista"/>
        <w:numPr>
          <w:ilvl w:val="0"/>
          <w:numId w:val="2"/>
        </w:numPr>
        <w:spacing w:after="200" w:line="276" w:lineRule="auto"/>
      </w:pPr>
      <w:r>
        <w:t xml:space="preserve">Proceso de importación de datos de </w:t>
      </w:r>
      <w:proofErr w:type="spellStart"/>
      <w:r>
        <w:t>bd</w:t>
      </w:r>
      <w:proofErr w:type="spellEnd"/>
      <w:r>
        <w:t xml:space="preserve"> </w:t>
      </w:r>
      <w:proofErr w:type="spellStart"/>
      <w:r>
        <w:t>eduar</w:t>
      </w:r>
      <w:proofErr w:type="spellEnd"/>
      <w:r>
        <w:t xml:space="preserve"> </w:t>
      </w:r>
      <w:r w:rsidR="00962220">
        <w:t>estén</w:t>
      </w:r>
      <w:r>
        <w:t xml:space="preserve"> funcionando correctos</w:t>
      </w:r>
    </w:p>
    <w:p w:rsidR="00DB1422" w:rsidRDefault="00DB1422" w:rsidP="00B232CB">
      <w:pPr>
        <w:pStyle w:val="Prrafodelista"/>
        <w:numPr>
          <w:ilvl w:val="0"/>
          <w:numId w:val="2"/>
        </w:numPr>
        <w:spacing w:after="200" w:line="276" w:lineRule="auto"/>
      </w:pPr>
      <w:r>
        <w:t xml:space="preserve">Explicar regla du cuando los Usuarios están </w:t>
      </w:r>
      <w:r w:rsidR="00E53A6A">
        <w:t>activos</w:t>
      </w:r>
      <w:r>
        <w:t xml:space="preserve">, en que circunstancia se los bloqueados. </w:t>
      </w:r>
      <w:bookmarkStart w:id="6" w:name="_GoBack"/>
      <w:bookmarkEnd w:id="6"/>
    </w:p>
    <w:p w:rsidR="00B232CB" w:rsidRDefault="00B232CB" w:rsidP="00B232CB">
      <w:pPr>
        <w:pStyle w:val="Ttulo1"/>
        <w:numPr>
          <w:ilvl w:val="0"/>
          <w:numId w:val="3"/>
        </w:numPr>
      </w:pPr>
      <w:bookmarkStart w:id="7" w:name="_Toc365929589"/>
      <w:r>
        <w:t>Web</w:t>
      </w:r>
      <w:bookmarkEnd w:id="7"/>
    </w:p>
    <w:p w:rsidR="00B232CB" w:rsidRDefault="00B232CB" w:rsidP="00B27F1F">
      <w:pPr>
        <w:pStyle w:val="Prrafodelista"/>
        <w:numPr>
          <w:ilvl w:val="0"/>
          <w:numId w:val="4"/>
        </w:numPr>
        <w:spacing w:after="200" w:line="276" w:lineRule="auto"/>
      </w:pPr>
      <w:r>
        <w:t>En el momento de la implementación del sistema en la institución se requieren datos específicos de la institución  que serán expuestos en l</w:t>
      </w:r>
      <w:r w:rsidR="00E53A6A">
        <w:t>a</w:t>
      </w:r>
      <w:r>
        <w:t xml:space="preserve"> página pública</w:t>
      </w:r>
      <w:r w:rsidR="00E53A6A">
        <w:t xml:space="preserve"> del sistema. </w:t>
      </w:r>
    </w:p>
    <w:p w:rsidR="00F32BBA" w:rsidRDefault="00F32BBA" w:rsidP="00B27F1F">
      <w:pPr>
        <w:pStyle w:val="Prrafodelista"/>
        <w:numPr>
          <w:ilvl w:val="0"/>
          <w:numId w:val="4"/>
        </w:numPr>
        <w:spacing w:after="200" w:line="276" w:lineRule="auto"/>
      </w:pPr>
      <w:r>
        <w:t xml:space="preserve">Para la actualización de los datos de la página pública se requiere de mantenimiento de desarrolladores. </w:t>
      </w:r>
    </w:p>
    <w:p w:rsidR="00B27F1F" w:rsidRDefault="00B27F1F" w:rsidP="00B232CB">
      <w:pPr>
        <w:spacing w:after="200" w:line="276" w:lineRule="auto"/>
        <w:ind w:firstLine="0"/>
      </w:pPr>
    </w:p>
    <w:p w:rsidR="00F32BBA" w:rsidRDefault="00F32BBA" w:rsidP="00F32BBA">
      <w:pPr>
        <w:pStyle w:val="Ttulo1"/>
        <w:numPr>
          <w:ilvl w:val="0"/>
          <w:numId w:val="3"/>
        </w:numPr>
      </w:pPr>
      <w:bookmarkStart w:id="8" w:name="_Toc365929590"/>
      <w:r>
        <w:t>Gestión de información de alumnos</w:t>
      </w:r>
      <w:bookmarkEnd w:id="8"/>
      <w:r>
        <w:t xml:space="preserve"> </w:t>
      </w:r>
    </w:p>
    <w:p w:rsidR="00F32BBA" w:rsidRDefault="00F32BBA" w:rsidP="00B27F1F">
      <w:pPr>
        <w:pStyle w:val="Prrafodelista"/>
        <w:numPr>
          <w:ilvl w:val="0"/>
          <w:numId w:val="5"/>
        </w:numPr>
        <w:spacing w:after="200" w:line="276" w:lineRule="auto"/>
      </w:pPr>
      <w:r>
        <w:t>Ídem 1</w:t>
      </w:r>
    </w:p>
    <w:p w:rsidR="00F32BBA" w:rsidRDefault="00F32BBA" w:rsidP="00F32BBA">
      <w:pPr>
        <w:pStyle w:val="Ttulo1"/>
        <w:numPr>
          <w:ilvl w:val="0"/>
          <w:numId w:val="3"/>
        </w:numPr>
      </w:pPr>
      <w:bookmarkStart w:id="9" w:name="_Toc365929591"/>
      <w:r>
        <w:t>Reportes</w:t>
      </w:r>
      <w:bookmarkEnd w:id="9"/>
      <w:r>
        <w:t xml:space="preserve"> </w:t>
      </w:r>
    </w:p>
    <w:p w:rsidR="00F32BBA" w:rsidRDefault="00F32BBA" w:rsidP="00B27F1F">
      <w:pPr>
        <w:pStyle w:val="Prrafodelista"/>
        <w:numPr>
          <w:ilvl w:val="0"/>
          <w:numId w:val="5"/>
        </w:numPr>
        <w:spacing w:after="200" w:line="276" w:lineRule="auto"/>
      </w:pPr>
      <w:r>
        <w:t>Ídem 1 y 3</w:t>
      </w:r>
    </w:p>
    <w:p w:rsidR="00F32BBA" w:rsidRDefault="00F32BBA" w:rsidP="00F32BBA">
      <w:pPr>
        <w:pStyle w:val="Ttulo1"/>
        <w:numPr>
          <w:ilvl w:val="0"/>
          <w:numId w:val="3"/>
        </w:numPr>
      </w:pPr>
      <w:bookmarkStart w:id="10" w:name="_Toc365929592"/>
      <w:r>
        <w:t>Gestión de agenda</w:t>
      </w:r>
      <w:bookmarkEnd w:id="10"/>
      <w:r>
        <w:t xml:space="preserve"> </w:t>
      </w:r>
    </w:p>
    <w:p w:rsidR="00F32BBA" w:rsidRDefault="00F32BBA" w:rsidP="00B27F1F">
      <w:pPr>
        <w:pStyle w:val="Prrafodelista"/>
        <w:numPr>
          <w:ilvl w:val="0"/>
          <w:numId w:val="5"/>
        </w:numPr>
        <w:spacing w:after="200" w:line="276" w:lineRule="auto"/>
      </w:pPr>
      <w:r>
        <w:t xml:space="preserve">Ídem 1 , 3,4 </w:t>
      </w:r>
    </w:p>
    <w:p w:rsidR="00B27F1F" w:rsidRDefault="00B27F1F" w:rsidP="00B27F1F">
      <w:pPr>
        <w:pStyle w:val="Prrafodelista"/>
        <w:numPr>
          <w:ilvl w:val="0"/>
          <w:numId w:val="5"/>
        </w:numPr>
        <w:spacing w:after="200" w:line="276" w:lineRule="auto"/>
      </w:pPr>
      <w:r>
        <w:t xml:space="preserve">Para el registro de clase debe registrarse la planificación y contenidos </w:t>
      </w:r>
    </w:p>
    <w:p w:rsidR="00B27F1F" w:rsidRDefault="00B27F1F" w:rsidP="00B27F1F">
      <w:pPr>
        <w:pStyle w:val="Prrafodelista"/>
        <w:numPr>
          <w:ilvl w:val="0"/>
          <w:numId w:val="5"/>
        </w:numPr>
        <w:spacing w:after="200" w:line="276" w:lineRule="auto"/>
      </w:pPr>
    </w:p>
    <w:p w:rsidR="00F32BBA" w:rsidRDefault="008C50C4" w:rsidP="008C50C4">
      <w:pPr>
        <w:pStyle w:val="Ttulo1"/>
        <w:numPr>
          <w:ilvl w:val="0"/>
          <w:numId w:val="3"/>
        </w:numPr>
      </w:pPr>
      <w:bookmarkStart w:id="11" w:name="_Toc365929593"/>
      <w:r>
        <w:t>Gestión de planificación.</w:t>
      </w:r>
      <w:bookmarkEnd w:id="11"/>
      <w:r>
        <w:t xml:space="preserve"> </w:t>
      </w:r>
    </w:p>
    <w:p w:rsidR="00E53A6A" w:rsidRDefault="008C50C4" w:rsidP="005C275A">
      <w:pPr>
        <w:pStyle w:val="Prrafodelista"/>
        <w:numPr>
          <w:ilvl w:val="0"/>
          <w:numId w:val="7"/>
        </w:numPr>
        <w:spacing w:after="200" w:line="276" w:lineRule="auto"/>
      </w:pPr>
      <w:r>
        <w:t xml:space="preserve">Se debe cargar contenido curricular </w:t>
      </w:r>
    </w:p>
    <w:p w:rsidR="008C50C4" w:rsidRDefault="008C50C4" w:rsidP="005C275A">
      <w:pPr>
        <w:pStyle w:val="Prrafodelista"/>
        <w:numPr>
          <w:ilvl w:val="0"/>
          <w:numId w:val="7"/>
        </w:numPr>
        <w:spacing w:after="200" w:line="276" w:lineRule="auto"/>
      </w:pPr>
      <w:r>
        <w:t>Registrar planificación (asociar contenido)</w:t>
      </w:r>
    </w:p>
    <w:p w:rsidR="008C50C4" w:rsidRDefault="008C50C4" w:rsidP="005C275A">
      <w:pPr>
        <w:pStyle w:val="Prrafodelista"/>
        <w:numPr>
          <w:ilvl w:val="0"/>
          <w:numId w:val="7"/>
        </w:numPr>
        <w:spacing w:after="200" w:line="276" w:lineRule="auto"/>
      </w:pPr>
      <w:r>
        <w:t xml:space="preserve">Chequear Planificación </w:t>
      </w:r>
      <w:r w:rsidR="00DC2BAD">
        <w:t xml:space="preserve">acorde a </w:t>
      </w:r>
      <w:proofErr w:type="spellStart"/>
      <w:proofErr w:type="gramStart"/>
      <w:r w:rsidR="00DC2BAD">
        <w:t>curricula</w:t>
      </w:r>
      <w:proofErr w:type="spellEnd"/>
      <w:r>
        <w:t>(</w:t>
      </w:r>
      <w:proofErr w:type="spellStart"/>
      <w:proofErr w:type="gramEnd"/>
      <w:r w:rsidR="00DC2BAD">
        <w:t>aprovar</w:t>
      </w:r>
      <w:proofErr w:type="spellEnd"/>
      <w:r>
        <w:t>)</w:t>
      </w:r>
      <w:r w:rsidR="00DC2BAD">
        <w:t>. ()</w:t>
      </w:r>
    </w:p>
    <w:p w:rsidR="00DC2BAD" w:rsidRDefault="00DC2BAD" w:rsidP="005C275A">
      <w:pPr>
        <w:pStyle w:val="Prrafodelista"/>
        <w:numPr>
          <w:ilvl w:val="0"/>
          <w:numId w:val="7"/>
        </w:numPr>
        <w:spacing w:after="200" w:line="276" w:lineRule="auto"/>
      </w:pPr>
      <w:r>
        <w:t>Registrar clase</w:t>
      </w:r>
      <w:r w:rsidR="005C275A">
        <w:t>(asociar contenido)</w:t>
      </w:r>
    </w:p>
    <w:p w:rsidR="00DC2BAD" w:rsidRDefault="005C275A" w:rsidP="005C275A">
      <w:pPr>
        <w:pStyle w:val="Prrafodelista"/>
        <w:numPr>
          <w:ilvl w:val="0"/>
          <w:numId w:val="7"/>
        </w:numPr>
        <w:spacing w:after="200" w:line="276" w:lineRule="auto"/>
      </w:pPr>
      <w:r>
        <w:t xml:space="preserve">Chequear </w:t>
      </w:r>
      <w:proofErr w:type="spellStart"/>
      <w:r>
        <w:t>desvio</w:t>
      </w:r>
      <w:proofErr w:type="spellEnd"/>
      <w:r>
        <w:t xml:space="preserve"> plan vs Real.</w:t>
      </w:r>
    </w:p>
    <w:p w:rsidR="005C275A" w:rsidRDefault="005C275A" w:rsidP="005C275A">
      <w:pPr>
        <w:pStyle w:val="Ttulo1"/>
        <w:numPr>
          <w:ilvl w:val="0"/>
          <w:numId w:val="8"/>
        </w:numPr>
      </w:pPr>
      <w:bookmarkStart w:id="12" w:name="_Toc365929594"/>
      <w:r>
        <w:t>Monitoreo</w:t>
      </w:r>
      <w:bookmarkEnd w:id="12"/>
      <w:r>
        <w:t xml:space="preserve"> </w:t>
      </w:r>
    </w:p>
    <w:p w:rsidR="00DC2BAD" w:rsidRDefault="005C275A" w:rsidP="005C275A">
      <w:pPr>
        <w:pStyle w:val="Prrafodelista"/>
        <w:numPr>
          <w:ilvl w:val="0"/>
          <w:numId w:val="11"/>
        </w:numPr>
        <w:spacing w:after="200" w:line="276" w:lineRule="auto"/>
      </w:pPr>
      <w:proofErr w:type="spellStart"/>
      <w:r>
        <w:t>Iden</w:t>
      </w:r>
      <w:proofErr w:type="spellEnd"/>
      <w:r>
        <w:t xml:space="preserve"> 1, 3, 4, 5</w:t>
      </w:r>
    </w:p>
    <w:p w:rsidR="005C275A" w:rsidRDefault="005C275A" w:rsidP="005C275A">
      <w:pPr>
        <w:pStyle w:val="Prrafodelista"/>
        <w:numPr>
          <w:ilvl w:val="0"/>
          <w:numId w:val="11"/>
        </w:numPr>
        <w:spacing w:after="200" w:line="276" w:lineRule="auto"/>
      </w:pPr>
      <w:r>
        <w:t>Registro de clase: ausencia docente; Desvió de plan vs Real.</w:t>
      </w:r>
    </w:p>
    <w:p w:rsidR="005C275A" w:rsidRDefault="005C275A" w:rsidP="005C275A">
      <w:pPr>
        <w:pStyle w:val="Prrafodelista"/>
        <w:numPr>
          <w:ilvl w:val="0"/>
          <w:numId w:val="11"/>
        </w:numPr>
        <w:spacing w:after="200" w:line="276" w:lineRule="auto"/>
      </w:pPr>
      <w:r>
        <w:lastRenderedPageBreak/>
        <w:t xml:space="preserve">Configurara parámetros según indicadores. </w:t>
      </w:r>
    </w:p>
    <w:p w:rsidR="008C50C4" w:rsidRDefault="005C275A" w:rsidP="005C275A">
      <w:pPr>
        <w:pStyle w:val="Ttulo1"/>
        <w:numPr>
          <w:ilvl w:val="0"/>
          <w:numId w:val="12"/>
        </w:numPr>
      </w:pPr>
      <w:bookmarkStart w:id="13" w:name="_Toc365929595"/>
      <w:r>
        <w:t>Foro</w:t>
      </w:r>
      <w:bookmarkEnd w:id="13"/>
    </w:p>
    <w:p w:rsidR="005C275A" w:rsidRDefault="005C275A" w:rsidP="00B955D9">
      <w:pPr>
        <w:pStyle w:val="Prrafodelista"/>
        <w:numPr>
          <w:ilvl w:val="0"/>
          <w:numId w:val="15"/>
        </w:numPr>
        <w:spacing w:after="200" w:line="276" w:lineRule="auto"/>
      </w:pPr>
      <w:r>
        <w:t>Todos los años se renueva o quedan los tópicos históricos</w:t>
      </w:r>
      <w:proofErr w:type="gramStart"/>
      <w:r>
        <w:t>?</w:t>
      </w:r>
      <w:proofErr w:type="gramEnd"/>
    </w:p>
    <w:p w:rsidR="005C275A" w:rsidRDefault="005C275A" w:rsidP="00B955D9">
      <w:pPr>
        <w:pStyle w:val="Prrafodelista"/>
        <w:numPr>
          <w:ilvl w:val="0"/>
          <w:numId w:val="15"/>
        </w:numPr>
        <w:spacing w:after="200" w:line="276" w:lineRule="auto"/>
      </w:pPr>
      <w:r>
        <w:t xml:space="preserve">Crear un tópico. </w:t>
      </w:r>
    </w:p>
    <w:p w:rsidR="005C275A" w:rsidRDefault="005C275A" w:rsidP="00B955D9">
      <w:pPr>
        <w:pStyle w:val="Prrafodelista"/>
        <w:numPr>
          <w:ilvl w:val="0"/>
          <w:numId w:val="15"/>
        </w:numPr>
        <w:spacing w:after="200" w:line="276" w:lineRule="auto"/>
      </w:pPr>
      <w:r>
        <w:t xml:space="preserve">Crear un post en el tópico. </w:t>
      </w:r>
    </w:p>
    <w:p w:rsidR="005C275A" w:rsidRDefault="005C275A" w:rsidP="005C275A">
      <w:pPr>
        <w:pStyle w:val="Ttulo1"/>
        <w:numPr>
          <w:ilvl w:val="0"/>
          <w:numId w:val="12"/>
        </w:numPr>
      </w:pPr>
      <w:bookmarkStart w:id="14" w:name="_Toc365929596"/>
      <w:r>
        <w:t>Encuesta</w:t>
      </w:r>
      <w:bookmarkEnd w:id="14"/>
    </w:p>
    <w:p w:rsidR="005C275A" w:rsidRDefault="005C275A" w:rsidP="00B955D9">
      <w:pPr>
        <w:pStyle w:val="Prrafodelista"/>
        <w:numPr>
          <w:ilvl w:val="0"/>
          <w:numId w:val="14"/>
        </w:numPr>
        <w:spacing w:after="200" w:line="276" w:lineRule="auto"/>
      </w:pPr>
      <w:r>
        <w:t>Crear categorías, Ponderación.</w:t>
      </w:r>
    </w:p>
    <w:p w:rsidR="005C275A" w:rsidRDefault="005C275A" w:rsidP="00B955D9">
      <w:pPr>
        <w:pStyle w:val="Prrafodelista"/>
        <w:numPr>
          <w:ilvl w:val="0"/>
          <w:numId w:val="13"/>
        </w:numPr>
        <w:spacing w:after="200" w:line="276" w:lineRule="auto"/>
      </w:pPr>
      <w:r>
        <w:t>Diseñar encuesta</w:t>
      </w:r>
    </w:p>
    <w:p w:rsidR="005C275A" w:rsidRDefault="005C275A" w:rsidP="00B955D9">
      <w:pPr>
        <w:pStyle w:val="Prrafodelista"/>
        <w:numPr>
          <w:ilvl w:val="0"/>
          <w:numId w:val="13"/>
        </w:numPr>
        <w:spacing w:after="200" w:line="276" w:lineRule="auto"/>
      </w:pPr>
      <w:r>
        <w:t>Crear encuesta</w:t>
      </w:r>
    </w:p>
    <w:p w:rsidR="005C275A" w:rsidRDefault="005C275A" w:rsidP="00B955D9">
      <w:pPr>
        <w:pStyle w:val="Prrafodelista"/>
        <w:numPr>
          <w:ilvl w:val="0"/>
          <w:numId w:val="13"/>
        </w:numPr>
        <w:spacing w:after="200" w:line="276" w:lineRule="auto"/>
      </w:pPr>
      <w:r>
        <w:t>Asociar tipo de respuesta</w:t>
      </w:r>
    </w:p>
    <w:p w:rsidR="005C275A" w:rsidRDefault="005C275A" w:rsidP="00B955D9">
      <w:pPr>
        <w:pStyle w:val="Prrafodelista"/>
        <w:numPr>
          <w:ilvl w:val="0"/>
          <w:numId w:val="14"/>
        </w:numPr>
        <w:spacing w:after="200" w:line="276" w:lineRule="auto"/>
      </w:pPr>
      <w:r>
        <w:t>Publicar encuesta</w:t>
      </w:r>
    </w:p>
    <w:p w:rsidR="005C275A" w:rsidRDefault="005C275A" w:rsidP="00B955D9">
      <w:pPr>
        <w:pStyle w:val="Prrafodelista"/>
        <w:numPr>
          <w:ilvl w:val="0"/>
          <w:numId w:val="14"/>
        </w:numPr>
        <w:spacing w:after="200" w:line="276" w:lineRule="auto"/>
      </w:pPr>
      <w:r>
        <w:t>Registro de encuesta con respuesta</w:t>
      </w:r>
    </w:p>
    <w:p w:rsidR="005C275A" w:rsidRDefault="00B955D9" w:rsidP="00B955D9">
      <w:pPr>
        <w:pStyle w:val="Prrafodelista"/>
        <w:numPr>
          <w:ilvl w:val="0"/>
          <w:numId w:val="14"/>
        </w:numPr>
        <w:spacing w:after="200" w:line="276" w:lineRule="auto"/>
      </w:pPr>
      <w:r>
        <w:t>Análisis</w:t>
      </w:r>
      <w:r w:rsidR="005C275A">
        <w:t xml:space="preserve"> de respuesta. </w:t>
      </w:r>
    </w:p>
    <w:p w:rsidR="0021037F" w:rsidRDefault="0021037F" w:rsidP="00B232CB">
      <w:pPr>
        <w:spacing w:after="200" w:line="276" w:lineRule="auto"/>
        <w:ind w:firstLine="0"/>
      </w:pPr>
      <w:r>
        <w:br w:type="page"/>
      </w:r>
    </w:p>
    <w:bookmarkStart w:id="15" w:name="_Toc365929597" w:displacedByCustomXml="next"/>
    <w:bookmarkStart w:id="16" w:name="_Toc293831063" w:displacedByCustomXml="next"/>
    <w:bookmarkStart w:id="17" w:name="_Toc293830976" w:displacedByCustomXml="next"/>
    <w:bookmarkStart w:id="18" w:name="_Toc293830894" w:displacedByCustomXml="next"/>
    <w:bookmarkStart w:id="19" w:name="_Toc293830721" w:displacedByCustomXml="next"/>
    <w:bookmarkStart w:id="20" w:name="_Toc293830635" w:displacedByCustomXml="next"/>
    <w:sdt>
      <w:sdtPr>
        <w:rPr>
          <w:rFonts w:ascii="Calibri" w:hAnsi="Calibri"/>
          <w:b w:val="0"/>
          <w:bCs w:val="0"/>
          <w:smallCaps w:val="0"/>
          <w:color w:val="auto"/>
          <w:sz w:val="22"/>
          <w:szCs w:val="22"/>
        </w:rPr>
        <w:id w:val="-83231708"/>
        <w:docPartObj>
          <w:docPartGallery w:val="Bibliographies"/>
          <w:docPartUnique/>
        </w:docPartObj>
      </w:sdtPr>
      <w:sdtEndPr/>
      <w:sdtContent>
        <w:p w:rsidR="0021037F" w:rsidRDefault="0021037F" w:rsidP="0021037F">
          <w:pPr>
            <w:pStyle w:val="Ttulo1"/>
            <w:numPr>
              <w:ilvl w:val="0"/>
              <w:numId w:val="1"/>
            </w:numPr>
          </w:pPr>
          <w:r w:rsidRPr="001E20C2">
            <w:t>Bibliografía</w:t>
          </w:r>
          <w:bookmarkEnd w:id="20"/>
          <w:bookmarkEnd w:id="19"/>
          <w:bookmarkEnd w:id="18"/>
          <w:bookmarkEnd w:id="17"/>
          <w:bookmarkEnd w:id="16"/>
          <w:bookmarkEnd w:id="15"/>
        </w:p>
        <w:sdt>
          <w:sdtPr>
            <w:id w:val="111145805"/>
            <w:bibliography/>
          </w:sdtPr>
          <w:sdtEndPr/>
          <w:sdtContent>
            <w:p w:rsidR="0021037F" w:rsidRDefault="0021037F" w:rsidP="0021037F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Pastorino, L. (2011). </w:t>
              </w:r>
              <w:r>
                <w:rPr>
                  <w:i/>
                  <w:iCs/>
                  <w:noProof/>
                </w:rPr>
                <w:t>La Plantilla.</w:t>
              </w:r>
              <w:r>
                <w:rPr>
                  <w:noProof/>
                </w:rPr>
                <w:t xml:space="preserve"> Córdoba: BLPM.</w:t>
              </w:r>
            </w:p>
            <w:p w:rsidR="0021037F" w:rsidRDefault="0021037F" w:rsidP="0021037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1037F" w:rsidRPr="001E20C2" w:rsidRDefault="0021037F" w:rsidP="0021037F"/>
    <w:p w:rsidR="0021037F" w:rsidRDefault="0021037F" w:rsidP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Default="0021037F" w:rsidP="0021037F">
      <w:pPr>
        <w:pStyle w:val="Ttulo1"/>
        <w:numPr>
          <w:ilvl w:val="0"/>
          <w:numId w:val="1"/>
        </w:numPr>
      </w:pPr>
      <w:bookmarkStart w:id="21" w:name="_Toc293830636"/>
      <w:bookmarkStart w:id="22" w:name="_Toc293830722"/>
      <w:bookmarkStart w:id="23" w:name="_Toc293830895"/>
      <w:bookmarkStart w:id="24" w:name="_Toc293830977"/>
      <w:bookmarkStart w:id="25" w:name="_Toc293831064"/>
      <w:bookmarkStart w:id="26" w:name="_Toc365929598"/>
      <w:r>
        <w:lastRenderedPageBreak/>
        <w:t>Anexo</w:t>
      </w:r>
      <w:bookmarkEnd w:id="21"/>
      <w:bookmarkEnd w:id="22"/>
      <w:bookmarkEnd w:id="23"/>
      <w:bookmarkEnd w:id="24"/>
      <w:bookmarkEnd w:id="25"/>
      <w:bookmarkEnd w:id="26"/>
    </w:p>
    <w:p w:rsidR="0021037F" w:rsidRDefault="0021037F" w:rsidP="0021037F">
      <w:proofErr w:type="spellStart"/>
      <w:r>
        <w:t>Xxx</w:t>
      </w:r>
      <w:proofErr w:type="spellEnd"/>
    </w:p>
    <w:p w:rsidR="0021037F" w:rsidRPr="0037431D" w:rsidRDefault="0021037F" w:rsidP="0021037F"/>
    <w:p w:rsidR="00B155CD" w:rsidRDefault="0012392E"/>
    <w:sectPr w:rsidR="00B155CD" w:rsidSect="00635DD0">
      <w:headerReference w:type="default" r:id="rId10"/>
      <w:footerReference w:type="default" r:id="rId11"/>
      <w:pgSz w:w="11907" w:h="16840" w:code="9"/>
      <w:pgMar w:top="1111" w:right="1701" w:bottom="1418" w:left="1701" w:header="709" w:footer="9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92E" w:rsidRDefault="0012392E" w:rsidP="0021037F">
      <w:r>
        <w:separator/>
      </w:r>
    </w:p>
  </w:endnote>
  <w:endnote w:type="continuationSeparator" w:id="0">
    <w:p w:rsidR="0012392E" w:rsidRDefault="0012392E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0774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E0" w:firstRow="1" w:lastRow="1" w:firstColumn="1" w:lastColumn="0" w:noHBand="0" w:noVBand="0"/>
    </w:tblPr>
    <w:tblGrid>
      <w:gridCol w:w="828"/>
    </w:tblGrid>
    <w:tr w:rsidR="001A4EBF" w:rsidRPr="004734D9" w:rsidTr="00635DD0">
      <w:trPr>
        <w:trHeight w:val="4336"/>
      </w:trPr>
      <w:tc>
        <w:tcPr>
          <w:tcW w:w="828" w:type="dxa"/>
          <w:tcBorders>
            <w:top w:val="nil"/>
            <w:left w:val="nil"/>
            <w:bottom w:val="single" w:sz="4" w:space="0" w:color="auto"/>
            <w:right w:val="nil"/>
          </w:tcBorders>
          <w:textDirection w:val="btLr"/>
        </w:tcPr>
        <w:p w:rsidR="001A4EBF" w:rsidRPr="004734D9" w:rsidRDefault="00635DD0" w:rsidP="00635DD0">
          <w:pPr>
            <w:pStyle w:val="Encabezado"/>
            <w:spacing w:before="0"/>
            <w:ind w:left="113" w:right="113" w:firstLine="0"/>
            <w:jc w:val="left"/>
          </w:pPr>
          <w:r>
            <w:rPr>
              <w:color w:val="4F81BD"/>
            </w:rPr>
            <w:t>C</w:t>
          </w:r>
          <w:r w:rsidR="00CC153B" w:rsidRPr="004734D9">
            <w:rPr>
              <w:color w:val="4F81BD"/>
            </w:rPr>
            <w:t xml:space="preserve">apítulo: </w:t>
          </w:r>
          <w:r w:rsidR="0012392E">
            <w:fldChar w:fldCharType="begin"/>
          </w:r>
          <w:r w:rsidR="0012392E">
            <w:instrText xml:space="preserve"> STYLEREF  "1"  </w:instrText>
          </w:r>
          <w:r w:rsidR="0012392E">
            <w:fldChar w:fldCharType="separate"/>
          </w:r>
          <w:r w:rsidR="00962220">
            <w:rPr>
              <w:noProof/>
            </w:rPr>
            <w:t>Foro</w:t>
          </w:r>
          <w:r w:rsidR="0012392E">
            <w:rPr>
              <w:noProof/>
            </w:rPr>
            <w:fldChar w:fldCharType="end"/>
          </w:r>
        </w:p>
      </w:tc>
    </w:tr>
    <w:tr w:rsidR="001A4EBF" w:rsidRPr="004734D9" w:rsidTr="00635DD0">
      <w:trPr>
        <w:trHeight w:val="982"/>
      </w:trPr>
      <w:tc>
        <w:tcPr>
          <w:tcW w:w="8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A4EBF" w:rsidRDefault="00EF15BE" w:rsidP="00635DD0">
          <w:pPr>
            <w:pStyle w:val="Piedepgina"/>
            <w:spacing w:before="0"/>
            <w:ind w:firstLine="0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962220" w:rsidRPr="00962220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6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  <w:p w:rsidR="002854B3" w:rsidRDefault="002854B3" w:rsidP="00635DD0">
          <w:pPr>
            <w:pStyle w:val="Piedepgina"/>
            <w:spacing w:before="0"/>
            <w:ind w:firstLine="0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</w:pPr>
        </w:p>
        <w:p w:rsidR="002854B3" w:rsidRDefault="002854B3" w:rsidP="00635DD0">
          <w:pPr>
            <w:pStyle w:val="Piedepgina"/>
            <w:spacing w:before="0"/>
            <w:ind w:firstLine="0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</w:pPr>
        </w:p>
        <w:p w:rsidR="00635DD0" w:rsidRPr="004734D9" w:rsidRDefault="00635DD0" w:rsidP="00635DD0">
          <w:pPr>
            <w:pStyle w:val="Piedepgina"/>
            <w:spacing w:before="0"/>
            <w:ind w:firstLine="0"/>
            <w:jc w:val="center"/>
          </w:pPr>
        </w:p>
      </w:tc>
    </w:tr>
  </w:tbl>
  <w:p w:rsidR="001A4EBF" w:rsidRPr="009B4117" w:rsidRDefault="00CE6132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 w:rsidR="00D06D4D">
      <w:rPr>
        <w:i/>
        <w:noProof/>
        <w:sz w:val="16"/>
        <w:szCs w:val="16"/>
      </w:rPr>
      <w:t>Documento1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 w:rsidR="00D06D4D">
      <w:rPr>
        <w:i/>
        <w:noProof/>
        <w:sz w:val="16"/>
        <w:szCs w:val="16"/>
      </w:rPr>
      <w:t>1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92E" w:rsidRDefault="0012392E" w:rsidP="0021037F">
      <w:r>
        <w:separator/>
      </w:r>
    </w:p>
  </w:footnote>
  <w:footnote w:type="continuationSeparator" w:id="0">
    <w:p w:rsidR="0012392E" w:rsidRDefault="0012392E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942C1D" w:rsidTr="004635FE">
      <w:trPr>
        <w:trHeight w:val="838"/>
      </w:trPr>
      <w:tc>
        <w:tcPr>
          <w:tcW w:w="4095" w:type="dxa"/>
        </w:tcPr>
        <w:p w:rsidR="004635FE" w:rsidRDefault="00F07E73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Proyecto EDUAR 2.0</w:t>
          </w:r>
        </w:p>
        <w:p w:rsidR="00942C1D" w:rsidRPr="004635FE" w:rsidRDefault="004635FE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="00CC153B" w:rsidRPr="004635FE">
            <w:rPr>
              <w:i/>
              <w:sz w:val="16"/>
              <w:szCs w:val="16"/>
            </w:rPr>
            <w:fldChar w:fldCharType="begin"/>
          </w:r>
          <w:r w:rsidR="00CC153B"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="00CC153B"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942C1D" w:rsidRDefault="00CC153B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6DBDD8D5" wp14:editId="27345DD0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942C1D" w:rsidRDefault="0012392E" w:rsidP="007B262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D6834"/>
    <w:multiLevelType w:val="hybridMultilevel"/>
    <w:tmpl w:val="4390635A"/>
    <w:lvl w:ilvl="0" w:tplc="F490FAEE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8C1"/>
    <w:multiLevelType w:val="hybridMultilevel"/>
    <w:tmpl w:val="D910D1A2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2A6769F"/>
    <w:multiLevelType w:val="hybridMultilevel"/>
    <w:tmpl w:val="9BF20F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03BB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62F593E"/>
    <w:multiLevelType w:val="hybridMultilevel"/>
    <w:tmpl w:val="4AB0D016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CB1194B"/>
    <w:multiLevelType w:val="hybridMultilevel"/>
    <w:tmpl w:val="61848BA2"/>
    <w:lvl w:ilvl="0" w:tplc="01349ADC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FE0099"/>
    <w:multiLevelType w:val="hybridMultilevel"/>
    <w:tmpl w:val="61848BA2"/>
    <w:lvl w:ilvl="0" w:tplc="01349ADC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A0263"/>
    <w:multiLevelType w:val="multilevel"/>
    <w:tmpl w:val="2C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754733E"/>
    <w:multiLevelType w:val="hybridMultilevel"/>
    <w:tmpl w:val="B6CC53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73540"/>
    <w:multiLevelType w:val="hybridMultilevel"/>
    <w:tmpl w:val="E370DED4"/>
    <w:lvl w:ilvl="0" w:tplc="01349ADC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5A5D48"/>
    <w:multiLevelType w:val="hybridMultilevel"/>
    <w:tmpl w:val="A4D89CD8"/>
    <w:lvl w:ilvl="0" w:tplc="08CCDE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23B51"/>
    <w:multiLevelType w:val="hybridMultilevel"/>
    <w:tmpl w:val="C6DC637E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1AA4BBC"/>
    <w:multiLevelType w:val="hybridMultilevel"/>
    <w:tmpl w:val="2788D55C"/>
    <w:lvl w:ilvl="0" w:tplc="DE4A605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3384B"/>
    <w:multiLevelType w:val="hybridMultilevel"/>
    <w:tmpl w:val="7C2E572A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12"/>
  </w:num>
  <w:num w:numId="6">
    <w:abstractNumId w:val="1"/>
  </w:num>
  <w:num w:numId="7">
    <w:abstractNumId w:val="14"/>
  </w:num>
  <w:num w:numId="8">
    <w:abstractNumId w:val="6"/>
  </w:num>
  <w:num w:numId="9">
    <w:abstractNumId w:val="10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D4D"/>
    <w:rsid w:val="000852AE"/>
    <w:rsid w:val="000B605F"/>
    <w:rsid w:val="0012392E"/>
    <w:rsid w:val="0013605D"/>
    <w:rsid w:val="0021037F"/>
    <w:rsid w:val="0025547B"/>
    <w:rsid w:val="002854B3"/>
    <w:rsid w:val="004358C0"/>
    <w:rsid w:val="00444A37"/>
    <w:rsid w:val="0046322D"/>
    <w:rsid w:val="004635FE"/>
    <w:rsid w:val="004651C9"/>
    <w:rsid w:val="005C275A"/>
    <w:rsid w:val="005C6902"/>
    <w:rsid w:val="005E1A42"/>
    <w:rsid w:val="00635DD0"/>
    <w:rsid w:val="006420E0"/>
    <w:rsid w:val="006969D2"/>
    <w:rsid w:val="006F669E"/>
    <w:rsid w:val="007563FD"/>
    <w:rsid w:val="00763A77"/>
    <w:rsid w:val="0079635A"/>
    <w:rsid w:val="007976C3"/>
    <w:rsid w:val="007B2627"/>
    <w:rsid w:val="008102B9"/>
    <w:rsid w:val="008408C4"/>
    <w:rsid w:val="008C50C4"/>
    <w:rsid w:val="00962220"/>
    <w:rsid w:val="00983420"/>
    <w:rsid w:val="009B3D16"/>
    <w:rsid w:val="009B4117"/>
    <w:rsid w:val="009E3F38"/>
    <w:rsid w:val="00A74EE2"/>
    <w:rsid w:val="00A8702E"/>
    <w:rsid w:val="00A87C7B"/>
    <w:rsid w:val="00B04FF2"/>
    <w:rsid w:val="00B232CB"/>
    <w:rsid w:val="00B27F1F"/>
    <w:rsid w:val="00B30063"/>
    <w:rsid w:val="00B406ED"/>
    <w:rsid w:val="00B723BA"/>
    <w:rsid w:val="00B772F7"/>
    <w:rsid w:val="00B955D9"/>
    <w:rsid w:val="00C61D02"/>
    <w:rsid w:val="00C70EA7"/>
    <w:rsid w:val="00CB18BF"/>
    <w:rsid w:val="00CC153B"/>
    <w:rsid w:val="00CD767A"/>
    <w:rsid w:val="00CE6132"/>
    <w:rsid w:val="00D0013C"/>
    <w:rsid w:val="00D05C5A"/>
    <w:rsid w:val="00D06D4D"/>
    <w:rsid w:val="00DB1422"/>
    <w:rsid w:val="00DC2BAD"/>
    <w:rsid w:val="00E34CF1"/>
    <w:rsid w:val="00E53A6A"/>
    <w:rsid w:val="00E54893"/>
    <w:rsid w:val="00E77E2D"/>
    <w:rsid w:val="00E82149"/>
    <w:rsid w:val="00E966A2"/>
    <w:rsid w:val="00EF15BE"/>
    <w:rsid w:val="00F07E73"/>
    <w:rsid w:val="00F32BBA"/>
    <w:rsid w:val="00F63888"/>
    <w:rsid w:val="00F86D3A"/>
    <w:rsid w:val="00FC3136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ELEN\FACU\2011\Nueva%20carpeta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30A98AE6114CCD8EA762A0A8A48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BD33E-03F0-4208-B9EB-E7FEFA76B6E7}"/>
      </w:docPartPr>
      <w:docPartBody>
        <w:p w:rsidR="006127FC" w:rsidRDefault="00E844A7">
          <w:pPr>
            <w:pStyle w:val="1D30A98AE6114CCD8EA762A0A8A486E3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A7"/>
    <w:rsid w:val="006127FC"/>
    <w:rsid w:val="00A657C7"/>
    <w:rsid w:val="00AE1BE0"/>
    <w:rsid w:val="00E8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D30A98AE6114CCD8EA762A0A8A486E3">
    <w:name w:val="1D30A98AE6114CCD8EA762A0A8A486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D30A98AE6114CCD8EA762A0A8A486E3">
    <w:name w:val="1D30A98AE6114CCD8EA762A0A8A48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D4B3ABC-6DA0-408A-96A9-18400EAA9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</TotalTime>
  <Pages>8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Procedimiento</vt:lpstr>
    </vt:vector>
  </TitlesOfParts>
  <Company>Pastorino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Procedimiento</dc:title>
  <dc:creator>María Belén Bazán</dc:creator>
  <cp:lastModifiedBy>María Belén Bazán</cp:lastModifiedBy>
  <cp:revision>3</cp:revision>
  <dcterms:created xsi:type="dcterms:W3CDTF">2013-09-01T21:39:00Z</dcterms:created>
  <dcterms:modified xsi:type="dcterms:W3CDTF">2013-09-03T02:58:00Z</dcterms:modified>
</cp:coreProperties>
</file>