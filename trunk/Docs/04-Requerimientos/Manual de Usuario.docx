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476538">
        <w:rPr>
          <w:rFonts w:ascii="Cambria" w:hAnsi="Cambria"/>
          <w:b/>
          <w:i/>
          <w:smallCaps/>
          <w:noProof/>
          <w:sz w:val="40"/>
        </w:rPr>
        <w:drawing>
          <wp:anchor distT="0" distB="126111" distL="126492" distR="124587" simplePos="0" relativeHeight="251659264" behindDoc="0" locked="0" layoutInCell="1" allowOverlap="1" wp14:anchorId="56022437" wp14:editId="2B3427B3">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F63888" w:rsidRDefault="00F63888" w:rsidP="00F63888">
      <w:pPr>
        <w:jc w:val="center"/>
        <w:rPr>
          <w:rFonts w:ascii="Cambria" w:hAnsi="Cambria"/>
          <w:b/>
          <w:i/>
          <w:smallCaps/>
          <w:sz w:val="40"/>
        </w:rPr>
      </w:pPr>
      <w:r>
        <w:rPr>
          <w:rFonts w:ascii="Cambria" w:hAnsi="Cambria"/>
          <w:b/>
          <w:i/>
          <w:smallCaps/>
          <w:sz w:val="40"/>
        </w:rPr>
        <w:t>FACULTAD REGIONAL CÓRDOBA</w:t>
      </w:r>
    </w:p>
    <w:p w:rsidR="00F63888" w:rsidRPr="00476538" w:rsidRDefault="00F63888" w:rsidP="00F63888">
      <w:pPr>
        <w:jc w:val="center"/>
        <w:rPr>
          <w:rFonts w:ascii="Cambria" w:hAnsi="Cambria"/>
          <w:b/>
          <w:smallCaps/>
          <w:sz w:val="40"/>
        </w:rPr>
      </w:pPr>
      <w:r w:rsidRPr="00476538">
        <w:rPr>
          <w:rFonts w:ascii="Cambria" w:hAnsi="Cambria"/>
          <w:b/>
          <w:smallCaps/>
          <w:sz w:val="40"/>
        </w:rPr>
        <w:t>Ingeniería en Sistemas de Información</w:t>
      </w:r>
    </w:p>
    <w:p w:rsidR="00F63888" w:rsidRDefault="00F63888" w:rsidP="00F63888"/>
    <w:p w:rsidR="00F63888" w:rsidRDefault="00F63888" w:rsidP="00F63888"/>
    <w:p w:rsidR="00F63888" w:rsidRDefault="00F63888" w:rsidP="00F63888"/>
    <w:p w:rsidR="00F63888" w:rsidRPr="009C756B" w:rsidRDefault="00F63888" w:rsidP="00F63888">
      <w:pPr>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Pr="00A20623">
        <w:rPr>
          <w:b/>
          <w:sz w:val="24"/>
        </w:rPr>
        <w:t>.</w:t>
      </w:r>
    </w:p>
    <w:p w:rsidR="00F63888" w:rsidRPr="009C756B" w:rsidRDefault="00F63888" w:rsidP="00F63888">
      <w:pPr>
        <w:rPr>
          <w:sz w:val="24"/>
          <w:u w:val="single"/>
        </w:rPr>
      </w:pPr>
      <w:r>
        <w:rPr>
          <w:sz w:val="24"/>
          <w:u w:val="single"/>
        </w:rPr>
        <w:t>Profesor</w:t>
      </w:r>
      <w:r w:rsidRPr="009C756B">
        <w:rPr>
          <w:sz w:val="24"/>
          <w:u w:val="single"/>
        </w:rPr>
        <w:t>:</w:t>
      </w:r>
      <w:r w:rsidRPr="009C756B">
        <w:rPr>
          <w:sz w:val="24"/>
        </w:rPr>
        <w:tab/>
        <w:t xml:space="preserve">Ing. </w:t>
      </w:r>
      <w:proofErr w:type="spellStart"/>
      <w:r w:rsidRPr="009C756B">
        <w:rPr>
          <w:sz w:val="24"/>
        </w:rPr>
        <w:t>Zohil</w:t>
      </w:r>
      <w:proofErr w:type="spellEnd"/>
      <w:r w:rsidRPr="009C756B">
        <w:rPr>
          <w:sz w:val="24"/>
        </w:rPr>
        <w:t>, Julio</w:t>
      </w:r>
    </w:p>
    <w:p w:rsidR="00F63888" w:rsidRPr="009C756B" w:rsidRDefault="00F63888" w:rsidP="00F63888">
      <w:pPr>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F63888" w:rsidRDefault="00F63888" w:rsidP="00F63888"/>
    <w:p w:rsidR="00F63888" w:rsidRDefault="00F63888" w:rsidP="00F63888">
      <w:pPr>
        <w:jc w:val="center"/>
        <w:rPr>
          <w:b/>
          <w:i/>
          <w:caps/>
          <w:sz w:val="52"/>
        </w:rPr>
      </w:pPr>
      <w:r>
        <w:rPr>
          <w:b/>
          <w:i/>
          <w:caps/>
          <w:sz w:val="52"/>
        </w:rPr>
        <w:t>PROYECTO FINAL</w:t>
      </w:r>
    </w:p>
    <w:p w:rsidR="00F63888" w:rsidRDefault="00F63888" w:rsidP="00F63888"/>
    <w:p w:rsidR="00F63888" w:rsidRPr="00476538" w:rsidRDefault="00F63888" w:rsidP="00F63888">
      <w:r w:rsidRPr="004D3CB5">
        <w:rPr>
          <w:u w:val="single"/>
        </w:rPr>
        <w:t>Producto</w:t>
      </w:r>
      <w:r w:rsidRPr="00476538">
        <w:t>: Sistema de Explotación de Información Educativa</w:t>
      </w:r>
      <w:r w:rsidRPr="00476538">
        <w:tab/>
      </w:r>
    </w:p>
    <w:p w:rsidR="00F63888" w:rsidRPr="00476538" w:rsidRDefault="00F63888" w:rsidP="00F63888">
      <w:r w:rsidRPr="004D3CB5">
        <w:rPr>
          <w:u w:val="single"/>
        </w:rPr>
        <w:t>Sistema</w:t>
      </w:r>
      <w:r w:rsidRPr="00476538">
        <w:t xml:space="preserve">: </w:t>
      </w:r>
    </w:p>
    <w:p w:rsidR="00F63888" w:rsidRDefault="00F63888" w:rsidP="00F63888"/>
    <w:p w:rsidR="00F63888" w:rsidRPr="00F07E73" w:rsidRDefault="00F07E73" w:rsidP="00F07E73">
      <w:pPr>
        <w:jc w:val="center"/>
        <w:rPr>
          <w:b/>
          <w:i/>
          <w:caps/>
          <w:sz w:val="36"/>
        </w:rPr>
      </w:pPr>
      <w:r w:rsidRPr="00F07E73">
        <w:rPr>
          <w:b/>
          <w:i/>
          <w:caps/>
          <w:sz w:val="36"/>
        </w:rPr>
        <w:t>EDUAR 2.0</w:t>
      </w:r>
    </w:p>
    <w:sdt>
      <w:sdtPr>
        <w:rPr>
          <w:b/>
          <w:i/>
          <w:caps/>
          <w:sz w:val="36"/>
        </w:rPr>
        <w:alias w:val="Título"/>
        <w:tag w:val=""/>
        <w:id w:val="-1275013336"/>
        <w:placeholder>
          <w:docPart w:val="1D30A98AE6114CCD8EA762A0A8A486E3"/>
        </w:placeholder>
        <w:dataBinding w:prefixMappings="xmlns:ns0='http://purl.org/dc/elements/1.1/' xmlns:ns1='http://schemas.openxmlformats.org/package/2006/metadata/core-properties' " w:xpath="/ns1:coreProperties[1]/ns0:title[1]" w:storeItemID="{6C3C8BC8-F283-45AE-878A-BAB7291924A1}"/>
        <w:text/>
      </w:sdtPr>
      <w:sdtContent>
        <w:p w:rsidR="00F63888" w:rsidRPr="00476538" w:rsidRDefault="00D06D4D" w:rsidP="00F63888">
          <w:pPr>
            <w:jc w:val="center"/>
            <w:rPr>
              <w:b/>
              <w:i/>
              <w:caps/>
              <w:sz w:val="36"/>
            </w:rPr>
          </w:pPr>
          <w:r>
            <w:rPr>
              <w:b/>
              <w:i/>
              <w:caps/>
              <w:sz w:val="36"/>
            </w:rPr>
            <w:t xml:space="preserve">Manual de </w:t>
          </w:r>
          <w:r w:rsidR="00BD4F7D">
            <w:rPr>
              <w:b/>
              <w:i/>
              <w:caps/>
              <w:sz w:val="36"/>
            </w:rPr>
            <w:t>usuario</w:t>
          </w:r>
        </w:p>
      </w:sdtContent>
    </w:sdt>
    <w:p w:rsidR="00F63888" w:rsidRDefault="00F63888" w:rsidP="00F63888"/>
    <w:p w:rsidR="00F63888" w:rsidRDefault="00F63888" w:rsidP="00F6388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F63888" w:rsidRDefault="00F63888" w:rsidP="00F63888"/>
    <w:p w:rsidR="00F63888" w:rsidRDefault="00F63888" w:rsidP="00F6388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F63888" w:rsidRDefault="00F63888" w:rsidP="00F63888"/>
    <w:p w:rsidR="00F63888" w:rsidRDefault="00F63888" w:rsidP="00F63888">
      <w:pPr>
        <w:rPr>
          <w:b/>
          <w:i/>
          <w:sz w:val="24"/>
        </w:rPr>
      </w:pPr>
      <w:r>
        <w:rPr>
          <w:b/>
          <w:i/>
          <w:sz w:val="24"/>
        </w:rPr>
        <w:t>Bazán, María Belén</w:t>
      </w:r>
      <w:r>
        <w:rPr>
          <w:b/>
          <w:i/>
          <w:sz w:val="24"/>
        </w:rPr>
        <w:tab/>
      </w:r>
      <w:r>
        <w:rPr>
          <w:b/>
          <w:i/>
          <w:sz w:val="24"/>
        </w:rPr>
        <w:tab/>
      </w:r>
      <w:r>
        <w:rPr>
          <w:b/>
          <w:i/>
          <w:sz w:val="24"/>
        </w:rPr>
        <w:tab/>
      </w:r>
      <w:r>
        <w:rPr>
          <w:b/>
          <w:i/>
          <w:sz w:val="24"/>
        </w:rPr>
        <w:tab/>
        <w:t>48071</w:t>
      </w:r>
    </w:p>
    <w:p w:rsidR="00F63888" w:rsidRDefault="00F63888" w:rsidP="00F63888">
      <w:pPr>
        <w:rPr>
          <w:b/>
          <w:i/>
          <w:sz w:val="24"/>
        </w:rPr>
      </w:pPr>
      <w:r>
        <w:rPr>
          <w:b/>
          <w:i/>
          <w:sz w:val="24"/>
        </w:rPr>
        <w:t>Herrán, Martín Carlos</w:t>
      </w:r>
      <w:r>
        <w:rPr>
          <w:b/>
          <w:i/>
          <w:sz w:val="24"/>
        </w:rPr>
        <w:tab/>
      </w:r>
      <w:r>
        <w:rPr>
          <w:b/>
          <w:i/>
          <w:sz w:val="24"/>
        </w:rPr>
        <w:tab/>
      </w:r>
      <w:r>
        <w:rPr>
          <w:b/>
          <w:i/>
          <w:sz w:val="24"/>
        </w:rPr>
        <w:tab/>
        <w:t>44633</w:t>
      </w:r>
    </w:p>
    <w:p w:rsidR="00F63888" w:rsidRDefault="00F63888" w:rsidP="00F6388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F63888" w:rsidRDefault="00F63888" w:rsidP="00F63888">
      <w:pPr>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F63888" w:rsidRDefault="00F63888" w:rsidP="00F63888"/>
    <w:p w:rsidR="00F63888" w:rsidRDefault="00F63888" w:rsidP="00F6388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D06D4D">
        <w:rPr>
          <w:i/>
          <w:noProof/>
          <w:sz w:val="20"/>
        </w:rPr>
        <w:t>1</w:t>
      </w:r>
      <w:r>
        <w:rPr>
          <w:i/>
          <w:sz w:val="20"/>
        </w:rPr>
        <w:fldChar w:fldCharType="end"/>
      </w:r>
    </w:p>
    <w:p w:rsidR="00F63888" w:rsidRDefault="00F63888" w:rsidP="00F63888">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261A77">
        <w:rPr>
          <w:i/>
          <w:noProof/>
          <w:sz w:val="20"/>
        </w:rPr>
        <w:t>09/09/2013 22:58:00</w:t>
      </w:r>
      <w:r w:rsidRPr="004D3CB5">
        <w:rPr>
          <w:i/>
          <w:sz w:val="20"/>
        </w:rPr>
        <w:fldChar w:fldCharType="end"/>
      </w:r>
    </w:p>
    <w:p w:rsidR="0021037F" w:rsidRDefault="0021037F" w:rsidP="0021037F">
      <w:pPr>
        <w:jc w:val="center"/>
        <w:rPr>
          <w:rFonts w:ascii="Arial" w:hAnsi="Arial" w:cs="Arial"/>
          <w:b/>
          <w:snapToGrid w:val="0"/>
          <w:sz w:val="32"/>
        </w:rPr>
      </w:pPr>
    </w:p>
    <w:p w:rsidR="0021037F" w:rsidRDefault="0021037F">
      <w:pPr>
        <w:spacing w:after="200" w:line="276" w:lineRule="auto"/>
        <w:rPr>
          <w:rStyle w:val="nfasisintenso"/>
        </w:rPr>
      </w:pPr>
      <w:r>
        <w:rPr>
          <w:rStyle w:val="nfasisintenso"/>
        </w:rPr>
        <w:br w:type="page"/>
      </w:r>
    </w:p>
    <w:p w:rsidR="0021037F" w:rsidRPr="007935D2" w:rsidRDefault="0021037F" w:rsidP="007935D2">
      <w:pPr>
        <w:pStyle w:val="Ttulo2"/>
        <w:rPr>
          <w:rStyle w:val="nfasisintenso"/>
          <w:b/>
          <w:bCs/>
          <w:i w:val="0"/>
          <w:iCs w:val="0"/>
          <w:color w:val="4F81BD"/>
        </w:rPr>
      </w:pPr>
      <w:bookmarkStart w:id="4" w:name="_Toc366532914"/>
      <w:r w:rsidRPr="007935D2">
        <w:rPr>
          <w:rStyle w:val="nfasisintenso"/>
          <w:b/>
          <w:bCs/>
          <w:i w:val="0"/>
          <w:iCs w:val="0"/>
          <w:color w:val="4F81BD"/>
        </w:rPr>
        <w:lastRenderedPageBreak/>
        <w:t>Historial de Revisión</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15"/>
        <w:gridCol w:w="4434"/>
        <w:gridCol w:w="2034"/>
      </w:tblGrid>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Autor</w:t>
            </w:r>
          </w:p>
        </w:tc>
      </w:tr>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03/04/2011</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1021" w:type="pct"/>
            <w:tcBorders>
              <w:top w:val="single" w:sz="4" w:space="0" w:color="auto"/>
              <w:left w:val="single" w:sz="4" w:space="0" w:color="auto"/>
              <w:bottom w:val="single" w:sz="4" w:space="0" w:color="auto"/>
              <w:right w:val="single" w:sz="4" w:space="0" w:color="auto"/>
            </w:tcBorders>
            <w:hideMark/>
          </w:tcPr>
          <w:p w:rsidR="007B2627" w:rsidRDefault="007B2627" w:rsidP="007B2627">
            <w:pPr>
              <w:pStyle w:val="CellBodyCentre"/>
              <w:spacing w:before="20" w:after="20"/>
              <w:ind w:firstLine="0"/>
              <w:rPr>
                <w:rFonts w:ascii="Arial" w:hAnsi="Arial"/>
                <w:sz w:val="16"/>
                <w:lang w:val="es-AR"/>
              </w:rPr>
            </w:pPr>
            <w:r>
              <w:rPr>
                <w:rFonts w:ascii="Arial" w:hAnsi="Arial"/>
                <w:sz w:val="16"/>
                <w:lang w:val="es-AR"/>
              </w:rPr>
              <w:t>Belén Bazán</w:t>
            </w:r>
          </w:p>
          <w:p w:rsidR="0021037F" w:rsidRDefault="0021037F" w:rsidP="007B2627">
            <w:pPr>
              <w:pStyle w:val="CellBodyCentre"/>
              <w:spacing w:before="20" w:after="20"/>
              <w:ind w:firstLine="0"/>
              <w:rPr>
                <w:rFonts w:ascii="Arial" w:hAnsi="Arial"/>
                <w:sz w:val="16"/>
                <w:lang w:val="es-AR"/>
              </w:rPr>
            </w:pPr>
            <w:r>
              <w:rPr>
                <w:rFonts w:ascii="Arial" w:hAnsi="Arial"/>
                <w:sz w:val="16"/>
                <w:lang w:val="es-AR"/>
              </w:rPr>
              <w:t xml:space="preserve">Laura </w:t>
            </w:r>
            <w:proofErr w:type="spellStart"/>
            <w:r>
              <w:rPr>
                <w:rFonts w:ascii="Arial" w:hAnsi="Arial"/>
                <w:sz w:val="16"/>
                <w:lang w:val="es-AR"/>
              </w:rPr>
              <w:t>Pastorino</w:t>
            </w:r>
            <w:proofErr w:type="spellEnd"/>
          </w:p>
        </w:tc>
      </w:tr>
      <w:tr w:rsidR="00CD767A"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1.1.0</w:t>
            </w:r>
          </w:p>
        </w:tc>
        <w:tc>
          <w:tcPr>
            <w:tcW w:w="911"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06/06/2011</w:t>
            </w:r>
          </w:p>
        </w:tc>
        <w:tc>
          <w:tcPr>
            <w:tcW w:w="2225"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Corrección números de página fuera de margen</w:t>
            </w:r>
          </w:p>
        </w:tc>
        <w:tc>
          <w:tcPr>
            <w:tcW w:w="1021"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 xml:space="preserve">Laura </w:t>
            </w:r>
            <w:proofErr w:type="spellStart"/>
            <w:r>
              <w:rPr>
                <w:rFonts w:ascii="Arial" w:hAnsi="Arial"/>
                <w:sz w:val="16"/>
                <w:lang w:val="es-AR"/>
              </w:rPr>
              <w:t>Pastorino</w:t>
            </w:r>
            <w:proofErr w:type="spellEnd"/>
          </w:p>
        </w:tc>
      </w:tr>
      <w:tr w:rsidR="00D06D4D"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D06D4D" w:rsidRDefault="00D06D4D" w:rsidP="007B2627">
            <w:pPr>
              <w:pStyle w:val="CellBodyCentre"/>
              <w:spacing w:before="20" w:after="20"/>
              <w:ind w:firstLine="0"/>
              <w:rPr>
                <w:rFonts w:ascii="Arial" w:hAnsi="Arial"/>
                <w:sz w:val="16"/>
                <w:lang w:val="es-AR"/>
              </w:rPr>
            </w:pPr>
            <w:r>
              <w:rPr>
                <w:rFonts w:ascii="Arial" w:hAnsi="Arial"/>
                <w:sz w:val="16"/>
                <w:lang w:val="es-AR"/>
              </w:rPr>
              <w:t>1.2.0</w:t>
            </w:r>
          </w:p>
        </w:tc>
        <w:tc>
          <w:tcPr>
            <w:tcW w:w="911" w:type="pct"/>
            <w:tcBorders>
              <w:top w:val="single" w:sz="4" w:space="0" w:color="auto"/>
              <w:left w:val="single" w:sz="4" w:space="0" w:color="auto"/>
              <w:bottom w:val="single" w:sz="4" w:space="0" w:color="auto"/>
              <w:right w:val="single" w:sz="4" w:space="0" w:color="auto"/>
            </w:tcBorders>
          </w:tcPr>
          <w:p w:rsidR="00D06D4D" w:rsidRDefault="00D06D4D" w:rsidP="007B2627">
            <w:pPr>
              <w:pStyle w:val="CellBodyCentre"/>
              <w:spacing w:before="20" w:after="20"/>
              <w:ind w:firstLine="0"/>
              <w:rPr>
                <w:rFonts w:ascii="Arial" w:hAnsi="Arial"/>
                <w:sz w:val="16"/>
                <w:lang w:val="es-AR"/>
              </w:rPr>
            </w:pPr>
            <w:r>
              <w:rPr>
                <w:rFonts w:ascii="Arial" w:hAnsi="Arial"/>
                <w:sz w:val="16"/>
                <w:lang w:val="es-AR"/>
              </w:rPr>
              <w:t>21/08/2012</w:t>
            </w:r>
          </w:p>
        </w:tc>
        <w:tc>
          <w:tcPr>
            <w:tcW w:w="2225" w:type="pct"/>
            <w:tcBorders>
              <w:top w:val="single" w:sz="4" w:space="0" w:color="auto"/>
              <w:left w:val="single" w:sz="4" w:space="0" w:color="auto"/>
              <w:bottom w:val="single" w:sz="4" w:space="0" w:color="auto"/>
              <w:right w:val="single" w:sz="4" w:space="0" w:color="auto"/>
            </w:tcBorders>
          </w:tcPr>
          <w:p w:rsidR="00D06D4D" w:rsidRDefault="00D06D4D" w:rsidP="007B2627">
            <w:pPr>
              <w:pStyle w:val="CellBodyCentre"/>
              <w:spacing w:before="20" w:after="20"/>
              <w:ind w:firstLine="0"/>
              <w:rPr>
                <w:rFonts w:ascii="Arial" w:hAnsi="Arial"/>
                <w:sz w:val="16"/>
                <w:lang w:val="es-AR"/>
              </w:rPr>
            </w:pPr>
            <w:r>
              <w:rPr>
                <w:rFonts w:ascii="Arial" w:hAnsi="Arial"/>
                <w:sz w:val="16"/>
                <w:lang w:val="es-AR"/>
              </w:rPr>
              <w:t>Estructura del documento</w:t>
            </w:r>
          </w:p>
        </w:tc>
        <w:tc>
          <w:tcPr>
            <w:tcW w:w="1021" w:type="pct"/>
            <w:tcBorders>
              <w:top w:val="single" w:sz="4" w:space="0" w:color="auto"/>
              <w:left w:val="single" w:sz="4" w:space="0" w:color="auto"/>
              <w:bottom w:val="single" w:sz="4" w:space="0" w:color="auto"/>
              <w:right w:val="single" w:sz="4" w:space="0" w:color="auto"/>
            </w:tcBorders>
          </w:tcPr>
          <w:p w:rsidR="00D06D4D" w:rsidRDefault="00D06D4D" w:rsidP="007B2627">
            <w:pPr>
              <w:pStyle w:val="CellBodyCentre"/>
              <w:spacing w:before="20" w:after="20"/>
              <w:ind w:firstLine="0"/>
              <w:rPr>
                <w:rFonts w:ascii="Arial" w:hAnsi="Arial"/>
                <w:sz w:val="16"/>
                <w:lang w:val="es-AR"/>
              </w:rPr>
            </w:pPr>
            <w:proofErr w:type="spellStart"/>
            <w:r>
              <w:rPr>
                <w:rFonts w:ascii="Arial" w:hAnsi="Arial"/>
                <w:sz w:val="16"/>
                <w:lang w:val="es-AR"/>
              </w:rPr>
              <w:t>Bazan</w:t>
            </w:r>
            <w:proofErr w:type="spellEnd"/>
            <w:r>
              <w:rPr>
                <w:rFonts w:ascii="Arial" w:hAnsi="Arial"/>
                <w:sz w:val="16"/>
                <w:lang w:val="es-AR"/>
              </w:rPr>
              <w:t xml:space="preserve"> </w:t>
            </w:r>
          </w:p>
        </w:tc>
      </w:tr>
      <w:tr w:rsidR="00D23F2D"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D23F2D" w:rsidRDefault="00D23F2D" w:rsidP="007B2627">
            <w:pPr>
              <w:pStyle w:val="CellBodyCentre"/>
              <w:spacing w:before="20" w:after="20"/>
              <w:ind w:firstLine="0"/>
              <w:rPr>
                <w:rFonts w:ascii="Arial" w:hAnsi="Arial"/>
                <w:sz w:val="16"/>
                <w:lang w:val="es-AR"/>
              </w:rPr>
            </w:pPr>
            <w:r>
              <w:rPr>
                <w:rFonts w:ascii="Arial" w:hAnsi="Arial"/>
                <w:sz w:val="16"/>
                <w:lang w:val="es-AR"/>
              </w:rPr>
              <w:t>1.3.0</w:t>
            </w:r>
          </w:p>
        </w:tc>
        <w:tc>
          <w:tcPr>
            <w:tcW w:w="911" w:type="pct"/>
            <w:tcBorders>
              <w:top w:val="single" w:sz="4" w:space="0" w:color="auto"/>
              <w:left w:val="single" w:sz="4" w:space="0" w:color="auto"/>
              <w:bottom w:val="single" w:sz="4" w:space="0" w:color="auto"/>
              <w:right w:val="single" w:sz="4" w:space="0" w:color="auto"/>
            </w:tcBorders>
          </w:tcPr>
          <w:p w:rsidR="00D23F2D" w:rsidRDefault="00D23F2D" w:rsidP="00D23F2D">
            <w:pPr>
              <w:pStyle w:val="CellBodyCentre"/>
              <w:spacing w:before="20" w:after="20"/>
              <w:ind w:firstLine="0"/>
              <w:rPr>
                <w:rFonts w:ascii="Arial" w:hAnsi="Arial"/>
                <w:sz w:val="16"/>
                <w:lang w:val="es-AR"/>
              </w:rPr>
            </w:pPr>
            <w:r>
              <w:rPr>
                <w:rFonts w:ascii="Arial" w:hAnsi="Arial"/>
                <w:sz w:val="16"/>
                <w:lang w:val="es-AR"/>
              </w:rPr>
              <w:t>08/09/2013</w:t>
            </w:r>
          </w:p>
        </w:tc>
        <w:tc>
          <w:tcPr>
            <w:tcW w:w="2225" w:type="pct"/>
            <w:tcBorders>
              <w:top w:val="single" w:sz="4" w:space="0" w:color="auto"/>
              <w:left w:val="single" w:sz="4" w:space="0" w:color="auto"/>
              <w:bottom w:val="single" w:sz="4" w:space="0" w:color="auto"/>
              <w:right w:val="single" w:sz="4" w:space="0" w:color="auto"/>
            </w:tcBorders>
          </w:tcPr>
          <w:p w:rsidR="00D23F2D" w:rsidRDefault="00D23F2D" w:rsidP="007B2627">
            <w:pPr>
              <w:pStyle w:val="CellBodyCentre"/>
              <w:spacing w:before="20" w:after="20"/>
              <w:ind w:firstLine="0"/>
              <w:rPr>
                <w:rFonts w:ascii="Arial" w:hAnsi="Arial"/>
                <w:sz w:val="16"/>
                <w:lang w:val="es-AR"/>
              </w:rPr>
            </w:pPr>
            <w:r>
              <w:rPr>
                <w:rFonts w:ascii="Arial" w:hAnsi="Arial"/>
                <w:sz w:val="16"/>
                <w:lang w:val="es-AR"/>
              </w:rPr>
              <w:t>Revisión de contenidos</w:t>
            </w:r>
          </w:p>
        </w:tc>
        <w:tc>
          <w:tcPr>
            <w:tcW w:w="1021" w:type="pct"/>
            <w:tcBorders>
              <w:top w:val="single" w:sz="4" w:space="0" w:color="auto"/>
              <w:left w:val="single" w:sz="4" w:space="0" w:color="auto"/>
              <w:bottom w:val="single" w:sz="4" w:space="0" w:color="auto"/>
              <w:right w:val="single" w:sz="4" w:space="0" w:color="auto"/>
            </w:tcBorders>
          </w:tcPr>
          <w:p w:rsidR="00D23F2D" w:rsidRDefault="00D23F2D" w:rsidP="007B2627">
            <w:pPr>
              <w:pStyle w:val="CellBodyCentre"/>
              <w:spacing w:before="20" w:after="20"/>
              <w:ind w:firstLine="0"/>
              <w:rPr>
                <w:rFonts w:ascii="Arial" w:hAnsi="Arial"/>
                <w:sz w:val="16"/>
                <w:lang w:val="es-AR"/>
              </w:rPr>
            </w:pPr>
            <w:r>
              <w:rPr>
                <w:rFonts w:ascii="Arial" w:hAnsi="Arial"/>
                <w:sz w:val="16"/>
                <w:lang w:val="es-AR"/>
              </w:rPr>
              <w:t xml:space="preserve">Pablo </w:t>
            </w:r>
            <w:proofErr w:type="spellStart"/>
            <w:r>
              <w:rPr>
                <w:rFonts w:ascii="Arial" w:hAnsi="Arial"/>
                <w:sz w:val="16"/>
                <w:lang w:val="es-AR"/>
              </w:rPr>
              <w:t>Nicoliello</w:t>
            </w:r>
            <w:proofErr w:type="spellEnd"/>
          </w:p>
        </w:tc>
      </w:tr>
    </w:tbl>
    <w:p w:rsidR="0021037F" w:rsidRDefault="0021037F" w:rsidP="0021037F">
      <w:pPr>
        <w:pStyle w:val="TtulodeTDC"/>
      </w:pPr>
    </w:p>
    <w:p w:rsidR="0021037F" w:rsidRDefault="0021037F">
      <w:pPr>
        <w:spacing w:after="200" w:line="276" w:lineRule="auto"/>
        <w:rPr>
          <w:rFonts w:asciiTheme="majorHAnsi" w:eastAsiaTheme="majorEastAsia" w:hAnsiTheme="majorHAnsi" w:cstheme="majorBidi"/>
          <w:b/>
          <w:bCs/>
          <w:color w:val="365F91" w:themeColor="accent1" w:themeShade="BF"/>
          <w:sz w:val="28"/>
          <w:szCs w:val="28"/>
        </w:rPr>
      </w:pPr>
      <w:r>
        <w:br w:type="page"/>
      </w:r>
    </w:p>
    <w:sdt>
      <w:sdtPr>
        <w:rPr>
          <w:rFonts w:ascii="Calibri" w:eastAsia="Times New Roman" w:hAnsi="Calibri" w:cs="Times New Roman"/>
          <w:b w:val="0"/>
          <w:bCs w:val="0"/>
          <w:color w:val="auto"/>
          <w:sz w:val="22"/>
          <w:szCs w:val="22"/>
          <w:lang w:val="es-ES"/>
        </w:rPr>
        <w:id w:val="-1742168006"/>
        <w:docPartObj>
          <w:docPartGallery w:val="Table of Contents"/>
          <w:docPartUnique/>
        </w:docPartObj>
      </w:sdtPr>
      <w:sdtContent>
        <w:p w:rsidR="00EA1804" w:rsidRDefault="00EA1804">
          <w:pPr>
            <w:pStyle w:val="TtulodeTDC"/>
          </w:pPr>
          <w:r>
            <w:rPr>
              <w:lang w:val="es-ES"/>
            </w:rPr>
            <w:t>Contenido</w:t>
          </w:r>
        </w:p>
        <w:p w:rsidR="00A04667" w:rsidRDefault="00EA1804">
          <w:pPr>
            <w:pStyle w:val="TDC2"/>
            <w:tabs>
              <w:tab w:val="right" w:leader="dot" w:pos="9737"/>
            </w:tabs>
            <w:rPr>
              <w:rFonts w:asciiTheme="minorHAnsi" w:eastAsiaTheme="minorEastAsia" w:hAnsiTheme="minorHAnsi" w:cstheme="minorBidi"/>
              <w:noProof/>
            </w:rPr>
          </w:pPr>
          <w:r>
            <w:fldChar w:fldCharType="begin"/>
          </w:r>
          <w:r>
            <w:instrText xml:space="preserve"> TOC \o "1-3" \h \z \u </w:instrText>
          </w:r>
          <w:r>
            <w:fldChar w:fldCharType="separate"/>
          </w:r>
          <w:bookmarkStart w:id="5" w:name="_GoBack"/>
          <w:bookmarkEnd w:id="5"/>
          <w:r w:rsidR="00A04667" w:rsidRPr="00FC1C9B">
            <w:rPr>
              <w:rStyle w:val="Hipervnculo"/>
              <w:noProof/>
            </w:rPr>
            <w:fldChar w:fldCharType="begin"/>
          </w:r>
          <w:r w:rsidR="00A04667" w:rsidRPr="00FC1C9B">
            <w:rPr>
              <w:rStyle w:val="Hipervnculo"/>
              <w:noProof/>
            </w:rPr>
            <w:instrText xml:space="preserve"> </w:instrText>
          </w:r>
          <w:r w:rsidR="00A04667">
            <w:rPr>
              <w:noProof/>
            </w:rPr>
            <w:instrText>HYPERLINK \l "_Toc366532914"</w:instrText>
          </w:r>
          <w:r w:rsidR="00A04667" w:rsidRPr="00FC1C9B">
            <w:rPr>
              <w:rStyle w:val="Hipervnculo"/>
              <w:noProof/>
            </w:rPr>
            <w:instrText xml:space="preserve"> </w:instrText>
          </w:r>
          <w:r w:rsidR="00A04667" w:rsidRPr="00FC1C9B">
            <w:rPr>
              <w:rStyle w:val="Hipervnculo"/>
              <w:noProof/>
            </w:rPr>
          </w:r>
          <w:r w:rsidR="00A04667" w:rsidRPr="00FC1C9B">
            <w:rPr>
              <w:rStyle w:val="Hipervnculo"/>
              <w:noProof/>
            </w:rPr>
            <w:fldChar w:fldCharType="separate"/>
          </w:r>
          <w:r w:rsidR="00A04667" w:rsidRPr="00FC1C9B">
            <w:rPr>
              <w:rStyle w:val="Hipervnculo"/>
              <w:noProof/>
            </w:rPr>
            <w:t>Historial de Revisión</w:t>
          </w:r>
          <w:r w:rsidR="00A04667">
            <w:rPr>
              <w:noProof/>
              <w:webHidden/>
            </w:rPr>
            <w:tab/>
          </w:r>
          <w:r w:rsidR="00A04667">
            <w:rPr>
              <w:noProof/>
              <w:webHidden/>
            </w:rPr>
            <w:fldChar w:fldCharType="begin"/>
          </w:r>
          <w:r w:rsidR="00A04667">
            <w:rPr>
              <w:noProof/>
              <w:webHidden/>
            </w:rPr>
            <w:instrText xml:space="preserve"> PAGEREF _Toc366532914 \h </w:instrText>
          </w:r>
          <w:r w:rsidR="00A04667">
            <w:rPr>
              <w:noProof/>
              <w:webHidden/>
            </w:rPr>
          </w:r>
          <w:r w:rsidR="00A04667">
            <w:rPr>
              <w:noProof/>
              <w:webHidden/>
            </w:rPr>
            <w:fldChar w:fldCharType="separate"/>
          </w:r>
          <w:r w:rsidR="00A04667">
            <w:rPr>
              <w:noProof/>
              <w:webHidden/>
            </w:rPr>
            <w:t>2</w:t>
          </w:r>
          <w:r w:rsidR="00A04667">
            <w:rPr>
              <w:noProof/>
              <w:webHidden/>
            </w:rPr>
            <w:fldChar w:fldCharType="end"/>
          </w:r>
          <w:r w:rsidR="00A04667" w:rsidRPr="00FC1C9B">
            <w:rPr>
              <w:rStyle w:val="Hipervnculo"/>
              <w:noProof/>
            </w:rPr>
            <w:fldChar w:fldCharType="end"/>
          </w:r>
        </w:p>
        <w:p w:rsidR="00A04667" w:rsidRDefault="00A04667">
          <w:pPr>
            <w:pStyle w:val="TDC1"/>
            <w:rPr>
              <w:rFonts w:asciiTheme="minorHAnsi" w:eastAsiaTheme="minorEastAsia" w:hAnsiTheme="minorHAnsi" w:cstheme="minorBidi"/>
              <w:noProof/>
            </w:rPr>
          </w:pPr>
          <w:hyperlink w:anchor="_Toc366532915" w:history="1">
            <w:r w:rsidRPr="00FC1C9B">
              <w:rPr>
                <w:rStyle w:val="Hipervnculo"/>
                <w:noProof/>
              </w:rPr>
              <w:t>Introducción</w:t>
            </w:r>
            <w:r>
              <w:rPr>
                <w:noProof/>
                <w:webHidden/>
              </w:rPr>
              <w:tab/>
            </w:r>
            <w:r>
              <w:rPr>
                <w:noProof/>
                <w:webHidden/>
              </w:rPr>
              <w:fldChar w:fldCharType="begin"/>
            </w:r>
            <w:r>
              <w:rPr>
                <w:noProof/>
                <w:webHidden/>
              </w:rPr>
              <w:instrText xml:space="preserve"> PAGEREF _Toc366532915 \h </w:instrText>
            </w:r>
            <w:r>
              <w:rPr>
                <w:noProof/>
                <w:webHidden/>
              </w:rPr>
            </w:r>
            <w:r>
              <w:rPr>
                <w:noProof/>
                <w:webHidden/>
              </w:rPr>
              <w:fldChar w:fldCharType="separate"/>
            </w:r>
            <w:r>
              <w:rPr>
                <w:noProof/>
                <w:webHidden/>
              </w:rPr>
              <w:t>4</w:t>
            </w:r>
            <w:r>
              <w:rPr>
                <w:noProof/>
                <w:webHidden/>
              </w:rPr>
              <w:fldChar w:fldCharType="end"/>
            </w:r>
          </w:hyperlink>
        </w:p>
        <w:p w:rsidR="00A04667" w:rsidRDefault="00A04667">
          <w:pPr>
            <w:pStyle w:val="TDC1"/>
            <w:rPr>
              <w:rFonts w:asciiTheme="minorHAnsi" w:eastAsiaTheme="minorEastAsia" w:hAnsiTheme="minorHAnsi" w:cstheme="minorBidi"/>
              <w:noProof/>
            </w:rPr>
          </w:pPr>
          <w:hyperlink w:anchor="_Toc366532916" w:history="1">
            <w:r w:rsidRPr="00FC1C9B">
              <w:rPr>
                <w:rStyle w:val="Hipervnculo"/>
                <w:noProof/>
              </w:rPr>
              <w:t>1.</w:t>
            </w:r>
            <w:r>
              <w:rPr>
                <w:rFonts w:asciiTheme="minorHAnsi" w:eastAsiaTheme="minorEastAsia" w:hAnsiTheme="minorHAnsi" w:cstheme="minorBidi"/>
                <w:noProof/>
              </w:rPr>
              <w:tab/>
            </w:r>
            <w:r w:rsidRPr="00FC1C9B">
              <w:rPr>
                <w:rStyle w:val="Hipervnculo"/>
                <w:noProof/>
              </w:rPr>
              <w:t>Acceso Al Sistema</w:t>
            </w:r>
            <w:r>
              <w:rPr>
                <w:noProof/>
                <w:webHidden/>
              </w:rPr>
              <w:tab/>
            </w:r>
            <w:r>
              <w:rPr>
                <w:noProof/>
                <w:webHidden/>
              </w:rPr>
              <w:fldChar w:fldCharType="begin"/>
            </w:r>
            <w:r>
              <w:rPr>
                <w:noProof/>
                <w:webHidden/>
              </w:rPr>
              <w:instrText xml:space="preserve"> PAGEREF _Toc366532916 \h </w:instrText>
            </w:r>
            <w:r>
              <w:rPr>
                <w:noProof/>
                <w:webHidden/>
              </w:rPr>
            </w:r>
            <w:r>
              <w:rPr>
                <w:noProof/>
                <w:webHidden/>
              </w:rPr>
              <w:fldChar w:fldCharType="separate"/>
            </w:r>
            <w:r>
              <w:rPr>
                <w:noProof/>
                <w:webHidden/>
              </w:rPr>
              <w:t>5</w:t>
            </w:r>
            <w:r>
              <w:rPr>
                <w:noProof/>
                <w:webHidden/>
              </w:rPr>
              <w:fldChar w:fldCharType="end"/>
            </w:r>
          </w:hyperlink>
        </w:p>
        <w:p w:rsidR="00A04667" w:rsidRDefault="00A04667">
          <w:pPr>
            <w:pStyle w:val="TDC2"/>
            <w:tabs>
              <w:tab w:val="right" w:leader="dot" w:pos="9737"/>
            </w:tabs>
            <w:rPr>
              <w:rFonts w:asciiTheme="minorHAnsi" w:eastAsiaTheme="minorEastAsia" w:hAnsiTheme="minorHAnsi" w:cstheme="minorBidi"/>
              <w:noProof/>
            </w:rPr>
          </w:pPr>
          <w:hyperlink w:anchor="_Toc366532917" w:history="1">
            <w:r w:rsidRPr="00FC1C9B">
              <w:rPr>
                <w:rStyle w:val="Hipervnculo"/>
                <w:noProof/>
              </w:rPr>
              <w:t>Iniciar Sesión</w:t>
            </w:r>
            <w:r>
              <w:rPr>
                <w:noProof/>
                <w:webHidden/>
              </w:rPr>
              <w:tab/>
            </w:r>
            <w:r>
              <w:rPr>
                <w:noProof/>
                <w:webHidden/>
              </w:rPr>
              <w:fldChar w:fldCharType="begin"/>
            </w:r>
            <w:r>
              <w:rPr>
                <w:noProof/>
                <w:webHidden/>
              </w:rPr>
              <w:instrText xml:space="preserve"> PAGEREF _Toc366532917 \h </w:instrText>
            </w:r>
            <w:r>
              <w:rPr>
                <w:noProof/>
                <w:webHidden/>
              </w:rPr>
            </w:r>
            <w:r>
              <w:rPr>
                <w:noProof/>
                <w:webHidden/>
              </w:rPr>
              <w:fldChar w:fldCharType="separate"/>
            </w:r>
            <w:r>
              <w:rPr>
                <w:noProof/>
                <w:webHidden/>
              </w:rPr>
              <w:t>5</w:t>
            </w:r>
            <w:r>
              <w:rPr>
                <w:noProof/>
                <w:webHidden/>
              </w:rPr>
              <w:fldChar w:fldCharType="end"/>
            </w:r>
          </w:hyperlink>
        </w:p>
        <w:p w:rsidR="00A04667" w:rsidRDefault="00A04667">
          <w:pPr>
            <w:pStyle w:val="TDC2"/>
            <w:tabs>
              <w:tab w:val="right" w:leader="dot" w:pos="9737"/>
            </w:tabs>
            <w:rPr>
              <w:rFonts w:asciiTheme="minorHAnsi" w:eastAsiaTheme="minorEastAsia" w:hAnsiTheme="minorHAnsi" w:cstheme="minorBidi"/>
              <w:noProof/>
            </w:rPr>
          </w:pPr>
          <w:hyperlink w:anchor="_Toc366532918" w:history="1">
            <w:r w:rsidRPr="00FC1C9B">
              <w:rPr>
                <w:rStyle w:val="Hipervnculo"/>
                <w:noProof/>
              </w:rPr>
              <w:t>Registrarme</w:t>
            </w:r>
            <w:r>
              <w:rPr>
                <w:noProof/>
                <w:webHidden/>
              </w:rPr>
              <w:tab/>
            </w:r>
            <w:r>
              <w:rPr>
                <w:noProof/>
                <w:webHidden/>
              </w:rPr>
              <w:fldChar w:fldCharType="begin"/>
            </w:r>
            <w:r>
              <w:rPr>
                <w:noProof/>
                <w:webHidden/>
              </w:rPr>
              <w:instrText xml:space="preserve"> PAGEREF _Toc366532918 \h </w:instrText>
            </w:r>
            <w:r>
              <w:rPr>
                <w:noProof/>
                <w:webHidden/>
              </w:rPr>
            </w:r>
            <w:r>
              <w:rPr>
                <w:noProof/>
                <w:webHidden/>
              </w:rPr>
              <w:fldChar w:fldCharType="separate"/>
            </w:r>
            <w:r>
              <w:rPr>
                <w:noProof/>
                <w:webHidden/>
              </w:rPr>
              <w:t>5</w:t>
            </w:r>
            <w:r>
              <w:rPr>
                <w:noProof/>
                <w:webHidden/>
              </w:rPr>
              <w:fldChar w:fldCharType="end"/>
            </w:r>
          </w:hyperlink>
        </w:p>
        <w:p w:rsidR="00A04667" w:rsidRDefault="00A04667">
          <w:pPr>
            <w:pStyle w:val="TDC2"/>
            <w:tabs>
              <w:tab w:val="right" w:leader="dot" w:pos="9737"/>
            </w:tabs>
            <w:rPr>
              <w:rFonts w:asciiTheme="minorHAnsi" w:eastAsiaTheme="minorEastAsia" w:hAnsiTheme="minorHAnsi" w:cstheme="minorBidi"/>
              <w:noProof/>
            </w:rPr>
          </w:pPr>
          <w:hyperlink w:anchor="_Toc366532919" w:history="1">
            <w:r w:rsidRPr="00FC1C9B">
              <w:rPr>
                <w:rStyle w:val="Hipervnculo"/>
                <w:noProof/>
                <w:lang w:val="en-US"/>
              </w:rPr>
              <w:t>Crear Nueva Cuenta</w:t>
            </w:r>
            <w:r>
              <w:rPr>
                <w:noProof/>
                <w:webHidden/>
              </w:rPr>
              <w:tab/>
            </w:r>
            <w:r>
              <w:rPr>
                <w:noProof/>
                <w:webHidden/>
              </w:rPr>
              <w:fldChar w:fldCharType="begin"/>
            </w:r>
            <w:r>
              <w:rPr>
                <w:noProof/>
                <w:webHidden/>
              </w:rPr>
              <w:instrText xml:space="preserve"> PAGEREF _Toc366532919 \h </w:instrText>
            </w:r>
            <w:r>
              <w:rPr>
                <w:noProof/>
                <w:webHidden/>
              </w:rPr>
            </w:r>
            <w:r>
              <w:rPr>
                <w:noProof/>
                <w:webHidden/>
              </w:rPr>
              <w:fldChar w:fldCharType="separate"/>
            </w:r>
            <w:r>
              <w:rPr>
                <w:noProof/>
                <w:webHidden/>
              </w:rPr>
              <w:t>6</w:t>
            </w:r>
            <w:r>
              <w:rPr>
                <w:noProof/>
                <w:webHidden/>
              </w:rPr>
              <w:fldChar w:fldCharType="end"/>
            </w:r>
          </w:hyperlink>
        </w:p>
        <w:p w:rsidR="00A04667" w:rsidRDefault="00A04667">
          <w:pPr>
            <w:pStyle w:val="TDC2"/>
            <w:tabs>
              <w:tab w:val="right" w:leader="dot" w:pos="9737"/>
            </w:tabs>
            <w:rPr>
              <w:rFonts w:asciiTheme="minorHAnsi" w:eastAsiaTheme="minorEastAsia" w:hAnsiTheme="minorHAnsi" w:cstheme="minorBidi"/>
              <w:noProof/>
            </w:rPr>
          </w:pPr>
          <w:hyperlink w:anchor="_Toc366532920" w:history="1">
            <w:r w:rsidRPr="00FC1C9B">
              <w:rPr>
                <w:rStyle w:val="Hipervnculo"/>
                <w:noProof/>
                <w:lang w:val="en-US"/>
              </w:rPr>
              <w:t>Olvidé Mi Clave</w:t>
            </w:r>
            <w:r>
              <w:rPr>
                <w:noProof/>
                <w:webHidden/>
              </w:rPr>
              <w:tab/>
            </w:r>
            <w:r>
              <w:rPr>
                <w:noProof/>
                <w:webHidden/>
              </w:rPr>
              <w:fldChar w:fldCharType="begin"/>
            </w:r>
            <w:r>
              <w:rPr>
                <w:noProof/>
                <w:webHidden/>
              </w:rPr>
              <w:instrText xml:space="preserve"> PAGEREF _Toc366532920 \h </w:instrText>
            </w:r>
            <w:r>
              <w:rPr>
                <w:noProof/>
                <w:webHidden/>
              </w:rPr>
            </w:r>
            <w:r>
              <w:rPr>
                <w:noProof/>
                <w:webHidden/>
              </w:rPr>
              <w:fldChar w:fldCharType="separate"/>
            </w:r>
            <w:r>
              <w:rPr>
                <w:noProof/>
                <w:webHidden/>
              </w:rPr>
              <w:t>7</w:t>
            </w:r>
            <w:r>
              <w:rPr>
                <w:noProof/>
                <w:webHidden/>
              </w:rPr>
              <w:fldChar w:fldCharType="end"/>
            </w:r>
          </w:hyperlink>
        </w:p>
        <w:p w:rsidR="00A04667" w:rsidRDefault="00A04667">
          <w:pPr>
            <w:pStyle w:val="TDC2"/>
            <w:tabs>
              <w:tab w:val="right" w:leader="dot" w:pos="9737"/>
            </w:tabs>
            <w:rPr>
              <w:rFonts w:asciiTheme="minorHAnsi" w:eastAsiaTheme="minorEastAsia" w:hAnsiTheme="minorHAnsi" w:cstheme="minorBidi"/>
              <w:noProof/>
            </w:rPr>
          </w:pPr>
          <w:hyperlink w:anchor="_Toc366532921" w:history="1">
            <w:r w:rsidRPr="00FC1C9B">
              <w:rPr>
                <w:rStyle w:val="Hipervnculo"/>
                <w:noProof/>
                <w:lang w:val="en-US"/>
              </w:rPr>
              <w:t>Validación</w:t>
            </w:r>
            <w:r>
              <w:rPr>
                <w:noProof/>
                <w:webHidden/>
              </w:rPr>
              <w:tab/>
            </w:r>
            <w:r>
              <w:rPr>
                <w:noProof/>
                <w:webHidden/>
              </w:rPr>
              <w:fldChar w:fldCharType="begin"/>
            </w:r>
            <w:r>
              <w:rPr>
                <w:noProof/>
                <w:webHidden/>
              </w:rPr>
              <w:instrText xml:space="preserve"> PAGEREF _Toc366532921 \h </w:instrText>
            </w:r>
            <w:r>
              <w:rPr>
                <w:noProof/>
                <w:webHidden/>
              </w:rPr>
            </w:r>
            <w:r>
              <w:rPr>
                <w:noProof/>
                <w:webHidden/>
              </w:rPr>
              <w:fldChar w:fldCharType="separate"/>
            </w:r>
            <w:r>
              <w:rPr>
                <w:noProof/>
                <w:webHidden/>
              </w:rPr>
              <w:t>7</w:t>
            </w:r>
            <w:r>
              <w:rPr>
                <w:noProof/>
                <w:webHidden/>
              </w:rPr>
              <w:fldChar w:fldCharType="end"/>
            </w:r>
          </w:hyperlink>
        </w:p>
        <w:p w:rsidR="00A04667" w:rsidRDefault="00A04667">
          <w:pPr>
            <w:pStyle w:val="TDC2"/>
            <w:tabs>
              <w:tab w:val="right" w:leader="dot" w:pos="9737"/>
            </w:tabs>
            <w:rPr>
              <w:rFonts w:asciiTheme="minorHAnsi" w:eastAsiaTheme="minorEastAsia" w:hAnsiTheme="minorHAnsi" w:cstheme="minorBidi"/>
              <w:noProof/>
            </w:rPr>
          </w:pPr>
          <w:hyperlink w:anchor="_Toc366532922" w:history="1">
            <w:r w:rsidRPr="00FC1C9B">
              <w:rPr>
                <w:rStyle w:val="Hipervnculo"/>
                <w:noProof/>
                <w:lang w:val="en-US"/>
              </w:rPr>
              <w:t>Nueva Clave de Acceso</w:t>
            </w:r>
            <w:r>
              <w:rPr>
                <w:noProof/>
                <w:webHidden/>
              </w:rPr>
              <w:tab/>
            </w:r>
            <w:r>
              <w:rPr>
                <w:noProof/>
                <w:webHidden/>
              </w:rPr>
              <w:fldChar w:fldCharType="begin"/>
            </w:r>
            <w:r>
              <w:rPr>
                <w:noProof/>
                <w:webHidden/>
              </w:rPr>
              <w:instrText xml:space="preserve"> PAGEREF _Toc366532922 \h </w:instrText>
            </w:r>
            <w:r>
              <w:rPr>
                <w:noProof/>
                <w:webHidden/>
              </w:rPr>
            </w:r>
            <w:r>
              <w:rPr>
                <w:noProof/>
                <w:webHidden/>
              </w:rPr>
              <w:fldChar w:fldCharType="separate"/>
            </w:r>
            <w:r>
              <w:rPr>
                <w:noProof/>
                <w:webHidden/>
              </w:rPr>
              <w:t>8</w:t>
            </w:r>
            <w:r>
              <w:rPr>
                <w:noProof/>
                <w:webHidden/>
              </w:rPr>
              <w:fldChar w:fldCharType="end"/>
            </w:r>
          </w:hyperlink>
        </w:p>
        <w:p w:rsidR="00A04667" w:rsidRDefault="00A04667">
          <w:pPr>
            <w:pStyle w:val="TDC1"/>
            <w:rPr>
              <w:rFonts w:asciiTheme="minorHAnsi" w:eastAsiaTheme="minorEastAsia" w:hAnsiTheme="minorHAnsi" w:cstheme="minorBidi"/>
              <w:noProof/>
            </w:rPr>
          </w:pPr>
          <w:hyperlink w:anchor="_Toc366532923" w:history="1">
            <w:r w:rsidRPr="00FC1C9B">
              <w:rPr>
                <w:rStyle w:val="Hipervnculo"/>
                <w:noProof/>
              </w:rPr>
              <w:t>2.</w:t>
            </w:r>
            <w:r>
              <w:rPr>
                <w:rFonts w:asciiTheme="minorHAnsi" w:eastAsiaTheme="minorEastAsia" w:hAnsiTheme="minorHAnsi" w:cstheme="minorBidi"/>
                <w:noProof/>
              </w:rPr>
              <w:tab/>
            </w:r>
            <w:r w:rsidRPr="00FC1C9B">
              <w:rPr>
                <w:rStyle w:val="Hipervnculo"/>
                <w:noProof/>
              </w:rPr>
              <w:t>Controles Comunes</w:t>
            </w:r>
            <w:r>
              <w:rPr>
                <w:noProof/>
                <w:webHidden/>
              </w:rPr>
              <w:tab/>
            </w:r>
            <w:r>
              <w:rPr>
                <w:noProof/>
                <w:webHidden/>
              </w:rPr>
              <w:fldChar w:fldCharType="begin"/>
            </w:r>
            <w:r>
              <w:rPr>
                <w:noProof/>
                <w:webHidden/>
              </w:rPr>
              <w:instrText xml:space="preserve"> PAGEREF _Toc366532923 \h </w:instrText>
            </w:r>
            <w:r>
              <w:rPr>
                <w:noProof/>
                <w:webHidden/>
              </w:rPr>
            </w:r>
            <w:r>
              <w:rPr>
                <w:noProof/>
                <w:webHidden/>
              </w:rPr>
              <w:fldChar w:fldCharType="separate"/>
            </w:r>
            <w:r>
              <w:rPr>
                <w:noProof/>
                <w:webHidden/>
              </w:rPr>
              <w:t>9</w:t>
            </w:r>
            <w:r>
              <w:rPr>
                <w:noProof/>
                <w:webHidden/>
              </w:rPr>
              <w:fldChar w:fldCharType="end"/>
            </w:r>
          </w:hyperlink>
        </w:p>
        <w:p w:rsidR="00A04667" w:rsidRDefault="00A04667">
          <w:pPr>
            <w:pStyle w:val="TDC1"/>
            <w:rPr>
              <w:rFonts w:asciiTheme="minorHAnsi" w:eastAsiaTheme="minorEastAsia" w:hAnsiTheme="minorHAnsi" w:cstheme="minorBidi"/>
              <w:noProof/>
            </w:rPr>
          </w:pPr>
          <w:hyperlink w:anchor="_Toc366532924" w:history="1">
            <w:r w:rsidRPr="00FC1C9B">
              <w:rPr>
                <w:rStyle w:val="Hipervnculo"/>
                <w:noProof/>
              </w:rPr>
              <w:t>3.</w:t>
            </w:r>
            <w:r>
              <w:rPr>
                <w:rFonts w:asciiTheme="minorHAnsi" w:eastAsiaTheme="minorEastAsia" w:hAnsiTheme="minorHAnsi" w:cstheme="minorBidi"/>
                <w:noProof/>
              </w:rPr>
              <w:tab/>
            </w:r>
            <w:r w:rsidRPr="00FC1C9B">
              <w:rPr>
                <w:rStyle w:val="Hipervnculo"/>
                <w:noProof/>
              </w:rPr>
              <w:t>Secciones</w:t>
            </w:r>
            <w:r>
              <w:rPr>
                <w:noProof/>
                <w:webHidden/>
              </w:rPr>
              <w:tab/>
            </w:r>
            <w:r>
              <w:rPr>
                <w:noProof/>
                <w:webHidden/>
              </w:rPr>
              <w:fldChar w:fldCharType="begin"/>
            </w:r>
            <w:r>
              <w:rPr>
                <w:noProof/>
                <w:webHidden/>
              </w:rPr>
              <w:instrText xml:space="preserve"> PAGEREF _Toc366532924 \h </w:instrText>
            </w:r>
            <w:r>
              <w:rPr>
                <w:noProof/>
                <w:webHidden/>
              </w:rPr>
            </w:r>
            <w:r>
              <w:rPr>
                <w:noProof/>
                <w:webHidden/>
              </w:rPr>
              <w:fldChar w:fldCharType="separate"/>
            </w:r>
            <w:r>
              <w:rPr>
                <w:noProof/>
                <w:webHidden/>
              </w:rPr>
              <w:t>10</w:t>
            </w:r>
            <w:r>
              <w:rPr>
                <w:noProof/>
                <w:webHidden/>
              </w:rPr>
              <w:fldChar w:fldCharType="end"/>
            </w:r>
          </w:hyperlink>
        </w:p>
        <w:p w:rsidR="00A04667" w:rsidRDefault="00A04667">
          <w:pPr>
            <w:pStyle w:val="TDC2"/>
            <w:tabs>
              <w:tab w:val="right" w:leader="dot" w:pos="9737"/>
            </w:tabs>
            <w:rPr>
              <w:rFonts w:asciiTheme="minorHAnsi" w:eastAsiaTheme="minorEastAsia" w:hAnsiTheme="minorHAnsi" w:cstheme="minorBidi"/>
              <w:noProof/>
            </w:rPr>
          </w:pPr>
          <w:hyperlink w:anchor="_Toc366532925" w:history="1">
            <w:r w:rsidRPr="00FC1C9B">
              <w:rPr>
                <w:rStyle w:val="Hipervnculo"/>
                <w:noProof/>
              </w:rPr>
              <w:t>Encabezado</w:t>
            </w:r>
            <w:r>
              <w:rPr>
                <w:noProof/>
                <w:webHidden/>
              </w:rPr>
              <w:tab/>
            </w:r>
            <w:r>
              <w:rPr>
                <w:noProof/>
                <w:webHidden/>
              </w:rPr>
              <w:fldChar w:fldCharType="begin"/>
            </w:r>
            <w:r>
              <w:rPr>
                <w:noProof/>
                <w:webHidden/>
              </w:rPr>
              <w:instrText xml:space="preserve"> PAGEREF _Toc366532925 \h </w:instrText>
            </w:r>
            <w:r>
              <w:rPr>
                <w:noProof/>
                <w:webHidden/>
              </w:rPr>
            </w:r>
            <w:r>
              <w:rPr>
                <w:noProof/>
                <w:webHidden/>
              </w:rPr>
              <w:fldChar w:fldCharType="separate"/>
            </w:r>
            <w:r>
              <w:rPr>
                <w:noProof/>
                <w:webHidden/>
              </w:rPr>
              <w:t>10</w:t>
            </w:r>
            <w:r>
              <w:rPr>
                <w:noProof/>
                <w:webHidden/>
              </w:rPr>
              <w:fldChar w:fldCharType="end"/>
            </w:r>
          </w:hyperlink>
        </w:p>
        <w:p w:rsidR="00A04667" w:rsidRDefault="00A04667">
          <w:pPr>
            <w:pStyle w:val="TDC2"/>
            <w:tabs>
              <w:tab w:val="right" w:leader="dot" w:pos="9737"/>
            </w:tabs>
            <w:rPr>
              <w:rFonts w:asciiTheme="minorHAnsi" w:eastAsiaTheme="minorEastAsia" w:hAnsiTheme="minorHAnsi" w:cstheme="minorBidi"/>
              <w:noProof/>
            </w:rPr>
          </w:pPr>
          <w:hyperlink w:anchor="_Toc366532926" w:history="1">
            <w:r w:rsidRPr="00FC1C9B">
              <w:rPr>
                <w:rStyle w:val="Hipervnculo"/>
                <w:noProof/>
              </w:rPr>
              <w:t>Menú Privado</w:t>
            </w:r>
            <w:r>
              <w:rPr>
                <w:noProof/>
                <w:webHidden/>
              </w:rPr>
              <w:tab/>
            </w:r>
            <w:r>
              <w:rPr>
                <w:noProof/>
                <w:webHidden/>
              </w:rPr>
              <w:fldChar w:fldCharType="begin"/>
            </w:r>
            <w:r>
              <w:rPr>
                <w:noProof/>
                <w:webHidden/>
              </w:rPr>
              <w:instrText xml:space="preserve"> PAGEREF _Toc366532926 \h </w:instrText>
            </w:r>
            <w:r>
              <w:rPr>
                <w:noProof/>
                <w:webHidden/>
              </w:rPr>
            </w:r>
            <w:r>
              <w:rPr>
                <w:noProof/>
                <w:webHidden/>
              </w:rPr>
              <w:fldChar w:fldCharType="separate"/>
            </w:r>
            <w:r>
              <w:rPr>
                <w:noProof/>
                <w:webHidden/>
              </w:rPr>
              <w:t>10</w:t>
            </w:r>
            <w:r>
              <w:rPr>
                <w:noProof/>
                <w:webHidden/>
              </w:rPr>
              <w:fldChar w:fldCharType="end"/>
            </w:r>
          </w:hyperlink>
        </w:p>
        <w:p w:rsidR="00A04667" w:rsidRDefault="00A04667">
          <w:pPr>
            <w:pStyle w:val="TDC2"/>
            <w:tabs>
              <w:tab w:val="right" w:leader="dot" w:pos="9737"/>
            </w:tabs>
            <w:rPr>
              <w:rFonts w:asciiTheme="minorHAnsi" w:eastAsiaTheme="minorEastAsia" w:hAnsiTheme="minorHAnsi" w:cstheme="minorBidi"/>
              <w:noProof/>
            </w:rPr>
          </w:pPr>
          <w:hyperlink w:anchor="_Toc366532927" w:history="1">
            <w:r w:rsidRPr="00FC1C9B">
              <w:rPr>
                <w:rStyle w:val="Hipervnculo"/>
                <w:noProof/>
              </w:rPr>
              <w:t>Menú Público</w:t>
            </w:r>
            <w:r>
              <w:rPr>
                <w:noProof/>
                <w:webHidden/>
              </w:rPr>
              <w:tab/>
            </w:r>
            <w:r>
              <w:rPr>
                <w:noProof/>
                <w:webHidden/>
              </w:rPr>
              <w:fldChar w:fldCharType="begin"/>
            </w:r>
            <w:r>
              <w:rPr>
                <w:noProof/>
                <w:webHidden/>
              </w:rPr>
              <w:instrText xml:space="preserve"> PAGEREF _Toc366532927 \h </w:instrText>
            </w:r>
            <w:r>
              <w:rPr>
                <w:noProof/>
                <w:webHidden/>
              </w:rPr>
            </w:r>
            <w:r>
              <w:rPr>
                <w:noProof/>
                <w:webHidden/>
              </w:rPr>
              <w:fldChar w:fldCharType="separate"/>
            </w:r>
            <w:r>
              <w:rPr>
                <w:noProof/>
                <w:webHidden/>
              </w:rPr>
              <w:t>11</w:t>
            </w:r>
            <w:r>
              <w:rPr>
                <w:noProof/>
                <w:webHidden/>
              </w:rPr>
              <w:fldChar w:fldCharType="end"/>
            </w:r>
          </w:hyperlink>
        </w:p>
        <w:p w:rsidR="00A04667" w:rsidRDefault="00A04667">
          <w:pPr>
            <w:pStyle w:val="TDC1"/>
            <w:rPr>
              <w:rFonts w:asciiTheme="minorHAnsi" w:eastAsiaTheme="minorEastAsia" w:hAnsiTheme="minorHAnsi" w:cstheme="minorBidi"/>
              <w:noProof/>
            </w:rPr>
          </w:pPr>
          <w:hyperlink w:anchor="_Toc366532928" w:history="1">
            <w:r w:rsidRPr="00FC1C9B">
              <w:rPr>
                <w:rStyle w:val="Hipervnculo"/>
                <w:noProof/>
              </w:rPr>
              <w:t>6.</w:t>
            </w:r>
            <w:r>
              <w:rPr>
                <w:rFonts w:asciiTheme="minorHAnsi" w:eastAsiaTheme="minorEastAsia" w:hAnsiTheme="minorHAnsi" w:cstheme="minorBidi"/>
                <w:noProof/>
              </w:rPr>
              <w:tab/>
            </w:r>
            <w:r w:rsidRPr="00FC1C9B">
              <w:rPr>
                <w:rStyle w:val="Hipervnculo"/>
                <w:noProof/>
              </w:rPr>
              <w:t>Módulos</w:t>
            </w:r>
            <w:r>
              <w:rPr>
                <w:noProof/>
                <w:webHidden/>
              </w:rPr>
              <w:tab/>
            </w:r>
            <w:r>
              <w:rPr>
                <w:noProof/>
                <w:webHidden/>
              </w:rPr>
              <w:fldChar w:fldCharType="begin"/>
            </w:r>
            <w:r>
              <w:rPr>
                <w:noProof/>
                <w:webHidden/>
              </w:rPr>
              <w:instrText xml:space="preserve"> PAGEREF _Toc366532928 \h </w:instrText>
            </w:r>
            <w:r>
              <w:rPr>
                <w:noProof/>
                <w:webHidden/>
              </w:rPr>
            </w:r>
            <w:r>
              <w:rPr>
                <w:noProof/>
                <w:webHidden/>
              </w:rPr>
              <w:fldChar w:fldCharType="separate"/>
            </w:r>
            <w:r>
              <w:rPr>
                <w:noProof/>
                <w:webHidden/>
              </w:rPr>
              <w:t>12</w:t>
            </w:r>
            <w:r>
              <w:rPr>
                <w:noProof/>
                <w:webHidden/>
              </w:rPr>
              <w:fldChar w:fldCharType="end"/>
            </w:r>
          </w:hyperlink>
        </w:p>
        <w:p w:rsidR="00A04667" w:rsidRDefault="00A04667">
          <w:pPr>
            <w:pStyle w:val="TDC2"/>
            <w:tabs>
              <w:tab w:val="right" w:leader="dot" w:pos="9737"/>
            </w:tabs>
            <w:rPr>
              <w:rFonts w:asciiTheme="minorHAnsi" w:eastAsiaTheme="minorEastAsia" w:hAnsiTheme="minorHAnsi" w:cstheme="minorBidi"/>
              <w:noProof/>
            </w:rPr>
          </w:pPr>
          <w:hyperlink w:anchor="_Toc366532929" w:history="1">
            <w:r w:rsidRPr="00FC1C9B">
              <w:rPr>
                <w:rStyle w:val="Hipervnculo"/>
                <w:noProof/>
              </w:rPr>
              <w:t>Comunicación</w:t>
            </w:r>
            <w:r>
              <w:rPr>
                <w:noProof/>
                <w:webHidden/>
              </w:rPr>
              <w:tab/>
            </w:r>
            <w:r>
              <w:rPr>
                <w:noProof/>
                <w:webHidden/>
              </w:rPr>
              <w:fldChar w:fldCharType="begin"/>
            </w:r>
            <w:r>
              <w:rPr>
                <w:noProof/>
                <w:webHidden/>
              </w:rPr>
              <w:instrText xml:space="preserve"> PAGEREF _Toc366532929 \h </w:instrText>
            </w:r>
            <w:r>
              <w:rPr>
                <w:noProof/>
                <w:webHidden/>
              </w:rPr>
            </w:r>
            <w:r>
              <w:rPr>
                <w:noProof/>
                <w:webHidden/>
              </w:rPr>
              <w:fldChar w:fldCharType="separate"/>
            </w:r>
            <w:r>
              <w:rPr>
                <w:noProof/>
                <w:webHidden/>
              </w:rPr>
              <w:t>12</w:t>
            </w:r>
            <w:r>
              <w:rPr>
                <w:noProof/>
                <w:webHidden/>
              </w:rPr>
              <w:fldChar w:fldCharType="end"/>
            </w:r>
          </w:hyperlink>
        </w:p>
        <w:p w:rsidR="00A04667" w:rsidRDefault="00A04667">
          <w:pPr>
            <w:pStyle w:val="TDC3"/>
            <w:tabs>
              <w:tab w:val="right" w:leader="dot" w:pos="9737"/>
            </w:tabs>
            <w:rPr>
              <w:rFonts w:asciiTheme="minorHAnsi" w:eastAsiaTheme="minorEastAsia" w:hAnsiTheme="minorHAnsi" w:cstheme="minorBidi"/>
              <w:noProof/>
            </w:rPr>
          </w:pPr>
          <w:hyperlink w:anchor="_Toc366532930" w:history="1">
            <w:r w:rsidRPr="00FC1C9B">
              <w:rPr>
                <w:rStyle w:val="Hipervnculo"/>
                <w:noProof/>
              </w:rPr>
              <w:t>Novedades Institucionales</w:t>
            </w:r>
            <w:r>
              <w:rPr>
                <w:noProof/>
                <w:webHidden/>
              </w:rPr>
              <w:tab/>
            </w:r>
            <w:r>
              <w:rPr>
                <w:noProof/>
                <w:webHidden/>
              </w:rPr>
              <w:fldChar w:fldCharType="begin"/>
            </w:r>
            <w:r>
              <w:rPr>
                <w:noProof/>
                <w:webHidden/>
              </w:rPr>
              <w:instrText xml:space="preserve"> PAGEREF _Toc366532930 \h </w:instrText>
            </w:r>
            <w:r>
              <w:rPr>
                <w:noProof/>
                <w:webHidden/>
              </w:rPr>
            </w:r>
            <w:r>
              <w:rPr>
                <w:noProof/>
                <w:webHidden/>
              </w:rPr>
              <w:fldChar w:fldCharType="separate"/>
            </w:r>
            <w:r>
              <w:rPr>
                <w:noProof/>
                <w:webHidden/>
              </w:rPr>
              <w:t>12</w:t>
            </w:r>
            <w:r>
              <w:rPr>
                <w:noProof/>
                <w:webHidden/>
              </w:rPr>
              <w:fldChar w:fldCharType="end"/>
            </w:r>
          </w:hyperlink>
        </w:p>
        <w:p w:rsidR="00A04667" w:rsidRDefault="00A04667">
          <w:pPr>
            <w:pStyle w:val="TDC3"/>
            <w:tabs>
              <w:tab w:val="right" w:leader="dot" w:pos="9737"/>
            </w:tabs>
            <w:rPr>
              <w:rFonts w:asciiTheme="minorHAnsi" w:eastAsiaTheme="minorEastAsia" w:hAnsiTheme="minorHAnsi" w:cstheme="minorBidi"/>
              <w:noProof/>
            </w:rPr>
          </w:pPr>
          <w:hyperlink w:anchor="_Toc366532931" w:history="1">
            <w:r w:rsidRPr="00FC1C9B">
              <w:rPr>
                <w:rStyle w:val="Hipervnculo"/>
                <w:noProof/>
              </w:rPr>
              <w:t>Citaciones</w:t>
            </w:r>
            <w:r>
              <w:rPr>
                <w:noProof/>
                <w:webHidden/>
              </w:rPr>
              <w:tab/>
            </w:r>
            <w:r>
              <w:rPr>
                <w:noProof/>
                <w:webHidden/>
              </w:rPr>
              <w:fldChar w:fldCharType="begin"/>
            </w:r>
            <w:r>
              <w:rPr>
                <w:noProof/>
                <w:webHidden/>
              </w:rPr>
              <w:instrText xml:space="preserve"> PAGEREF _Toc366532931 \h </w:instrText>
            </w:r>
            <w:r>
              <w:rPr>
                <w:noProof/>
                <w:webHidden/>
              </w:rPr>
            </w:r>
            <w:r>
              <w:rPr>
                <w:noProof/>
                <w:webHidden/>
              </w:rPr>
              <w:fldChar w:fldCharType="separate"/>
            </w:r>
            <w:r>
              <w:rPr>
                <w:noProof/>
                <w:webHidden/>
              </w:rPr>
              <w:t>13</w:t>
            </w:r>
            <w:r>
              <w:rPr>
                <w:noProof/>
                <w:webHidden/>
              </w:rPr>
              <w:fldChar w:fldCharType="end"/>
            </w:r>
          </w:hyperlink>
        </w:p>
        <w:p w:rsidR="00A04667" w:rsidRDefault="00A04667">
          <w:pPr>
            <w:pStyle w:val="TDC3"/>
            <w:tabs>
              <w:tab w:val="right" w:leader="dot" w:pos="9737"/>
            </w:tabs>
            <w:rPr>
              <w:rFonts w:asciiTheme="minorHAnsi" w:eastAsiaTheme="minorEastAsia" w:hAnsiTheme="minorHAnsi" w:cstheme="minorBidi"/>
              <w:noProof/>
            </w:rPr>
          </w:pPr>
          <w:hyperlink w:anchor="_Toc366532932" w:history="1">
            <w:r w:rsidRPr="00FC1C9B">
              <w:rPr>
                <w:rStyle w:val="Hipervnculo"/>
                <w:noProof/>
              </w:rPr>
              <w:t>Mensajería</w:t>
            </w:r>
            <w:r>
              <w:rPr>
                <w:noProof/>
                <w:webHidden/>
              </w:rPr>
              <w:tab/>
            </w:r>
            <w:r>
              <w:rPr>
                <w:noProof/>
                <w:webHidden/>
              </w:rPr>
              <w:fldChar w:fldCharType="begin"/>
            </w:r>
            <w:r>
              <w:rPr>
                <w:noProof/>
                <w:webHidden/>
              </w:rPr>
              <w:instrText xml:space="preserve"> PAGEREF _Toc366532932 \h </w:instrText>
            </w:r>
            <w:r>
              <w:rPr>
                <w:noProof/>
                <w:webHidden/>
              </w:rPr>
            </w:r>
            <w:r>
              <w:rPr>
                <w:noProof/>
                <w:webHidden/>
              </w:rPr>
              <w:fldChar w:fldCharType="separate"/>
            </w:r>
            <w:r>
              <w:rPr>
                <w:noProof/>
                <w:webHidden/>
              </w:rPr>
              <w:t>15</w:t>
            </w:r>
            <w:r>
              <w:rPr>
                <w:noProof/>
                <w:webHidden/>
              </w:rPr>
              <w:fldChar w:fldCharType="end"/>
            </w:r>
          </w:hyperlink>
        </w:p>
        <w:p w:rsidR="00A04667" w:rsidRDefault="00A04667">
          <w:pPr>
            <w:pStyle w:val="TDC1"/>
            <w:rPr>
              <w:rFonts w:asciiTheme="minorHAnsi" w:eastAsiaTheme="minorEastAsia" w:hAnsiTheme="minorHAnsi" w:cstheme="minorBidi"/>
              <w:noProof/>
            </w:rPr>
          </w:pPr>
          <w:hyperlink w:anchor="_Toc366532933" w:history="1">
            <w:r w:rsidRPr="00FC1C9B">
              <w:rPr>
                <w:rStyle w:val="Hipervnculo"/>
                <w:noProof/>
              </w:rPr>
              <w:t>8.</w:t>
            </w:r>
            <w:r>
              <w:rPr>
                <w:rFonts w:asciiTheme="minorHAnsi" w:eastAsiaTheme="minorEastAsia" w:hAnsiTheme="minorHAnsi" w:cstheme="minorBidi"/>
                <w:noProof/>
              </w:rPr>
              <w:tab/>
            </w:r>
            <w:r w:rsidRPr="00FC1C9B">
              <w:rPr>
                <w:rStyle w:val="Hipervnculo"/>
                <w:noProof/>
              </w:rPr>
              <w:t>Gestión de agenda</w:t>
            </w:r>
            <w:r>
              <w:rPr>
                <w:noProof/>
                <w:webHidden/>
              </w:rPr>
              <w:tab/>
            </w:r>
            <w:r>
              <w:rPr>
                <w:noProof/>
                <w:webHidden/>
              </w:rPr>
              <w:fldChar w:fldCharType="begin"/>
            </w:r>
            <w:r>
              <w:rPr>
                <w:noProof/>
                <w:webHidden/>
              </w:rPr>
              <w:instrText xml:space="preserve"> PAGEREF _Toc366532933 \h </w:instrText>
            </w:r>
            <w:r>
              <w:rPr>
                <w:noProof/>
                <w:webHidden/>
              </w:rPr>
            </w:r>
            <w:r>
              <w:rPr>
                <w:noProof/>
                <w:webHidden/>
              </w:rPr>
              <w:fldChar w:fldCharType="separate"/>
            </w:r>
            <w:r>
              <w:rPr>
                <w:noProof/>
                <w:webHidden/>
              </w:rPr>
              <w:t>23</w:t>
            </w:r>
            <w:r>
              <w:rPr>
                <w:noProof/>
                <w:webHidden/>
              </w:rPr>
              <w:fldChar w:fldCharType="end"/>
            </w:r>
          </w:hyperlink>
        </w:p>
        <w:p w:rsidR="00A04667" w:rsidRDefault="00A04667">
          <w:pPr>
            <w:pStyle w:val="TDC1"/>
            <w:rPr>
              <w:rFonts w:asciiTheme="minorHAnsi" w:eastAsiaTheme="minorEastAsia" w:hAnsiTheme="minorHAnsi" w:cstheme="minorBidi"/>
              <w:noProof/>
            </w:rPr>
          </w:pPr>
          <w:hyperlink w:anchor="_Toc366532934" w:history="1">
            <w:r w:rsidRPr="00FC1C9B">
              <w:rPr>
                <w:rStyle w:val="Hipervnculo"/>
                <w:noProof/>
              </w:rPr>
              <w:t>9.</w:t>
            </w:r>
            <w:r>
              <w:rPr>
                <w:rFonts w:asciiTheme="minorHAnsi" w:eastAsiaTheme="minorEastAsia" w:hAnsiTheme="minorHAnsi" w:cstheme="minorBidi"/>
                <w:noProof/>
              </w:rPr>
              <w:tab/>
            </w:r>
            <w:r w:rsidRPr="00FC1C9B">
              <w:rPr>
                <w:rStyle w:val="Hipervnculo"/>
                <w:noProof/>
              </w:rPr>
              <w:t>Gestión de planificación.</w:t>
            </w:r>
            <w:r>
              <w:rPr>
                <w:noProof/>
                <w:webHidden/>
              </w:rPr>
              <w:tab/>
            </w:r>
            <w:r>
              <w:rPr>
                <w:noProof/>
                <w:webHidden/>
              </w:rPr>
              <w:fldChar w:fldCharType="begin"/>
            </w:r>
            <w:r>
              <w:rPr>
                <w:noProof/>
                <w:webHidden/>
              </w:rPr>
              <w:instrText xml:space="preserve"> PAGEREF _Toc366532934 \h </w:instrText>
            </w:r>
            <w:r>
              <w:rPr>
                <w:noProof/>
                <w:webHidden/>
              </w:rPr>
            </w:r>
            <w:r>
              <w:rPr>
                <w:noProof/>
                <w:webHidden/>
              </w:rPr>
              <w:fldChar w:fldCharType="separate"/>
            </w:r>
            <w:r>
              <w:rPr>
                <w:noProof/>
                <w:webHidden/>
              </w:rPr>
              <w:t>24</w:t>
            </w:r>
            <w:r>
              <w:rPr>
                <w:noProof/>
                <w:webHidden/>
              </w:rPr>
              <w:fldChar w:fldCharType="end"/>
            </w:r>
          </w:hyperlink>
        </w:p>
        <w:p w:rsidR="00A04667" w:rsidRDefault="00A04667">
          <w:pPr>
            <w:pStyle w:val="TDC1"/>
            <w:rPr>
              <w:rFonts w:asciiTheme="minorHAnsi" w:eastAsiaTheme="minorEastAsia" w:hAnsiTheme="minorHAnsi" w:cstheme="minorBidi"/>
              <w:noProof/>
            </w:rPr>
          </w:pPr>
          <w:hyperlink w:anchor="_Toc366532935" w:history="1">
            <w:r w:rsidRPr="00FC1C9B">
              <w:rPr>
                <w:rStyle w:val="Hipervnculo"/>
                <w:noProof/>
              </w:rPr>
              <w:t>10.</w:t>
            </w:r>
            <w:r>
              <w:rPr>
                <w:rFonts w:asciiTheme="minorHAnsi" w:eastAsiaTheme="minorEastAsia" w:hAnsiTheme="minorHAnsi" w:cstheme="minorBidi"/>
                <w:noProof/>
              </w:rPr>
              <w:tab/>
            </w:r>
            <w:r w:rsidRPr="00FC1C9B">
              <w:rPr>
                <w:rStyle w:val="Hipervnculo"/>
                <w:noProof/>
              </w:rPr>
              <w:t>Foro</w:t>
            </w:r>
            <w:r>
              <w:rPr>
                <w:noProof/>
                <w:webHidden/>
              </w:rPr>
              <w:tab/>
            </w:r>
            <w:r>
              <w:rPr>
                <w:noProof/>
                <w:webHidden/>
              </w:rPr>
              <w:fldChar w:fldCharType="begin"/>
            </w:r>
            <w:r>
              <w:rPr>
                <w:noProof/>
                <w:webHidden/>
              </w:rPr>
              <w:instrText xml:space="preserve"> PAGEREF _Toc366532935 \h </w:instrText>
            </w:r>
            <w:r>
              <w:rPr>
                <w:noProof/>
                <w:webHidden/>
              </w:rPr>
            </w:r>
            <w:r>
              <w:rPr>
                <w:noProof/>
                <w:webHidden/>
              </w:rPr>
              <w:fldChar w:fldCharType="separate"/>
            </w:r>
            <w:r>
              <w:rPr>
                <w:noProof/>
                <w:webHidden/>
              </w:rPr>
              <w:t>25</w:t>
            </w:r>
            <w:r>
              <w:rPr>
                <w:noProof/>
                <w:webHidden/>
              </w:rPr>
              <w:fldChar w:fldCharType="end"/>
            </w:r>
          </w:hyperlink>
        </w:p>
        <w:p w:rsidR="00A04667" w:rsidRDefault="00A04667">
          <w:pPr>
            <w:pStyle w:val="TDC1"/>
            <w:rPr>
              <w:rFonts w:asciiTheme="minorHAnsi" w:eastAsiaTheme="minorEastAsia" w:hAnsiTheme="minorHAnsi" w:cstheme="minorBidi"/>
              <w:noProof/>
            </w:rPr>
          </w:pPr>
          <w:hyperlink w:anchor="_Toc366532936" w:history="1">
            <w:r w:rsidRPr="00FC1C9B">
              <w:rPr>
                <w:rStyle w:val="Hipervnculo"/>
                <w:noProof/>
              </w:rPr>
              <w:t>11.</w:t>
            </w:r>
            <w:r>
              <w:rPr>
                <w:rFonts w:asciiTheme="minorHAnsi" w:eastAsiaTheme="minorEastAsia" w:hAnsiTheme="minorHAnsi" w:cstheme="minorBidi"/>
                <w:noProof/>
              </w:rPr>
              <w:tab/>
            </w:r>
            <w:r w:rsidRPr="00FC1C9B">
              <w:rPr>
                <w:rStyle w:val="Hipervnculo"/>
                <w:noProof/>
              </w:rPr>
              <w:t>Encuesta</w:t>
            </w:r>
            <w:r>
              <w:rPr>
                <w:noProof/>
                <w:webHidden/>
              </w:rPr>
              <w:tab/>
            </w:r>
            <w:r>
              <w:rPr>
                <w:noProof/>
                <w:webHidden/>
              </w:rPr>
              <w:fldChar w:fldCharType="begin"/>
            </w:r>
            <w:r>
              <w:rPr>
                <w:noProof/>
                <w:webHidden/>
              </w:rPr>
              <w:instrText xml:space="preserve"> PAGEREF _Toc366532936 \h </w:instrText>
            </w:r>
            <w:r>
              <w:rPr>
                <w:noProof/>
                <w:webHidden/>
              </w:rPr>
            </w:r>
            <w:r>
              <w:rPr>
                <w:noProof/>
                <w:webHidden/>
              </w:rPr>
              <w:fldChar w:fldCharType="separate"/>
            </w:r>
            <w:r>
              <w:rPr>
                <w:noProof/>
                <w:webHidden/>
              </w:rPr>
              <w:t>26</w:t>
            </w:r>
            <w:r>
              <w:rPr>
                <w:noProof/>
                <w:webHidden/>
              </w:rPr>
              <w:fldChar w:fldCharType="end"/>
            </w:r>
          </w:hyperlink>
        </w:p>
        <w:p w:rsidR="00EA1804" w:rsidRDefault="00EA1804">
          <w:r>
            <w:rPr>
              <w:b/>
              <w:bCs/>
              <w:lang w:val="es-ES"/>
            </w:rPr>
            <w:fldChar w:fldCharType="end"/>
          </w:r>
        </w:p>
      </w:sdtContent>
    </w:sdt>
    <w:p w:rsidR="0021037F" w:rsidRDefault="0021037F" w:rsidP="0021037F">
      <w:pPr>
        <w:pStyle w:val="TtulodeTDC"/>
      </w:pPr>
    </w:p>
    <w:p w:rsidR="0021037F" w:rsidRDefault="0021037F">
      <w:pPr>
        <w:spacing w:after="200" w:line="276" w:lineRule="auto"/>
        <w:rPr>
          <w:rFonts w:ascii="Cambria" w:hAnsi="Cambria"/>
          <w:b/>
          <w:bCs/>
          <w:smallCaps/>
          <w:color w:val="365F91"/>
          <w:sz w:val="28"/>
          <w:szCs w:val="28"/>
        </w:rPr>
      </w:pPr>
      <w:r>
        <w:br w:type="page"/>
      </w:r>
    </w:p>
    <w:p w:rsidR="0021037F" w:rsidRPr="00D23F2D" w:rsidRDefault="00DB1422" w:rsidP="00D23F2D">
      <w:pPr>
        <w:pStyle w:val="Ttulo1"/>
      </w:pPr>
      <w:bookmarkStart w:id="6" w:name="_Toc366532915"/>
      <w:bookmarkEnd w:id="0"/>
      <w:bookmarkEnd w:id="1"/>
      <w:bookmarkEnd w:id="2"/>
      <w:bookmarkEnd w:id="3"/>
      <w:r w:rsidRPr="00D23F2D">
        <w:lastRenderedPageBreak/>
        <w:t>Introducción</w:t>
      </w:r>
      <w:bookmarkEnd w:id="6"/>
    </w:p>
    <w:p w:rsidR="00D23F2D" w:rsidRDefault="00D23F2D" w:rsidP="00D23F2D">
      <w:pPr>
        <w:ind w:firstLine="0"/>
      </w:pPr>
    </w:p>
    <w:p w:rsidR="00D23F2D" w:rsidRDefault="00D23F2D" w:rsidP="00B32928">
      <w:pPr>
        <w:spacing w:after="240"/>
        <w:ind w:firstLine="708"/>
      </w:pPr>
      <w:r>
        <w:t xml:space="preserve">El sistema EDU@R tiene como objetivo fundamental otorgar un acceso rápido y actualizado a la información académica de una institución para brindar los informes que permitan observar el comportamiento de sus alumnos y tomar medidas correctivas si los resultados no son los esperados. </w:t>
      </w:r>
    </w:p>
    <w:p w:rsidR="0021037F" w:rsidRPr="00D23F2D" w:rsidRDefault="00D23F2D" w:rsidP="00D23F2D">
      <w:pPr>
        <w:ind w:firstLine="708"/>
        <w:rPr>
          <w:rFonts w:ascii="Cambria" w:hAnsi="Cambria"/>
          <w:color w:val="365F91"/>
          <w:sz w:val="28"/>
          <w:szCs w:val="28"/>
        </w:rPr>
      </w:pPr>
      <w:r>
        <w:t>Para cumplir con este propósito, la aplicación se conforma de diferentes módulos que permiten obtener distintas perspectivas de la realidad académica. El presente manual</w:t>
      </w:r>
      <w:r w:rsidR="00A833BA">
        <w:t xml:space="preserve"> de usuario</w:t>
      </w:r>
      <w:r>
        <w:t xml:space="preserve"> corr</w:t>
      </w:r>
      <w:r w:rsidR="00A833BA">
        <w:t>esponde a la descripción de las funcionalidades brindadas por el sistema a sus usuarios finales, con el objetivo de realizar el seguimiento de los alumnos y el funcionamiento de la institución</w:t>
      </w:r>
      <w:r>
        <w:t>.</w:t>
      </w:r>
    </w:p>
    <w:p w:rsidR="00D26D17" w:rsidRDefault="00D26D17">
      <w:pPr>
        <w:spacing w:before="0" w:after="200" w:line="276" w:lineRule="auto"/>
        <w:ind w:firstLine="0"/>
        <w:jc w:val="left"/>
        <w:rPr>
          <w:rFonts w:ascii="Cambria" w:hAnsi="Cambria"/>
          <w:b/>
          <w:bCs/>
          <w:smallCaps/>
          <w:color w:val="365F91"/>
          <w:sz w:val="28"/>
          <w:szCs w:val="28"/>
        </w:rPr>
      </w:pPr>
      <w:r>
        <w:br w:type="page"/>
      </w:r>
    </w:p>
    <w:p w:rsidR="00DB1422" w:rsidRDefault="00A833BA" w:rsidP="00CF0816">
      <w:pPr>
        <w:pStyle w:val="Ttulo1"/>
        <w:numPr>
          <w:ilvl w:val="0"/>
          <w:numId w:val="8"/>
        </w:numPr>
      </w:pPr>
      <w:bookmarkStart w:id="7" w:name="_Toc366532916"/>
      <w:r>
        <w:lastRenderedPageBreak/>
        <w:t>Acceso A</w:t>
      </w:r>
      <w:r w:rsidRPr="00A833BA">
        <w:t>l Sistema</w:t>
      </w:r>
      <w:bookmarkEnd w:id="7"/>
    </w:p>
    <w:p w:rsidR="00D23F2D" w:rsidRDefault="00A833BA" w:rsidP="00B32928">
      <w:pPr>
        <w:spacing w:after="200" w:line="276" w:lineRule="auto"/>
        <w:ind w:firstLine="708"/>
      </w:pPr>
      <w:r w:rsidRPr="00A833BA">
        <w:t xml:space="preserve">En esta sección se </w:t>
      </w:r>
      <w:r>
        <w:t>define</w:t>
      </w:r>
      <w:r w:rsidRPr="00A833BA">
        <w:t xml:space="preserve"> el modo de acceso de los usuarios al sistema, la registración de nuevos usuarios y el recupero de contraseña.</w:t>
      </w:r>
    </w:p>
    <w:p w:rsidR="007F54FD" w:rsidRPr="007F54FD" w:rsidRDefault="007F54FD" w:rsidP="007F54FD">
      <w:pPr>
        <w:pStyle w:val="Ttulo2"/>
      </w:pPr>
      <w:bookmarkStart w:id="8" w:name="_Toc366532917"/>
      <w:r w:rsidRPr="007F54FD">
        <w:t>Iniciar Sesión</w:t>
      </w:r>
      <w:bookmarkEnd w:id="8"/>
    </w:p>
    <w:p w:rsidR="007F54FD" w:rsidRDefault="007F54FD" w:rsidP="000C30C3">
      <w:pPr>
        <w:spacing w:before="0" w:after="200" w:line="276" w:lineRule="auto"/>
        <w:ind w:firstLine="0"/>
        <w:jc w:val="center"/>
      </w:pPr>
      <w:r>
        <w:rPr>
          <w:rFonts w:ascii="Verdana" w:hAnsi="Verdana"/>
          <w:noProof/>
          <w:color w:val="000000"/>
          <w:sz w:val="20"/>
          <w:szCs w:val="24"/>
        </w:rPr>
        <w:drawing>
          <wp:inline distT="0" distB="0" distL="0" distR="0" wp14:anchorId="311EEB8D" wp14:editId="0A3F4DDA">
            <wp:extent cx="5038165" cy="2703908"/>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6362" cy="2702940"/>
                    </a:xfrm>
                    <a:prstGeom prst="rect">
                      <a:avLst/>
                    </a:prstGeom>
                    <a:noFill/>
                    <a:ln>
                      <a:noFill/>
                    </a:ln>
                  </pic:spPr>
                </pic:pic>
              </a:graphicData>
            </a:graphic>
          </wp:inline>
        </w:drawing>
      </w:r>
    </w:p>
    <w:p w:rsidR="007F54FD" w:rsidRPr="007F54FD" w:rsidRDefault="007F54FD" w:rsidP="00CF0816">
      <w:pPr>
        <w:pStyle w:val="Prrafodelista"/>
        <w:numPr>
          <w:ilvl w:val="0"/>
          <w:numId w:val="9"/>
        </w:numPr>
        <w:spacing w:before="0" w:after="200" w:line="276" w:lineRule="auto"/>
      </w:pPr>
      <w:r w:rsidRPr="008F6B9E">
        <w:rPr>
          <w:b/>
        </w:rPr>
        <w:t>Nueva Cuenta</w:t>
      </w:r>
      <w:r>
        <w:t xml:space="preserve">: </w:t>
      </w:r>
      <w:r w:rsidRPr="007F54FD">
        <w:t>Redirige al usuario a la página de creación de cuentas.</w:t>
      </w:r>
    </w:p>
    <w:p w:rsidR="007F54FD" w:rsidRPr="007F54FD" w:rsidRDefault="007F54FD" w:rsidP="00CF0816">
      <w:pPr>
        <w:pStyle w:val="Prrafodelista"/>
        <w:numPr>
          <w:ilvl w:val="0"/>
          <w:numId w:val="9"/>
        </w:numPr>
        <w:spacing w:before="0" w:after="200" w:line="276" w:lineRule="auto"/>
      </w:pPr>
      <w:r w:rsidRPr="008F6B9E">
        <w:rPr>
          <w:b/>
        </w:rPr>
        <w:t>Recuperar Contraseña</w:t>
      </w:r>
      <w:r>
        <w:t>: R</w:t>
      </w:r>
      <w:r w:rsidRPr="007F54FD">
        <w:t>edirige al usuario a la página de recupero de contraseña.</w:t>
      </w:r>
    </w:p>
    <w:p w:rsidR="007F54FD" w:rsidRPr="007F54FD" w:rsidRDefault="007F54FD" w:rsidP="00CF0816">
      <w:pPr>
        <w:pStyle w:val="Prrafodelista"/>
        <w:numPr>
          <w:ilvl w:val="0"/>
          <w:numId w:val="9"/>
        </w:numPr>
        <w:spacing w:before="0" w:after="200" w:line="276" w:lineRule="auto"/>
      </w:pPr>
      <w:r w:rsidRPr="008F6B9E">
        <w:rPr>
          <w:b/>
        </w:rPr>
        <w:t>Nombre de Usuario</w:t>
      </w:r>
      <w:r>
        <w:t xml:space="preserve">: </w:t>
      </w:r>
      <w:r w:rsidRPr="007F54FD">
        <w:t>En este campo se debe ingresar el nombre de usuario.</w:t>
      </w:r>
    </w:p>
    <w:p w:rsidR="007F54FD" w:rsidRPr="007F54FD" w:rsidRDefault="007F54FD" w:rsidP="00CF0816">
      <w:pPr>
        <w:pStyle w:val="Prrafodelista"/>
        <w:numPr>
          <w:ilvl w:val="0"/>
          <w:numId w:val="9"/>
        </w:numPr>
        <w:spacing w:before="0" w:after="200" w:line="276" w:lineRule="auto"/>
      </w:pPr>
      <w:r w:rsidRPr="008F6B9E">
        <w:rPr>
          <w:b/>
        </w:rPr>
        <w:t>Contraseña</w:t>
      </w:r>
      <w:r>
        <w:t xml:space="preserve">: </w:t>
      </w:r>
      <w:r w:rsidRPr="007F54FD">
        <w:t>En este campo el usuario debe ingresar su contraseña de acceso.</w:t>
      </w:r>
    </w:p>
    <w:p w:rsidR="007F54FD" w:rsidRPr="007F54FD" w:rsidRDefault="007F54FD" w:rsidP="00CF0816">
      <w:pPr>
        <w:pStyle w:val="Prrafodelista"/>
        <w:numPr>
          <w:ilvl w:val="0"/>
          <w:numId w:val="9"/>
        </w:numPr>
        <w:spacing w:before="0" w:after="200" w:line="276" w:lineRule="auto"/>
      </w:pPr>
      <w:r w:rsidRPr="008F6B9E">
        <w:rPr>
          <w:b/>
        </w:rPr>
        <w:t>Siguiente</w:t>
      </w:r>
      <w:r>
        <w:t xml:space="preserve">: </w:t>
      </w:r>
      <w:r w:rsidRPr="007F54FD">
        <w:t>Luego de ingresar el Nombre de Usuario y Contraseña, al presionar el botón Siguiente el sistema procederá a la validación de los datos informados. Si el usuario intenta acceder 5 veces con datos incorrectos en un lapso de 10 minutos, el sistema procederá al bloqueo del usuario por 30 minutos, denegándole el acceso durante el tiempo indicado.</w:t>
      </w:r>
    </w:p>
    <w:p w:rsidR="003236BE" w:rsidRDefault="003236BE" w:rsidP="003236BE">
      <w:pPr>
        <w:pStyle w:val="Ttulo2"/>
      </w:pPr>
      <w:bookmarkStart w:id="9" w:name="_Toc366532918"/>
      <w:r>
        <w:t>Registrarme</w:t>
      </w:r>
      <w:bookmarkEnd w:id="9"/>
    </w:p>
    <w:p w:rsidR="006D1583" w:rsidRDefault="006D1583" w:rsidP="000C30C3">
      <w:pPr>
        <w:jc w:val="center"/>
      </w:pPr>
      <w:r>
        <w:rPr>
          <w:rFonts w:ascii="Verdana" w:hAnsi="Verdana"/>
          <w:noProof/>
          <w:color w:val="000000"/>
          <w:sz w:val="20"/>
          <w:szCs w:val="24"/>
        </w:rPr>
        <w:drawing>
          <wp:inline distT="0" distB="0" distL="0" distR="0" wp14:anchorId="399A5E91" wp14:editId="722AA741">
            <wp:extent cx="5558118" cy="2007462"/>
            <wp:effectExtent l="0" t="0" r="508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8730" cy="2007683"/>
                    </a:xfrm>
                    <a:prstGeom prst="rect">
                      <a:avLst/>
                    </a:prstGeom>
                    <a:noFill/>
                    <a:ln>
                      <a:noFill/>
                    </a:ln>
                  </pic:spPr>
                </pic:pic>
              </a:graphicData>
            </a:graphic>
          </wp:inline>
        </w:drawing>
      </w:r>
    </w:p>
    <w:p w:rsidR="003236BE" w:rsidRDefault="003236BE" w:rsidP="003236BE">
      <w:r>
        <w:t>El requisito para poder registrarse es que la persona debe existir en el sistema, pero no poseer aún un usuario y contraseña para poder acceder al mismo. Los datos necesarios para validar la persona serán su tipo y número de documento y fecha de nacimiento.</w:t>
      </w:r>
    </w:p>
    <w:p w:rsidR="003236BE" w:rsidRDefault="003236BE" w:rsidP="003236BE">
      <w:r>
        <w:lastRenderedPageBreak/>
        <w:t>Una vez ingresados estos datos, se procederá a la validación de los mismos para la creación del usuario correspondiente.</w:t>
      </w:r>
    </w:p>
    <w:p w:rsidR="003236BE" w:rsidRDefault="003236BE" w:rsidP="00CF0816">
      <w:pPr>
        <w:pStyle w:val="Prrafodelista"/>
        <w:numPr>
          <w:ilvl w:val="0"/>
          <w:numId w:val="10"/>
        </w:numPr>
        <w:spacing w:before="0" w:after="200" w:line="276" w:lineRule="auto"/>
      </w:pPr>
      <w:r w:rsidRPr="008F6B9E">
        <w:rPr>
          <w:b/>
        </w:rPr>
        <w:t>Tipo de Documento</w:t>
      </w:r>
      <w:r>
        <w:t>: Se listan los tipos de documentos disponibles, el usuario deberá seleccionar una opción de la lista.</w:t>
      </w:r>
    </w:p>
    <w:p w:rsidR="003236BE" w:rsidRDefault="003236BE" w:rsidP="00CF0816">
      <w:pPr>
        <w:pStyle w:val="Prrafodelista"/>
        <w:numPr>
          <w:ilvl w:val="0"/>
          <w:numId w:val="10"/>
        </w:numPr>
        <w:spacing w:before="0" w:after="200" w:line="276" w:lineRule="auto"/>
      </w:pPr>
      <w:r w:rsidRPr="008F6B9E">
        <w:rPr>
          <w:b/>
        </w:rPr>
        <w:t>Número de Documento</w:t>
      </w:r>
      <w:r>
        <w:t>: En este campo, se deberá ingresar el número de documento de la persona, sin puntos, sólo números.</w:t>
      </w:r>
    </w:p>
    <w:p w:rsidR="003236BE" w:rsidRDefault="003236BE" w:rsidP="00CF0816">
      <w:pPr>
        <w:pStyle w:val="Prrafodelista"/>
        <w:numPr>
          <w:ilvl w:val="0"/>
          <w:numId w:val="10"/>
        </w:numPr>
        <w:spacing w:before="0" w:after="200" w:line="276" w:lineRule="auto"/>
      </w:pPr>
      <w:r w:rsidRPr="008F6B9E">
        <w:rPr>
          <w:b/>
        </w:rPr>
        <w:t>Fecha de Nacimiento</w:t>
      </w:r>
      <w:r>
        <w:t>: Presionando sobre la imagen se mostrará el calendario para que el usuario seleccione la fecha deseada.</w:t>
      </w:r>
    </w:p>
    <w:p w:rsidR="006D1583" w:rsidRDefault="006D1583" w:rsidP="006D1583">
      <w:pPr>
        <w:pStyle w:val="Ttulo2"/>
      </w:pPr>
      <w:bookmarkStart w:id="10" w:name="_Toc366532919"/>
      <w:proofErr w:type="spellStart"/>
      <w:r>
        <w:rPr>
          <w:lang w:val="en-US"/>
        </w:rPr>
        <w:t>Crear</w:t>
      </w:r>
      <w:proofErr w:type="spellEnd"/>
      <w:r>
        <w:rPr>
          <w:lang w:val="en-US"/>
        </w:rPr>
        <w:t xml:space="preserve"> Nueva </w:t>
      </w:r>
      <w:proofErr w:type="spellStart"/>
      <w:r>
        <w:rPr>
          <w:lang w:val="en-US"/>
        </w:rPr>
        <w:t>Cuenta</w:t>
      </w:r>
      <w:bookmarkEnd w:id="10"/>
      <w:proofErr w:type="spellEnd"/>
      <w:r>
        <w:t xml:space="preserve"> </w:t>
      </w:r>
    </w:p>
    <w:p w:rsidR="006D1583" w:rsidRDefault="006D1583" w:rsidP="001259F7">
      <w:pPr>
        <w:jc w:val="center"/>
      </w:pPr>
      <w:r>
        <w:rPr>
          <w:noProof/>
        </w:rPr>
        <w:drawing>
          <wp:inline distT="0" distB="0" distL="0" distR="0" wp14:anchorId="695F6CDC" wp14:editId="0CE024B1">
            <wp:extent cx="4667624" cy="3683821"/>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0850" cy="3686367"/>
                    </a:xfrm>
                    <a:prstGeom prst="rect">
                      <a:avLst/>
                    </a:prstGeom>
                    <a:noFill/>
                    <a:ln>
                      <a:noFill/>
                    </a:ln>
                  </pic:spPr>
                </pic:pic>
              </a:graphicData>
            </a:graphic>
          </wp:inline>
        </w:drawing>
      </w:r>
    </w:p>
    <w:p w:rsidR="006D1583" w:rsidRDefault="006D1583" w:rsidP="00524CB9">
      <w:r>
        <w:t>En la presente pantalla, se deberá ingresar el nombre de usuario deseado (no podrá ser igual a otro nombre de usuario ya registrado), la dirección de correo electrónico o email, contraseña deseada y pregunta y respuesta secreta que permitirán recuperar la contraseña en caso de olvido.</w:t>
      </w:r>
    </w:p>
    <w:p w:rsidR="006D1583" w:rsidRPr="006D1583" w:rsidRDefault="006D1583" w:rsidP="00CF0816">
      <w:pPr>
        <w:pStyle w:val="Prrafodelista"/>
        <w:numPr>
          <w:ilvl w:val="0"/>
          <w:numId w:val="11"/>
        </w:numPr>
      </w:pPr>
      <w:r w:rsidRPr="006D1583">
        <w:rPr>
          <w:b/>
        </w:rPr>
        <w:t xml:space="preserve">Nombre de Usuario: </w:t>
      </w:r>
      <w:r w:rsidRPr="006D1583">
        <w:t>Se deberá ingresar una cadena alfanumérica, sin espacios en blanco, de hasta 50 caracteres. El nombre de usuario ingresado deberá ser distinto a cualquier otro ya registrado con anterioridad.</w:t>
      </w:r>
    </w:p>
    <w:p w:rsidR="006D1583" w:rsidRPr="006D1583" w:rsidRDefault="006D1583" w:rsidP="00CF0816">
      <w:pPr>
        <w:pStyle w:val="Prrafodelista"/>
        <w:numPr>
          <w:ilvl w:val="0"/>
          <w:numId w:val="11"/>
        </w:numPr>
      </w:pPr>
      <w:r w:rsidRPr="006D1583">
        <w:rPr>
          <w:b/>
        </w:rPr>
        <w:t xml:space="preserve">Correo Electrónico: </w:t>
      </w:r>
      <w:r w:rsidRPr="006D1583">
        <w:t>Se deberá ingresar una casilla de correo válida, ya que la misma será utilizada para el recupero de contraseña en caso de pérdida y en ocasiones será necesaria para brindar notificaciones al usuario.</w:t>
      </w:r>
    </w:p>
    <w:p w:rsidR="006D1583" w:rsidRPr="006D1583" w:rsidRDefault="006D1583" w:rsidP="00CF0816">
      <w:pPr>
        <w:pStyle w:val="Prrafodelista"/>
        <w:numPr>
          <w:ilvl w:val="0"/>
          <w:numId w:val="11"/>
        </w:numPr>
      </w:pPr>
      <w:r w:rsidRPr="006D1583">
        <w:rPr>
          <w:b/>
        </w:rPr>
        <w:t xml:space="preserve">Contraseña: </w:t>
      </w:r>
      <w:r w:rsidRPr="006D1583">
        <w:t>Se deberá ingresar la misma cadena en ambos campos (Contraseña y Confirmar contraseña). La Contraseña debe tener al menos 5 caracteres, de los cuales al menos uno debe ser numérico.</w:t>
      </w:r>
    </w:p>
    <w:p w:rsidR="00232FF3" w:rsidRDefault="006D1583" w:rsidP="00CF0816">
      <w:pPr>
        <w:pStyle w:val="Prrafodelista"/>
        <w:numPr>
          <w:ilvl w:val="0"/>
          <w:numId w:val="11"/>
        </w:numPr>
      </w:pPr>
      <w:r w:rsidRPr="006D1583">
        <w:rPr>
          <w:b/>
        </w:rPr>
        <w:t>Pregunta y Respuesta Secreta</w:t>
      </w:r>
      <w:r w:rsidRPr="006D1583">
        <w:t>: Estos campos permiten validad la identidad de un usuario que desea acc</w:t>
      </w:r>
      <w:r>
        <w:t>eder a opciones de recupero de contraseña.</w:t>
      </w:r>
    </w:p>
    <w:p w:rsidR="00232FF3" w:rsidRPr="001259F7" w:rsidRDefault="00232FF3">
      <w:pPr>
        <w:spacing w:before="0" w:after="200" w:line="276" w:lineRule="auto"/>
        <w:ind w:firstLine="0"/>
        <w:jc w:val="left"/>
        <w:rPr>
          <w:rFonts w:ascii="Cambria" w:hAnsi="Cambria"/>
          <w:b/>
          <w:bCs/>
          <w:color w:val="4F81BD"/>
          <w:sz w:val="26"/>
          <w:szCs w:val="26"/>
        </w:rPr>
      </w:pPr>
      <w:r w:rsidRPr="001259F7">
        <w:br w:type="page"/>
      </w:r>
    </w:p>
    <w:p w:rsidR="00232FF3" w:rsidRDefault="00232FF3" w:rsidP="00232FF3">
      <w:pPr>
        <w:pStyle w:val="Ttulo2"/>
      </w:pPr>
      <w:bookmarkStart w:id="11" w:name="_Toc366532920"/>
      <w:proofErr w:type="spellStart"/>
      <w:r>
        <w:rPr>
          <w:lang w:val="en-US"/>
        </w:rPr>
        <w:lastRenderedPageBreak/>
        <w:t>Olvidé</w:t>
      </w:r>
      <w:proofErr w:type="spellEnd"/>
      <w:r>
        <w:rPr>
          <w:lang w:val="en-US"/>
        </w:rPr>
        <w:t xml:space="preserve"> </w:t>
      </w:r>
      <w:proofErr w:type="spellStart"/>
      <w:r>
        <w:rPr>
          <w:lang w:val="en-US"/>
        </w:rPr>
        <w:t>Mi</w:t>
      </w:r>
      <w:proofErr w:type="spellEnd"/>
      <w:r>
        <w:rPr>
          <w:lang w:val="en-US"/>
        </w:rPr>
        <w:t xml:space="preserve"> Clave</w:t>
      </w:r>
      <w:bookmarkEnd w:id="11"/>
      <w:r>
        <w:t xml:space="preserve"> </w:t>
      </w:r>
    </w:p>
    <w:p w:rsidR="00232FF3" w:rsidRDefault="00232FF3" w:rsidP="000C30C3">
      <w:pPr>
        <w:jc w:val="center"/>
      </w:pPr>
      <w:r>
        <w:rPr>
          <w:rFonts w:ascii="Verdana" w:hAnsi="Verdana"/>
          <w:noProof/>
          <w:color w:val="000000"/>
          <w:sz w:val="20"/>
          <w:szCs w:val="24"/>
        </w:rPr>
        <w:drawing>
          <wp:inline distT="0" distB="0" distL="0" distR="0" wp14:anchorId="0DEC5BF1" wp14:editId="3F8FE486">
            <wp:extent cx="5097930" cy="204764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7547" cy="2047491"/>
                    </a:xfrm>
                    <a:prstGeom prst="rect">
                      <a:avLst/>
                    </a:prstGeom>
                    <a:noFill/>
                    <a:ln>
                      <a:noFill/>
                    </a:ln>
                  </pic:spPr>
                </pic:pic>
              </a:graphicData>
            </a:graphic>
          </wp:inline>
        </w:drawing>
      </w:r>
    </w:p>
    <w:p w:rsidR="00232FF3" w:rsidRDefault="00232FF3" w:rsidP="00232FF3">
      <w:r>
        <w:t>Para recuperar la contraseña, se deberá ingresar la dirección de correo electrónico utilizada en el sistema y a continuación se enviará a la casilla indicada un correo con las opciones de recuperación, el cual permitirá validar (o no) que el usuario realmente solicito el recupero de contraseña.</w:t>
      </w:r>
    </w:p>
    <w:p w:rsidR="00232FF3" w:rsidRDefault="00232FF3" w:rsidP="00CF0816">
      <w:pPr>
        <w:pStyle w:val="Prrafodelista"/>
        <w:numPr>
          <w:ilvl w:val="0"/>
          <w:numId w:val="12"/>
        </w:numPr>
      </w:pPr>
      <w:r w:rsidRPr="00232FF3">
        <w:rPr>
          <w:b/>
        </w:rPr>
        <w:t>Correo Electrónico</w:t>
      </w:r>
      <w:r>
        <w:t>: Se deberá ingresar la casilla de correo registrada en el sistema.</w:t>
      </w:r>
    </w:p>
    <w:p w:rsidR="005B5384" w:rsidRDefault="00232FF3" w:rsidP="00CF0816">
      <w:pPr>
        <w:pStyle w:val="Prrafodelista"/>
        <w:numPr>
          <w:ilvl w:val="0"/>
          <w:numId w:val="12"/>
        </w:numPr>
      </w:pPr>
      <w:r w:rsidRPr="00232FF3">
        <w:rPr>
          <w:b/>
        </w:rPr>
        <w:t>Validar Correo</w:t>
      </w:r>
      <w:r>
        <w:t>: Si la casilla indicada corresponde a un usuario registrado, se enviará a la misma un correo para validar la solicitud de recupero de contraseña.</w:t>
      </w:r>
    </w:p>
    <w:p w:rsidR="005B5384" w:rsidRPr="005B5384" w:rsidRDefault="005B5384" w:rsidP="005B5384">
      <w:pPr>
        <w:pStyle w:val="Ttulo2"/>
        <w:rPr>
          <w:lang w:val="en-US"/>
        </w:rPr>
      </w:pPr>
      <w:bookmarkStart w:id="12" w:name="_Toc366532921"/>
      <w:proofErr w:type="spellStart"/>
      <w:r w:rsidRPr="005B5384">
        <w:rPr>
          <w:lang w:val="en-US"/>
        </w:rPr>
        <w:t>Validación</w:t>
      </w:r>
      <w:bookmarkEnd w:id="12"/>
      <w:proofErr w:type="spellEnd"/>
    </w:p>
    <w:p w:rsidR="003236BE" w:rsidRDefault="005B5384" w:rsidP="000C30C3">
      <w:pPr>
        <w:jc w:val="center"/>
      </w:pPr>
      <w:r>
        <w:rPr>
          <w:rFonts w:ascii="Verdana" w:hAnsi="Verdana"/>
          <w:noProof/>
          <w:color w:val="000000"/>
          <w:sz w:val="20"/>
          <w:szCs w:val="24"/>
        </w:rPr>
        <w:drawing>
          <wp:inline distT="0" distB="0" distL="0" distR="0" wp14:anchorId="0E3EB675" wp14:editId="16EA6ED0">
            <wp:extent cx="3556992" cy="2002117"/>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1641" cy="2004734"/>
                    </a:xfrm>
                    <a:prstGeom prst="rect">
                      <a:avLst/>
                    </a:prstGeom>
                    <a:noFill/>
                    <a:ln>
                      <a:noFill/>
                    </a:ln>
                  </pic:spPr>
                </pic:pic>
              </a:graphicData>
            </a:graphic>
          </wp:inline>
        </w:drawing>
      </w:r>
    </w:p>
    <w:p w:rsidR="005B5384" w:rsidRDefault="005B5384" w:rsidP="005B5384">
      <w:r>
        <w:t>Para poder generar una nueva clave se deberá responder correctamente a la Pregunta Secreta definida en el momento de la creación del usuario. Una vez respondida la Pregunta Secreta, se dará al usuario la posibilidad de ingresar, y confirmar, su nueva contraseña.</w:t>
      </w:r>
    </w:p>
    <w:p w:rsidR="005B5384" w:rsidRDefault="005B5384" w:rsidP="00CF0816">
      <w:pPr>
        <w:pStyle w:val="Prrafodelista"/>
        <w:numPr>
          <w:ilvl w:val="0"/>
          <w:numId w:val="13"/>
        </w:numPr>
      </w:pPr>
      <w:r w:rsidRPr="007A5456">
        <w:rPr>
          <w:b/>
        </w:rPr>
        <w:t>Pregunta y Respuesta Secreta</w:t>
      </w:r>
      <w:r>
        <w:t xml:space="preserve">: Para establecer una nueva contraseña, se </w:t>
      </w:r>
      <w:r w:rsidR="00E919D8">
        <w:t>deberá</w:t>
      </w:r>
      <w:r>
        <w:t xml:space="preserve"> responder correctamente la pregunta secreta definida por el usuario, una vez validada la misma, se accederá a la siguiente pantalla.</w:t>
      </w:r>
    </w:p>
    <w:p w:rsidR="005B5384" w:rsidRDefault="005B5384" w:rsidP="00CF0816">
      <w:pPr>
        <w:pStyle w:val="Prrafodelista"/>
        <w:numPr>
          <w:ilvl w:val="0"/>
          <w:numId w:val="13"/>
        </w:numPr>
      </w:pPr>
      <w:r w:rsidRPr="007A5456">
        <w:rPr>
          <w:b/>
        </w:rPr>
        <w:t>Siguiente</w:t>
      </w:r>
      <w:r>
        <w:t>: Al presionar el botón Siguiente, se validará la respuesta brindada con la ya registrada en el sistema. De ser correcta, se procederá a solicitar al usuario una nueva clave de acceso.</w:t>
      </w:r>
    </w:p>
    <w:p w:rsidR="006D1583" w:rsidRPr="005B5384" w:rsidRDefault="005B5384" w:rsidP="005B5384">
      <w:pPr>
        <w:rPr>
          <w:i/>
        </w:rPr>
      </w:pPr>
      <w:r w:rsidRPr="005B5384">
        <w:rPr>
          <w:i/>
        </w:rPr>
        <w:t>En caso de que el usuario no recuerde su contraseña y tampoco la respuesta secreta, deberá contactarse con el administrador del sistema.</w:t>
      </w:r>
    </w:p>
    <w:p w:rsidR="000C30C3" w:rsidRDefault="003236BE" w:rsidP="000C30C3">
      <w:pPr>
        <w:pStyle w:val="Ttulo2"/>
        <w:rPr>
          <w:lang w:val="en-US"/>
        </w:rPr>
      </w:pPr>
      <w:r>
        <w:br w:type="page"/>
      </w:r>
      <w:bookmarkStart w:id="13" w:name="_Toc366532922"/>
      <w:r w:rsidR="000C30C3">
        <w:rPr>
          <w:lang w:val="en-US"/>
        </w:rPr>
        <w:lastRenderedPageBreak/>
        <w:t xml:space="preserve">Nueva Clave de </w:t>
      </w:r>
      <w:proofErr w:type="spellStart"/>
      <w:r w:rsidR="000C30C3">
        <w:rPr>
          <w:lang w:val="en-US"/>
        </w:rPr>
        <w:t>Acceso</w:t>
      </w:r>
      <w:bookmarkEnd w:id="13"/>
      <w:proofErr w:type="spellEnd"/>
    </w:p>
    <w:p w:rsidR="000C30C3" w:rsidRPr="000C30C3" w:rsidRDefault="000C30C3" w:rsidP="000C30C3">
      <w:pPr>
        <w:jc w:val="center"/>
        <w:rPr>
          <w:lang w:val="en-US"/>
        </w:rPr>
      </w:pPr>
      <w:r>
        <w:rPr>
          <w:rFonts w:ascii="Verdana" w:hAnsi="Verdana"/>
          <w:noProof/>
          <w:color w:val="000000"/>
          <w:sz w:val="20"/>
          <w:szCs w:val="24"/>
        </w:rPr>
        <w:drawing>
          <wp:inline distT="0" distB="0" distL="0" distR="0" wp14:anchorId="3AA9DFE7" wp14:editId="21FF7F8E">
            <wp:extent cx="3678506" cy="2037976"/>
            <wp:effectExtent l="0" t="0" r="0" b="63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8383" cy="2037908"/>
                    </a:xfrm>
                    <a:prstGeom prst="rect">
                      <a:avLst/>
                    </a:prstGeom>
                    <a:noFill/>
                    <a:ln>
                      <a:noFill/>
                    </a:ln>
                  </pic:spPr>
                </pic:pic>
              </a:graphicData>
            </a:graphic>
          </wp:inline>
        </w:drawing>
      </w:r>
    </w:p>
    <w:p w:rsidR="000C30C3" w:rsidRPr="000C30C3" w:rsidRDefault="000C30C3" w:rsidP="000C30C3">
      <w:r w:rsidRPr="000C30C3">
        <w:t>Validada la respuesta del usuario, se procederá a la creación de una nueva contraseña, la cual deberá cumplir las mismas restricciones que la contraseña original, esto es, la Contraseña debe tener al menos 5 caracteres, de los cuales al menos uno debe ser numérico.</w:t>
      </w:r>
    </w:p>
    <w:p w:rsidR="000C30C3" w:rsidRPr="000C30C3" w:rsidRDefault="000C30C3" w:rsidP="00CF0816">
      <w:pPr>
        <w:pStyle w:val="Prrafodelista"/>
        <w:numPr>
          <w:ilvl w:val="0"/>
          <w:numId w:val="14"/>
        </w:numPr>
      </w:pPr>
      <w:r w:rsidRPr="000C30C3">
        <w:rPr>
          <w:b/>
        </w:rPr>
        <w:t>Nueva Contraseña</w:t>
      </w:r>
      <w:r>
        <w:t xml:space="preserve">: </w:t>
      </w:r>
      <w:r w:rsidRPr="000C30C3">
        <w:t>La Contraseña debe tener al menos 5 caracteres, de los cuales al menos uno debe ser numérico. En ambos campos (Nueva Contraseña y Repita la Contraseña) se deberá ingresar el mismo valor.</w:t>
      </w:r>
    </w:p>
    <w:p w:rsidR="003236BE" w:rsidRDefault="000C30C3" w:rsidP="00CF0816">
      <w:pPr>
        <w:pStyle w:val="Prrafodelista"/>
        <w:numPr>
          <w:ilvl w:val="0"/>
          <w:numId w:val="14"/>
        </w:numPr>
      </w:pPr>
      <w:r w:rsidRPr="000C30C3">
        <w:rPr>
          <w:b/>
        </w:rPr>
        <w:t>Siguiente</w:t>
      </w:r>
      <w:r>
        <w:t xml:space="preserve">: </w:t>
      </w:r>
      <w:r w:rsidRPr="000C30C3">
        <w:t>Al presionar el botón, se validará que la contraseña cumpla las restricciones establecidas, y de ser así, se actualizará la nueva contraseña para el usuario.</w:t>
      </w:r>
    </w:p>
    <w:p w:rsidR="000C30C3" w:rsidRDefault="000C30C3">
      <w:pPr>
        <w:spacing w:before="0" w:after="200" w:line="276" w:lineRule="auto"/>
        <w:ind w:firstLine="0"/>
        <w:jc w:val="left"/>
        <w:rPr>
          <w:rFonts w:ascii="Cambria" w:hAnsi="Cambria"/>
          <w:b/>
          <w:bCs/>
          <w:smallCaps/>
          <w:color w:val="365F91"/>
          <w:sz w:val="28"/>
          <w:szCs w:val="28"/>
        </w:rPr>
      </w:pPr>
      <w:r>
        <w:br w:type="page"/>
      </w:r>
    </w:p>
    <w:p w:rsidR="00D26D17" w:rsidRDefault="002046B6" w:rsidP="00CF0816">
      <w:pPr>
        <w:pStyle w:val="Ttulo1"/>
        <w:numPr>
          <w:ilvl w:val="0"/>
          <w:numId w:val="8"/>
        </w:numPr>
      </w:pPr>
      <w:bookmarkStart w:id="14" w:name="_Toc366532923"/>
      <w:r w:rsidRPr="002046B6">
        <w:lastRenderedPageBreak/>
        <w:t>Controles</w:t>
      </w:r>
      <w:r>
        <w:t xml:space="preserve"> Comunes</w:t>
      </w:r>
      <w:bookmarkEnd w:id="14"/>
    </w:p>
    <w:p w:rsidR="00D26D17" w:rsidRDefault="002046B6" w:rsidP="00D26D17">
      <w:pPr>
        <w:spacing w:before="0" w:after="200" w:line="276" w:lineRule="auto"/>
        <w:ind w:firstLine="708"/>
      </w:pPr>
      <w:r w:rsidRPr="002046B6">
        <w:t>A continuación se listan controles y opciones disponibles en el todo el sistema</w:t>
      </w:r>
      <w:r w:rsidR="00D26D17">
        <w:t>:</w:t>
      </w:r>
    </w:p>
    <w:p w:rsidR="002046B6" w:rsidRPr="002046B6" w:rsidRDefault="002046B6" w:rsidP="00CF0816">
      <w:pPr>
        <w:numPr>
          <w:ilvl w:val="0"/>
          <w:numId w:val="7"/>
        </w:numPr>
        <w:spacing w:after="200" w:line="276" w:lineRule="auto"/>
        <w:contextualSpacing/>
      </w:pPr>
      <w:r w:rsidRPr="002046B6">
        <w:rPr>
          <w:b/>
        </w:rPr>
        <w:t>Tipos de Documento</w:t>
      </w:r>
      <w:r>
        <w:t xml:space="preserve">: </w:t>
      </w:r>
      <w:r>
        <w:rPr>
          <w:rFonts w:ascii="Verdana" w:hAnsi="Verdana"/>
          <w:color w:val="000000"/>
          <w:sz w:val="20"/>
          <w:szCs w:val="24"/>
        </w:rPr>
        <w:t>muestra los Tipos de Documento disponibles en el sistema.</w:t>
      </w:r>
    </w:p>
    <w:p w:rsidR="002046B6" w:rsidRDefault="002046B6" w:rsidP="002046B6">
      <w:pPr>
        <w:spacing w:after="200" w:line="276" w:lineRule="auto"/>
        <w:ind w:left="1080" w:firstLine="0"/>
        <w:contextualSpacing/>
        <w:jc w:val="center"/>
      </w:pPr>
      <w:r>
        <w:rPr>
          <w:rFonts w:ascii="Verdana" w:hAnsi="Verdana"/>
          <w:noProof/>
          <w:color w:val="000000"/>
          <w:sz w:val="20"/>
          <w:szCs w:val="24"/>
        </w:rPr>
        <w:drawing>
          <wp:inline distT="0" distB="0" distL="0" distR="0" wp14:anchorId="61CD2DDF" wp14:editId="1765A233">
            <wp:extent cx="2564130" cy="78867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4130" cy="788670"/>
                    </a:xfrm>
                    <a:prstGeom prst="rect">
                      <a:avLst/>
                    </a:prstGeom>
                    <a:noFill/>
                    <a:ln>
                      <a:noFill/>
                    </a:ln>
                  </pic:spPr>
                </pic:pic>
              </a:graphicData>
            </a:graphic>
          </wp:inline>
        </w:drawing>
      </w:r>
    </w:p>
    <w:p w:rsidR="00D26D17" w:rsidRDefault="002046B6" w:rsidP="00CF0816">
      <w:pPr>
        <w:numPr>
          <w:ilvl w:val="0"/>
          <w:numId w:val="7"/>
        </w:numPr>
        <w:spacing w:after="200" w:line="276" w:lineRule="auto"/>
        <w:contextualSpacing/>
      </w:pPr>
      <w:r w:rsidRPr="002046B6">
        <w:rPr>
          <w:b/>
        </w:rPr>
        <w:t>Fecha</w:t>
      </w:r>
      <w:r w:rsidR="00D26D17">
        <w:t xml:space="preserve">: </w:t>
      </w:r>
      <w:r>
        <w:t>p</w:t>
      </w:r>
      <w:r w:rsidRPr="002046B6">
        <w:t>resionando sobre la imagen</w:t>
      </w:r>
      <w:r>
        <w:t xml:space="preserve"> de la derecha</w:t>
      </w:r>
      <w:r w:rsidRPr="002046B6">
        <w:t>, se desplegará un calendario para que el usuario seleccione la fecha deseada</w:t>
      </w:r>
      <w:r>
        <w:t>.</w:t>
      </w:r>
    </w:p>
    <w:p w:rsidR="002046B6" w:rsidRDefault="002046B6" w:rsidP="002046B6">
      <w:pPr>
        <w:spacing w:after="200" w:line="276" w:lineRule="auto"/>
        <w:ind w:left="1080" w:firstLine="0"/>
        <w:contextualSpacing/>
        <w:jc w:val="center"/>
      </w:pPr>
      <w:r>
        <w:rPr>
          <w:noProof/>
        </w:rPr>
        <w:drawing>
          <wp:inline distT="0" distB="0" distL="0" distR="0" wp14:anchorId="310C3E5E" wp14:editId="3DC16CB2">
            <wp:extent cx="3018155" cy="21812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8155" cy="2181225"/>
                    </a:xfrm>
                    <a:prstGeom prst="rect">
                      <a:avLst/>
                    </a:prstGeom>
                    <a:noFill/>
                    <a:ln>
                      <a:noFill/>
                    </a:ln>
                  </pic:spPr>
                </pic:pic>
              </a:graphicData>
            </a:graphic>
          </wp:inline>
        </w:drawing>
      </w:r>
    </w:p>
    <w:p w:rsidR="002046B6" w:rsidRDefault="002046B6" w:rsidP="00CF0816">
      <w:pPr>
        <w:numPr>
          <w:ilvl w:val="0"/>
          <w:numId w:val="7"/>
        </w:numPr>
        <w:spacing w:after="200" w:line="276" w:lineRule="auto"/>
        <w:contextualSpacing/>
      </w:pPr>
      <w:r w:rsidRPr="002046B6">
        <w:rPr>
          <w:b/>
        </w:rPr>
        <w:t>Cerrar</w:t>
      </w:r>
      <w:r>
        <w:t xml:space="preserve">: </w:t>
      </w:r>
      <w:r w:rsidRPr="002046B6">
        <w:t>Cierra la ventana emergente y muestra el contenido de la pági</w:t>
      </w:r>
      <w:r>
        <w:t>na.</w:t>
      </w:r>
    </w:p>
    <w:p w:rsidR="002046B6" w:rsidRDefault="002046B6" w:rsidP="002046B6">
      <w:pPr>
        <w:spacing w:after="200" w:line="276" w:lineRule="auto"/>
        <w:ind w:left="1080" w:firstLine="0"/>
        <w:contextualSpacing/>
        <w:jc w:val="center"/>
      </w:pPr>
      <w:r>
        <w:rPr>
          <w:rFonts w:ascii="Verdana" w:hAnsi="Verdana"/>
          <w:noProof/>
          <w:color w:val="000000"/>
          <w:sz w:val="20"/>
          <w:szCs w:val="24"/>
        </w:rPr>
        <w:drawing>
          <wp:inline distT="0" distB="0" distL="0" distR="0" wp14:anchorId="4073CC9E" wp14:editId="357DAF14">
            <wp:extent cx="430530" cy="436245"/>
            <wp:effectExtent l="0" t="0" r="762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530" cy="436245"/>
                    </a:xfrm>
                    <a:prstGeom prst="rect">
                      <a:avLst/>
                    </a:prstGeom>
                    <a:noFill/>
                    <a:ln>
                      <a:noFill/>
                    </a:ln>
                  </pic:spPr>
                </pic:pic>
              </a:graphicData>
            </a:graphic>
          </wp:inline>
        </w:drawing>
      </w:r>
    </w:p>
    <w:p w:rsidR="002D3594" w:rsidRDefault="002D3594" w:rsidP="00CF0816">
      <w:pPr>
        <w:numPr>
          <w:ilvl w:val="0"/>
          <w:numId w:val="7"/>
        </w:numPr>
        <w:spacing w:after="200" w:line="276" w:lineRule="auto"/>
        <w:contextualSpacing/>
      </w:pPr>
      <w:r>
        <w:rPr>
          <w:b/>
        </w:rPr>
        <w:t>Volver</w:t>
      </w:r>
      <w:r>
        <w:t xml:space="preserve">: </w:t>
      </w:r>
      <w:r>
        <w:rPr>
          <w:rFonts w:ascii="Verdana" w:hAnsi="Verdana"/>
          <w:color w:val="000000"/>
          <w:sz w:val="20"/>
          <w:szCs w:val="24"/>
        </w:rPr>
        <w:t>Nos devuelve a la pantalla en que nos encontrábamos anteriormente. De haber realizado algún cambio, estos serán descartados</w:t>
      </w:r>
      <w:r>
        <w:t>.</w:t>
      </w:r>
    </w:p>
    <w:p w:rsidR="002D3594" w:rsidRDefault="002D3594" w:rsidP="002D3594">
      <w:pPr>
        <w:spacing w:after="200" w:line="276" w:lineRule="auto"/>
        <w:ind w:left="1080" w:firstLine="0"/>
        <w:contextualSpacing/>
        <w:jc w:val="center"/>
      </w:pPr>
      <w:r>
        <w:rPr>
          <w:rFonts w:ascii="Verdana" w:hAnsi="Verdana"/>
          <w:noProof/>
          <w:color w:val="000000"/>
          <w:sz w:val="20"/>
          <w:szCs w:val="24"/>
        </w:rPr>
        <w:drawing>
          <wp:inline distT="0" distB="0" distL="0" distR="0" wp14:anchorId="31B25866" wp14:editId="21F61B7F">
            <wp:extent cx="693420" cy="63944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3420" cy="639445"/>
                    </a:xfrm>
                    <a:prstGeom prst="rect">
                      <a:avLst/>
                    </a:prstGeom>
                    <a:noFill/>
                    <a:ln>
                      <a:noFill/>
                    </a:ln>
                  </pic:spPr>
                </pic:pic>
              </a:graphicData>
            </a:graphic>
          </wp:inline>
        </w:drawing>
      </w:r>
    </w:p>
    <w:p w:rsidR="002D3594" w:rsidRDefault="002D3594" w:rsidP="002046B6">
      <w:pPr>
        <w:spacing w:after="200" w:line="276" w:lineRule="auto"/>
        <w:ind w:left="1080" w:firstLine="0"/>
        <w:contextualSpacing/>
        <w:jc w:val="center"/>
      </w:pPr>
    </w:p>
    <w:p w:rsidR="00B27F1F" w:rsidRDefault="00B27F1F" w:rsidP="007935D2">
      <w:pPr>
        <w:spacing w:before="0" w:after="200" w:line="276" w:lineRule="auto"/>
        <w:ind w:firstLine="708"/>
      </w:pPr>
    </w:p>
    <w:p w:rsidR="00D23F2D" w:rsidRDefault="00D23F2D">
      <w:pPr>
        <w:spacing w:before="0" w:after="200" w:line="276" w:lineRule="auto"/>
        <w:ind w:firstLine="0"/>
        <w:jc w:val="left"/>
        <w:rPr>
          <w:rFonts w:ascii="Cambria" w:hAnsi="Cambria"/>
          <w:b/>
          <w:bCs/>
          <w:smallCaps/>
          <w:color w:val="365F91"/>
          <w:sz w:val="28"/>
          <w:szCs w:val="28"/>
        </w:rPr>
      </w:pPr>
      <w:r>
        <w:br w:type="page"/>
      </w:r>
    </w:p>
    <w:p w:rsidR="00F32BBA" w:rsidRPr="00D23F2D" w:rsidRDefault="00467B4B" w:rsidP="00CF0816">
      <w:pPr>
        <w:pStyle w:val="Ttulo1"/>
        <w:numPr>
          <w:ilvl w:val="0"/>
          <w:numId w:val="8"/>
        </w:numPr>
      </w:pPr>
      <w:bookmarkStart w:id="15" w:name="_Toc366532924"/>
      <w:r w:rsidRPr="00467B4B">
        <w:lastRenderedPageBreak/>
        <w:t>Secciones</w:t>
      </w:r>
      <w:bookmarkEnd w:id="15"/>
      <w:r w:rsidR="00F32BBA" w:rsidRPr="00D23F2D">
        <w:t xml:space="preserve"> </w:t>
      </w:r>
    </w:p>
    <w:p w:rsidR="00D26D17" w:rsidRDefault="00820D41" w:rsidP="00D26D17">
      <w:pPr>
        <w:spacing w:after="200" w:line="276" w:lineRule="auto"/>
        <w:ind w:firstLine="708"/>
      </w:pPr>
      <w:r>
        <w:t>A continuación s</w:t>
      </w:r>
      <w:r w:rsidR="00467B4B" w:rsidRPr="00467B4B">
        <w:t xml:space="preserve">e </w:t>
      </w:r>
      <w:r w:rsidR="00467B4B">
        <w:t xml:space="preserve">describen </w:t>
      </w:r>
      <w:r w:rsidR="00467B4B" w:rsidRPr="00467B4B">
        <w:t>las secciones generales de la aplicación</w:t>
      </w:r>
      <w:r w:rsidR="00D26D17">
        <w:t>.</w:t>
      </w:r>
    </w:p>
    <w:p w:rsidR="00862031" w:rsidRDefault="00862031" w:rsidP="00862031">
      <w:pPr>
        <w:pStyle w:val="Ttulo2"/>
      </w:pPr>
      <w:bookmarkStart w:id="16" w:name="_Toc366532925"/>
      <w:r w:rsidRPr="00862031">
        <w:t>Encabezado</w:t>
      </w:r>
      <w:bookmarkEnd w:id="16"/>
    </w:p>
    <w:p w:rsidR="00862031" w:rsidRDefault="00862031" w:rsidP="00D26D17">
      <w:pPr>
        <w:spacing w:after="200" w:line="276" w:lineRule="auto"/>
        <w:ind w:firstLine="708"/>
      </w:pPr>
      <w:r>
        <w:rPr>
          <w:rFonts w:ascii="Verdana" w:hAnsi="Verdana"/>
          <w:noProof/>
          <w:color w:val="000000"/>
          <w:sz w:val="20"/>
          <w:szCs w:val="24"/>
        </w:rPr>
        <w:drawing>
          <wp:inline distT="0" distB="0" distL="0" distR="0" wp14:anchorId="798993D3" wp14:editId="2DF90ACD">
            <wp:extent cx="5611906" cy="135163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1613" cy="1353976"/>
                    </a:xfrm>
                    <a:prstGeom prst="rect">
                      <a:avLst/>
                    </a:prstGeom>
                    <a:noFill/>
                    <a:ln>
                      <a:noFill/>
                    </a:ln>
                  </pic:spPr>
                </pic:pic>
              </a:graphicData>
            </a:graphic>
          </wp:inline>
        </w:drawing>
      </w:r>
    </w:p>
    <w:p w:rsidR="00862031" w:rsidRDefault="00862031" w:rsidP="00524CB9">
      <w:r>
        <w:t>Todas las páginas del sistema muestran el mismo encabezado, el cual cuenta con funcionalidades comunes a todos los usuarios registrados. A continuación se detallan las opciones a las que se puede acceder y la información que podemos encontrar en el mismo.</w:t>
      </w:r>
    </w:p>
    <w:p w:rsidR="00862031" w:rsidRDefault="00862031" w:rsidP="00524CB9">
      <w:pPr>
        <w:spacing w:before="0" w:after="200" w:line="276" w:lineRule="auto"/>
        <w:ind w:firstLine="0"/>
      </w:pPr>
      <w:r>
        <w:t>Ruta de Navegación: Se muestra la ruta de las distintas secciones por las que ha navegado el usuario para llegar a la página actual. Como ejemplo se muestra Inicio &gt; Comunicación &gt; Mensajes</w:t>
      </w:r>
    </w:p>
    <w:p w:rsidR="00862031" w:rsidRPr="00862031" w:rsidRDefault="00862031" w:rsidP="00CF0816">
      <w:pPr>
        <w:pStyle w:val="Prrafodelista"/>
        <w:numPr>
          <w:ilvl w:val="0"/>
          <w:numId w:val="15"/>
        </w:numPr>
        <w:spacing w:before="0" w:after="200" w:line="276" w:lineRule="auto"/>
      </w:pPr>
      <w:r w:rsidRPr="00862031">
        <w:rPr>
          <w:b/>
        </w:rPr>
        <w:t>Usuario y Rol</w:t>
      </w:r>
      <w:r w:rsidRPr="00862031">
        <w:t xml:space="preserve">: En el centro de la pantalla y a continuación del mensaje de Bienvenida, se muestra el nombre completo de la persona </w:t>
      </w:r>
      <w:proofErr w:type="spellStart"/>
      <w:r w:rsidRPr="00862031">
        <w:t>logueada</w:t>
      </w:r>
      <w:proofErr w:type="spellEnd"/>
      <w:r w:rsidRPr="00862031">
        <w:t xml:space="preserve"> y entre </w:t>
      </w:r>
      <w:proofErr w:type="spellStart"/>
      <w:r w:rsidRPr="00862031">
        <w:t>parentésis</w:t>
      </w:r>
      <w:proofErr w:type="spellEnd"/>
      <w:r w:rsidRPr="00862031">
        <w:t xml:space="preserve"> el rol-perfil que la misma tiene asignada. En función de este rol, el usuario tendrá permiso para acceder o no a determinadas funcionalidades y secciones del sistema.</w:t>
      </w:r>
    </w:p>
    <w:p w:rsidR="00862031" w:rsidRPr="00862031" w:rsidRDefault="00862031" w:rsidP="00CF0816">
      <w:pPr>
        <w:pStyle w:val="Prrafodelista"/>
        <w:numPr>
          <w:ilvl w:val="0"/>
          <w:numId w:val="15"/>
        </w:numPr>
        <w:spacing w:before="0" w:after="200" w:line="276" w:lineRule="auto"/>
      </w:pPr>
      <w:r w:rsidRPr="00862031">
        <w:rPr>
          <w:b/>
        </w:rPr>
        <w:t>Acceso al Foro</w:t>
      </w:r>
      <w:r w:rsidRPr="00862031">
        <w:t>: Mediante esta opción, el usuario podrá acceder directamente a una plataforma de soporte a discusiones y opiniones en línea (Foro), la cual permitirá una mayor interacción entre todos los usuarios del sistema.</w:t>
      </w:r>
    </w:p>
    <w:p w:rsidR="00862031" w:rsidRPr="00862031" w:rsidRDefault="00862031" w:rsidP="00CF0816">
      <w:pPr>
        <w:pStyle w:val="Prrafodelista"/>
        <w:numPr>
          <w:ilvl w:val="0"/>
          <w:numId w:val="15"/>
        </w:numPr>
        <w:spacing w:before="0" w:after="200" w:line="276" w:lineRule="auto"/>
        <w:rPr>
          <w:b/>
        </w:rPr>
      </w:pPr>
      <w:r w:rsidRPr="00862031">
        <w:rPr>
          <w:b/>
        </w:rPr>
        <w:t>Acceso a Ayuda</w:t>
      </w:r>
      <w:r w:rsidRPr="00862031">
        <w:t>: En esta sección se accede a la ayuda</w:t>
      </w:r>
      <w:r>
        <w:t xml:space="preserve"> online del sistema</w:t>
      </w:r>
      <w:r w:rsidRPr="00862031">
        <w:t>.</w:t>
      </w:r>
    </w:p>
    <w:p w:rsidR="00862031" w:rsidRPr="00862031" w:rsidRDefault="00862031" w:rsidP="00CF0816">
      <w:pPr>
        <w:pStyle w:val="Prrafodelista"/>
        <w:numPr>
          <w:ilvl w:val="0"/>
          <w:numId w:val="15"/>
        </w:numPr>
        <w:spacing w:before="0" w:after="200" w:line="276" w:lineRule="auto"/>
      </w:pPr>
      <w:r w:rsidRPr="00862031">
        <w:rPr>
          <w:b/>
        </w:rPr>
        <w:t>Cuenta</w:t>
      </w:r>
      <w:r w:rsidRPr="00862031">
        <w:t xml:space="preserve">: Realizando un </w:t>
      </w:r>
      <w:proofErr w:type="spellStart"/>
      <w:r w:rsidRPr="00862031">
        <w:t>click</w:t>
      </w:r>
      <w:proofErr w:type="spellEnd"/>
      <w:r w:rsidRPr="00862031">
        <w:t xml:space="preserve"> sobre la imagen precedente, el sistema mostrará una ventana con las siguientes opciones para la gestión de la cuenta personal del usuario:</w:t>
      </w:r>
    </w:p>
    <w:p w:rsidR="00862031" w:rsidRPr="00862031" w:rsidRDefault="00862031" w:rsidP="00CF0816">
      <w:pPr>
        <w:pStyle w:val="Prrafodelista"/>
        <w:numPr>
          <w:ilvl w:val="1"/>
          <w:numId w:val="16"/>
        </w:numPr>
        <w:spacing w:before="0" w:after="200" w:line="276" w:lineRule="auto"/>
      </w:pPr>
      <w:r w:rsidRPr="00862031">
        <w:t>Modificar Contraseña</w:t>
      </w:r>
    </w:p>
    <w:p w:rsidR="00862031" w:rsidRPr="00862031" w:rsidRDefault="00862031" w:rsidP="00CF0816">
      <w:pPr>
        <w:pStyle w:val="Prrafodelista"/>
        <w:numPr>
          <w:ilvl w:val="1"/>
          <w:numId w:val="16"/>
        </w:numPr>
        <w:spacing w:before="0" w:after="200" w:line="276" w:lineRule="auto"/>
      </w:pPr>
      <w:r w:rsidRPr="00862031">
        <w:t>Modificar Pregunta/Respuesta Secreta</w:t>
      </w:r>
    </w:p>
    <w:p w:rsidR="00862031" w:rsidRPr="00862031" w:rsidRDefault="00862031" w:rsidP="00CF0816">
      <w:pPr>
        <w:pStyle w:val="Prrafodelista"/>
        <w:numPr>
          <w:ilvl w:val="1"/>
          <w:numId w:val="16"/>
        </w:numPr>
        <w:spacing w:before="0" w:after="200" w:line="276" w:lineRule="auto"/>
      </w:pPr>
      <w:r w:rsidRPr="00862031">
        <w:t>Modificar Correo Electrónico</w:t>
      </w:r>
    </w:p>
    <w:p w:rsidR="004956A4" w:rsidRPr="004956A4" w:rsidRDefault="00862031" w:rsidP="00CF0816">
      <w:pPr>
        <w:pStyle w:val="Prrafodelista"/>
        <w:numPr>
          <w:ilvl w:val="0"/>
          <w:numId w:val="15"/>
        </w:numPr>
        <w:spacing w:before="0" w:after="200" w:line="276" w:lineRule="auto"/>
        <w:rPr>
          <w:b/>
        </w:rPr>
      </w:pPr>
      <w:r w:rsidRPr="00862031">
        <w:rPr>
          <w:b/>
        </w:rPr>
        <w:t>Cerrar Sesión</w:t>
      </w:r>
      <w:r w:rsidRPr="00862031">
        <w:t xml:space="preserve">: Esta opción </w:t>
      </w:r>
      <w:proofErr w:type="spellStart"/>
      <w:r w:rsidRPr="00862031">
        <w:t>desloguea</w:t>
      </w:r>
      <w:proofErr w:type="spellEnd"/>
      <w:r w:rsidRPr="00862031">
        <w:t xml:space="preserve"> al usuario actual, modificando las opciones de menú y encabezado disponibles, y lo redirige a la página de </w:t>
      </w:r>
      <w:proofErr w:type="spellStart"/>
      <w:r w:rsidRPr="00862031">
        <w:t>Login</w:t>
      </w:r>
      <w:proofErr w:type="spellEnd"/>
      <w:r w:rsidRPr="00862031">
        <w:t xml:space="preserve"> para ingresar nuevamente si lo desea.</w:t>
      </w:r>
    </w:p>
    <w:p w:rsidR="004956A4" w:rsidRDefault="004956A4" w:rsidP="004956A4">
      <w:pPr>
        <w:pStyle w:val="Ttulo2"/>
      </w:pPr>
      <w:bookmarkStart w:id="17" w:name="_Toc366532926"/>
      <w:r w:rsidRPr="004956A4">
        <w:t>Menú Privado</w:t>
      </w:r>
      <w:bookmarkEnd w:id="17"/>
    </w:p>
    <w:p w:rsidR="004956A4" w:rsidRDefault="004956A4" w:rsidP="004956A4">
      <w:r>
        <w:t xml:space="preserve">En el menú se muestran las distintas opciones de navegación con las que cuentan los usuarios registrados y </w:t>
      </w:r>
      <w:proofErr w:type="spellStart"/>
      <w:r>
        <w:t>logueados</w:t>
      </w:r>
      <w:proofErr w:type="spellEnd"/>
      <w:r>
        <w:t xml:space="preserve"> en el sistema. El menú cuenta con 2 niveles de opciones que permiten acceder a las distintas secciones.</w:t>
      </w:r>
    </w:p>
    <w:p w:rsidR="004956A4" w:rsidRDefault="004956A4" w:rsidP="004956A4">
      <w:r>
        <w:t xml:space="preserve">Se debe tener en cuenta que las opciones de navegación disponibles para el usuario dependerán del rol asignado en el momento de </w:t>
      </w:r>
      <w:proofErr w:type="spellStart"/>
      <w:r>
        <w:t>loguearse</w:t>
      </w:r>
      <w:proofErr w:type="spellEnd"/>
      <w:r>
        <w:t xml:space="preserve"> al sistema.</w:t>
      </w:r>
    </w:p>
    <w:p w:rsidR="004956A4" w:rsidRDefault="004956A4" w:rsidP="004956A4">
      <w:r>
        <w:t>El menú se despliega en la parte superior de la pantalla del siguiente modo:</w:t>
      </w:r>
    </w:p>
    <w:p w:rsidR="004956A4" w:rsidRDefault="004956A4" w:rsidP="004956A4">
      <w:pPr>
        <w:ind w:firstLine="0"/>
        <w:jc w:val="center"/>
      </w:pPr>
      <w:r>
        <w:rPr>
          <w:noProof/>
        </w:rPr>
        <w:drawing>
          <wp:inline distT="0" distB="0" distL="0" distR="0" wp14:anchorId="46202BC5" wp14:editId="5B3C017A">
            <wp:extent cx="6131602" cy="233083"/>
            <wp:effectExtent l="0" t="0" r="2540" b="0"/>
            <wp:docPr id="15" name="Imagen 15" descr="D:\Documentos\Facu\2011\Proyecto\Repositorio\Docs\08-Prueba\Manuales y evidencias\Ayuda-Manual\Images\manual-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ocumentos\Facu\2011\Proyecto\Repositorio\Docs\08-Prueba\Manuales y evidencias\Ayuda-Manual\Images\manual-002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1602" cy="233083"/>
                    </a:xfrm>
                    <a:prstGeom prst="rect">
                      <a:avLst/>
                    </a:prstGeom>
                    <a:noFill/>
                    <a:ln>
                      <a:noFill/>
                    </a:ln>
                  </pic:spPr>
                </pic:pic>
              </a:graphicData>
            </a:graphic>
          </wp:inline>
        </w:drawing>
      </w:r>
    </w:p>
    <w:p w:rsidR="004956A4" w:rsidRDefault="004956A4" w:rsidP="004956A4">
      <w:r>
        <w:lastRenderedPageBreak/>
        <w:t>En caso de que el tamaño (resolución) sea inferior a la necesaria para la presentación adecuada del menú al usuario, el menú se transformará en una pequeña barra con un botón para permitir la visualización de las opciones como se muestra a continuación.</w:t>
      </w:r>
    </w:p>
    <w:p w:rsidR="004956A4" w:rsidRDefault="004956A4" w:rsidP="004956A4">
      <w:pPr>
        <w:jc w:val="center"/>
      </w:pPr>
      <w:r>
        <w:rPr>
          <w:rFonts w:ascii="Verdana" w:hAnsi="Verdana"/>
          <w:noProof/>
          <w:color w:val="000000"/>
          <w:sz w:val="20"/>
          <w:szCs w:val="24"/>
        </w:rPr>
        <w:drawing>
          <wp:inline distT="0" distB="0" distL="0" distR="0" wp14:anchorId="28118827" wp14:editId="43A10A0C">
            <wp:extent cx="3543935" cy="43624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3935" cy="436245"/>
                    </a:xfrm>
                    <a:prstGeom prst="rect">
                      <a:avLst/>
                    </a:prstGeom>
                    <a:noFill/>
                    <a:ln>
                      <a:noFill/>
                    </a:ln>
                  </pic:spPr>
                </pic:pic>
              </a:graphicData>
            </a:graphic>
          </wp:inline>
        </w:drawing>
      </w:r>
    </w:p>
    <w:p w:rsidR="004956A4" w:rsidRDefault="004956A4" w:rsidP="004956A4">
      <w:r>
        <w:t xml:space="preserve"> Presionando sobre </w:t>
      </w:r>
      <w:r w:rsidR="004E69D2">
        <w:rPr>
          <w:rFonts w:ascii="Verdana" w:hAnsi="Verdana"/>
          <w:noProof/>
          <w:color w:val="000000"/>
          <w:sz w:val="20"/>
          <w:szCs w:val="24"/>
        </w:rPr>
        <w:drawing>
          <wp:inline distT="0" distB="0" distL="0" distR="0" wp14:anchorId="140B4BF3" wp14:editId="106D57BC">
            <wp:extent cx="328705" cy="221756"/>
            <wp:effectExtent l="0" t="0" r="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731" cy="221774"/>
                    </a:xfrm>
                    <a:prstGeom prst="rect">
                      <a:avLst/>
                    </a:prstGeom>
                    <a:noFill/>
                    <a:ln>
                      <a:noFill/>
                    </a:ln>
                  </pic:spPr>
                </pic:pic>
              </a:graphicData>
            </a:graphic>
          </wp:inline>
        </w:drawing>
      </w:r>
      <w:r>
        <w:t xml:space="preserve"> el sistema </w:t>
      </w:r>
      <w:proofErr w:type="spellStart"/>
      <w:r>
        <w:t>depliega</w:t>
      </w:r>
      <w:proofErr w:type="spellEnd"/>
      <w:r>
        <w:t xml:space="preserve"> las opciones habilitadas.</w:t>
      </w:r>
    </w:p>
    <w:p w:rsidR="004956A4" w:rsidRDefault="004956A4" w:rsidP="004956A4">
      <w:r>
        <w:t xml:space="preserve"> La pequeña imagen a la derecha de una opción, indica que la misma cuenta con diferentes secciones internas a las que se puede acceder situando el puntero sobre el ítem principal.</w:t>
      </w:r>
    </w:p>
    <w:p w:rsidR="004956A4" w:rsidRDefault="004956A4" w:rsidP="004956A4">
      <w:pPr>
        <w:jc w:val="center"/>
      </w:pPr>
      <w:r>
        <w:rPr>
          <w:rFonts w:ascii="Verdana" w:hAnsi="Verdana"/>
          <w:noProof/>
          <w:color w:val="000000"/>
          <w:sz w:val="20"/>
          <w:szCs w:val="24"/>
        </w:rPr>
        <w:drawing>
          <wp:inline distT="0" distB="0" distL="0" distR="0" wp14:anchorId="4DCB9273" wp14:editId="15BE26BD">
            <wp:extent cx="1838268" cy="1553882"/>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39689" cy="1555083"/>
                    </a:xfrm>
                    <a:prstGeom prst="rect">
                      <a:avLst/>
                    </a:prstGeom>
                    <a:noFill/>
                    <a:ln>
                      <a:noFill/>
                    </a:ln>
                  </pic:spPr>
                </pic:pic>
              </a:graphicData>
            </a:graphic>
          </wp:inline>
        </w:drawing>
      </w:r>
    </w:p>
    <w:p w:rsidR="004956A4" w:rsidRDefault="004956A4" w:rsidP="004956A4">
      <w:pPr>
        <w:pStyle w:val="Ttulo2"/>
      </w:pPr>
      <w:bookmarkStart w:id="18" w:name="_Toc366532927"/>
      <w:r w:rsidRPr="004956A4">
        <w:t>Menú Público</w:t>
      </w:r>
      <w:bookmarkEnd w:id="18"/>
    </w:p>
    <w:p w:rsidR="004956A4" w:rsidRDefault="004956A4" w:rsidP="004956A4">
      <w:pPr>
        <w:ind w:firstLine="0"/>
      </w:pPr>
      <w:r>
        <w:rPr>
          <w:rFonts w:ascii="Verdana" w:hAnsi="Verdana"/>
          <w:noProof/>
          <w:color w:val="000000"/>
          <w:sz w:val="20"/>
          <w:szCs w:val="24"/>
        </w:rPr>
        <w:drawing>
          <wp:inline distT="0" distB="0" distL="0" distR="0" wp14:anchorId="3AE0D5C9" wp14:editId="5E76518A">
            <wp:extent cx="6189345" cy="231828"/>
            <wp:effectExtent l="0" t="0" r="190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9345" cy="231828"/>
                    </a:xfrm>
                    <a:prstGeom prst="rect">
                      <a:avLst/>
                    </a:prstGeom>
                    <a:noFill/>
                    <a:ln>
                      <a:noFill/>
                    </a:ln>
                  </pic:spPr>
                </pic:pic>
              </a:graphicData>
            </a:graphic>
          </wp:inline>
        </w:drawing>
      </w:r>
    </w:p>
    <w:p w:rsidR="004956A4" w:rsidRDefault="004956A4" w:rsidP="004956A4">
      <w:r>
        <w:t>El presente menú muestra las opciones disponibles para los usuarios que no se encuentren registrados, los cuales pueden navegar por las secciones públicas de la aplicación, las cuales brindan información sobre la institución, sus docentes, actividades y formas de contacto.</w:t>
      </w:r>
    </w:p>
    <w:p w:rsidR="004956A4" w:rsidRDefault="004956A4" w:rsidP="004956A4">
      <w:r>
        <w:t>En caso de que el tamaño (resolución) sea inferior a la necesaria para la presentación adecuada del menú al usuario, el menú se transformará en una pequeña barra con un botón para permitir la visualización de las opciones como se muestra a continuación.</w:t>
      </w:r>
    </w:p>
    <w:p w:rsidR="004956A4" w:rsidRDefault="004E69D2" w:rsidP="004E69D2">
      <w:pPr>
        <w:jc w:val="center"/>
      </w:pPr>
      <w:r>
        <w:rPr>
          <w:rFonts w:ascii="Verdana" w:hAnsi="Verdana"/>
          <w:noProof/>
          <w:color w:val="000000"/>
          <w:sz w:val="20"/>
          <w:szCs w:val="24"/>
        </w:rPr>
        <w:drawing>
          <wp:inline distT="0" distB="0" distL="0" distR="0" wp14:anchorId="7C230CF2" wp14:editId="67B49CBE">
            <wp:extent cx="2689412" cy="33105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9327" cy="331047"/>
                    </a:xfrm>
                    <a:prstGeom prst="rect">
                      <a:avLst/>
                    </a:prstGeom>
                    <a:noFill/>
                    <a:ln>
                      <a:noFill/>
                    </a:ln>
                  </pic:spPr>
                </pic:pic>
              </a:graphicData>
            </a:graphic>
          </wp:inline>
        </w:drawing>
      </w:r>
    </w:p>
    <w:p w:rsidR="004E69D2" w:rsidRDefault="004956A4" w:rsidP="004E69D2">
      <w:r>
        <w:t>Presionando sobre</w:t>
      </w:r>
      <w:r w:rsidR="004E69D2">
        <w:t xml:space="preserve"> </w:t>
      </w:r>
      <w:r w:rsidR="004E69D2">
        <w:rPr>
          <w:rFonts w:ascii="Verdana" w:hAnsi="Verdana"/>
          <w:noProof/>
          <w:color w:val="000000"/>
          <w:sz w:val="20"/>
          <w:szCs w:val="24"/>
        </w:rPr>
        <w:drawing>
          <wp:inline distT="0" distB="0" distL="0" distR="0" wp14:anchorId="16EE168B" wp14:editId="46E38D17">
            <wp:extent cx="328705" cy="221756"/>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731" cy="221774"/>
                    </a:xfrm>
                    <a:prstGeom prst="rect">
                      <a:avLst/>
                    </a:prstGeom>
                    <a:noFill/>
                    <a:ln>
                      <a:noFill/>
                    </a:ln>
                  </pic:spPr>
                </pic:pic>
              </a:graphicData>
            </a:graphic>
          </wp:inline>
        </w:drawing>
      </w:r>
      <w:r w:rsidR="00261A77">
        <w:t xml:space="preserve"> </w:t>
      </w:r>
      <w:r>
        <w:t xml:space="preserve">el sistema </w:t>
      </w:r>
      <w:proofErr w:type="spellStart"/>
      <w:r>
        <w:t>depliega</w:t>
      </w:r>
      <w:proofErr w:type="spellEnd"/>
      <w:r>
        <w:t xml:space="preserve"> las opciones habilitadas.</w:t>
      </w:r>
    </w:p>
    <w:p w:rsidR="004E69D2" w:rsidRDefault="004E69D2" w:rsidP="004E69D2">
      <w:pPr>
        <w:jc w:val="center"/>
      </w:pPr>
      <w:r>
        <w:rPr>
          <w:rFonts w:ascii="Verdana" w:hAnsi="Verdana"/>
          <w:noProof/>
          <w:color w:val="000000"/>
          <w:sz w:val="20"/>
          <w:szCs w:val="24"/>
        </w:rPr>
        <w:drawing>
          <wp:inline distT="0" distB="0" distL="0" distR="0" wp14:anchorId="22A886D8" wp14:editId="3649DDFE">
            <wp:extent cx="1745130" cy="1811988"/>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45129" cy="1811987"/>
                    </a:xfrm>
                    <a:prstGeom prst="rect">
                      <a:avLst/>
                    </a:prstGeom>
                    <a:noFill/>
                    <a:ln>
                      <a:noFill/>
                    </a:ln>
                  </pic:spPr>
                </pic:pic>
              </a:graphicData>
            </a:graphic>
          </wp:inline>
        </w:drawing>
      </w:r>
    </w:p>
    <w:p w:rsidR="00D23F2D" w:rsidRDefault="004956A4" w:rsidP="004956A4">
      <w:r>
        <w:t xml:space="preserve">La pequeña imagen a la derecha de una opción, indica que la misma cuenta con diferentes secciones internas a las que se puede acceder situando el puntero sobre el </w:t>
      </w:r>
      <w:r w:rsidR="001E4166">
        <w:t>ítem</w:t>
      </w:r>
      <w:r>
        <w:t xml:space="preserve"> principal.</w:t>
      </w:r>
      <w:r w:rsidR="00D23F2D" w:rsidRPr="00862031">
        <w:br w:type="page"/>
      </w:r>
    </w:p>
    <w:p w:rsidR="00F32BBA" w:rsidRPr="00D23F2D" w:rsidRDefault="00B41D78" w:rsidP="00CF0816">
      <w:pPr>
        <w:pStyle w:val="Ttulo1"/>
        <w:numPr>
          <w:ilvl w:val="0"/>
          <w:numId w:val="15"/>
        </w:numPr>
      </w:pPr>
      <w:bookmarkStart w:id="19" w:name="_Toc366532928"/>
      <w:r w:rsidRPr="00B41D78">
        <w:lastRenderedPageBreak/>
        <w:t>Módulos</w:t>
      </w:r>
      <w:bookmarkEnd w:id="19"/>
      <w:r w:rsidR="00F32BBA" w:rsidRPr="00D23F2D">
        <w:t xml:space="preserve"> </w:t>
      </w:r>
    </w:p>
    <w:p w:rsidR="00D23F2D" w:rsidRDefault="00B41D78" w:rsidP="00D23F2D">
      <w:pPr>
        <w:spacing w:after="200" w:line="276" w:lineRule="auto"/>
        <w:ind w:firstLine="708"/>
      </w:pPr>
      <w:r w:rsidRPr="00B41D78">
        <w:t xml:space="preserve">La </w:t>
      </w:r>
      <w:r>
        <w:t>siguiente</w:t>
      </w:r>
      <w:r w:rsidRPr="00B41D78">
        <w:t xml:space="preserve"> pantalla muestra las principales secciones a las que se pueden acceder dependiendo del perfil asignado al usuario. Al presionar sobre la imagen correspondiente o sobre el link por sobre esta, se mostrará una pequeña pantalla con las opciones disponibles para acceder a las diversas secciones de la aplicación</w:t>
      </w:r>
      <w:r w:rsidR="00D23F2D">
        <w:t>:</w:t>
      </w:r>
    </w:p>
    <w:p w:rsidR="00B41D78" w:rsidRDefault="00B41D78" w:rsidP="00B41D78">
      <w:pPr>
        <w:spacing w:after="200" w:line="276" w:lineRule="auto"/>
        <w:ind w:firstLine="708"/>
        <w:jc w:val="center"/>
      </w:pPr>
      <w:r>
        <w:rPr>
          <w:rFonts w:ascii="Verdana" w:hAnsi="Verdana"/>
          <w:noProof/>
          <w:color w:val="000000"/>
          <w:sz w:val="20"/>
          <w:szCs w:val="24"/>
        </w:rPr>
        <w:drawing>
          <wp:inline distT="0" distB="0" distL="0" distR="0" wp14:anchorId="4AD624BA" wp14:editId="144BCA0A">
            <wp:extent cx="5085977" cy="2077753"/>
            <wp:effectExtent l="0" t="0" r="63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6904" cy="2078132"/>
                    </a:xfrm>
                    <a:prstGeom prst="rect">
                      <a:avLst/>
                    </a:prstGeom>
                    <a:noFill/>
                    <a:ln>
                      <a:noFill/>
                    </a:ln>
                  </pic:spPr>
                </pic:pic>
              </a:graphicData>
            </a:graphic>
          </wp:inline>
        </w:drawing>
      </w:r>
    </w:p>
    <w:p w:rsidR="00D23F2D" w:rsidRDefault="00B41D78" w:rsidP="00B41D78">
      <w:pPr>
        <w:pStyle w:val="Ttulo2"/>
      </w:pPr>
      <w:bookmarkStart w:id="20" w:name="_Toc366532929"/>
      <w:r w:rsidRPr="00B41D78">
        <w:t>Comunicación</w:t>
      </w:r>
      <w:bookmarkEnd w:id="20"/>
    </w:p>
    <w:p w:rsidR="00B41D78" w:rsidRDefault="00B41D78" w:rsidP="00B41D78">
      <w:r w:rsidRPr="00B41D78">
        <w:t>Estas páginas permiten enviar notificaciones tanto a los alumnos y tutores ante ciertas condiciones como a la comunidad en general.</w:t>
      </w:r>
    </w:p>
    <w:p w:rsidR="00B41D78" w:rsidRPr="00B41D78" w:rsidRDefault="00B41D78" w:rsidP="00B41D78">
      <w:pPr>
        <w:pStyle w:val="Ttulo3"/>
      </w:pPr>
      <w:bookmarkStart w:id="21" w:name="_Toc366532930"/>
      <w:r w:rsidRPr="00B41D78">
        <w:t>Novedades Institucionales</w:t>
      </w:r>
      <w:bookmarkEnd w:id="21"/>
    </w:p>
    <w:p w:rsidR="00B41D78" w:rsidRDefault="00B41D78" w:rsidP="00B41D78">
      <w:r w:rsidRPr="00B41D78">
        <w:t>El propósito de este módulo es permitir a los directivos de la institución administrar las novedades que se muestran a la comunidad. Estos eventos son mostrados en la página principal de la institución y es visible para todo el mundo.</w:t>
      </w:r>
    </w:p>
    <w:p w:rsidR="00B41D78" w:rsidRDefault="00B41D78" w:rsidP="00B41D78">
      <w:pPr>
        <w:pStyle w:val="Subttulo"/>
      </w:pPr>
      <w:r>
        <w:t>A</w:t>
      </w:r>
      <w:r w:rsidRPr="00B41D78">
        <w:t>dministración de Novedades Institucionales</w:t>
      </w:r>
    </w:p>
    <w:p w:rsidR="00B41D78" w:rsidRDefault="00B41D78" w:rsidP="00B41D78">
      <w:r>
        <w:t>Permite administrar las novedades que serán mostradas a la comunidad en general.</w:t>
      </w:r>
    </w:p>
    <w:p w:rsidR="00B41D78" w:rsidRDefault="00B41D78" w:rsidP="00B41D78">
      <w:pPr>
        <w:ind w:firstLine="0"/>
        <w:jc w:val="center"/>
      </w:pPr>
      <w:r>
        <w:rPr>
          <w:rFonts w:ascii="Verdana" w:hAnsi="Verdana"/>
          <w:noProof/>
          <w:color w:val="000000"/>
          <w:sz w:val="20"/>
          <w:szCs w:val="24"/>
        </w:rPr>
        <w:drawing>
          <wp:inline distT="0" distB="0" distL="0" distR="0" wp14:anchorId="3A92ACA3" wp14:editId="27F5BC3D">
            <wp:extent cx="6101977" cy="1408330"/>
            <wp:effectExtent l="0" t="0" r="0" b="190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473" cy="1411445"/>
                    </a:xfrm>
                    <a:prstGeom prst="rect">
                      <a:avLst/>
                    </a:prstGeom>
                    <a:noFill/>
                    <a:ln>
                      <a:noFill/>
                    </a:ln>
                  </pic:spPr>
                </pic:pic>
              </a:graphicData>
            </a:graphic>
          </wp:inline>
        </w:drawing>
      </w:r>
    </w:p>
    <w:p w:rsidR="00B41D78" w:rsidRDefault="00B41D78" w:rsidP="00CF0816">
      <w:pPr>
        <w:pStyle w:val="Prrafodelista"/>
        <w:numPr>
          <w:ilvl w:val="0"/>
          <w:numId w:val="17"/>
        </w:numPr>
      </w:pPr>
      <w:r w:rsidRPr="00B41D78">
        <w:rPr>
          <w:b/>
        </w:rPr>
        <w:t>Filtro por lugar</w:t>
      </w:r>
      <w:r>
        <w:t>: Permite realizar un filtrado por el lugar donde se llevará a cabo el evento.</w:t>
      </w:r>
    </w:p>
    <w:p w:rsidR="00B41D78" w:rsidRDefault="00B41D78" w:rsidP="00CF0816">
      <w:pPr>
        <w:pStyle w:val="Prrafodelista"/>
        <w:numPr>
          <w:ilvl w:val="0"/>
          <w:numId w:val="17"/>
        </w:numPr>
      </w:pPr>
      <w:r w:rsidRPr="00B41D78">
        <w:rPr>
          <w:b/>
        </w:rPr>
        <w:t>Filtro por título del evento</w:t>
      </w:r>
      <w:r>
        <w:t>: Permite realizar un filtrado por el título del evento.</w:t>
      </w:r>
    </w:p>
    <w:p w:rsidR="00B41D78" w:rsidRDefault="00B41D78" w:rsidP="00CF0816">
      <w:pPr>
        <w:pStyle w:val="Prrafodelista"/>
        <w:numPr>
          <w:ilvl w:val="0"/>
          <w:numId w:val="17"/>
        </w:numPr>
      </w:pPr>
      <w:r w:rsidRPr="00B41D78">
        <w:rPr>
          <w:b/>
        </w:rPr>
        <w:t>Filtro por tipo de evento</w:t>
      </w:r>
      <w:r>
        <w:t>: Permite realizar un filtrado por el tipo de evento.</w:t>
      </w:r>
    </w:p>
    <w:p w:rsidR="00B41D78" w:rsidRDefault="00B41D78" w:rsidP="00CF0816">
      <w:pPr>
        <w:pStyle w:val="Prrafodelista"/>
        <w:numPr>
          <w:ilvl w:val="0"/>
          <w:numId w:val="17"/>
        </w:numPr>
      </w:pPr>
      <w:r w:rsidRPr="00B41D78">
        <w:rPr>
          <w:b/>
        </w:rPr>
        <w:t>Filtro por fecha del evento</w:t>
      </w:r>
      <w:r>
        <w:t>: Permite realizar un filtrado por la fecha del evento.</w:t>
      </w:r>
    </w:p>
    <w:p w:rsidR="00B41D78" w:rsidRDefault="00B41D78" w:rsidP="00CF0816">
      <w:pPr>
        <w:pStyle w:val="Prrafodelista"/>
        <w:numPr>
          <w:ilvl w:val="0"/>
          <w:numId w:val="17"/>
        </w:numPr>
      </w:pPr>
      <w:r w:rsidRPr="00B41D78">
        <w:rPr>
          <w:b/>
        </w:rPr>
        <w:t>Filtro por eventos activos</w:t>
      </w:r>
      <w:r>
        <w:t>: Permite realizar un filtrado por el estado de los eventos activo/inactivo.</w:t>
      </w:r>
    </w:p>
    <w:p w:rsidR="00B41D78" w:rsidRDefault="00B41D78" w:rsidP="00CF0816">
      <w:pPr>
        <w:pStyle w:val="Prrafodelista"/>
        <w:numPr>
          <w:ilvl w:val="0"/>
          <w:numId w:val="17"/>
        </w:numPr>
      </w:pPr>
      <w:r w:rsidRPr="00B41D78">
        <w:rPr>
          <w:b/>
        </w:rPr>
        <w:t>Filtro por hora del evento</w:t>
      </w:r>
      <w:r>
        <w:t>: Permite realizar un filtrado por la hora del evento.</w:t>
      </w:r>
    </w:p>
    <w:p w:rsidR="00136B2C" w:rsidRDefault="00B41D78" w:rsidP="00CF0816">
      <w:pPr>
        <w:pStyle w:val="Prrafodelista"/>
        <w:numPr>
          <w:ilvl w:val="0"/>
          <w:numId w:val="17"/>
        </w:numPr>
      </w:pPr>
      <w:r w:rsidRPr="00B41D78">
        <w:rPr>
          <w:b/>
        </w:rPr>
        <w:t>Edición del evento</w:t>
      </w:r>
      <w:r>
        <w:t>: Nos permite realizar cambios en los eventos.</w:t>
      </w:r>
    </w:p>
    <w:p w:rsidR="001B366B" w:rsidRDefault="001B366B" w:rsidP="001B366B"/>
    <w:p w:rsidR="00136B2C" w:rsidRDefault="00136B2C" w:rsidP="00FD32A4">
      <w:pPr>
        <w:pStyle w:val="Subttulo"/>
      </w:pPr>
      <w:r w:rsidRPr="00136B2C">
        <w:lastRenderedPageBreak/>
        <w:t>Alta/Modificación de Novedades Institucionales</w:t>
      </w:r>
    </w:p>
    <w:p w:rsidR="00136B2C" w:rsidRDefault="00136B2C" w:rsidP="00136B2C">
      <w:r w:rsidRPr="00136B2C">
        <w:t>Esta pantalla es la misma para la edición como para la creación de las Novedades Institucionales.</w:t>
      </w:r>
    </w:p>
    <w:p w:rsidR="00136B2C" w:rsidRDefault="00136B2C" w:rsidP="00136B2C">
      <w:pPr>
        <w:jc w:val="center"/>
      </w:pPr>
      <w:r>
        <w:rPr>
          <w:rFonts w:ascii="Verdana" w:hAnsi="Verdana"/>
          <w:noProof/>
          <w:color w:val="000000"/>
          <w:sz w:val="20"/>
          <w:szCs w:val="24"/>
        </w:rPr>
        <w:drawing>
          <wp:inline distT="0" distB="0" distL="0" distR="0" wp14:anchorId="19432D87" wp14:editId="413664D1">
            <wp:extent cx="5426636" cy="1650536"/>
            <wp:effectExtent l="0" t="0" r="3175" b="69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26431" cy="1650474"/>
                    </a:xfrm>
                    <a:prstGeom prst="rect">
                      <a:avLst/>
                    </a:prstGeom>
                    <a:noFill/>
                    <a:ln>
                      <a:noFill/>
                    </a:ln>
                  </pic:spPr>
                </pic:pic>
              </a:graphicData>
            </a:graphic>
          </wp:inline>
        </w:drawing>
      </w:r>
    </w:p>
    <w:p w:rsidR="00136B2C" w:rsidRDefault="00136B2C" w:rsidP="00136B2C">
      <w:r>
        <w:t>La opción de Activo puede usarse para dejar el evento como borrador, este no será mostrado en la página de la institución hasta que se marque el mismo como activo.</w:t>
      </w:r>
    </w:p>
    <w:p w:rsidR="00136B2C" w:rsidRDefault="00136B2C" w:rsidP="00136B2C">
      <w:r>
        <w:t>La fecha de evento mínima es la del inicio del ciclo lectivo.</w:t>
      </w:r>
    </w:p>
    <w:p w:rsidR="00136B2C" w:rsidRDefault="00136B2C" w:rsidP="00136B2C">
      <w:r>
        <w:t>Si no se completan los campos del formulario se desplegará el siguiente mensaje de advertencia.</w:t>
      </w:r>
    </w:p>
    <w:p w:rsidR="00136B2C" w:rsidRPr="00136B2C" w:rsidRDefault="00136B2C" w:rsidP="00136B2C">
      <w:pPr>
        <w:jc w:val="center"/>
      </w:pPr>
      <w:r>
        <w:rPr>
          <w:rFonts w:ascii="Verdana" w:hAnsi="Verdana"/>
          <w:noProof/>
          <w:color w:val="000000"/>
          <w:sz w:val="20"/>
          <w:szCs w:val="24"/>
        </w:rPr>
        <w:drawing>
          <wp:inline distT="0" distB="0" distL="0" distR="0" wp14:anchorId="5EC6786C" wp14:editId="7F06A08C">
            <wp:extent cx="3185459" cy="1405792"/>
            <wp:effectExtent l="0" t="0" r="0" b="444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85653" cy="1405878"/>
                    </a:xfrm>
                    <a:prstGeom prst="rect">
                      <a:avLst/>
                    </a:prstGeom>
                    <a:noFill/>
                    <a:ln>
                      <a:noFill/>
                    </a:ln>
                  </pic:spPr>
                </pic:pic>
              </a:graphicData>
            </a:graphic>
          </wp:inline>
        </w:drawing>
      </w:r>
    </w:p>
    <w:p w:rsidR="00136B2C" w:rsidRDefault="00A6618B" w:rsidP="00A6618B">
      <w:pPr>
        <w:pStyle w:val="Ttulo3"/>
      </w:pPr>
      <w:bookmarkStart w:id="22" w:name="_Toc366532931"/>
      <w:r w:rsidRPr="00A6618B">
        <w:t>Citaciones</w:t>
      </w:r>
      <w:bookmarkEnd w:id="22"/>
    </w:p>
    <w:p w:rsidR="00A6618B" w:rsidRDefault="00A6618B" w:rsidP="00A6618B">
      <w:r w:rsidRPr="00A6618B">
        <w:t>El propósito de este módulo es administrar las citaciones que el docente y/o director envían a los tutores. Estas responden a situaciones son de vital importancia para responder a situaciones especiales.</w:t>
      </w:r>
    </w:p>
    <w:p w:rsidR="0063080C" w:rsidRPr="00A6618B" w:rsidRDefault="0063080C" w:rsidP="0063080C">
      <w:pPr>
        <w:pStyle w:val="Subttulo"/>
      </w:pPr>
      <w:r w:rsidRPr="0063080C">
        <w:t xml:space="preserve">Pantalla principal de </w:t>
      </w:r>
      <w:r w:rsidR="00993F86" w:rsidRPr="0063080C">
        <w:t>administración</w:t>
      </w:r>
      <w:r w:rsidRPr="0063080C">
        <w:t xml:space="preserve"> de citaciones</w:t>
      </w:r>
    </w:p>
    <w:p w:rsidR="00136B2C" w:rsidRDefault="0063080C" w:rsidP="0063080C">
      <w:pPr>
        <w:ind w:firstLine="0"/>
        <w:jc w:val="center"/>
      </w:pPr>
      <w:r>
        <w:rPr>
          <w:rFonts w:ascii="Verdana" w:hAnsi="Verdana"/>
          <w:noProof/>
          <w:color w:val="000000"/>
          <w:sz w:val="20"/>
          <w:szCs w:val="24"/>
        </w:rPr>
        <w:drawing>
          <wp:inline distT="0" distB="0" distL="0" distR="0" wp14:anchorId="3C4A087B" wp14:editId="7F3426A1">
            <wp:extent cx="5689600" cy="1121965"/>
            <wp:effectExtent l="0" t="0" r="6350" b="254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96102" cy="1123247"/>
                    </a:xfrm>
                    <a:prstGeom prst="rect">
                      <a:avLst/>
                    </a:prstGeom>
                    <a:noFill/>
                    <a:ln>
                      <a:noFill/>
                    </a:ln>
                  </pic:spPr>
                </pic:pic>
              </a:graphicData>
            </a:graphic>
          </wp:inline>
        </w:drawing>
      </w:r>
    </w:p>
    <w:p w:rsidR="008329B0" w:rsidRDefault="008329B0" w:rsidP="008329B0">
      <w:r>
        <w:t>Esta es la pantalla principal, a través de la cual podrán visualizarse en un principio aquellas citaciones que fueron creadas por el usuario en curso y que se encuentran activas.</w:t>
      </w:r>
    </w:p>
    <w:p w:rsidR="008329B0" w:rsidRDefault="008329B0" w:rsidP="008329B0">
      <w:r>
        <w:t>Sin embargo, con algunos ajustes pueden visualizarse todas aquellas que se ajusten a los parámetros de búsqueda después de seleccionar la opción de búsqueda.</w:t>
      </w:r>
    </w:p>
    <w:p w:rsidR="00136B2C" w:rsidRDefault="008329B0" w:rsidP="008329B0">
      <w:r>
        <w:t>Cuando existen citaciones para mostrar estas se listan de la siguiente manera:</w:t>
      </w:r>
    </w:p>
    <w:p w:rsidR="008329B0" w:rsidRDefault="008329B0" w:rsidP="008329B0">
      <w:r>
        <w:rPr>
          <w:rFonts w:ascii="Verdana" w:hAnsi="Verdana"/>
          <w:noProof/>
          <w:color w:val="000000"/>
          <w:sz w:val="20"/>
          <w:szCs w:val="24"/>
        </w:rPr>
        <w:drawing>
          <wp:inline distT="0" distB="0" distL="0" distR="0" wp14:anchorId="0EBAE76D" wp14:editId="334CFAAB">
            <wp:extent cx="5205506" cy="3627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17652" cy="363596"/>
                    </a:xfrm>
                    <a:prstGeom prst="rect">
                      <a:avLst/>
                    </a:prstGeom>
                    <a:noFill/>
                    <a:ln>
                      <a:noFill/>
                    </a:ln>
                  </pic:spPr>
                </pic:pic>
              </a:graphicData>
            </a:graphic>
          </wp:inline>
        </w:drawing>
      </w:r>
    </w:p>
    <w:p w:rsidR="00136B2C" w:rsidRDefault="00CC4432" w:rsidP="00136B2C">
      <w:r w:rsidRPr="00CC4432">
        <w:t>Si el usuario genera una Citación que se solapa con otra ya creada por él mismo, se mostrará una notificación</w:t>
      </w:r>
      <w:r>
        <w:t>:</w:t>
      </w:r>
    </w:p>
    <w:p w:rsidR="00CC4432" w:rsidRDefault="00CC4432" w:rsidP="00CC4432">
      <w:pPr>
        <w:jc w:val="center"/>
      </w:pPr>
      <w:r>
        <w:rPr>
          <w:rFonts w:ascii="Verdana" w:hAnsi="Verdana"/>
          <w:noProof/>
          <w:color w:val="000000"/>
          <w:sz w:val="20"/>
          <w:szCs w:val="24"/>
        </w:rPr>
        <w:lastRenderedPageBreak/>
        <w:drawing>
          <wp:inline distT="0" distB="0" distL="0" distR="0" wp14:anchorId="2B394332" wp14:editId="4ED39D2B">
            <wp:extent cx="3173506" cy="998472"/>
            <wp:effectExtent l="0" t="0" r="825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73869" cy="998586"/>
                    </a:xfrm>
                    <a:prstGeom prst="rect">
                      <a:avLst/>
                    </a:prstGeom>
                    <a:noFill/>
                    <a:ln>
                      <a:noFill/>
                    </a:ln>
                  </pic:spPr>
                </pic:pic>
              </a:graphicData>
            </a:graphic>
          </wp:inline>
        </w:drawing>
      </w:r>
    </w:p>
    <w:p w:rsidR="00434135" w:rsidRDefault="00434135" w:rsidP="00CF0816">
      <w:pPr>
        <w:pStyle w:val="Prrafodelista"/>
        <w:numPr>
          <w:ilvl w:val="0"/>
          <w:numId w:val="18"/>
        </w:numPr>
      </w:pPr>
      <w:r w:rsidRPr="00434135">
        <w:rPr>
          <w:b/>
        </w:rPr>
        <w:t>Filtro de motivos de citación</w:t>
      </w:r>
      <w:r>
        <w:t>: Se puede filtrar por las dos opciones disponibles:</w:t>
      </w:r>
    </w:p>
    <w:p w:rsidR="00434135" w:rsidRDefault="00434135" w:rsidP="00CF0816">
      <w:pPr>
        <w:pStyle w:val="Prrafodelista"/>
        <w:numPr>
          <w:ilvl w:val="0"/>
          <w:numId w:val="19"/>
        </w:numPr>
      </w:pPr>
      <w:r>
        <w:t>Ausencias reiteradas</w:t>
      </w:r>
    </w:p>
    <w:p w:rsidR="00434135" w:rsidRDefault="00434135" w:rsidP="00CF0816">
      <w:pPr>
        <w:pStyle w:val="Prrafodelista"/>
        <w:numPr>
          <w:ilvl w:val="0"/>
          <w:numId w:val="19"/>
        </w:numPr>
      </w:pPr>
      <w:r>
        <w:t>Disciplina</w:t>
      </w:r>
    </w:p>
    <w:p w:rsidR="00434135" w:rsidRDefault="00434135" w:rsidP="00CF0816">
      <w:pPr>
        <w:pStyle w:val="Prrafodelista"/>
        <w:numPr>
          <w:ilvl w:val="0"/>
          <w:numId w:val="18"/>
        </w:numPr>
      </w:pPr>
      <w:r w:rsidRPr="00434135">
        <w:rPr>
          <w:b/>
        </w:rPr>
        <w:t>Filtro por citaciones activas</w:t>
      </w:r>
      <w:r>
        <w:t xml:space="preserve">: Por defecto busca aquellas que están activas, es decir aquellas que se han enviado, sin embargo </w:t>
      </w:r>
      <w:proofErr w:type="spellStart"/>
      <w:r>
        <w:t>destildándola</w:t>
      </w:r>
      <w:proofErr w:type="spellEnd"/>
      <w:r>
        <w:t xml:space="preserve"> muestra ambas posibilidades.</w:t>
      </w:r>
    </w:p>
    <w:p w:rsidR="00434135" w:rsidRDefault="00434135" w:rsidP="00CF0816">
      <w:pPr>
        <w:pStyle w:val="Prrafodelista"/>
        <w:numPr>
          <w:ilvl w:val="0"/>
          <w:numId w:val="18"/>
        </w:numPr>
      </w:pPr>
      <w:r w:rsidRPr="00434135">
        <w:rPr>
          <w:b/>
        </w:rPr>
        <w:t>Filtro por curso</w:t>
      </w:r>
      <w:r>
        <w:t>: Permite efectuar un filtrado por aquellos cursos a los que el docente pertenece, el director puede seleccionar cualquiera de los cursos disponibles.</w:t>
      </w:r>
    </w:p>
    <w:p w:rsidR="00434135" w:rsidRDefault="00434135" w:rsidP="00CF0816">
      <w:pPr>
        <w:pStyle w:val="Prrafodelista"/>
        <w:numPr>
          <w:ilvl w:val="0"/>
          <w:numId w:val="18"/>
        </w:numPr>
      </w:pPr>
      <w:r w:rsidRPr="00434135">
        <w:rPr>
          <w:b/>
        </w:rPr>
        <w:t>Filtrado por citaciones vencidas</w:t>
      </w:r>
      <w:r>
        <w:t>: Permite buscar aquellas citaciones que ya han pasado de fecha, por defecto esta opción está deshabilitada para mostrar las que están vigentes.</w:t>
      </w:r>
    </w:p>
    <w:p w:rsidR="00434135" w:rsidRDefault="00434135" w:rsidP="00CF0816">
      <w:pPr>
        <w:pStyle w:val="Prrafodelista"/>
        <w:numPr>
          <w:ilvl w:val="0"/>
          <w:numId w:val="18"/>
        </w:numPr>
      </w:pPr>
      <w:r w:rsidRPr="00434135">
        <w:rPr>
          <w:b/>
        </w:rPr>
        <w:t>Citaciones por tutores</w:t>
      </w:r>
      <w:r>
        <w:t>: Permite buscar sólo aquellas citaciones que se han enviado a determinado tutor.</w:t>
      </w:r>
    </w:p>
    <w:p w:rsidR="00434135" w:rsidRDefault="00434135" w:rsidP="00CF0816">
      <w:pPr>
        <w:pStyle w:val="Prrafodelista"/>
        <w:numPr>
          <w:ilvl w:val="0"/>
          <w:numId w:val="18"/>
        </w:numPr>
      </w:pPr>
      <w:r w:rsidRPr="00434135">
        <w:rPr>
          <w:b/>
        </w:rPr>
        <w:t>Filtro por fecha inicio</w:t>
      </w:r>
      <w:r>
        <w:t>: Permite establecer una fecha mínima para la búsqueda, por defecto es la fecha de inicio del ciclo lectivo.</w:t>
      </w:r>
    </w:p>
    <w:p w:rsidR="00D84F4D" w:rsidRDefault="00434135" w:rsidP="00CF0816">
      <w:pPr>
        <w:pStyle w:val="Prrafodelista"/>
        <w:numPr>
          <w:ilvl w:val="0"/>
          <w:numId w:val="18"/>
        </w:numPr>
      </w:pPr>
      <w:r w:rsidRPr="00434135">
        <w:rPr>
          <w:b/>
        </w:rPr>
        <w:t>Filtro por fecha fin</w:t>
      </w:r>
      <w:r>
        <w:t>: Permite establecer una fecha tope para la búsqueda, por defecto es la fecha de finalización del ciclo lectivo.</w:t>
      </w:r>
    </w:p>
    <w:p w:rsidR="00D84F4D" w:rsidRDefault="00D84F4D" w:rsidP="00FD32A4">
      <w:pPr>
        <w:pStyle w:val="Subttulo"/>
      </w:pPr>
      <w:r w:rsidRPr="00D84F4D">
        <w:t>Crear una nueva citación</w:t>
      </w:r>
    </w:p>
    <w:p w:rsidR="00D84F4D" w:rsidRDefault="00D84F4D" w:rsidP="00D84F4D">
      <w:r>
        <w:rPr>
          <w:rFonts w:ascii="Verdana" w:hAnsi="Verdana"/>
          <w:noProof/>
          <w:color w:val="000000"/>
          <w:sz w:val="20"/>
          <w:szCs w:val="24"/>
        </w:rPr>
        <w:drawing>
          <wp:inline distT="0" distB="0" distL="0" distR="0" wp14:anchorId="274169D1" wp14:editId="13853FAF">
            <wp:extent cx="5984806" cy="188856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90829" cy="1890466"/>
                    </a:xfrm>
                    <a:prstGeom prst="rect">
                      <a:avLst/>
                    </a:prstGeom>
                    <a:noFill/>
                    <a:ln>
                      <a:noFill/>
                    </a:ln>
                  </pic:spPr>
                </pic:pic>
              </a:graphicData>
            </a:graphic>
          </wp:inline>
        </w:drawing>
      </w:r>
      <w:r w:rsidRPr="00D84F4D">
        <w:t xml:space="preserve"> </w:t>
      </w:r>
      <w:r>
        <w:t>La creación de una citación no acarrea complejidades, solo hay que tener en cuenta los siguientes campos, todos requeridos:</w:t>
      </w:r>
    </w:p>
    <w:p w:rsidR="00D84F4D" w:rsidRDefault="00D84F4D" w:rsidP="00CF0816">
      <w:pPr>
        <w:pStyle w:val="Prrafodelista"/>
        <w:numPr>
          <w:ilvl w:val="0"/>
          <w:numId w:val="19"/>
        </w:numPr>
      </w:pPr>
      <w:r>
        <w:t>Fecha</w:t>
      </w:r>
    </w:p>
    <w:p w:rsidR="00D84F4D" w:rsidRDefault="00D84F4D" w:rsidP="00CF0816">
      <w:pPr>
        <w:pStyle w:val="Prrafodelista"/>
        <w:numPr>
          <w:ilvl w:val="0"/>
          <w:numId w:val="19"/>
        </w:numPr>
      </w:pPr>
      <w:r>
        <w:t>Hora</w:t>
      </w:r>
    </w:p>
    <w:p w:rsidR="00D84F4D" w:rsidRDefault="00D84F4D" w:rsidP="00CF0816">
      <w:pPr>
        <w:pStyle w:val="Prrafodelista"/>
        <w:numPr>
          <w:ilvl w:val="0"/>
          <w:numId w:val="19"/>
        </w:numPr>
      </w:pPr>
      <w:r>
        <w:t>Curso</w:t>
      </w:r>
    </w:p>
    <w:p w:rsidR="00D84F4D" w:rsidRDefault="00D84F4D" w:rsidP="00CF0816">
      <w:pPr>
        <w:pStyle w:val="Prrafodelista"/>
        <w:numPr>
          <w:ilvl w:val="0"/>
          <w:numId w:val="19"/>
        </w:numPr>
      </w:pPr>
      <w:r>
        <w:t>Motivo de citación</w:t>
      </w:r>
    </w:p>
    <w:p w:rsidR="00D84F4D" w:rsidRDefault="00D84F4D" w:rsidP="00CF0816">
      <w:pPr>
        <w:pStyle w:val="Prrafodelista"/>
        <w:numPr>
          <w:ilvl w:val="0"/>
          <w:numId w:val="19"/>
        </w:numPr>
      </w:pPr>
      <w:r>
        <w:t>Tutor</w:t>
      </w:r>
    </w:p>
    <w:p w:rsidR="00D84F4D" w:rsidRDefault="00D84F4D" w:rsidP="00CF0816">
      <w:pPr>
        <w:pStyle w:val="Prrafodelista"/>
        <w:numPr>
          <w:ilvl w:val="0"/>
          <w:numId w:val="19"/>
        </w:numPr>
      </w:pPr>
      <w:r>
        <w:t>Descripción</w:t>
      </w:r>
    </w:p>
    <w:p w:rsidR="00D84F4D" w:rsidRDefault="00D84F4D" w:rsidP="00D84F4D">
      <w:r>
        <w:t xml:space="preserve">La opción de </w:t>
      </w:r>
      <w:r w:rsidRPr="00D84F4D">
        <w:rPr>
          <w:b/>
        </w:rPr>
        <w:t>Activo</w:t>
      </w:r>
      <w:r>
        <w:t xml:space="preserve"> es opcional dado que no seleccionarlo nos deja guardar la citación a modo de borrador, pudiendo activarla posteriormente.</w:t>
      </w:r>
    </w:p>
    <w:p w:rsidR="00D84F4D" w:rsidRDefault="00D84F4D" w:rsidP="00D84F4D">
      <w:r>
        <w:t>De no completar los campos anteriormente mencionados se mostrará el siguiente mensaje de error:</w:t>
      </w:r>
    </w:p>
    <w:p w:rsidR="00496EE5" w:rsidRDefault="00D84F4D" w:rsidP="00D84F4D">
      <w:pPr>
        <w:jc w:val="center"/>
      </w:pPr>
      <w:r>
        <w:rPr>
          <w:rFonts w:ascii="Verdana" w:hAnsi="Verdana"/>
          <w:noProof/>
          <w:color w:val="000000"/>
          <w:sz w:val="20"/>
          <w:szCs w:val="24"/>
        </w:rPr>
        <w:lastRenderedPageBreak/>
        <w:drawing>
          <wp:inline distT="0" distB="0" distL="0" distR="0" wp14:anchorId="79E8DE5C" wp14:editId="75A75BB1">
            <wp:extent cx="2779059" cy="1227183"/>
            <wp:effectExtent l="0" t="0" r="254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79059" cy="1227183"/>
                    </a:xfrm>
                    <a:prstGeom prst="rect">
                      <a:avLst/>
                    </a:prstGeom>
                    <a:noFill/>
                    <a:ln>
                      <a:noFill/>
                    </a:ln>
                  </pic:spPr>
                </pic:pic>
              </a:graphicData>
            </a:graphic>
          </wp:inline>
        </w:drawing>
      </w:r>
    </w:p>
    <w:p w:rsidR="00496EE5" w:rsidRDefault="00496EE5" w:rsidP="00FD32A4">
      <w:pPr>
        <w:pStyle w:val="Subttulo"/>
      </w:pPr>
      <w:r w:rsidRPr="00496EE5">
        <w:t xml:space="preserve">Tutor - Visualización de citaciones </w:t>
      </w:r>
    </w:p>
    <w:p w:rsidR="00496EE5" w:rsidRDefault="00496EE5" w:rsidP="00EA1804">
      <w:r>
        <w:rPr>
          <w:noProof/>
        </w:rPr>
        <w:drawing>
          <wp:inline distT="0" distB="0" distL="0" distR="0" wp14:anchorId="56431162" wp14:editId="65FEAFFF">
            <wp:extent cx="5552872" cy="986117"/>
            <wp:effectExtent l="0" t="0" r="0" b="508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50828" cy="985754"/>
                    </a:xfrm>
                    <a:prstGeom prst="rect">
                      <a:avLst/>
                    </a:prstGeom>
                    <a:noFill/>
                    <a:ln>
                      <a:noFill/>
                    </a:ln>
                  </pic:spPr>
                </pic:pic>
              </a:graphicData>
            </a:graphic>
          </wp:inline>
        </w:drawing>
      </w:r>
    </w:p>
    <w:p w:rsidR="00496EE5" w:rsidRDefault="00496EE5" w:rsidP="00496EE5">
      <w:r>
        <w:t>Esta pantalla permite al tutor visualizar todas aquellas citaciones pendientes.</w:t>
      </w:r>
    </w:p>
    <w:p w:rsidR="00496EE5" w:rsidRDefault="00496EE5" w:rsidP="00CF0816">
      <w:pPr>
        <w:pStyle w:val="Prrafodelista"/>
        <w:numPr>
          <w:ilvl w:val="0"/>
          <w:numId w:val="20"/>
        </w:numPr>
      </w:pPr>
      <w:r w:rsidRPr="00496EE5">
        <w:rPr>
          <w:b/>
        </w:rPr>
        <w:t>Ver detalle de citación</w:t>
      </w:r>
      <w:r>
        <w:t>: Permite al tutor visualizar el contenido de la citación.</w:t>
      </w:r>
    </w:p>
    <w:p w:rsidR="00261A77" w:rsidRDefault="00496EE5" w:rsidP="00CF0816">
      <w:pPr>
        <w:pStyle w:val="Prrafodelista"/>
        <w:numPr>
          <w:ilvl w:val="0"/>
          <w:numId w:val="20"/>
        </w:numPr>
      </w:pPr>
      <w:r w:rsidRPr="00496EE5">
        <w:rPr>
          <w:b/>
        </w:rPr>
        <w:t>Opciones de filtrado</w:t>
      </w:r>
      <w:r>
        <w:t xml:space="preserve">: Se le brinda al usuario la posibilidad de filtrar aquellas situaciones de acuerdo </w:t>
      </w:r>
      <w:r w:rsidR="00261A77">
        <w:t>a los parámetros que considere.</w:t>
      </w:r>
    </w:p>
    <w:p w:rsidR="00261A77" w:rsidRDefault="00261A77" w:rsidP="00261A77">
      <w:pPr>
        <w:pStyle w:val="Ttulo3"/>
      </w:pPr>
      <w:bookmarkStart w:id="23" w:name="_Toc366532932"/>
      <w:r w:rsidRPr="00261A77">
        <w:t>Mensajería</w:t>
      </w:r>
      <w:bookmarkEnd w:id="23"/>
    </w:p>
    <w:p w:rsidR="00261A77" w:rsidRDefault="00261A77" w:rsidP="00261A77">
      <w:r w:rsidRPr="00261A77">
        <w:t>El Módulo de Mensajería brinda funcionalidades similares a una casilla de correo electrónico, permitiendo el intercambio de mensajes privados entre los involucrados, permitiendo y facilitando una comunicación más fluida entre los usuarios.</w:t>
      </w:r>
    </w:p>
    <w:p w:rsidR="00261A77" w:rsidRDefault="00261A77" w:rsidP="00261A77">
      <w:pPr>
        <w:pStyle w:val="Subttulo"/>
      </w:pPr>
      <w:r w:rsidRPr="00261A77">
        <w:t>Mensajes Recibidos</w:t>
      </w:r>
    </w:p>
    <w:p w:rsidR="00261A77" w:rsidRDefault="00261A77" w:rsidP="00261A77">
      <w:r>
        <w:rPr>
          <w:noProof/>
        </w:rPr>
        <w:drawing>
          <wp:inline distT="0" distB="0" distL="0" distR="0" wp14:anchorId="40BF487B" wp14:editId="054C7672">
            <wp:extent cx="5763706" cy="14463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61585" cy="1445774"/>
                    </a:xfrm>
                    <a:prstGeom prst="rect">
                      <a:avLst/>
                    </a:prstGeom>
                    <a:noFill/>
                    <a:ln>
                      <a:noFill/>
                    </a:ln>
                  </pic:spPr>
                </pic:pic>
              </a:graphicData>
            </a:graphic>
          </wp:inline>
        </w:drawing>
      </w:r>
    </w:p>
    <w:p w:rsidR="00261A77" w:rsidRDefault="00261A77" w:rsidP="00261A77">
      <w:r>
        <w:t>Pantalla principal de los mensajes donde se muestran todos mensajes, tanto enviados como recibidos.</w:t>
      </w:r>
    </w:p>
    <w:p w:rsidR="00261A77" w:rsidRDefault="00261A77" w:rsidP="00261A77">
      <w:r>
        <w:t>La importancia de esta página es el permitir la comunicación fluida entre los actores del sistema.</w:t>
      </w:r>
    </w:p>
    <w:p w:rsidR="00261A77" w:rsidRDefault="00261A77" w:rsidP="00261A77">
      <w:r>
        <w:t>Una característica muy importante es la posibilidad de ordenar los mensajes de acuerdo a los siguientes campos:</w:t>
      </w:r>
    </w:p>
    <w:p w:rsidR="00261A77" w:rsidRDefault="00261A77" w:rsidP="00CF0816">
      <w:pPr>
        <w:pStyle w:val="Prrafodelista"/>
        <w:numPr>
          <w:ilvl w:val="2"/>
          <w:numId w:val="21"/>
        </w:numPr>
        <w:ind w:left="2694" w:hanging="365"/>
      </w:pPr>
      <w:r>
        <w:t>Remitente</w:t>
      </w:r>
    </w:p>
    <w:p w:rsidR="00261A77" w:rsidRDefault="00261A77" w:rsidP="00CF0816">
      <w:pPr>
        <w:pStyle w:val="Prrafodelista"/>
        <w:numPr>
          <w:ilvl w:val="2"/>
          <w:numId w:val="21"/>
        </w:numPr>
        <w:ind w:left="2694" w:hanging="365"/>
      </w:pPr>
      <w:r>
        <w:t>Asunto</w:t>
      </w:r>
    </w:p>
    <w:p w:rsidR="00261A77" w:rsidRDefault="00261A77" w:rsidP="00CF0816">
      <w:pPr>
        <w:pStyle w:val="Prrafodelista"/>
        <w:numPr>
          <w:ilvl w:val="2"/>
          <w:numId w:val="21"/>
        </w:numPr>
        <w:ind w:left="2694" w:hanging="365"/>
      </w:pPr>
      <w:r>
        <w:t>Fecha</w:t>
      </w:r>
    </w:p>
    <w:p w:rsidR="00261A77" w:rsidRDefault="00261A77" w:rsidP="00CF0816">
      <w:pPr>
        <w:pStyle w:val="Prrafodelista"/>
        <w:numPr>
          <w:ilvl w:val="0"/>
          <w:numId w:val="22"/>
        </w:numPr>
      </w:pPr>
      <w:r w:rsidRPr="00261A77">
        <w:rPr>
          <w:b/>
        </w:rPr>
        <w:t>Nombre de la bandeja de mensajes</w:t>
      </w:r>
      <w:r>
        <w:t>: Nos permite conocer en que bandeja de mensajes estamos ubicados:</w:t>
      </w:r>
    </w:p>
    <w:p w:rsidR="00261A77" w:rsidRDefault="00261A77" w:rsidP="00CF0816">
      <w:pPr>
        <w:pStyle w:val="Prrafodelista"/>
        <w:numPr>
          <w:ilvl w:val="2"/>
          <w:numId w:val="21"/>
        </w:numPr>
        <w:ind w:left="2694" w:hanging="365"/>
      </w:pPr>
      <w:r>
        <w:t>Recibidos</w:t>
      </w:r>
    </w:p>
    <w:p w:rsidR="00261A77" w:rsidRDefault="00261A77" w:rsidP="00CF0816">
      <w:pPr>
        <w:pStyle w:val="Prrafodelista"/>
        <w:numPr>
          <w:ilvl w:val="2"/>
          <w:numId w:val="21"/>
        </w:numPr>
        <w:ind w:left="2694" w:hanging="365"/>
      </w:pPr>
      <w:r>
        <w:t>Enviados</w:t>
      </w:r>
    </w:p>
    <w:p w:rsidR="00261A77" w:rsidRDefault="00261A77" w:rsidP="00CF0816">
      <w:pPr>
        <w:pStyle w:val="Prrafodelista"/>
        <w:numPr>
          <w:ilvl w:val="0"/>
          <w:numId w:val="16"/>
        </w:numPr>
      </w:pPr>
      <w:r w:rsidRPr="00261A77">
        <w:rPr>
          <w:b/>
        </w:rPr>
        <w:t xml:space="preserve">Nuevo mensaje: </w:t>
      </w:r>
      <w:r>
        <w:t>Nos habilita el editor para escribir nuestro mensaje</w:t>
      </w:r>
    </w:p>
    <w:p w:rsidR="00261A77" w:rsidRDefault="00261A77" w:rsidP="00CF0816">
      <w:pPr>
        <w:pStyle w:val="Prrafodelista"/>
        <w:numPr>
          <w:ilvl w:val="0"/>
          <w:numId w:val="16"/>
        </w:numPr>
      </w:pPr>
      <w:r w:rsidRPr="00261A77">
        <w:rPr>
          <w:b/>
        </w:rPr>
        <w:lastRenderedPageBreak/>
        <w:t>Ir a bandeja de enviados</w:t>
      </w:r>
      <w:r>
        <w:t>: Nos permite cambiar a la bandeja de nuestros mensajes enviados</w:t>
      </w:r>
    </w:p>
    <w:p w:rsidR="00261A77" w:rsidRDefault="00261A77" w:rsidP="00CF0816">
      <w:pPr>
        <w:pStyle w:val="Prrafodelista"/>
        <w:numPr>
          <w:ilvl w:val="0"/>
          <w:numId w:val="16"/>
        </w:numPr>
      </w:pPr>
      <w:r w:rsidRPr="00261A77">
        <w:rPr>
          <w:b/>
        </w:rPr>
        <w:t>Eliminar mensajes seleccionados</w:t>
      </w:r>
      <w:r>
        <w:t>: Nos permite eliminar todos aquellos mensajes que hayan sido seleccionados previamente. Si no se selecciona ningún mensaje, se mostraré el siguiente mensaje de error</w:t>
      </w:r>
    </w:p>
    <w:p w:rsidR="00261A77" w:rsidRDefault="00261A77" w:rsidP="003229E2">
      <w:pPr>
        <w:jc w:val="center"/>
      </w:pPr>
      <w:r>
        <w:rPr>
          <w:noProof/>
        </w:rPr>
        <w:drawing>
          <wp:inline distT="0" distB="0" distL="0" distR="0" wp14:anchorId="7B42FE52" wp14:editId="54238221">
            <wp:extent cx="2958353" cy="926659"/>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58691" cy="926765"/>
                    </a:xfrm>
                    <a:prstGeom prst="rect">
                      <a:avLst/>
                    </a:prstGeom>
                    <a:noFill/>
                    <a:ln>
                      <a:noFill/>
                    </a:ln>
                  </pic:spPr>
                </pic:pic>
              </a:graphicData>
            </a:graphic>
          </wp:inline>
        </w:drawing>
      </w:r>
    </w:p>
    <w:p w:rsidR="00261A77" w:rsidRDefault="00261A77" w:rsidP="00CF0816">
      <w:pPr>
        <w:pStyle w:val="Prrafodelista"/>
        <w:numPr>
          <w:ilvl w:val="0"/>
          <w:numId w:val="16"/>
        </w:numPr>
      </w:pPr>
      <w:r w:rsidRPr="00261A77">
        <w:rPr>
          <w:b/>
        </w:rPr>
        <w:t>Seleccionar todos los mensajes</w:t>
      </w:r>
      <w:r>
        <w:t>: Nos permite seleccionar todos los mensajes de una vez.</w:t>
      </w:r>
    </w:p>
    <w:p w:rsidR="00261A77" w:rsidRDefault="00261A77" w:rsidP="00CF0816">
      <w:pPr>
        <w:pStyle w:val="Prrafodelista"/>
        <w:numPr>
          <w:ilvl w:val="0"/>
          <w:numId w:val="16"/>
        </w:numPr>
      </w:pPr>
      <w:r w:rsidRPr="00261A77">
        <w:rPr>
          <w:b/>
        </w:rPr>
        <w:t xml:space="preserve">Seleccionar un mensaje: </w:t>
      </w:r>
      <w:r>
        <w:t>Nos permite seleccionar un mensaje en particular.</w:t>
      </w:r>
    </w:p>
    <w:p w:rsidR="00261A77" w:rsidRDefault="00261A77" w:rsidP="00CF0816">
      <w:pPr>
        <w:pStyle w:val="Prrafodelista"/>
        <w:numPr>
          <w:ilvl w:val="0"/>
          <w:numId w:val="16"/>
        </w:numPr>
      </w:pPr>
      <w:r w:rsidRPr="00261A77">
        <w:rPr>
          <w:b/>
        </w:rPr>
        <w:t>Leer</w:t>
      </w:r>
      <w:r>
        <w:t>: Nos muestra el contenido del mensaje.</w:t>
      </w:r>
    </w:p>
    <w:p w:rsidR="00261A77" w:rsidRDefault="00261A77" w:rsidP="00CF0816">
      <w:pPr>
        <w:pStyle w:val="Prrafodelista"/>
        <w:numPr>
          <w:ilvl w:val="0"/>
          <w:numId w:val="16"/>
        </w:numPr>
      </w:pPr>
      <w:r w:rsidRPr="00261A77">
        <w:rPr>
          <w:b/>
        </w:rPr>
        <w:t>Responder</w:t>
      </w:r>
      <w:r>
        <w:t>: Nos permite responder al remitente directamente.</w:t>
      </w:r>
    </w:p>
    <w:p w:rsidR="00261A77" w:rsidRDefault="00261A77" w:rsidP="00CF0816">
      <w:pPr>
        <w:pStyle w:val="Prrafodelista"/>
        <w:numPr>
          <w:ilvl w:val="0"/>
          <w:numId w:val="16"/>
        </w:numPr>
      </w:pPr>
      <w:r w:rsidRPr="00261A77">
        <w:rPr>
          <w:b/>
        </w:rPr>
        <w:t>Eliminar</w:t>
      </w:r>
      <w:r>
        <w:t>: Elimina el mensaje, no es necesario que esté seleccionado dado que trata solo al mensaje actual.</w:t>
      </w:r>
    </w:p>
    <w:p w:rsidR="00261A77" w:rsidRDefault="00261A77" w:rsidP="00CF0816">
      <w:pPr>
        <w:pStyle w:val="Prrafodelista"/>
        <w:numPr>
          <w:ilvl w:val="0"/>
          <w:numId w:val="16"/>
        </w:numPr>
      </w:pPr>
      <w:r w:rsidRPr="00261A77">
        <w:rPr>
          <w:b/>
        </w:rPr>
        <w:t>Remitente</w:t>
      </w:r>
      <w:r>
        <w:t>: Nos permite saber quién nos envía un determinado mensaje y cuál es su rol, el cual aparece entre paréntesis.</w:t>
      </w:r>
    </w:p>
    <w:p w:rsidR="00261A77" w:rsidRDefault="00261A77" w:rsidP="00CF0816">
      <w:pPr>
        <w:pStyle w:val="Prrafodelista"/>
        <w:numPr>
          <w:ilvl w:val="0"/>
          <w:numId w:val="16"/>
        </w:numPr>
      </w:pPr>
      <w:r w:rsidRPr="00261A77">
        <w:rPr>
          <w:b/>
        </w:rPr>
        <w:t>Paginación</w:t>
      </w:r>
      <w:r>
        <w:t>: Nos permite establecer cuantos mensajes se muestran por página, las opciones disponibles son:</w:t>
      </w:r>
    </w:p>
    <w:p w:rsidR="00261A77" w:rsidRDefault="00261A77" w:rsidP="00CF0816">
      <w:pPr>
        <w:pStyle w:val="Prrafodelista"/>
        <w:numPr>
          <w:ilvl w:val="1"/>
          <w:numId w:val="21"/>
        </w:numPr>
      </w:pPr>
      <w:r>
        <w:t>5</w:t>
      </w:r>
    </w:p>
    <w:p w:rsidR="00261A77" w:rsidRDefault="00261A77" w:rsidP="00CF0816">
      <w:pPr>
        <w:pStyle w:val="Prrafodelista"/>
        <w:numPr>
          <w:ilvl w:val="1"/>
          <w:numId w:val="21"/>
        </w:numPr>
      </w:pPr>
      <w:r>
        <w:t>10</w:t>
      </w:r>
    </w:p>
    <w:p w:rsidR="00261A77" w:rsidRDefault="00261A77" w:rsidP="00CF0816">
      <w:pPr>
        <w:pStyle w:val="Prrafodelista"/>
        <w:numPr>
          <w:ilvl w:val="1"/>
          <w:numId w:val="21"/>
        </w:numPr>
      </w:pPr>
      <w:r>
        <w:t>15</w:t>
      </w:r>
    </w:p>
    <w:p w:rsidR="00261A77" w:rsidRDefault="00261A77" w:rsidP="00CF0816">
      <w:pPr>
        <w:pStyle w:val="Prrafodelista"/>
        <w:numPr>
          <w:ilvl w:val="0"/>
          <w:numId w:val="16"/>
        </w:numPr>
      </w:pPr>
      <w:r w:rsidRPr="00261A77">
        <w:rPr>
          <w:b/>
        </w:rPr>
        <w:t>Cantidad de mensajes</w:t>
      </w:r>
      <w:r>
        <w:t>: Nos indica cuántos mensajes tenemos en la bandeja de entrada.</w:t>
      </w:r>
    </w:p>
    <w:p w:rsidR="00261A77" w:rsidRDefault="00261A77" w:rsidP="00CF0816">
      <w:pPr>
        <w:pStyle w:val="Prrafodelista"/>
        <w:numPr>
          <w:ilvl w:val="0"/>
          <w:numId w:val="16"/>
        </w:numPr>
      </w:pPr>
      <w:r w:rsidRPr="00261A77">
        <w:rPr>
          <w:b/>
        </w:rPr>
        <w:t>Número de página</w:t>
      </w:r>
      <w:r>
        <w:t>: Nos permite ir cambiando de páginas, si las hubiere.</w:t>
      </w:r>
    </w:p>
    <w:p w:rsidR="00261A77" w:rsidRDefault="007248EC" w:rsidP="00954263">
      <w:pPr>
        <w:pStyle w:val="Subttulo"/>
      </w:pPr>
      <w:r w:rsidRPr="007248EC">
        <w:t>Mensajes Enviados</w:t>
      </w:r>
    </w:p>
    <w:p w:rsidR="00EF11EA" w:rsidRDefault="00EF11EA" w:rsidP="00EF11EA">
      <w:r w:rsidRPr="00EF11EA">
        <w:t>Muestra la bandeja con todos los mensajes que han sido enviados anteriormente</w:t>
      </w:r>
      <w:r w:rsidR="00F47393">
        <w:t>.</w:t>
      </w:r>
    </w:p>
    <w:p w:rsidR="00261A77" w:rsidRDefault="00954263" w:rsidP="00954263">
      <w:pPr>
        <w:jc w:val="center"/>
      </w:pPr>
      <w:r>
        <w:rPr>
          <w:rFonts w:ascii="Verdana" w:hAnsi="Verdana"/>
          <w:noProof/>
          <w:color w:val="000000"/>
          <w:sz w:val="20"/>
          <w:szCs w:val="24"/>
        </w:rPr>
        <w:drawing>
          <wp:inline distT="0" distB="0" distL="0" distR="0">
            <wp:extent cx="4930589" cy="1471870"/>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932997" cy="1472589"/>
                    </a:xfrm>
                    <a:prstGeom prst="rect">
                      <a:avLst/>
                    </a:prstGeom>
                    <a:noFill/>
                    <a:ln>
                      <a:noFill/>
                    </a:ln>
                  </pic:spPr>
                </pic:pic>
              </a:graphicData>
            </a:graphic>
          </wp:inline>
        </w:drawing>
      </w:r>
    </w:p>
    <w:p w:rsidR="00F47393" w:rsidRDefault="00F47393" w:rsidP="00CF0816">
      <w:pPr>
        <w:pStyle w:val="Prrafodelista"/>
        <w:numPr>
          <w:ilvl w:val="0"/>
          <w:numId w:val="23"/>
        </w:numPr>
      </w:pPr>
      <w:r w:rsidRPr="00F47393">
        <w:rPr>
          <w:b/>
        </w:rPr>
        <w:t>Bandeja de Entrada</w:t>
      </w:r>
      <w:r>
        <w:t>: Permite mantener el listado de todos aquellos mensajes que el usuario haya enviado</w:t>
      </w:r>
    </w:p>
    <w:p w:rsidR="00F47393" w:rsidRDefault="00F47393" w:rsidP="00CF0816">
      <w:pPr>
        <w:pStyle w:val="Prrafodelista"/>
        <w:numPr>
          <w:ilvl w:val="0"/>
          <w:numId w:val="23"/>
        </w:numPr>
      </w:pPr>
      <w:r w:rsidRPr="00F47393">
        <w:rPr>
          <w:b/>
        </w:rPr>
        <w:t xml:space="preserve">Destinatario: </w:t>
      </w:r>
      <w:r>
        <w:t>Muestra el nombre de a quien/es se ha enviado un mensaje, nótese que el rol del mismo no se muestra en este caso.</w:t>
      </w:r>
    </w:p>
    <w:p w:rsidR="00F47393" w:rsidRDefault="00F47393" w:rsidP="00CF0816">
      <w:pPr>
        <w:pStyle w:val="Prrafodelista"/>
        <w:numPr>
          <w:ilvl w:val="0"/>
          <w:numId w:val="23"/>
        </w:numPr>
      </w:pPr>
      <w:r w:rsidRPr="00F47393">
        <w:rPr>
          <w:b/>
        </w:rPr>
        <w:t>Opciones de mensajes</w:t>
      </w:r>
      <w:r>
        <w:t>: Cada mensaje cuenta con una serie de acciones que se pueden llevar a cabo:</w:t>
      </w:r>
    </w:p>
    <w:p w:rsidR="00F47393" w:rsidRDefault="00F47393" w:rsidP="00CF0816">
      <w:pPr>
        <w:pStyle w:val="Prrafodelista"/>
        <w:numPr>
          <w:ilvl w:val="1"/>
          <w:numId w:val="21"/>
        </w:numPr>
      </w:pPr>
      <w:r>
        <w:t>Seleccionar un mensaje en particular</w:t>
      </w:r>
    </w:p>
    <w:p w:rsidR="00F47393" w:rsidRDefault="00F47393" w:rsidP="00CF0816">
      <w:pPr>
        <w:pStyle w:val="Prrafodelista"/>
        <w:numPr>
          <w:ilvl w:val="1"/>
          <w:numId w:val="21"/>
        </w:numPr>
      </w:pPr>
      <w:r>
        <w:t>Ver el contenido del mensaje</w:t>
      </w:r>
    </w:p>
    <w:p w:rsidR="00261A77" w:rsidRDefault="00F47393" w:rsidP="00CF0816">
      <w:pPr>
        <w:pStyle w:val="Prrafodelista"/>
        <w:numPr>
          <w:ilvl w:val="1"/>
          <w:numId w:val="21"/>
        </w:numPr>
      </w:pPr>
      <w:r>
        <w:t>Eliminar el mensaje (no hace falta en este caso que haya sido seleccionado)</w:t>
      </w:r>
    </w:p>
    <w:p w:rsidR="00261A77" w:rsidRDefault="00433E17" w:rsidP="00433E17">
      <w:pPr>
        <w:pStyle w:val="Subttulo"/>
      </w:pPr>
      <w:r w:rsidRPr="00433E17">
        <w:t>Lectura de mensajes</w:t>
      </w:r>
    </w:p>
    <w:p w:rsidR="00261A77" w:rsidRDefault="00422519" w:rsidP="00433E17">
      <w:r>
        <w:rPr>
          <w:rFonts w:ascii="Verdana" w:hAnsi="Verdana"/>
          <w:noProof/>
          <w:color w:val="000000"/>
          <w:sz w:val="20"/>
          <w:szCs w:val="24"/>
        </w:rPr>
        <w:drawing>
          <wp:anchor distT="0" distB="0" distL="114300" distR="114300" simplePos="0" relativeHeight="251660288" behindDoc="1" locked="0" layoutInCell="1" allowOverlap="1" wp14:anchorId="6011F304" wp14:editId="2BA4D0EC">
            <wp:simplePos x="0" y="0"/>
            <wp:positionH relativeFrom="column">
              <wp:posOffset>626745</wp:posOffset>
            </wp:positionH>
            <wp:positionV relativeFrom="paragraph">
              <wp:posOffset>254635</wp:posOffset>
            </wp:positionV>
            <wp:extent cx="313055" cy="305435"/>
            <wp:effectExtent l="0" t="0" r="0" b="0"/>
            <wp:wrapThrough wrapText="bothSides">
              <wp:wrapPolygon edited="0">
                <wp:start x="0" y="0"/>
                <wp:lineTo x="0" y="20208"/>
                <wp:lineTo x="19716" y="20208"/>
                <wp:lineTo x="19716" y="0"/>
                <wp:lineTo x="0" y="0"/>
              </wp:wrapPolygon>
            </wp:wrapThrough>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3055" cy="305435"/>
                    </a:xfrm>
                    <a:prstGeom prst="rect">
                      <a:avLst/>
                    </a:prstGeom>
                    <a:noFill/>
                  </pic:spPr>
                </pic:pic>
              </a:graphicData>
            </a:graphic>
            <wp14:sizeRelH relativeFrom="margin">
              <wp14:pctWidth>0</wp14:pctWidth>
            </wp14:sizeRelH>
            <wp14:sizeRelV relativeFrom="margin">
              <wp14:pctHeight>0</wp14:pctHeight>
            </wp14:sizeRelV>
          </wp:anchor>
        </w:drawing>
      </w:r>
      <w:r w:rsidR="00433E17" w:rsidRPr="00433E17">
        <w:t>Nos permite visualizar el contenido del mensaje una vez que el usuario selecciona la opción de lectura.</w:t>
      </w:r>
      <w:r w:rsidRPr="00422519">
        <w:rPr>
          <w:rFonts w:ascii="Verdana" w:hAnsi="Verdana"/>
          <w:noProof/>
          <w:color w:val="000000"/>
          <w:sz w:val="20"/>
          <w:szCs w:val="24"/>
        </w:rPr>
        <w:t xml:space="preserve"> </w:t>
      </w:r>
    </w:p>
    <w:p w:rsidR="00422519" w:rsidRDefault="00422519" w:rsidP="00433E17">
      <w:r>
        <w:rPr>
          <w:rFonts w:ascii="Verdana" w:hAnsi="Verdana"/>
          <w:noProof/>
          <w:color w:val="000000"/>
          <w:sz w:val="20"/>
          <w:szCs w:val="24"/>
        </w:rPr>
        <w:lastRenderedPageBreak/>
        <w:drawing>
          <wp:inline distT="0" distB="0" distL="0" distR="0">
            <wp:extent cx="5253318" cy="1078916"/>
            <wp:effectExtent l="0" t="0" r="5080" b="698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51384" cy="1078519"/>
                    </a:xfrm>
                    <a:prstGeom prst="rect">
                      <a:avLst/>
                    </a:prstGeom>
                    <a:noFill/>
                    <a:ln>
                      <a:noFill/>
                    </a:ln>
                  </pic:spPr>
                </pic:pic>
              </a:graphicData>
            </a:graphic>
          </wp:inline>
        </w:drawing>
      </w:r>
    </w:p>
    <w:p w:rsidR="008B0169" w:rsidRDefault="008B0169" w:rsidP="00CF0816">
      <w:pPr>
        <w:pStyle w:val="Prrafodelista"/>
        <w:numPr>
          <w:ilvl w:val="0"/>
          <w:numId w:val="24"/>
        </w:numPr>
      </w:pPr>
      <w:r w:rsidRPr="008B0169">
        <w:rPr>
          <w:b/>
        </w:rPr>
        <w:t>Remitente</w:t>
      </w:r>
      <w:r>
        <w:t>: Nos indica quien envió el mensaje y su rol, el cual es el mismo que aparece en el listado de los mensajes.</w:t>
      </w:r>
    </w:p>
    <w:p w:rsidR="008B0169" w:rsidRDefault="008B0169" w:rsidP="00CF0816">
      <w:pPr>
        <w:pStyle w:val="Prrafodelista"/>
        <w:numPr>
          <w:ilvl w:val="0"/>
          <w:numId w:val="24"/>
        </w:numPr>
      </w:pPr>
      <w:r w:rsidRPr="008B0169">
        <w:rPr>
          <w:b/>
        </w:rPr>
        <w:t>Fecha y hora de envío</w:t>
      </w:r>
      <w:r>
        <w:t>: Muestra la información de la fecha y de la hora en la cual el mensaje fue enviado.</w:t>
      </w:r>
    </w:p>
    <w:p w:rsidR="00261A77" w:rsidRDefault="008B0169" w:rsidP="00CF0816">
      <w:pPr>
        <w:pStyle w:val="Prrafodelista"/>
        <w:numPr>
          <w:ilvl w:val="0"/>
          <w:numId w:val="24"/>
        </w:numPr>
      </w:pPr>
      <w:r w:rsidRPr="008B0169">
        <w:rPr>
          <w:b/>
        </w:rPr>
        <w:t>Asunto del mensaje</w:t>
      </w:r>
      <w:r>
        <w:t>: Es un título dado por el remitente para informar el propósito del mismo.</w:t>
      </w:r>
    </w:p>
    <w:p w:rsidR="00B41D78" w:rsidRDefault="0041380B" w:rsidP="0041380B">
      <w:pPr>
        <w:pStyle w:val="Subttulo"/>
      </w:pPr>
      <w:r w:rsidRPr="0041380B">
        <w:t xml:space="preserve">Docente - </w:t>
      </w:r>
      <w:r>
        <w:t>Redactar</w:t>
      </w:r>
      <w:r w:rsidRPr="0041380B">
        <w:t xml:space="preserve"> un nuevo mensaje</w:t>
      </w:r>
    </w:p>
    <w:p w:rsidR="0041380B" w:rsidRDefault="0041380B" w:rsidP="0041380B">
      <w:r>
        <w:t>Para el caso de un docente, se brinda la posibilidad de enviar mensajes a:</w:t>
      </w:r>
    </w:p>
    <w:p w:rsidR="0041380B" w:rsidRDefault="0041380B" w:rsidP="00CF0816">
      <w:pPr>
        <w:pStyle w:val="Prrafodelista"/>
        <w:numPr>
          <w:ilvl w:val="1"/>
          <w:numId w:val="21"/>
        </w:numPr>
      </w:pPr>
      <w:r>
        <w:t>Determinados alumnos de un curso dado, seleccionando uno a uno</w:t>
      </w:r>
    </w:p>
    <w:p w:rsidR="0041380B" w:rsidRDefault="0041380B" w:rsidP="00CF0816">
      <w:pPr>
        <w:pStyle w:val="Prrafodelista"/>
        <w:numPr>
          <w:ilvl w:val="1"/>
          <w:numId w:val="21"/>
        </w:numPr>
      </w:pPr>
      <w:r>
        <w:t>Todos los alumnos de un curso dado, seleccionando la opción "Alumnos de XX Año Y"</w:t>
      </w:r>
    </w:p>
    <w:p w:rsidR="0041380B" w:rsidRDefault="0041380B" w:rsidP="00CF0816">
      <w:pPr>
        <w:pStyle w:val="Prrafodelista"/>
        <w:numPr>
          <w:ilvl w:val="1"/>
          <w:numId w:val="21"/>
        </w:numPr>
      </w:pPr>
      <w:r>
        <w:t>Determinados tutores de un curso dado, seleccionando uno a uno</w:t>
      </w:r>
    </w:p>
    <w:p w:rsidR="0041380B" w:rsidRDefault="0041380B" w:rsidP="00CF0816">
      <w:pPr>
        <w:pStyle w:val="Prrafodelista"/>
        <w:numPr>
          <w:ilvl w:val="1"/>
          <w:numId w:val="21"/>
        </w:numPr>
      </w:pPr>
      <w:r>
        <w:t>Todos los tutores de un curso dado, seleccionando la opción "Tutores de XX Año Y"</w:t>
      </w:r>
    </w:p>
    <w:p w:rsidR="0041380B" w:rsidRDefault="0041380B" w:rsidP="00CF0816">
      <w:pPr>
        <w:pStyle w:val="Prrafodelista"/>
        <w:numPr>
          <w:ilvl w:val="1"/>
          <w:numId w:val="21"/>
        </w:numPr>
      </w:pPr>
      <w:r>
        <w:t>Determinados docentes de un curso dado, seleccionando uno a uno</w:t>
      </w:r>
    </w:p>
    <w:p w:rsidR="0041380B" w:rsidRPr="0041380B" w:rsidRDefault="0041380B" w:rsidP="00CF0816">
      <w:pPr>
        <w:pStyle w:val="Prrafodelista"/>
        <w:numPr>
          <w:ilvl w:val="1"/>
          <w:numId w:val="21"/>
        </w:numPr>
      </w:pPr>
      <w:r>
        <w:t>Todos los docentes de un curso dado, seleccionando la opción "Docentes XX Año Y"</w:t>
      </w:r>
    </w:p>
    <w:p w:rsidR="00B41D78" w:rsidRDefault="0041380B" w:rsidP="0041380B">
      <w:pPr>
        <w:ind w:firstLine="0"/>
        <w:jc w:val="center"/>
      </w:pPr>
      <w:r>
        <w:rPr>
          <w:rFonts w:ascii="Verdana" w:hAnsi="Verdana"/>
          <w:noProof/>
          <w:color w:val="000000"/>
          <w:sz w:val="20"/>
          <w:szCs w:val="24"/>
        </w:rPr>
        <w:drawing>
          <wp:inline distT="0" distB="0" distL="0" distR="0">
            <wp:extent cx="5181600" cy="2500227"/>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88941" cy="2503769"/>
                    </a:xfrm>
                    <a:prstGeom prst="rect">
                      <a:avLst/>
                    </a:prstGeom>
                    <a:noFill/>
                    <a:ln>
                      <a:noFill/>
                    </a:ln>
                  </pic:spPr>
                </pic:pic>
              </a:graphicData>
            </a:graphic>
          </wp:inline>
        </w:drawing>
      </w:r>
    </w:p>
    <w:p w:rsidR="0041380B" w:rsidRDefault="0041380B" w:rsidP="00CF0816">
      <w:pPr>
        <w:pStyle w:val="Prrafodelista"/>
        <w:numPr>
          <w:ilvl w:val="0"/>
          <w:numId w:val="25"/>
        </w:numPr>
      </w:pPr>
      <w:r w:rsidRPr="00FB54C8">
        <w:rPr>
          <w:b/>
        </w:rPr>
        <w:t>Enviar el mensaje</w:t>
      </w:r>
      <w:r>
        <w:t>: Envía el mensaje a los destinatarios seleccionados, se obtiene una advertencia si no se selecciona un destinatario</w:t>
      </w:r>
    </w:p>
    <w:p w:rsidR="0041380B" w:rsidRDefault="0041380B" w:rsidP="00CF0816">
      <w:pPr>
        <w:pStyle w:val="Prrafodelista"/>
        <w:numPr>
          <w:ilvl w:val="0"/>
          <w:numId w:val="25"/>
        </w:numPr>
      </w:pPr>
      <w:r w:rsidRPr="00FB54C8">
        <w:rPr>
          <w:b/>
        </w:rPr>
        <w:t>Volver</w:t>
      </w:r>
      <w:r>
        <w:t>: Vuelve a la página anterior sin enviar el mensaje</w:t>
      </w:r>
    </w:p>
    <w:p w:rsidR="0041380B" w:rsidRDefault="0041380B" w:rsidP="00CF0816">
      <w:pPr>
        <w:pStyle w:val="Prrafodelista"/>
        <w:numPr>
          <w:ilvl w:val="0"/>
          <w:numId w:val="25"/>
        </w:numPr>
      </w:pPr>
      <w:r w:rsidRPr="00FB54C8">
        <w:rPr>
          <w:b/>
        </w:rPr>
        <w:t>Selección de un curso</w:t>
      </w:r>
      <w:r>
        <w:t>: Ya sea que el docente pertenezca a un solo curso como a varios, la selección es obligatoria a fin de establecer los destinatarios posibles.</w:t>
      </w:r>
    </w:p>
    <w:p w:rsidR="0041380B" w:rsidRDefault="0041380B" w:rsidP="00CF0816">
      <w:pPr>
        <w:pStyle w:val="Prrafodelista"/>
        <w:numPr>
          <w:ilvl w:val="0"/>
          <w:numId w:val="25"/>
        </w:numPr>
      </w:pPr>
      <w:r w:rsidRPr="00FB54C8">
        <w:rPr>
          <w:b/>
        </w:rPr>
        <w:t>Selección de tipo de destinatario</w:t>
      </w:r>
      <w:r>
        <w:t>: Como se ha mencionado anteriormente, un docente puede enviar mensajes a sus alumnos, los tutores de sus alumnos y al resto de los docentes de su curso.</w:t>
      </w:r>
    </w:p>
    <w:p w:rsidR="0041380B" w:rsidRDefault="0041380B" w:rsidP="00CF0816">
      <w:pPr>
        <w:pStyle w:val="Prrafodelista"/>
        <w:numPr>
          <w:ilvl w:val="0"/>
          <w:numId w:val="25"/>
        </w:numPr>
      </w:pPr>
      <w:r w:rsidRPr="00FB54C8">
        <w:rPr>
          <w:b/>
        </w:rPr>
        <w:t>Selección de los destinatarios</w:t>
      </w:r>
      <w:r>
        <w:t>: En base al curso y tipo de destinatario, se listan los posibles destinatarios, pudiendo seleccionar uno, un grupo o bien todos los destinatarios listados. Si no se selecciona un destinatario, se mostrará el siguiente mensaje de error:</w:t>
      </w:r>
    </w:p>
    <w:p w:rsidR="0041380B" w:rsidRDefault="0041380B" w:rsidP="00FB54C8">
      <w:pPr>
        <w:pStyle w:val="Prrafodelista"/>
        <w:ind w:left="1068" w:firstLine="0"/>
        <w:jc w:val="center"/>
      </w:pPr>
      <w:r>
        <w:rPr>
          <w:noProof/>
        </w:rPr>
        <w:lastRenderedPageBreak/>
        <w:drawing>
          <wp:inline distT="0" distB="0" distL="0" distR="0" wp14:anchorId="07D4D16D" wp14:editId="0A7302F7">
            <wp:extent cx="3418542" cy="1109943"/>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18757" cy="1110013"/>
                    </a:xfrm>
                    <a:prstGeom prst="rect">
                      <a:avLst/>
                    </a:prstGeom>
                    <a:noFill/>
                    <a:ln>
                      <a:noFill/>
                    </a:ln>
                  </pic:spPr>
                </pic:pic>
              </a:graphicData>
            </a:graphic>
          </wp:inline>
        </w:drawing>
      </w:r>
    </w:p>
    <w:p w:rsidR="0041380B" w:rsidRDefault="0041380B" w:rsidP="00CF0816">
      <w:pPr>
        <w:pStyle w:val="Prrafodelista"/>
        <w:numPr>
          <w:ilvl w:val="0"/>
          <w:numId w:val="25"/>
        </w:numPr>
      </w:pPr>
      <w:r w:rsidRPr="00FB54C8">
        <w:rPr>
          <w:b/>
        </w:rPr>
        <w:t>Asunto del mensaje</w:t>
      </w:r>
      <w:r w:rsidR="00FB54C8">
        <w:t xml:space="preserve">: </w:t>
      </w:r>
      <w:r>
        <w:t>Es de importancia a fin de hacer saber al destinatario el propósito del mensaje, si bien no es obligatorio el sistema solicita la confirmación para enviar el mensaje sin un asunto.</w:t>
      </w:r>
    </w:p>
    <w:p w:rsidR="0041380B" w:rsidRDefault="0041380B" w:rsidP="00CF0816">
      <w:pPr>
        <w:pStyle w:val="Prrafodelista"/>
        <w:numPr>
          <w:ilvl w:val="0"/>
          <w:numId w:val="25"/>
        </w:numPr>
      </w:pPr>
      <w:r w:rsidRPr="00FB54C8">
        <w:rPr>
          <w:b/>
        </w:rPr>
        <w:t>Opciones de formato de mensaje</w:t>
      </w:r>
      <w:r w:rsidR="00FB54C8">
        <w:t xml:space="preserve">: </w:t>
      </w:r>
      <w:r>
        <w:t>Se brinda un amplio espectro de opciones para brindar al usuario la capacidad de editar su mensaje con formato enriquecido.</w:t>
      </w:r>
    </w:p>
    <w:p w:rsidR="0041380B" w:rsidRDefault="004A4E7A" w:rsidP="004A4E7A">
      <w:pPr>
        <w:pStyle w:val="Subttulo"/>
        <w:rPr>
          <w:rFonts w:ascii="Cambria" w:hAnsi="Cambria"/>
          <w:color w:val="365F91"/>
          <w:sz w:val="28"/>
          <w:szCs w:val="28"/>
        </w:rPr>
      </w:pPr>
      <w:r w:rsidRPr="004A4E7A">
        <w:t>Director - Editar un nuevo mensaje</w:t>
      </w:r>
    </w:p>
    <w:p w:rsidR="00547B2C" w:rsidRDefault="00547B2C" w:rsidP="00547B2C">
      <w:pPr>
        <w:spacing w:before="0" w:after="200" w:line="276" w:lineRule="auto"/>
        <w:ind w:firstLine="0"/>
        <w:jc w:val="left"/>
      </w:pPr>
      <w:r>
        <w:t xml:space="preserve">Para el caso de un </w:t>
      </w:r>
      <w:r>
        <w:t>director</w:t>
      </w:r>
      <w:r>
        <w:t>, se brinda la posibilidad de enviar mensajes a:</w:t>
      </w:r>
    </w:p>
    <w:p w:rsidR="00547B2C" w:rsidRDefault="00547B2C" w:rsidP="00CF0816">
      <w:pPr>
        <w:pStyle w:val="Prrafodelista"/>
        <w:numPr>
          <w:ilvl w:val="1"/>
          <w:numId w:val="21"/>
        </w:numPr>
      </w:pPr>
      <w:r>
        <w:t>Destinatarios sin restricción de curso o tipo de destinatario (si no selecciona la opción de filtrado por cursos)</w:t>
      </w:r>
    </w:p>
    <w:p w:rsidR="00547B2C" w:rsidRDefault="00547B2C" w:rsidP="00CF0816">
      <w:pPr>
        <w:pStyle w:val="Prrafodelista"/>
        <w:numPr>
          <w:ilvl w:val="1"/>
          <w:numId w:val="21"/>
        </w:numPr>
      </w:pPr>
      <w:r>
        <w:t>Determinados alumnos de un curso dado, seleccionando uno a uno</w:t>
      </w:r>
    </w:p>
    <w:p w:rsidR="00547B2C" w:rsidRDefault="00547B2C" w:rsidP="00CF0816">
      <w:pPr>
        <w:pStyle w:val="Prrafodelista"/>
        <w:numPr>
          <w:ilvl w:val="1"/>
          <w:numId w:val="21"/>
        </w:numPr>
      </w:pPr>
      <w:r>
        <w:t>Todos los alumnos de un curso dado, seleccionando la opción "Alumnos de XX Año Y"</w:t>
      </w:r>
    </w:p>
    <w:p w:rsidR="00547B2C" w:rsidRDefault="00547B2C" w:rsidP="00CF0816">
      <w:pPr>
        <w:pStyle w:val="Prrafodelista"/>
        <w:numPr>
          <w:ilvl w:val="1"/>
          <w:numId w:val="21"/>
        </w:numPr>
      </w:pPr>
      <w:r>
        <w:t>Determinados tutores de un curso dado, seleccionando uno a uno</w:t>
      </w:r>
    </w:p>
    <w:p w:rsidR="00547B2C" w:rsidRDefault="00547B2C" w:rsidP="00CF0816">
      <w:pPr>
        <w:pStyle w:val="Prrafodelista"/>
        <w:numPr>
          <w:ilvl w:val="1"/>
          <w:numId w:val="21"/>
        </w:numPr>
      </w:pPr>
      <w:r>
        <w:t>Todos los tutores de un curso dado, seleccionando la opción "Tutores de XX Año Y"</w:t>
      </w:r>
    </w:p>
    <w:p w:rsidR="00547B2C" w:rsidRDefault="00547B2C" w:rsidP="00CF0816">
      <w:pPr>
        <w:pStyle w:val="Prrafodelista"/>
        <w:numPr>
          <w:ilvl w:val="1"/>
          <w:numId w:val="21"/>
        </w:numPr>
      </w:pPr>
      <w:r>
        <w:t>Determinados docentes de un curso dado, seleccionando uno a uno</w:t>
      </w:r>
    </w:p>
    <w:p w:rsidR="00547B2C" w:rsidRDefault="00547B2C" w:rsidP="00CF0816">
      <w:pPr>
        <w:pStyle w:val="Prrafodelista"/>
        <w:numPr>
          <w:ilvl w:val="1"/>
          <w:numId w:val="21"/>
        </w:numPr>
      </w:pPr>
      <w:r>
        <w:t>Todos los docentes de un curso dado, seleccionando la opción "Docentes XX Año Y"</w:t>
      </w:r>
    </w:p>
    <w:p w:rsidR="00547B2C" w:rsidRDefault="00547B2C" w:rsidP="00547B2C">
      <w:pPr>
        <w:ind w:firstLine="0"/>
        <w:jc w:val="center"/>
      </w:pPr>
      <w:r>
        <w:rPr>
          <w:rFonts w:ascii="Verdana" w:hAnsi="Verdana"/>
          <w:noProof/>
          <w:color w:val="000000"/>
          <w:sz w:val="20"/>
          <w:szCs w:val="24"/>
        </w:rPr>
        <w:drawing>
          <wp:inline distT="0" distB="0" distL="0" distR="0">
            <wp:extent cx="5749364" cy="1584048"/>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871" cy="1587218"/>
                    </a:xfrm>
                    <a:prstGeom prst="rect">
                      <a:avLst/>
                    </a:prstGeom>
                    <a:noFill/>
                    <a:ln>
                      <a:noFill/>
                    </a:ln>
                  </pic:spPr>
                </pic:pic>
              </a:graphicData>
            </a:graphic>
          </wp:inline>
        </w:drawing>
      </w:r>
    </w:p>
    <w:p w:rsidR="00547B2C" w:rsidRDefault="00547B2C" w:rsidP="00CF0816">
      <w:pPr>
        <w:pStyle w:val="Prrafodelista"/>
        <w:numPr>
          <w:ilvl w:val="0"/>
          <w:numId w:val="26"/>
        </w:numPr>
      </w:pPr>
      <w:r w:rsidRPr="00547B2C">
        <w:rPr>
          <w:b/>
        </w:rPr>
        <w:t>Enviar el mensaje</w:t>
      </w:r>
      <w:r>
        <w:t>: Envía</w:t>
      </w:r>
      <w:r>
        <w:t xml:space="preserve"> el mensaje a los destinatarios seleccionados, se obtiene una advertencia si no se selecciona un destinatario</w:t>
      </w:r>
      <w:r>
        <w:t>.</w:t>
      </w:r>
    </w:p>
    <w:p w:rsidR="00547B2C" w:rsidRDefault="00547B2C" w:rsidP="00CF0816">
      <w:pPr>
        <w:pStyle w:val="Prrafodelista"/>
        <w:numPr>
          <w:ilvl w:val="0"/>
          <w:numId w:val="26"/>
        </w:numPr>
      </w:pPr>
      <w:r w:rsidRPr="00547B2C">
        <w:rPr>
          <w:b/>
        </w:rPr>
        <w:t>Volver</w:t>
      </w:r>
      <w:r>
        <w:t xml:space="preserve">: </w:t>
      </w:r>
      <w:r>
        <w:t>Vuelve a la página anterior sin enviar el mensaje</w:t>
      </w:r>
      <w:r>
        <w:t>.</w:t>
      </w:r>
    </w:p>
    <w:p w:rsidR="00547B2C" w:rsidRDefault="00547B2C" w:rsidP="00CF0816">
      <w:pPr>
        <w:pStyle w:val="Prrafodelista"/>
        <w:numPr>
          <w:ilvl w:val="0"/>
          <w:numId w:val="26"/>
        </w:numPr>
      </w:pPr>
      <w:r w:rsidRPr="00547B2C">
        <w:rPr>
          <w:b/>
        </w:rPr>
        <w:t>Opción de filtrado por curso</w:t>
      </w:r>
      <w:r>
        <w:t xml:space="preserve">: </w:t>
      </w:r>
      <w:r>
        <w:t>Ya sea que el docente pertenezca a un solo curso como a varios, la selección es obligatoria a fin de establecer los destinatarios posibles.</w:t>
      </w:r>
      <w:r>
        <w:t xml:space="preserve"> C</w:t>
      </w:r>
      <w:r>
        <w:t xml:space="preserve">uando se selecciona dicha opción se despliegan </w:t>
      </w:r>
      <w:r>
        <w:t>más</w:t>
      </w:r>
      <w:r>
        <w:t xml:space="preserve"> opciones para el curso y tipo de destinatario, como se muestra a continuación.</w:t>
      </w:r>
    </w:p>
    <w:p w:rsidR="00547B2C" w:rsidRDefault="00547B2C" w:rsidP="00547B2C">
      <w:pPr>
        <w:pStyle w:val="Prrafodelista"/>
        <w:ind w:left="1068" w:firstLine="0"/>
        <w:jc w:val="center"/>
      </w:pPr>
      <w:r>
        <w:rPr>
          <w:noProof/>
        </w:rPr>
        <w:drawing>
          <wp:inline distT="0" distB="0" distL="0" distR="0" wp14:anchorId="606F1264" wp14:editId="20216D6F">
            <wp:extent cx="2874683" cy="924668"/>
            <wp:effectExtent l="0" t="0" r="1905" b="889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75040" cy="924783"/>
                    </a:xfrm>
                    <a:prstGeom prst="rect">
                      <a:avLst/>
                    </a:prstGeom>
                    <a:noFill/>
                    <a:ln>
                      <a:noFill/>
                    </a:ln>
                  </pic:spPr>
                </pic:pic>
              </a:graphicData>
            </a:graphic>
          </wp:inline>
        </w:drawing>
      </w:r>
    </w:p>
    <w:p w:rsidR="00547B2C" w:rsidRDefault="00547B2C" w:rsidP="00CF0816">
      <w:pPr>
        <w:pStyle w:val="Prrafodelista"/>
        <w:numPr>
          <w:ilvl w:val="0"/>
          <w:numId w:val="26"/>
        </w:numPr>
      </w:pPr>
      <w:r w:rsidRPr="00547B2C">
        <w:rPr>
          <w:b/>
        </w:rPr>
        <w:t>Selección de los destinatarios</w:t>
      </w:r>
      <w:r>
        <w:t xml:space="preserve">: </w:t>
      </w:r>
      <w:r>
        <w:t>En base al curso y tipo de destinatario, se listan los posibles destinatarios, pudiendo seleccionar uno, un grupo o bien todos los destinatarios listados.</w:t>
      </w:r>
      <w:r>
        <w:t xml:space="preserve"> </w:t>
      </w:r>
      <w:r>
        <w:t>Si no se selecciona un destinatario, se mostrará el siguiente mensaje de error:</w:t>
      </w:r>
    </w:p>
    <w:p w:rsidR="00547B2C" w:rsidRDefault="00547B2C" w:rsidP="00547B2C">
      <w:pPr>
        <w:ind w:firstLine="0"/>
        <w:jc w:val="center"/>
      </w:pPr>
      <w:r>
        <w:rPr>
          <w:noProof/>
        </w:rPr>
        <w:lastRenderedPageBreak/>
        <w:drawing>
          <wp:inline distT="0" distB="0" distL="0" distR="0" wp14:anchorId="3A47428C" wp14:editId="5AD0D36B">
            <wp:extent cx="2820895" cy="915897"/>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21072" cy="915954"/>
                    </a:xfrm>
                    <a:prstGeom prst="rect">
                      <a:avLst/>
                    </a:prstGeom>
                    <a:noFill/>
                    <a:ln>
                      <a:noFill/>
                    </a:ln>
                  </pic:spPr>
                </pic:pic>
              </a:graphicData>
            </a:graphic>
          </wp:inline>
        </w:drawing>
      </w:r>
    </w:p>
    <w:p w:rsidR="00547B2C" w:rsidRDefault="00547B2C" w:rsidP="00CF0816">
      <w:pPr>
        <w:pStyle w:val="Prrafodelista"/>
        <w:numPr>
          <w:ilvl w:val="0"/>
          <w:numId w:val="26"/>
        </w:numPr>
      </w:pPr>
      <w:r w:rsidRPr="00547B2C">
        <w:rPr>
          <w:b/>
        </w:rPr>
        <w:t>Asunto del mensaje</w:t>
      </w:r>
      <w:r>
        <w:t xml:space="preserve">: </w:t>
      </w:r>
      <w:r>
        <w:t>Es de importancia a fin de hacer saber al destinatario el propósito del mensaje, si bien no es obligatorio el sistema solicita la confirmación para enviar el mensaje sin un asunto.</w:t>
      </w:r>
    </w:p>
    <w:p w:rsidR="007A2E56" w:rsidRDefault="00547B2C" w:rsidP="00CF0816">
      <w:pPr>
        <w:pStyle w:val="Prrafodelista"/>
        <w:numPr>
          <w:ilvl w:val="0"/>
          <w:numId w:val="26"/>
        </w:numPr>
      </w:pPr>
      <w:r w:rsidRPr="00547B2C">
        <w:rPr>
          <w:b/>
        </w:rPr>
        <w:t>Opciones de formato de mensaje</w:t>
      </w:r>
      <w:r>
        <w:t xml:space="preserve">: </w:t>
      </w:r>
      <w:r>
        <w:t>Se brinda un amplio espectro de opciones para brindar al usuario la capacidad de editar su mensaje con formato enriquecido.</w:t>
      </w:r>
    </w:p>
    <w:p w:rsidR="007A2E56" w:rsidRDefault="007A2E56" w:rsidP="00171F80">
      <w:pPr>
        <w:pStyle w:val="Subttulo"/>
      </w:pPr>
      <w:r>
        <w:t>Responder</w:t>
      </w:r>
      <w:r w:rsidRPr="007A2E56">
        <w:t xml:space="preserve"> a un mensaje</w:t>
      </w:r>
    </w:p>
    <w:p w:rsidR="007A2E56" w:rsidRDefault="007A2E56" w:rsidP="007A2E56">
      <w:r w:rsidRPr="00176268">
        <w:t xml:space="preserve">Una vez que el usuario selecciona la opción de respuesta </w:t>
      </w:r>
      <w:r w:rsidRPr="00176268">
        <w:drawing>
          <wp:inline distT="0" distB="0" distL="0" distR="0" wp14:anchorId="136E215E" wp14:editId="0302D6E3">
            <wp:extent cx="287020" cy="29273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7020" cy="292735"/>
                    </a:xfrm>
                    <a:prstGeom prst="rect">
                      <a:avLst/>
                    </a:prstGeom>
                    <a:noFill/>
                    <a:ln>
                      <a:noFill/>
                    </a:ln>
                  </pic:spPr>
                </pic:pic>
              </a:graphicData>
            </a:graphic>
          </wp:inline>
        </w:drawing>
      </w:r>
      <w:r w:rsidRPr="00176268">
        <w:t xml:space="preserve"> se brinda la posibilidad de editar la</w:t>
      </w:r>
      <w:r>
        <w:t xml:space="preserve"> respuesta.</w:t>
      </w:r>
    </w:p>
    <w:p w:rsidR="007A2E56" w:rsidRDefault="007A2E56" w:rsidP="007A2E56">
      <w:r>
        <w:t xml:space="preserve">La funcionalidad es la misma que la edición de un nuevo mensaje, sin embargo en este caso el remitente no se puede modificar y el mensaje </w:t>
      </w:r>
      <w:r>
        <w:t xml:space="preserve">original </w:t>
      </w:r>
      <w:r>
        <w:t xml:space="preserve">aparece </w:t>
      </w:r>
      <w:r>
        <w:t>en la parte inferior separado por una línea</w:t>
      </w:r>
      <w:r>
        <w:t>.</w:t>
      </w:r>
    </w:p>
    <w:p w:rsidR="007A2E56" w:rsidRDefault="007A2E56" w:rsidP="00176268">
      <w:pPr>
        <w:jc w:val="center"/>
      </w:pPr>
      <w:r>
        <w:rPr>
          <w:rFonts w:ascii="Verdana" w:hAnsi="Verdana"/>
          <w:noProof/>
          <w:color w:val="000000"/>
          <w:sz w:val="20"/>
          <w:szCs w:val="24"/>
        </w:rPr>
        <w:drawing>
          <wp:inline distT="0" distB="0" distL="0" distR="0">
            <wp:extent cx="4978400" cy="1764885"/>
            <wp:effectExtent l="0" t="0" r="0" b="698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80239" cy="1765537"/>
                    </a:xfrm>
                    <a:prstGeom prst="rect">
                      <a:avLst/>
                    </a:prstGeom>
                    <a:noFill/>
                    <a:ln>
                      <a:noFill/>
                    </a:ln>
                  </pic:spPr>
                </pic:pic>
              </a:graphicData>
            </a:graphic>
          </wp:inline>
        </w:drawing>
      </w:r>
      <w:r>
        <w:br w:type="page"/>
      </w:r>
    </w:p>
    <w:p w:rsidR="00547B2C" w:rsidRPr="00547B2C" w:rsidRDefault="00547B2C" w:rsidP="007A2E56">
      <w:r>
        <w:lastRenderedPageBreak/>
        <w:br w:type="page"/>
      </w:r>
    </w:p>
    <w:p w:rsidR="00547B2C" w:rsidRDefault="00547B2C">
      <w:pPr>
        <w:spacing w:before="0" w:after="200" w:line="276" w:lineRule="auto"/>
        <w:ind w:firstLine="0"/>
        <w:jc w:val="left"/>
        <w:rPr>
          <w:rFonts w:ascii="Cambria" w:hAnsi="Cambria"/>
          <w:b/>
          <w:bCs/>
          <w:smallCaps/>
          <w:color w:val="365F91"/>
          <w:sz w:val="28"/>
          <w:szCs w:val="28"/>
        </w:rPr>
      </w:pPr>
      <w:r>
        <w:lastRenderedPageBreak/>
        <w:br w:type="page"/>
      </w:r>
    </w:p>
    <w:p w:rsidR="00547B2C" w:rsidRDefault="00547B2C">
      <w:pPr>
        <w:spacing w:before="0" w:after="200" w:line="276" w:lineRule="auto"/>
        <w:ind w:firstLine="0"/>
        <w:jc w:val="left"/>
        <w:rPr>
          <w:rFonts w:ascii="Cambria" w:hAnsi="Cambria"/>
          <w:b/>
          <w:bCs/>
          <w:smallCaps/>
          <w:color w:val="365F91"/>
          <w:sz w:val="28"/>
          <w:szCs w:val="28"/>
        </w:rPr>
      </w:pPr>
      <w:r>
        <w:lastRenderedPageBreak/>
        <w:br w:type="page"/>
      </w:r>
    </w:p>
    <w:p w:rsidR="00F32BBA" w:rsidRDefault="00F32BBA" w:rsidP="00CF0816">
      <w:pPr>
        <w:pStyle w:val="Ttulo1"/>
        <w:numPr>
          <w:ilvl w:val="0"/>
          <w:numId w:val="17"/>
        </w:numPr>
      </w:pPr>
      <w:bookmarkStart w:id="24" w:name="_Toc366532933"/>
      <w:r>
        <w:lastRenderedPageBreak/>
        <w:t>Gestión de agenda</w:t>
      </w:r>
      <w:bookmarkEnd w:id="24"/>
      <w:r>
        <w:t xml:space="preserve"> </w:t>
      </w:r>
    </w:p>
    <w:p w:rsidR="00D26D17" w:rsidRDefault="00D26D17" w:rsidP="00D23F2D">
      <w:pPr>
        <w:spacing w:before="0" w:line="276" w:lineRule="auto"/>
        <w:ind w:firstLine="708"/>
      </w:pPr>
    </w:p>
    <w:p w:rsidR="00D23F2D" w:rsidRDefault="00D23F2D" w:rsidP="00B32928">
      <w:pPr>
        <w:spacing w:before="0" w:after="240" w:line="276" w:lineRule="auto"/>
        <w:ind w:firstLine="708"/>
      </w:pPr>
      <w:r>
        <w:t xml:space="preserve">El sistema provee una agenda general para cada uno de los cursos, la cual está orientada a registrar todos los eventos de la institución para que sean visibles para todos los usuarios involucrados en los mismos. </w:t>
      </w:r>
    </w:p>
    <w:p w:rsidR="00D23F2D" w:rsidRDefault="00D23F2D" w:rsidP="00D23F2D">
      <w:pPr>
        <w:spacing w:before="0" w:line="276" w:lineRule="auto"/>
        <w:ind w:firstLine="361"/>
      </w:pPr>
      <w:r>
        <w:t>Los eventos mostrados son los siguientes:</w:t>
      </w:r>
    </w:p>
    <w:p w:rsidR="00D23F2D" w:rsidRDefault="00D23F2D" w:rsidP="00CF0816">
      <w:pPr>
        <w:numPr>
          <w:ilvl w:val="0"/>
          <w:numId w:val="6"/>
        </w:numPr>
        <w:spacing w:before="0" w:line="276" w:lineRule="auto"/>
        <w:ind w:hanging="359"/>
        <w:contextualSpacing/>
      </w:pPr>
      <w:r>
        <w:t>Eventos institucionales: Son los mismos que se muestran en la página de eventos institucionales en el sitio público.</w:t>
      </w:r>
    </w:p>
    <w:p w:rsidR="00D23F2D" w:rsidRDefault="00D23F2D" w:rsidP="00CF0816">
      <w:pPr>
        <w:numPr>
          <w:ilvl w:val="0"/>
          <w:numId w:val="6"/>
        </w:numPr>
        <w:spacing w:before="0" w:line="276" w:lineRule="auto"/>
        <w:ind w:hanging="359"/>
        <w:contextualSpacing/>
      </w:pPr>
      <w:r>
        <w:t>Registro de clases</w:t>
      </w:r>
    </w:p>
    <w:p w:rsidR="00D23F2D" w:rsidRDefault="00D23F2D" w:rsidP="00CF0816">
      <w:pPr>
        <w:numPr>
          <w:ilvl w:val="0"/>
          <w:numId w:val="6"/>
        </w:numPr>
        <w:spacing w:before="0" w:line="276" w:lineRule="auto"/>
        <w:ind w:hanging="359"/>
        <w:contextualSpacing/>
      </w:pPr>
      <w:r>
        <w:t>Evaluaciones</w:t>
      </w:r>
    </w:p>
    <w:p w:rsidR="00D23F2D" w:rsidRDefault="00D23F2D" w:rsidP="00CF0816">
      <w:pPr>
        <w:numPr>
          <w:ilvl w:val="0"/>
          <w:numId w:val="6"/>
        </w:numPr>
        <w:spacing w:before="0" w:line="276" w:lineRule="auto"/>
        <w:ind w:hanging="359"/>
        <w:contextualSpacing/>
      </w:pPr>
      <w:r>
        <w:t>Excursiones</w:t>
      </w:r>
    </w:p>
    <w:p w:rsidR="00D23F2D" w:rsidRDefault="00D23F2D" w:rsidP="00CF0816">
      <w:pPr>
        <w:numPr>
          <w:ilvl w:val="0"/>
          <w:numId w:val="6"/>
        </w:numPr>
        <w:spacing w:before="0" w:line="276" w:lineRule="auto"/>
        <w:ind w:hanging="359"/>
        <w:contextualSpacing/>
      </w:pPr>
      <w:r>
        <w:t>Reuniones</w:t>
      </w:r>
    </w:p>
    <w:p w:rsidR="00D23F2D" w:rsidRDefault="00D23F2D" w:rsidP="00D23F2D">
      <w:pPr>
        <w:spacing w:before="0" w:line="276" w:lineRule="auto"/>
        <w:ind w:firstLine="0"/>
      </w:pPr>
    </w:p>
    <w:p w:rsidR="00D23F2D" w:rsidRDefault="00D23F2D" w:rsidP="00B32928">
      <w:pPr>
        <w:spacing w:before="0" w:after="240" w:line="276" w:lineRule="auto"/>
        <w:ind w:firstLine="708"/>
      </w:pPr>
      <w:r>
        <w:t>En el registro de clases, el docente visualizar en detalle sus propios eventos, agregando nuevos registros para sus asignaturas en el presente curso. De este modo, se pueden establecer el avance de lo dictado vs lo planificado, los temas que fueron impartidos, las ausencias del docente o las razones por las cuales no se dictaron determinados temas.</w:t>
      </w:r>
    </w:p>
    <w:p w:rsidR="00D23F2D" w:rsidRDefault="00D23F2D" w:rsidP="00B32928">
      <w:pPr>
        <w:spacing w:before="0" w:after="240" w:line="276" w:lineRule="auto"/>
        <w:ind w:firstLine="708"/>
      </w:pPr>
      <w:r>
        <w:t>Los exámenes son tipos de eventos en los cuales el docente informa a sus alumnos para una asignatura dada, los temas que serán tomados en las evaluaciones.</w:t>
      </w:r>
    </w:p>
    <w:p w:rsidR="00D23F2D" w:rsidRDefault="00D23F2D" w:rsidP="00B32928">
      <w:pPr>
        <w:spacing w:before="0" w:after="240" w:line="276" w:lineRule="auto"/>
        <w:ind w:firstLine="708"/>
      </w:pPr>
      <w:r>
        <w:t>Las excursiones son de carácter informativo, indicando el destino, la fecha y horarios entre los cuales se llevará a cabo la misma.</w:t>
      </w:r>
    </w:p>
    <w:p w:rsidR="00D23F2D" w:rsidRDefault="00D23F2D" w:rsidP="00B32928">
      <w:pPr>
        <w:spacing w:before="0" w:after="240" w:line="276" w:lineRule="auto"/>
        <w:ind w:firstLine="708"/>
      </w:pPr>
      <w:r>
        <w:t>Las reuniones son un mecanismo para informar a los tutores acerca de reuniones en las cuales se requiere la participación de los mismos para discutir aspectos que refieren a lo cotidiano dentro de la institución.</w:t>
      </w:r>
    </w:p>
    <w:p w:rsidR="00D23F2D" w:rsidRDefault="00D23F2D" w:rsidP="00D23F2D">
      <w:pPr>
        <w:spacing w:before="0" w:after="200" w:line="276" w:lineRule="auto"/>
      </w:pPr>
      <w:r>
        <w:t>Cuando se va a registrar un evento se valida que no colisione con otro evento ya creado.</w:t>
      </w:r>
    </w:p>
    <w:p w:rsidR="00D23F2D" w:rsidRDefault="00D23F2D">
      <w:pPr>
        <w:spacing w:before="0" w:after="200" w:line="276" w:lineRule="auto"/>
        <w:ind w:firstLine="0"/>
        <w:jc w:val="left"/>
        <w:rPr>
          <w:rFonts w:ascii="Cambria" w:hAnsi="Cambria"/>
          <w:b/>
          <w:bCs/>
          <w:smallCaps/>
          <w:color w:val="365F91"/>
          <w:sz w:val="28"/>
          <w:szCs w:val="28"/>
        </w:rPr>
      </w:pPr>
      <w:r>
        <w:br w:type="page"/>
      </w:r>
    </w:p>
    <w:p w:rsidR="00F32BBA" w:rsidRDefault="008C50C4" w:rsidP="00CF0816">
      <w:pPr>
        <w:pStyle w:val="Ttulo1"/>
        <w:numPr>
          <w:ilvl w:val="0"/>
          <w:numId w:val="17"/>
        </w:numPr>
      </w:pPr>
      <w:bookmarkStart w:id="25" w:name="_Toc366532934"/>
      <w:r>
        <w:lastRenderedPageBreak/>
        <w:t>Gestión de planificación.</w:t>
      </w:r>
      <w:bookmarkEnd w:id="25"/>
      <w:r>
        <w:t xml:space="preserve"> </w:t>
      </w:r>
    </w:p>
    <w:p w:rsidR="00D23F2D" w:rsidRDefault="00D23F2D" w:rsidP="007935D2">
      <w:pPr>
        <w:spacing w:before="0" w:line="276" w:lineRule="auto"/>
        <w:ind w:firstLine="0"/>
        <w:jc w:val="left"/>
      </w:pPr>
    </w:p>
    <w:p w:rsidR="00D23F2D" w:rsidRDefault="00D23F2D" w:rsidP="00D23F2D">
      <w:pPr>
        <w:spacing w:before="0" w:after="200" w:line="276" w:lineRule="auto"/>
        <w:ind w:firstLine="708"/>
      </w:pPr>
      <w:r>
        <w:t>Lo primero con lo cual debe contar el usuario que trata de definir una planificación es contar con contenidos asociados.</w:t>
      </w:r>
    </w:p>
    <w:p w:rsidR="00D23F2D" w:rsidRDefault="00D23F2D" w:rsidP="00D23F2D">
      <w:pPr>
        <w:spacing w:before="0" w:after="200" w:line="276" w:lineRule="auto"/>
        <w:ind w:firstLine="708"/>
      </w:pPr>
      <w:r>
        <w:t>Los contenidos curriculares son definidos para las asignaturas por nivel, y son principalmente provistos por el consejo de educación de la provincia. Sin embargo se pueden agregar los contenidos adicionales a medida que son éstos requeridos.</w:t>
      </w:r>
    </w:p>
    <w:p w:rsidR="00D23F2D" w:rsidRDefault="00D23F2D" w:rsidP="00D23F2D">
      <w:pPr>
        <w:spacing w:before="0" w:after="200" w:line="276" w:lineRule="auto"/>
        <w:ind w:firstLine="708"/>
      </w:pPr>
      <w:r>
        <w:t>La planificación se crea estableciendo los contenidos y criterios establecidos para el dictado de las clases. A su vez se pueden o no asociar los temas contenidos. Esto se realiza para cada módulo.</w:t>
      </w:r>
    </w:p>
    <w:p w:rsidR="00D23F2D" w:rsidRDefault="00D23F2D" w:rsidP="00D23F2D">
      <w:pPr>
        <w:spacing w:before="0" w:after="200" w:line="276" w:lineRule="auto"/>
        <w:ind w:firstLine="708"/>
      </w:pPr>
      <w:r>
        <w:t>Posteriormente se selecciona al menos un curso al cual está dirigida la planificación, en caso de no hacerlo, no se podrá solicitar la aprobación por parte de la dirección.</w:t>
      </w:r>
    </w:p>
    <w:p w:rsidR="00D23F2D" w:rsidRDefault="00D23F2D" w:rsidP="00D23F2D">
      <w:pPr>
        <w:spacing w:before="0" w:after="200" w:line="276" w:lineRule="auto"/>
        <w:ind w:firstLine="708"/>
      </w:pPr>
      <w:r>
        <w:t>Una vez que se solicita la aprobación, la misma podrá ser modificada hasta que el director la aprueba.</w:t>
      </w:r>
    </w:p>
    <w:p w:rsidR="00D23F2D" w:rsidRDefault="00D23F2D" w:rsidP="00D23F2D">
      <w:pPr>
        <w:spacing w:before="0" w:after="200" w:line="276" w:lineRule="auto"/>
        <w:ind w:firstLine="708"/>
      </w:pPr>
      <w:r>
        <w:t>Se debe tener en cuenta que el porcentaje mínimo de aprobación es establecido en la configuración de acuerdo a la necesidad de cada institución. Si bien no es bloqueante para la aprobación, se muestra un mensaje de advertencia en caso de que lo planificado no cumpla con lo mínimo esperado.</w:t>
      </w:r>
    </w:p>
    <w:p w:rsidR="00D23F2D" w:rsidRDefault="00D23F2D" w:rsidP="00D23F2D">
      <w:pPr>
        <w:spacing w:before="0" w:after="200" w:line="276" w:lineRule="auto"/>
        <w:ind w:firstLine="361"/>
      </w:pPr>
      <w:r>
        <w:t>En síntesis, el ciclo de vida de una planificación es el siguiente:</w:t>
      </w:r>
    </w:p>
    <w:p w:rsidR="00D23F2D" w:rsidRDefault="00D23F2D" w:rsidP="00CF0816">
      <w:pPr>
        <w:numPr>
          <w:ilvl w:val="0"/>
          <w:numId w:val="4"/>
        </w:numPr>
        <w:spacing w:before="0" w:after="200" w:line="276" w:lineRule="auto"/>
        <w:ind w:hanging="359"/>
        <w:contextualSpacing/>
      </w:pPr>
      <w:r>
        <w:t>Crear los contenidos para una asignatura en determinado nivel.</w:t>
      </w:r>
    </w:p>
    <w:p w:rsidR="00D23F2D" w:rsidRDefault="00D23F2D" w:rsidP="00CF0816">
      <w:pPr>
        <w:numPr>
          <w:ilvl w:val="0"/>
          <w:numId w:val="4"/>
        </w:numPr>
        <w:spacing w:before="0" w:after="200" w:line="276" w:lineRule="auto"/>
        <w:ind w:hanging="359"/>
        <w:contextualSpacing/>
      </w:pPr>
      <w:r>
        <w:t>Crear los módulos de la planificación definiendo:</w:t>
      </w:r>
    </w:p>
    <w:p w:rsidR="00D23F2D" w:rsidRDefault="00D23F2D" w:rsidP="00CF0816">
      <w:pPr>
        <w:numPr>
          <w:ilvl w:val="1"/>
          <w:numId w:val="4"/>
        </w:numPr>
        <w:spacing w:before="0" w:after="200" w:line="276" w:lineRule="auto"/>
        <w:ind w:hanging="359"/>
        <w:contextualSpacing/>
      </w:pPr>
      <w:r>
        <w:t>Fechas de inicio y fin</w:t>
      </w:r>
    </w:p>
    <w:p w:rsidR="00D23F2D" w:rsidRDefault="00D23F2D" w:rsidP="00CF0816">
      <w:pPr>
        <w:numPr>
          <w:ilvl w:val="1"/>
          <w:numId w:val="4"/>
        </w:numPr>
        <w:spacing w:before="0" w:after="200" w:line="276" w:lineRule="auto"/>
        <w:ind w:hanging="359"/>
        <w:contextualSpacing/>
      </w:pPr>
      <w:r>
        <w:t>Contenidos conceptuales</w:t>
      </w:r>
    </w:p>
    <w:p w:rsidR="00D23F2D" w:rsidRDefault="00D23F2D" w:rsidP="00CF0816">
      <w:pPr>
        <w:numPr>
          <w:ilvl w:val="1"/>
          <w:numId w:val="4"/>
        </w:numPr>
        <w:spacing w:before="0" w:after="200" w:line="276" w:lineRule="auto"/>
        <w:ind w:hanging="359"/>
        <w:contextualSpacing/>
      </w:pPr>
      <w:r>
        <w:t xml:space="preserve">Contenidos procedimentales </w:t>
      </w:r>
    </w:p>
    <w:p w:rsidR="00D23F2D" w:rsidRDefault="00D23F2D" w:rsidP="00CF0816">
      <w:pPr>
        <w:numPr>
          <w:ilvl w:val="1"/>
          <w:numId w:val="4"/>
        </w:numPr>
        <w:spacing w:before="0" w:after="200" w:line="276" w:lineRule="auto"/>
        <w:ind w:hanging="359"/>
        <w:contextualSpacing/>
      </w:pPr>
      <w:r>
        <w:t>Contenidos actitudinales</w:t>
      </w:r>
    </w:p>
    <w:p w:rsidR="00D23F2D" w:rsidRDefault="00D23F2D" w:rsidP="00CF0816">
      <w:pPr>
        <w:numPr>
          <w:ilvl w:val="1"/>
          <w:numId w:val="4"/>
        </w:numPr>
        <w:spacing w:before="0" w:after="200" w:line="276" w:lineRule="auto"/>
        <w:ind w:hanging="359"/>
        <w:contextualSpacing/>
      </w:pPr>
      <w:r>
        <w:t>Estrategias</w:t>
      </w:r>
    </w:p>
    <w:p w:rsidR="00D23F2D" w:rsidRDefault="00D23F2D" w:rsidP="00CF0816">
      <w:pPr>
        <w:numPr>
          <w:ilvl w:val="1"/>
          <w:numId w:val="4"/>
        </w:numPr>
        <w:spacing w:before="0" w:after="200" w:line="276" w:lineRule="auto"/>
        <w:ind w:hanging="359"/>
        <w:contextualSpacing/>
      </w:pPr>
      <w:r>
        <w:t>Criterios de evaluación</w:t>
      </w:r>
    </w:p>
    <w:p w:rsidR="00D23F2D" w:rsidRDefault="00D23F2D" w:rsidP="00CF0816">
      <w:pPr>
        <w:numPr>
          <w:ilvl w:val="1"/>
          <w:numId w:val="4"/>
        </w:numPr>
        <w:spacing w:before="0" w:after="200" w:line="276" w:lineRule="auto"/>
        <w:ind w:hanging="359"/>
        <w:contextualSpacing/>
      </w:pPr>
      <w:r>
        <w:t xml:space="preserve">Instrumentos de evaluación. </w:t>
      </w:r>
    </w:p>
    <w:p w:rsidR="00D23F2D" w:rsidRDefault="00D23F2D" w:rsidP="00CF0816">
      <w:pPr>
        <w:numPr>
          <w:ilvl w:val="1"/>
          <w:numId w:val="4"/>
        </w:numPr>
        <w:spacing w:before="0" w:after="200" w:line="276" w:lineRule="auto"/>
        <w:ind w:hanging="359"/>
        <w:contextualSpacing/>
      </w:pPr>
      <w:r>
        <w:t>Asociar los contenidos es opcional en este paso.</w:t>
      </w:r>
    </w:p>
    <w:p w:rsidR="00D23F2D" w:rsidRDefault="00D23F2D" w:rsidP="00CF0816">
      <w:pPr>
        <w:numPr>
          <w:ilvl w:val="0"/>
          <w:numId w:val="4"/>
        </w:numPr>
        <w:spacing w:before="0" w:after="200" w:line="276" w:lineRule="auto"/>
        <w:ind w:hanging="359"/>
        <w:contextualSpacing/>
      </w:pPr>
      <w:r>
        <w:t>Asociarla al menos a un curso.</w:t>
      </w:r>
    </w:p>
    <w:p w:rsidR="00D23F2D" w:rsidRDefault="00D23F2D" w:rsidP="00CF0816">
      <w:pPr>
        <w:numPr>
          <w:ilvl w:val="0"/>
          <w:numId w:val="4"/>
        </w:numPr>
        <w:spacing w:before="0" w:after="200" w:line="276" w:lineRule="auto"/>
        <w:ind w:hanging="359"/>
        <w:contextualSpacing/>
      </w:pPr>
      <w:r>
        <w:t>Solicitar la aprobación</w:t>
      </w:r>
      <w:r w:rsidR="007935D2">
        <w:t>.</w:t>
      </w:r>
      <w:r>
        <w:t xml:space="preserve"> (si omitió seleccionar un curso será notificado en este paso)</w:t>
      </w:r>
    </w:p>
    <w:p w:rsidR="00D23F2D" w:rsidRDefault="00D23F2D" w:rsidP="00CF0816">
      <w:pPr>
        <w:numPr>
          <w:ilvl w:val="0"/>
          <w:numId w:val="4"/>
        </w:numPr>
        <w:spacing w:before="0" w:line="276" w:lineRule="auto"/>
        <w:ind w:hanging="359"/>
        <w:contextualSpacing/>
      </w:pPr>
      <w:r>
        <w:t>Aprobación por parte del director (se notifica si la planificación cubre menos del porcentaje mínimo establecido para la institución, en caso de no haber seleccionado ningún contenido, será del 0%), pero aun así puede ser aprobada.</w:t>
      </w:r>
    </w:p>
    <w:p w:rsidR="00D23F2D" w:rsidRDefault="00D23F2D" w:rsidP="00CF0816">
      <w:pPr>
        <w:pStyle w:val="Prrafodelista"/>
        <w:numPr>
          <w:ilvl w:val="0"/>
          <w:numId w:val="5"/>
        </w:numPr>
        <w:spacing w:before="0" w:after="200" w:line="276" w:lineRule="auto"/>
        <w:jc w:val="left"/>
      </w:pPr>
      <w:r>
        <w:t>Una vez aprobada ya no se permitirán realizar modificaciones a la planificación.</w:t>
      </w:r>
    </w:p>
    <w:p w:rsidR="00D23F2D" w:rsidRPr="00D23F2D" w:rsidRDefault="00D23F2D" w:rsidP="00D23F2D">
      <w:pPr>
        <w:spacing w:before="0" w:after="200" w:line="276" w:lineRule="auto"/>
        <w:jc w:val="left"/>
        <w:rPr>
          <w:rFonts w:ascii="Cambria" w:hAnsi="Cambria"/>
          <w:b/>
          <w:bCs/>
          <w:smallCaps/>
          <w:color w:val="365F91"/>
          <w:sz w:val="28"/>
          <w:szCs w:val="28"/>
        </w:rPr>
      </w:pPr>
      <w:r>
        <w:br w:type="page"/>
      </w:r>
    </w:p>
    <w:p w:rsidR="008C50C4" w:rsidRPr="00D23F2D" w:rsidRDefault="005C275A" w:rsidP="00CF0816">
      <w:pPr>
        <w:pStyle w:val="Ttulo1"/>
        <w:numPr>
          <w:ilvl w:val="0"/>
          <w:numId w:val="17"/>
        </w:numPr>
      </w:pPr>
      <w:bookmarkStart w:id="26" w:name="_Toc366532935"/>
      <w:r w:rsidRPr="00D23F2D">
        <w:lastRenderedPageBreak/>
        <w:t>Foro</w:t>
      </w:r>
      <w:bookmarkEnd w:id="26"/>
    </w:p>
    <w:p w:rsidR="00D23F2D" w:rsidRDefault="00D23F2D" w:rsidP="007935D2">
      <w:pPr>
        <w:spacing w:before="0" w:line="276" w:lineRule="auto"/>
        <w:ind w:firstLine="0"/>
        <w:jc w:val="left"/>
      </w:pPr>
    </w:p>
    <w:p w:rsidR="00D23F2D" w:rsidRDefault="00D23F2D" w:rsidP="00D23F2D">
      <w:pPr>
        <w:spacing w:before="0" w:after="200" w:line="276" w:lineRule="auto"/>
        <w:ind w:firstLine="708"/>
      </w:pPr>
      <w:r>
        <w:t xml:space="preserve">La aplicación EDU@R brinda una plataforma de intercambio de información, más conocida como Foro, en la cual sólo sus usuarios activos pueden participar utilizando el mismo </w:t>
      </w:r>
      <w:proofErr w:type="spellStart"/>
      <w:r>
        <w:t>username</w:t>
      </w:r>
      <w:proofErr w:type="spellEnd"/>
      <w:r>
        <w:t xml:space="preserve"> y contraseña que se utiliza para acceder al sistema.</w:t>
      </w:r>
    </w:p>
    <w:p w:rsidR="00D23F2D" w:rsidRDefault="00D23F2D" w:rsidP="00D23F2D">
      <w:pPr>
        <w:spacing w:before="0" w:after="200" w:line="276" w:lineRule="auto"/>
        <w:ind w:firstLine="708"/>
      </w:pPr>
      <w:r>
        <w:t>En esta plataforma, los usuarios con los roles de Docente, Director, Preceptor, Administrativo y Psicopedagogo cuentan con permisos de Moderador y accesos a diferentes discusiones dentro del mismo.</w:t>
      </w:r>
    </w:p>
    <w:p w:rsidR="00D23F2D" w:rsidRDefault="00D23F2D" w:rsidP="00D23F2D">
      <w:pPr>
        <w:spacing w:before="0" w:after="200" w:line="276" w:lineRule="auto"/>
        <w:ind w:firstLine="708"/>
      </w:pPr>
      <w:r>
        <w:t>Tanto el alumno como el tutor contarán con accesos de usuarios para participar en los diferentes foros, constituyendo esta una plataforma con más libertades para el contacto con otros actores de la institución, ya sea pares o con diferentes roles.</w:t>
      </w:r>
    </w:p>
    <w:p w:rsidR="00D23F2D" w:rsidRDefault="00D23F2D" w:rsidP="00D23F2D">
      <w:pPr>
        <w:spacing w:before="0" w:after="200" w:line="276" w:lineRule="auto"/>
        <w:ind w:firstLine="708"/>
      </w:pPr>
      <w:r>
        <w:t>Cuando un usuario tenga permiso de acceso a un post o foro, podrá responder al mismo e interactuar con el resto de los usuarios, en tanto, que se le deniega el acceso y por consiguiente la participación a aquellas discusiones que no sean de su injerencia.</w:t>
      </w:r>
    </w:p>
    <w:p w:rsidR="00D23F2D" w:rsidRDefault="00D23F2D" w:rsidP="00D23F2D">
      <w:pPr>
        <w:spacing w:before="0" w:after="200" w:line="276" w:lineRule="auto"/>
        <w:ind w:firstLine="708"/>
      </w:pPr>
      <w:r>
        <w:t xml:space="preserve">Los usuarios con permisos de administrador en EDU@R cuentan con el mismo permiso en la plataforma del foro, permitiéndole la configuración de las funcionalidades y </w:t>
      </w:r>
      <w:proofErr w:type="spellStart"/>
      <w:r>
        <w:t>seteo</w:t>
      </w:r>
      <w:proofErr w:type="spellEnd"/>
      <w:r>
        <w:t xml:space="preserve"> de parámetros de limpieza y eliminación de foros antiguos.</w:t>
      </w:r>
    </w:p>
    <w:p w:rsidR="00D23F2D" w:rsidRDefault="00D23F2D">
      <w:pPr>
        <w:spacing w:before="0" w:after="200" w:line="276" w:lineRule="auto"/>
        <w:ind w:firstLine="0"/>
        <w:jc w:val="left"/>
        <w:rPr>
          <w:rFonts w:ascii="Cambria" w:hAnsi="Cambria"/>
          <w:b/>
          <w:bCs/>
          <w:smallCaps/>
          <w:color w:val="365F91"/>
          <w:sz w:val="28"/>
          <w:szCs w:val="28"/>
        </w:rPr>
      </w:pPr>
      <w:r>
        <w:br w:type="page"/>
      </w:r>
    </w:p>
    <w:p w:rsidR="005C275A" w:rsidRDefault="005C275A" w:rsidP="00CF0816">
      <w:pPr>
        <w:pStyle w:val="Ttulo1"/>
        <w:numPr>
          <w:ilvl w:val="0"/>
          <w:numId w:val="17"/>
        </w:numPr>
      </w:pPr>
      <w:bookmarkStart w:id="27" w:name="_Toc366532936"/>
      <w:r>
        <w:lastRenderedPageBreak/>
        <w:t>Encuesta</w:t>
      </w:r>
      <w:bookmarkEnd w:id="27"/>
    </w:p>
    <w:p w:rsidR="0063080C" w:rsidRDefault="0063080C" w:rsidP="007935D2">
      <w:pPr>
        <w:spacing w:before="0" w:line="276" w:lineRule="auto"/>
        <w:ind w:firstLine="0"/>
      </w:pPr>
    </w:p>
    <w:p w:rsidR="00D23F2D" w:rsidRDefault="00D23F2D" w:rsidP="00D23F2D">
      <w:pPr>
        <w:spacing w:after="200" w:line="276" w:lineRule="auto"/>
        <w:ind w:firstLine="708"/>
      </w:pPr>
      <w:proofErr w:type="spellStart"/>
      <w:r>
        <w:t>Edu@R</w:t>
      </w:r>
      <w:proofErr w:type="spellEnd"/>
      <w:r>
        <w:t xml:space="preserve"> permite la creación de los siguientes tipos de encuestas para lograr una retroalimentación de la población educativa. Los roles Docente y Director son los que posee permisos de creación.</w:t>
      </w:r>
    </w:p>
    <w:p w:rsidR="00D23F2D" w:rsidRDefault="00D23F2D" w:rsidP="00CF0816">
      <w:pPr>
        <w:numPr>
          <w:ilvl w:val="0"/>
          <w:numId w:val="2"/>
        </w:numPr>
        <w:spacing w:after="200" w:line="276" w:lineRule="auto"/>
        <w:ind w:hanging="359"/>
        <w:contextualSpacing/>
      </w:pPr>
      <w:r>
        <w:t>Asignatura: Es generada por el docente a fin de obtener una retroalimentación del propio desempeño y captar sugerencias para mejorar el nivel.</w:t>
      </w:r>
    </w:p>
    <w:p w:rsidR="00D23F2D" w:rsidRDefault="00D23F2D" w:rsidP="00CF0816">
      <w:pPr>
        <w:numPr>
          <w:ilvl w:val="0"/>
          <w:numId w:val="2"/>
        </w:numPr>
        <w:spacing w:after="200" w:line="276" w:lineRule="auto"/>
        <w:ind w:hanging="359"/>
        <w:contextualSpacing/>
      </w:pPr>
      <w:r>
        <w:t>Institucional: Es generada por el director principalmente y puede apuntar a la comunidad en general (alumnos y tutores) o sólo un grupo de ellos.</w:t>
      </w:r>
    </w:p>
    <w:p w:rsidR="007935D2" w:rsidRDefault="007935D2" w:rsidP="007935D2">
      <w:pPr>
        <w:spacing w:before="0" w:line="276" w:lineRule="auto"/>
        <w:ind w:firstLine="708"/>
      </w:pPr>
    </w:p>
    <w:p w:rsidR="00D23F2D" w:rsidRDefault="00D23F2D" w:rsidP="00D23F2D">
      <w:pPr>
        <w:spacing w:after="200" w:line="276" w:lineRule="auto"/>
        <w:ind w:firstLine="708"/>
      </w:pPr>
      <w:r>
        <w:t>Para lograr mayor libertad en el diseño de las encuestas, se provee un mecanismo de administración de las categorías de las preguntas, con el propósito de permitir crear preguntas que se ajusten a las mismas.</w:t>
      </w:r>
    </w:p>
    <w:p w:rsidR="00D23F2D" w:rsidRDefault="00D23F2D" w:rsidP="00D23F2D">
      <w:pPr>
        <w:spacing w:after="200" w:line="276" w:lineRule="auto"/>
        <w:ind w:firstLine="708"/>
      </w:pPr>
      <w:r>
        <w:t>De igual modo se provee la administración de los valores de escala, que apuntan a brindar un mayor grado de libertad al diseñador de la encuesta a captar los resultados adecuados en las preguntas cerradas (de selección).</w:t>
      </w:r>
    </w:p>
    <w:p w:rsidR="00D23F2D" w:rsidRDefault="00D23F2D" w:rsidP="00D23F2D">
      <w:pPr>
        <w:spacing w:after="200" w:line="276" w:lineRule="auto"/>
        <w:ind w:firstLine="708"/>
      </w:pPr>
      <w:r>
        <w:t>Los pasos para crear una encuesta son los siguientes:</w:t>
      </w:r>
    </w:p>
    <w:p w:rsidR="00D23F2D" w:rsidRDefault="00D23F2D" w:rsidP="00CF0816">
      <w:pPr>
        <w:numPr>
          <w:ilvl w:val="0"/>
          <w:numId w:val="1"/>
        </w:numPr>
        <w:spacing w:after="200" w:line="276" w:lineRule="auto"/>
        <w:ind w:hanging="359"/>
        <w:contextualSpacing/>
      </w:pPr>
      <w:r>
        <w:t>Indicar el ámbito y grupo al cual está dirigida.</w:t>
      </w:r>
    </w:p>
    <w:p w:rsidR="00D23F2D" w:rsidRDefault="00D23F2D" w:rsidP="00CF0816">
      <w:pPr>
        <w:numPr>
          <w:ilvl w:val="0"/>
          <w:numId w:val="1"/>
        </w:numPr>
        <w:spacing w:after="200" w:line="276" w:lineRule="auto"/>
        <w:ind w:hanging="359"/>
        <w:contextualSpacing/>
      </w:pPr>
      <w:r>
        <w:t>Determinar la fecha límite de la encuesta.</w:t>
      </w:r>
    </w:p>
    <w:p w:rsidR="00D23F2D" w:rsidRDefault="00D23F2D" w:rsidP="00CF0816">
      <w:pPr>
        <w:numPr>
          <w:ilvl w:val="0"/>
          <w:numId w:val="1"/>
        </w:numPr>
        <w:spacing w:after="200" w:line="276" w:lineRule="auto"/>
        <w:ind w:hanging="359"/>
        <w:contextualSpacing/>
      </w:pPr>
      <w:r>
        <w:t>Agregar las preguntas indicando la categoría dentro de la cual se agrupa.</w:t>
      </w:r>
    </w:p>
    <w:p w:rsidR="00D23F2D" w:rsidRDefault="00D23F2D" w:rsidP="00CF0816">
      <w:pPr>
        <w:numPr>
          <w:ilvl w:val="0"/>
          <w:numId w:val="1"/>
        </w:numPr>
        <w:spacing w:after="200" w:line="276" w:lineRule="auto"/>
        <w:ind w:hanging="359"/>
        <w:contextualSpacing/>
      </w:pPr>
      <w:r>
        <w:t>Definir el tipo de respuesta en base a la escala de ponderación.</w:t>
      </w:r>
    </w:p>
    <w:p w:rsidR="00D23F2D" w:rsidRDefault="00D23F2D" w:rsidP="00CF0816">
      <w:pPr>
        <w:numPr>
          <w:ilvl w:val="0"/>
          <w:numId w:val="1"/>
        </w:numPr>
        <w:spacing w:after="200" w:line="276" w:lineRule="auto"/>
        <w:ind w:hanging="359"/>
        <w:contextualSpacing/>
      </w:pPr>
      <w:r>
        <w:t>Indicar el peso de la pregunta, con lo cual se determina la importancia que la pregunta tiene para el diseñador.</w:t>
      </w:r>
    </w:p>
    <w:p w:rsidR="00B32928" w:rsidRDefault="00B32928" w:rsidP="00B32928">
      <w:pPr>
        <w:spacing w:before="0" w:line="276" w:lineRule="auto"/>
        <w:ind w:firstLine="708"/>
      </w:pPr>
    </w:p>
    <w:p w:rsidR="00D23F2D" w:rsidRDefault="00D23F2D" w:rsidP="007935D2">
      <w:pPr>
        <w:spacing w:before="0" w:after="200" w:line="276" w:lineRule="auto"/>
        <w:ind w:firstLine="708"/>
      </w:pPr>
      <w:r>
        <w:t>Una vez que el usuario considera que la encuesta está lista para ser enviada a los usuarios puede proceder al lanzamiento de la misma, a partir de ese momento ya no se pueden realizar modificaciones a la misma.</w:t>
      </w:r>
    </w:p>
    <w:p w:rsidR="00D23F2D" w:rsidRDefault="00D23F2D" w:rsidP="00D23F2D">
      <w:pPr>
        <w:spacing w:after="200" w:line="276" w:lineRule="auto"/>
        <w:ind w:firstLine="708"/>
      </w:pPr>
      <w:r>
        <w:t>La encuesta, una vez lanzada es habilitada para cada uno de los usuarios involucrados que cuentan con acceso al sistema dentro de los cursos y de acuerdo a su rol (alumnos o tutores).</w:t>
      </w:r>
    </w:p>
    <w:p w:rsidR="00D23F2D" w:rsidRDefault="00D23F2D" w:rsidP="00D23F2D">
      <w:pPr>
        <w:spacing w:after="200" w:line="276" w:lineRule="auto"/>
        <w:ind w:firstLine="708"/>
      </w:pPr>
      <w:r>
        <w:t>Del lado del usuario se visualiza en la agenda la notificación de que tiene encuestas pendientes por responder, con lo cual decidirá si considera oportuno responderlas o no.</w:t>
      </w:r>
    </w:p>
    <w:p w:rsidR="00D23F2D" w:rsidRDefault="00D23F2D" w:rsidP="00D23F2D">
      <w:pPr>
        <w:spacing w:after="200" w:line="276" w:lineRule="auto"/>
        <w:ind w:firstLine="708"/>
      </w:pPr>
      <w:r>
        <w:t>Cuando el usuario responde a la encuesta, se registra la fecha en que lo hizo y ya no será mostrada como pendiente en la agenda del usuario. Lo mismo sucede cuando la encuesta llegó a su fecha límite.</w:t>
      </w:r>
    </w:p>
    <w:p w:rsidR="00D23F2D" w:rsidRDefault="00D23F2D" w:rsidP="00D23F2D">
      <w:pPr>
        <w:spacing w:after="200" w:line="276" w:lineRule="auto"/>
        <w:ind w:firstLine="708"/>
      </w:pPr>
      <w:r>
        <w:t>Las respuestas de los encuestados se registran para su posterior procesamiento y análisis, pero se resguarda la identidad del encuestado siguiendo las políticas de confidencialidad.</w:t>
      </w:r>
    </w:p>
    <w:p w:rsidR="00D23F2D" w:rsidRDefault="00D23F2D" w:rsidP="00D23F2D">
      <w:pPr>
        <w:spacing w:after="200" w:line="276" w:lineRule="auto"/>
        <w:ind w:firstLine="708"/>
      </w:pPr>
      <w:r>
        <w:t>Finalmente, a medida que los encuestados van respondiendo las encuestas, el creador de la misma irá visualizando en tiempo real el análisis de las respuestas de selección en forma tabulada y gráfica, junto con el listado de las respuestas textuales.</w:t>
      </w:r>
    </w:p>
    <w:p w:rsidR="00D23F2D" w:rsidRDefault="00D23F2D" w:rsidP="007935D2">
      <w:pPr>
        <w:spacing w:after="200" w:line="276" w:lineRule="auto"/>
        <w:ind w:firstLine="708"/>
      </w:pPr>
      <w:r>
        <w:lastRenderedPageBreak/>
        <w:t>En síntesis, el ciclo de vida de la encuesta es el siguiente:</w:t>
      </w:r>
    </w:p>
    <w:p w:rsidR="00D23F2D" w:rsidRDefault="00D23F2D" w:rsidP="00CF0816">
      <w:pPr>
        <w:numPr>
          <w:ilvl w:val="0"/>
          <w:numId w:val="3"/>
        </w:numPr>
        <w:spacing w:after="200" w:line="276" w:lineRule="auto"/>
        <w:ind w:hanging="359"/>
        <w:contextualSpacing/>
      </w:pPr>
      <w:r>
        <w:t>Crear una encuesta, definiendo fecha límite y ámbito.</w:t>
      </w:r>
    </w:p>
    <w:p w:rsidR="00D23F2D" w:rsidRDefault="00D23F2D" w:rsidP="00CF0816">
      <w:pPr>
        <w:numPr>
          <w:ilvl w:val="0"/>
          <w:numId w:val="3"/>
        </w:numPr>
        <w:spacing w:after="200" w:line="276" w:lineRule="auto"/>
        <w:ind w:hanging="359"/>
        <w:contextualSpacing/>
      </w:pPr>
      <w:r>
        <w:t>Agregar preguntas, definiendo categoría, pesos y valores de escalas.</w:t>
      </w:r>
    </w:p>
    <w:p w:rsidR="00D23F2D" w:rsidRDefault="00D23F2D" w:rsidP="00CF0816">
      <w:pPr>
        <w:numPr>
          <w:ilvl w:val="0"/>
          <w:numId w:val="3"/>
        </w:numPr>
        <w:spacing w:after="200" w:line="276" w:lineRule="auto"/>
        <w:ind w:hanging="359"/>
        <w:contextualSpacing/>
      </w:pPr>
      <w:r>
        <w:t>Lanzamiento de la encuesta.</w:t>
      </w:r>
    </w:p>
    <w:p w:rsidR="00D23F2D" w:rsidRDefault="00D23F2D" w:rsidP="00CF0816">
      <w:pPr>
        <w:numPr>
          <w:ilvl w:val="0"/>
          <w:numId w:val="3"/>
        </w:numPr>
        <w:spacing w:after="200" w:line="276" w:lineRule="auto"/>
        <w:ind w:hanging="359"/>
        <w:contextualSpacing/>
      </w:pPr>
      <w:r>
        <w:t>Respuesta por parte de los usuarios, visualizando los análisis parciales de las respuestas.</w:t>
      </w:r>
    </w:p>
    <w:p w:rsidR="00D23F2D" w:rsidRDefault="00D23F2D" w:rsidP="00CF0816">
      <w:pPr>
        <w:numPr>
          <w:ilvl w:val="0"/>
          <w:numId w:val="3"/>
        </w:numPr>
        <w:spacing w:after="200" w:line="276" w:lineRule="auto"/>
        <w:ind w:hanging="359"/>
        <w:contextualSpacing/>
      </w:pPr>
      <w:r>
        <w:t>Cierre de la encuesta por cumplimiento de la fecha límite, visualizando los análisis finales de las respuestas.</w:t>
      </w:r>
    </w:p>
    <w:p w:rsidR="00D23F2D" w:rsidRDefault="00D23F2D" w:rsidP="00D23F2D">
      <w:pPr>
        <w:spacing w:after="200" w:line="276" w:lineRule="auto"/>
        <w:ind w:firstLine="0"/>
      </w:pPr>
    </w:p>
    <w:sectPr w:rsidR="00D23F2D" w:rsidSect="00A30391">
      <w:headerReference w:type="default" r:id="rId48"/>
      <w:footerReference w:type="default" r:id="rId49"/>
      <w:pgSz w:w="11907" w:h="16840" w:code="9"/>
      <w:pgMar w:top="1440" w:right="1080" w:bottom="1440" w:left="1080" w:header="709" w:footer="93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816" w:rsidRDefault="00CF0816" w:rsidP="0021037F">
      <w:r>
        <w:separator/>
      </w:r>
    </w:p>
  </w:endnote>
  <w:endnote w:type="continuationSeparator" w:id="0">
    <w:p w:rsidR="00CF0816" w:rsidRDefault="00CF0816"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page" w:tblpX="1077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E0" w:firstRow="1" w:lastRow="1" w:firstColumn="1" w:lastColumn="0" w:noHBand="0" w:noVBand="0"/>
    </w:tblPr>
    <w:tblGrid>
      <w:gridCol w:w="828"/>
    </w:tblGrid>
    <w:tr w:rsidR="004A4E7A" w:rsidRPr="004734D9" w:rsidTr="00635DD0">
      <w:trPr>
        <w:trHeight w:val="4336"/>
      </w:trPr>
      <w:tc>
        <w:tcPr>
          <w:tcW w:w="828" w:type="dxa"/>
          <w:tcBorders>
            <w:top w:val="nil"/>
            <w:left w:val="nil"/>
            <w:bottom w:val="single" w:sz="4" w:space="0" w:color="auto"/>
            <w:right w:val="nil"/>
          </w:tcBorders>
          <w:textDirection w:val="btLr"/>
        </w:tcPr>
        <w:p w:rsidR="004A4E7A" w:rsidRPr="004734D9" w:rsidRDefault="004A4E7A" w:rsidP="00635DD0">
          <w:pPr>
            <w:pStyle w:val="Encabezado"/>
            <w:spacing w:before="0"/>
            <w:ind w:left="113" w:right="113" w:firstLine="0"/>
            <w:jc w:val="left"/>
          </w:pPr>
          <w:r>
            <w:rPr>
              <w:color w:val="4F81BD"/>
            </w:rPr>
            <w:t>C</w:t>
          </w:r>
          <w:r w:rsidRPr="004734D9">
            <w:rPr>
              <w:color w:val="4F81BD"/>
            </w:rPr>
            <w:t xml:space="preserve">apítulo: </w:t>
          </w:r>
          <w:fldSimple w:instr=" STYLEREF  &quot;1&quot;  ">
            <w:r w:rsidR="00A04667">
              <w:rPr>
                <w:noProof/>
              </w:rPr>
              <w:t>Introducción</w:t>
            </w:r>
          </w:fldSimple>
        </w:p>
      </w:tc>
    </w:tr>
    <w:tr w:rsidR="004A4E7A" w:rsidRPr="004734D9" w:rsidTr="00635DD0">
      <w:trPr>
        <w:trHeight w:val="982"/>
      </w:trPr>
      <w:tc>
        <w:tcPr>
          <w:tcW w:w="828" w:type="dxa"/>
          <w:tcBorders>
            <w:top w:val="single" w:sz="4" w:space="0" w:color="auto"/>
            <w:left w:val="nil"/>
            <w:bottom w:val="nil"/>
            <w:right w:val="nil"/>
          </w:tcBorders>
          <w:vAlign w:val="center"/>
        </w:tcPr>
        <w:p w:rsidR="004A4E7A" w:rsidRDefault="004A4E7A" w:rsidP="00635DD0">
          <w:pPr>
            <w:pStyle w:val="Piedepgina"/>
            <w:spacing w:before="0"/>
            <w:ind w:firstLine="0"/>
            <w:jc w:val="center"/>
            <w:rPr>
              <w:rFonts w:asciiTheme="majorHAnsi" w:eastAsiaTheme="majorEastAsia" w:hAnsiTheme="majorHAnsi" w:cstheme="majorBidi"/>
              <w:color w:val="4F81BD" w:themeColor="accent1"/>
              <w:sz w:val="32"/>
              <w:szCs w:val="40"/>
            </w:rPr>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A04667" w:rsidRPr="00A04667">
            <w:rPr>
              <w:rFonts w:asciiTheme="majorHAnsi" w:eastAsiaTheme="majorEastAsia" w:hAnsiTheme="majorHAnsi" w:cstheme="majorBidi"/>
              <w:noProof/>
              <w:color w:val="4F81BD" w:themeColor="accent1"/>
              <w:sz w:val="32"/>
              <w:szCs w:val="40"/>
              <w:lang w:val="es-ES"/>
            </w:rPr>
            <w:t>3</w:t>
          </w:r>
          <w:r w:rsidRPr="009B4117">
            <w:rPr>
              <w:rFonts w:asciiTheme="majorHAnsi" w:eastAsiaTheme="majorEastAsia" w:hAnsiTheme="majorHAnsi" w:cstheme="majorBidi"/>
              <w:color w:val="4F81BD" w:themeColor="accent1"/>
              <w:sz w:val="32"/>
              <w:szCs w:val="40"/>
            </w:rPr>
            <w:fldChar w:fldCharType="end"/>
          </w:r>
        </w:p>
        <w:p w:rsidR="004A4E7A" w:rsidRDefault="004A4E7A"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4A4E7A" w:rsidRDefault="004A4E7A"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4A4E7A" w:rsidRPr="004734D9" w:rsidRDefault="004A4E7A" w:rsidP="00635DD0">
          <w:pPr>
            <w:pStyle w:val="Piedepgina"/>
            <w:spacing w:before="0"/>
            <w:ind w:firstLine="0"/>
            <w:jc w:val="center"/>
          </w:pPr>
        </w:p>
      </w:tc>
    </w:tr>
  </w:tbl>
  <w:p w:rsidR="004A4E7A" w:rsidRPr="009B4117" w:rsidRDefault="004A4E7A" w:rsidP="00CE6132">
    <w:pPr>
      <w:pStyle w:val="Piedepgina"/>
      <w:ind w:firstLine="0"/>
      <w:rPr>
        <w:i/>
        <w:sz w:val="16"/>
        <w:szCs w:val="16"/>
      </w:rPr>
    </w:pPr>
    <w:r>
      <w:rPr>
        <w:i/>
        <w:sz w:val="16"/>
        <w:szCs w:val="16"/>
      </w:rPr>
      <w:fldChar w:fldCharType="begin"/>
    </w:r>
    <w:r>
      <w:rPr>
        <w:i/>
        <w:sz w:val="16"/>
        <w:szCs w:val="16"/>
      </w:rPr>
      <w:instrText xml:space="preserve"> FILENAME  \* Caps  \* MERGEFORMAT </w:instrText>
    </w:r>
    <w:r>
      <w:rPr>
        <w:i/>
        <w:sz w:val="16"/>
        <w:szCs w:val="16"/>
      </w:rPr>
      <w:fldChar w:fldCharType="separate"/>
    </w:r>
    <w:r>
      <w:rPr>
        <w:i/>
        <w:noProof/>
        <w:sz w:val="16"/>
        <w:szCs w:val="16"/>
      </w:rPr>
      <w:t>Manual De Procedimientos</w:t>
    </w:r>
    <w:r>
      <w:rPr>
        <w:i/>
        <w:sz w:val="16"/>
        <w:szCs w:val="16"/>
      </w:rPr>
      <w:fldChar w:fldCharType="end"/>
    </w:r>
    <w:r w:rsidRPr="009B4117">
      <w:rPr>
        <w:i/>
        <w:sz w:val="16"/>
        <w:szCs w:val="16"/>
      </w:rPr>
      <w:t xml:space="preserve"> –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Pr>
        <w:i/>
        <w:noProof/>
        <w:sz w:val="16"/>
        <w:szCs w:val="16"/>
      </w:rPr>
      <w:t>1</w:t>
    </w:r>
    <w:r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816" w:rsidRDefault="00CF0816" w:rsidP="0021037F">
      <w:r>
        <w:separator/>
      </w:r>
    </w:p>
  </w:footnote>
  <w:footnote w:type="continuationSeparator" w:id="0">
    <w:p w:rsidR="00CF0816" w:rsidRDefault="00CF0816"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6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9"/>
      <w:gridCol w:w="5584"/>
    </w:tblGrid>
    <w:tr w:rsidR="004A4E7A" w:rsidTr="002046B6">
      <w:trPr>
        <w:trHeight w:val="572"/>
      </w:trPr>
      <w:tc>
        <w:tcPr>
          <w:tcW w:w="5019" w:type="dxa"/>
        </w:tcPr>
        <w:p w:rsidR="004A4E7A" w:rsidRDefault="004A4E7A" w:rsidP="00983420">
          <w:pPr>
            <w:pStyle w:val="Encabezado"/>
            <w:spacing w:before="0"/>
            <w:ind w:firstLine="0"/>
            <w:rPr>
              <w:b/>
              <w:i/>
              <w:sz w:val="16"/>
              <w:szCs w:val="16"/>
            </w:rPr>
          </w:pPr>
          <w:r>
            <w:rPr>
              <w:b/>
              <w:i/>
              <w:sz w:val="16"/>
              <w:szCs w:val="16"/>
            </w:rPr>
            <w:t>Proyecto EDUAR 2.0</w:t>
          </w:r>
        </w:p>
        <w:p w:rsidR="004A4E7A" w:rsidRPr="004635FE" w:rsidRDefault="004A4E7A" w:rsidP="00983420">
          <w:pPr>
            <w:pStyle w:val="Encabezado"/>
            <w:spacing w:before="0"/>
            <w:ind w:firstLine="0"/>
            <w:rPr>
              <w:i/>
              <w:sz w:val="16"/>
              <w:szCs w:val="16"/>
            </w:rPr>
          </w:pPr>
          <w:r w:rsidRPr="004635FE">
            <w:rPr>
              <w:i/>
              <w:sz w:val="16"/>
              <w:szCs w:val="16"/>
            </w:rPr>
            <w:t>Sistema de Explotación de Información Educativa</w:t>
          </w:r>
          <w:r w:rsidRPr="004635FE">
            <w:rPr>
              <w:i/>
              <w:sz w:val="16"/>
              <w:szCs w:val="16"/>
            </w:rPr>
            <w:fldChar w:fldCharType="begin"/>
          </w:r>
          <w:r w:rsidRPr="004635FE">
            <w:rPr>
              <w:i/>
              <w:sz w:val="16"/>
              <w:szCs w:val="16"/>
            </w:rPr>
            <w:instrText xml:space="preserve"> TITLE  \* Upper  \* MERGEFORMAT </w:instrText>
          </w:r>
          <w:r w:rsidRPr="004635FE">
            <w:rPr>
              <w:i/>
              <w:sz w:val="16"/>
              <w:szCs w:val="16"/>
            </w:rPr>
            <w:fldChar w:fldCharType="end"/>
          </w:r>
        </w:p>
      </w:tc>
      <w:tc>
        <w:tcPr>
          <w:tcW w:w="5584" w:type="dxa"/>
        </w:tcPr>
        <w:p w:rsidR="004A4E7A" w:rsidRPr="008D2B1A" w:rsidRDefault="004A4E7A" w:rsidP="004635FE">
          <w:pPr>
            <w:pStyle w:val="Encabezado"/>
            <w:spacing w:before="0"/>
            <w:ind w:firstLine="0"/>
            <w:jc w:val="right"/>
            <w:rPr>
              <w:b/>
              <w:sz w:val="16"/>
              <w:szCs w:val="16"/>
            </w:rPr>
          </w:pPr>
          <w:r w:rsidRPr="008D2B1A">
            <w:rPr>
              <w:b/>
              <w:sz w:val="16"/>
              <w:szCs w:val="16"/>
            </w:rPr>
            <w:t>Universidad Tecnológica Nacional</w:t>
          </w:r>
        </w:p>
        <w:p w:rsidR="004A4E7A" w:rsidRPr="008D2B1A" w:rsidRDefault="004A4E7A" w:rsidP="004635FE">
          <w:pPr>
            <w:pStyle w:val="Encabezado"/>
            <w:spacing w:before="0"/>
            <w:ind w:firstLine="0"/>
            <w:jc w:val="right"/>
            <w:rPr>
              <w:i/>
              <w:sz w:val="16"/>
              <w:szCs w:val="16"/>
            </w:rPr>
          </w:pPr>
          <w:r w:rsidRPr="008D2B1A">
            <w:rPr>
              <w:i/>
              <w:sz w:val="16"/>
              <w:szCs w:val="16"/>
            </w:rPr>
            <w:t>Facultad Regional Córdoba</w:t>
          </w:r>
        </w:p>
        <w:p w:rsidR="004A4E7A" w:rsidRDefault="004A4E7A"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508E5CA9" wp14:editId="0085956B">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4A4E7A" w:rsidRDefault="004A4E7A"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287C"/>
    <w:multiLevelType w:val="multilevel"/>
    <w:tmpl w:val="9FAC22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20E0A70"/>
    <w:multiLevelType w:val="hybridMultilevel"/>
    <w:tmpl w:val="2CC01A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6E24285"/>
    <w:multiLevelType w:val="hybridMultilevel"/>
    <w:tmpl w:val="41F6F050"/>
    <w:lvl w:ilvl="0" w:tplc="29B8C460">
      <w:start w:val="1"/>
      <w:numFmt w:val="decimal"/>
      <w:lvlText w:val="%1."/>
      <w:lvlJc w:val="left"/>
      <w:pPr>
        <w:ind w:left="1068" w:hanging="360"/>
      </w:pPr>
      <w:rPr>
        <w:rFonts w:hint="default"/>
      </w:rPr>
    </w:lvl>
    <w:lvl w:ilvl="1" w:tplc="2C0A0019" w:tentative="1">
      <w:start w:val="1"/>
      <w:numFmt w:val="lowerLetter"/>
      <w:lvlText w:val="%2."/>
      <w:lvlJc w:val="left"/>
      <w:pPr>
        <w:ind w:left="1439" w:hanging="360"/>
      </w:pPr>
    </w:lvl>
    <w:lvl w:ilvl="2" w:tplc="2C0A001B" w:tentative="1">
      <w:start w:val="1"/>
      <w:numFmt w:val="lowerRoman"/>
      <w:lvlText w:val="%3."/>
      <w:lvlJc w:val="right"/>
      <w:pPr>
        <w:ind w:left="2159" w:hanging="180"/>
      </w:pPr>
    </w:lvl>
    <w:lvl w:ilvl="3" w:tplc="2C0A000F" w:tentative="1">
      <w:start w:val="1"/>
      <w:numFmt w:val="decimal"/>
      <w:lvlText w:val="%4."/>
      <w:lvlJc w:val="left"/>
      <w:pPr>
        <w:ind w:left="2879" w:hanging="360"/>
      </w:pPr>
    </w:lvl>
    <w:lvl w:ilvl="4" w:tplc="2C0A0019" w:tentative="1">
      <w:start w:val="1"/>
      <w:numFmt w:val="lowerLetter"/>
      <w:lvlText w:val="%5."/>
      <w:lvlJc w:val="left"/>
      <w:pPr>
        <w:ind w:left="3599" w:hanging="360"/>
      </w:pPr>
    </w:lvl>
    <w:lvl w:ilvl="5" w:tplc="2C0A001B" w:tentative="1">
      <w:start w:val="1"/>
      <w:numFmt w:val="lowerRoman"/>
      <w:lvlText w:val="%6."/>
      <w:lvlJc w:val="right"/>
      <w:pPr>
        <w:ind w:left="4319" w:hanging="180"/>
      </w:pPr>
    </w:lvl>
    <w:lvl w:ilvl="6" w:tplc="2C0A000F" w:tentative="1">
      <w:start w:val="1"/>
      <w:numFmt w:val="decimal"/>
      <w:lvlText w:val="%7."/>
      <w:lvlJc w:val="left"/>
      <w:pPr>
        <w:ind w:left="5039" w:hanging="360"/>
      </w:pPr>
    </w:lvl>
    <w:lvl w:ilvl="7" w:tplc="2C0A0019" w:tentative="1">
      <w:start w:val="1"/>
      <w:numFmt w:val="lowerLetter"/>
      <w:lvlText w:val="%8."/>
      <w:lvlJc w:val="left"/>
      <w:pPr>
        <w:ind w:left="5759" w:hanging="360"/>
      </w:pPr>
    </w:lvl>
    <w:lvl w:ilvl="8" w:tplc="2C0A001B" w:tentative="1">
      <w:start w:val="1"/>
      <w:numFmt w:val="lowerRoman"/>
      <w:lvlText w:val="%9."/>
      <w:lvlJc w:val="right"/>
      <w:pPr>
        <w:ind w:left="6479" w:hanging="180"/>
      </w:pPr>
    </w:lvl>
  </w:abstractNum>
  <w:abstractNum w:abstractNumId="3">
    <w:nsid w:val="0DC85289"/>
    <w:multiLevelType w:val="hybridMultilevel"/>
    <w:tmpl w:val="5462A66E"/>
    <w:lvl w:ilvl="0" w:tplc="2C0A000F">
      <w:start w:val="1"/>
      <w:numFmt w:val="decimal"/>
      <w:lvlText w:val="%1."/>
      <w:lvlJc w:val="left"/>
      <w:pPr>
        <w:ind w:left="1069" w:hanging="360"/>
      </w:p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4">
    <w:nsid w:val="0F1F3867"/>
    <w:multiLevelType w:val="hybridMultilevel"/>
    <w:tmpl w:val="19AA0A0A"/>
    <w:lvl w:ilvl="0" w:tplc="29B8C460">
      <w:start w:val="1"/>
      <w:numFmt w:val="decimal"/>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5">
    <w:nsid w:val="1667130C"/>
    <w:multiLevelType w:val="hybridMultilevel"/>
    <w:tmpl w:val="E508EFC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nsid w:val="17653765"/>
    <w:multiLevelType w:val="hybridMultilevel"/>
    <w:tmpl w:val="4C7C84F6"/>
    <w:lvl w:ilvl="0" w:tplc="29B8C460">
      <w:start w:val="1"/>
      <w:numFmt w:val="decimal"/>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7">
    <w:nsid w:val="25473EC0"/>
    <w:multiLevelType w:val="multilevel"/>
    <w:tmpl w:val="3BB870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6177CEA"/>
    <w:multiLevelType w:val="multilevel"/>
    <w:tmpl w:val="D688B3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2DCF2641"/>
    <w:multiLevelType w:val="multilevel"/>
    <w:tmpl w:val="8C5065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nsid w:val="2EFF2385"/>
    <w:multiLevelType w:val="hybridMultilevel"/>
    <w:tmpl w:val="960AA06E"/>
    <w:lvl w:ilvl="0" w:tplc="2C0A000F">
      <w:start w:val="1"/>
      <w:numFmt w:val="decimal"/>
      <w:lvlText w:val="%1."/>
      <w:lvlJc w:val="left"/>
      <w:pPr>
        <w:ind w:left="1069" w:hanging="360"/>
      </w:p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11">
    <w:nsid w:val="32801B93"/>
    <w:multiLevelType w:val="hybridMultilevel"/>
    <w:tmpl w:val="40288EE0"/>
    <w:lvl w:ilvl="0" w:tplc="29B8C460">
      <w:start w:val="1"/>
      <w:numFmt w:val="decimal"/>
      <w:lvlText w:val="%1."/>
      <w:lvlJc w:val="left"/>
      <w:pPr>
        <w:ind w:left="106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6882CDA"/>
    <w:multiLevelType w:val="hybridMultilevel"/>
    <w:tmpl w:val="C904167C"/>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3">
    <w:nsid w:val="38F95BB9"/>
    <w:multiLevelType w:val="hybridMultilevel"/>
    <w:tmpl w:val="46F21094"/>
    <w:lvl w:ilvl="0" w:tplc="29B8C460">
      <w:start w:val="1"/>
      <w:numFmt w:val="decimal"/>
      <w:lvlText w:val="%1."/>
      <w:lvlJc w:val="left"/>
      <w:pPr>
        <w:ind w:left="1069" w:hanging="360"/>
      </w:pPr>
      <w:rPr>
        <w:rFonts w:hint="default"/>
      </w:rPr>
    </w:lvl>
    <w:lvl w:ilvl="1" w:tplc="2C0A0001">
      <w:start w:val="1"/>
      <w:numFmt w:val="bullet"/>
      <w:lvlText w:val=""/>
      <w:lvlJc w:val="left"/>
      <w:pPr>
        <w:ind w:left="1789" w:hanging="360"/>
      </w:pPr>
      <w:rPr>
        <w:rFonts w:ascii="Symbol" w:hAnsi="Symbol" w:hint="default"/>
      </w:rPr>
    </w:lvl>
    <w:lvl w:ilvl="2" w:tplc="1422BD06">
      <w:numFmt w:val="bullet"/>
      <w:lvlText w:val="•"/>
      <w:lvlJc w:val="left"/>
      <w:pPr>
        <w:ind w:left="3034" w:hanging="705"/>
      </w:pPr>
      <w:rPr>
        <w:rFonts w:ascii="Calibri" w:eastAsia="Times New Roman" w:hAnsi="Calibri" w:cs="Times New Roman" w:hint="default"/>
      </w:r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4">
    <w:nsid w:val="3BAD1288"/>
    <w:multiLevelType w:val="hybridMultilevel"/>
    <w:tmpl w:val="2CC01A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67E23D5"/>
    <w:multiLevelType w:val="multilevel"/>
    <w:tmpl w:val="CF2EB0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nsid w:val="4BF714F2"/>
    <w:multiLevelType w:val="hybridMultilevel"/>
    <w:tmpl w:val="DBD037AA"/>
    <w:lvl w:ilvl="0" w:tplc="2C0A0001">
      <w:start w:val="1"/>
      <w:numFmt w:val="bullet"/>
      <w:lvlText w:val=""/>
      <w:lvlJc w:val="left"/>
      <w:pPr>
        <w:ind w:left="1429" w:hanging="360"/>
      </w:pPr>
      <w:rPr>
        <w:rFonts w:ascii="Symbol" w:hAnsi="Symbol" w:hint="default"/>
      </w:rPr>
    </w:lvl>
    <w:lvl w:ilvl="1" w:tplc="060C543C">
      <w:numFmt w:val="bullet"/>
      <w:lvlText w:val="•"/>
      <w:lvlJc w:val="left"/>
      <w:pPr>
        <w:ind w:left="2145" w:hanging="705"/>
      </w:pPr>
      <w:rPr>
        <w:rFonts w:ascii="Calibri" w:eastAsia="Times New Roman" w:hAnsi="Calibri" w:cs="Times New Roman" w:hint="default"/>
      </w:r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51C81D71"/>
    <w:multiLevelType w:val="hybridMultilevel"/>
    <w:tmpl w:val="6298E0CA"/>
    <w:lvl w:ilvl="0" w:tplc="29B8C460">
      <w:start w:val="1"/>
      <w:numFmt w:val="decimal"/>
      <w:lvlText w:val="%1."/>
      <w:lvlJc w:val="left"/>
      <w:pPr>
        <w:ind w:left="106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5D633D5"/>
    <w:multiLevelType w:val="hybridMultilevel"/>
    <w:tmpl w:val="5C5E19D0"/>
    <w:lvl w:ilvl="0" w:tplc="29B8C460">
      <w:start w:val="1"/>
      <w:numFmt w:val="decimal"/>
      <w:lvlText w:val="%1."/>
      <w:lvlJc w:val="left"/>
      <w:pPr>
        <w:ind w:left="1068" w:hanging="360"/>
      </w:pPr>
      <w:rPr>
        <w:rFonts w:hint="default"/>
      </w:rPr>
    </w:lvl>
    <w:lvl w:ilvl="1" w:tplc="2C0A0019" w:tentative="1">
      <w:start w:val="1"/>
      <w:numFmt w:val="lowerLetter"/>
      <w:lvlText w:val="%2."/>
      <w:lvlJc w:val="left"/>
      <w:pPr>
        <w:ind w:left="1439" w:hanging="360"/>
      </w:pPr>
    </w:lvl>
    <w:lvl w:ilvl="2" w:tplc="2C0A001B" w:tentative="1">
      <w:start w:val="1"/>
      <w:numFmt w:val="lowerRoman"/>
      <w:lvlText w:val="%3."/>
      <w:lvlJc w:val="right"/>
      <w:pPr>
        <w:ind w:left="2159" w:hanging="180"/>
      </w:pPr>
    </w:lvl>
    <w:lvl w:ilvl="3" w:tplc="2C0A000F" w:tentative="1">
      <w:start w:val="1"/>
      <w:numFmt w:val="decimal"/>
      <w:lvlText w:val="%4."/>
      <w:lvlJc w:val="left"/>
      <w:pPr>
        <w:ind w:left="2879" w:hanging="360"/>
      </w:pPr>
    </w:lvl>
    <w:lvl w:ilvl="4" w:tplc="2C0A0019" w:tentative="1">
      <w:start w:val="1"/>
      <w:numFmt w:val="lowerLetter"/>
      <w:lvlText w:val="%5."/>
      <w:lvlJc w:val="left"/>
      <w:pPr>
        <w:ind w:left="3599" w:hanging="360"/>
      </w:pPr>
    </w:lvl>
    <w:lvl w:ilvl="5" w:tplc="2C0A001B" w:tentative="1">
      <w:start w:val="1"/>
      <w:numFmt w:val="lowerRoman"/>
      <w:lvlText w:val="%6."/>
      <w:lvlJc w:val="right"/>
      <w:pPr>
        <w:ind w:left="4319" w:hanging="180"/>
      </w:pPr>
    </w:lvl>
    <w:lvl w:ilvl="6" w:tplc="2C0A000F" w:tentative="1">
      <w:start w:val="1"/>
      <w:numFmt w:val="decimal"/>
      <w:lvlText w:val="%7."/>
      <w:lvlJc w:val="left"/>
      <w:pPr>
        <w:ind w:left="5039" w:hanging="360"/>
      </w:pPr>
    </w:lvl>
    <w:lvl w:ilvl="7" w:tplc="2C0A0019" w:tentative="1">
      <w:start w:val="1"/>
      <w:numFmt w:val="lowerLetter"/>
      <w:lvlText w:val="%8."/>
      <w:lvlJc w:val="left"/>
      <w:pPr>
        <w:ind w:left="5759" w:hanging="360"/>
      </w:pPr>
    </w:lvl>
    <w:lvl w:ilvl="8" w:tplc="2C0A001B" w:tentative="1">
      <w:start w:val="1"/>
      <w:numFmt w:val="lowerRoman"/>
      <w:lvlText w:val="%9."/>
      <w:lvlJc w:val="right"/>
      <w:pPr>
        <w:ind w:left="6479" w:hanging="180"/>
      </w:pPr>
    </w:lvl>
  </w:abstractNum>
  <w:abstractNum w:abstractNumId="19">
    <w:nsid w:val="5F004422"/>
    <w:multiLevelType w:val="hybridMultilevel"/>
    <w:tmpl w:val="3A8C6D34"/>
    <w:lvl w:ilvl="0" w:tplc="29B8C460">
      <w:start w:val="1"/>
      <w:numFmt w:val="decimal"/>
      <w:lvlText w:val="%1."/>
      <w:lvlJc w:val="left"/>
      <w:pPr>
        <w:ind w:left="720" w:hanging="360"/>
      </w:pPr>
      <w:rPr>
        <w:rFonts w:hint="default"/>
      </w:rPr>
    </w:lvl>
    <w:lvl w:ilvl="1" w:tplc="2C0A0019" w:tentative="1">
      <w:start w:val="1"/>
      <w:numFmt w:val="lowerLetter"/>
      <w:lvlText w:val="%2."/>
      <w:lvlJc w:val="left"/>
      <w:pPr>
        <w:ind w:left="1091" w:hanging="360"/>
      </w:pPr>
    </w:lvl>
    <w:lvl w:ilvl="2" w:tplc="2C0A001B" w:tentative="1">
      <w:start w:val="1"/>
      <w:numFmt w:val="lowerRoman"/>
      <w:lvlText w:val="%3."/>
      <w:lvlJc w:val="right"/>
      <w:pPr>
        <w:ind w:left="1811" w:hanging="180"/>
      </w:pPr>
    </w:lvl>
    <w:lvl w:ilvl="3" w:tplc="2C0A000F" w:tentative="1">
      <w:start w:val="1"/>
      <w:numFmt w:val="decimal"/>
      <w:lvlText w:val="%4."/>
      <w:lvlJc w:val="left"/>
      <w:pPr>
        <w:ind w:left="2531" w:hanging="360"/>
      </w:pPr>
    </w:lvl>
    <w:lvl w:ilvl="4" w:tplc="2C0A0019" w:tentative="1">
      <w:start w:val="1"/>
      <w:numFmt w:val="lowerLetter"/>
      <w:lvlText w:val="%5."/>
      <w:lvlJc w:val="left"/>
      <w:pPr>
        <w:ind w:left="3251" w:hanging="360"/>
      </w:pPr>
    </w:lvl>
    <w:lvl w:ilvl="5" w:tplc="2C0A001B" w:tentative="1">
      <w:start w:val="1"/>
      <w:numFmt w:val="lowerRoman"/>
      <w:lvlText w:val="%6."/>
      <w:lvlJc w:val="right"/>
      <w:pPr>
        <w:ind w:left="3971" w:hanging="180"/>
      </w:pPr>
    </w:lvl>
    <w:lvl w:ilvl="6" w:tplc="2C0A000F" w:tentative="1">
      <w:start w:val="1"/>
      <w:numFmt w:val="decimal"/>
      <w:lvlText w:val="%7."/>
      <w:lvlJc w:val="left"/>
      <w:pPr>
        <w:ind w:left="4691" w:hanging="360"/>
      </w:pPr>
    </w:lvl>
    <w:lvl w:ilvl="7" w:tplc="2C0A0019" w:tentative="1">
      <w:start w:val="1"/>
      <w:numFmt w:val="lowerLetter"/>
      <w:lvlText w:val="%8."/>
      <w:lvlJc w:val="left"/>
      <w:pPr>
        <w:ind w:left="5411" w:hanging="360"/>
      </w:pPr>
    </w:lvl>
    <w:lvl w:ilvl="8" w:tplc="2C0A001B" w:tentative="1">
      <w:start w:val="1"/>
      <w:numFmt w:val="lowerRoman"/>
      <w:lvlText w:val="%9."/>
      <w:lvlJc w:val="right"/>
      <w:pPr>
        <w:ind w:left="6131" w:hanging="180"/>
      </w:pPr>
    </w:lvl>
  </w:abstractNum>
  <w:abstractNum w:abstractNumId="20">
    <w:nsid w:val="6054522B"/>
    <w:multiLevelType w:val="hybridMultilevel"/>
    <w:tmpl w:val="E3AE3D5A"/>
    <w:lvl w:ilvl="0" w:tplc="29B8C460">
      <w:start w:val="1"/>
      <w:numFmt w:val="decimal"/>
      <w:lvlText w:val="%1."/>
      <w:lvlJc w:val="left"/>
      <w:pPr>
        <w:ind w:left="106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6237124F"/>
    <w:multiLevelType w:val="hybridMultilevel"/>
    <w:tmpl w:val="E514B0B4"/>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2">
    <w:nsid w:val="66C56303"/>
    <w:multiLevelType w:val="multilevel"/>
    <w:tmpl w:val="4EEE7D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749D0844"/>
    <w:multiLevelType w:val="hybridMultilevel"/>
    <w:tmpl w:val="57C21DFA"/>
    <w:lvl w:ilvl="0" w:tplc="29B8C460">
      <w:start w:val="1"/>
      <w:numFmt w:val="decimal"/>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4">
    <w:nsid w:val="773F0062"/>
    <w:multiLevelType w:val="hybridMultilevel"/>
    <w:tmpl w:val="C9929E92"/>
    <w:lvl w:ilvl="0" w:tplc="2C0A000F">
      <w:start w:val="1"/>
      <w:numFmt w:val="decimal"/>
      <w:lvlText w:val="%1."/>
      <w:lvlJc w:val="left"/>
      <w:pPr>
        <w:ind w:left="1069" w:hanging="360"/>
      </w:p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25">
    <w:nsid w:val="78A9395C"/>
    <w:multiLevelType w:val="hybridMultilevel"/>
    <w:tmpl w:val="CBAE701E"/>
    <w:lvl w:ilvl="0" w:tplc="29B8C460">
      <w:start w:val="1"/>
      <w:numFmt w:val="decimal"/>
      <w:lvlText w:val="%1."/>
      <w:lvlJc w:val="left"/>
      <w:pPr>
        <w:ind w:left="1069" w:hanging="360"/>
      </w:pPr>
      <w:rPr>
        <w:rFonts w:hint="default"/>
      </w:rPr>
    </w:lvl>
    <w:lvl w:ilvl="1" w:tplc="2C0A000F">
      <w:start w:val="1"/>
      <w:numFmt w:val="decimal"/>
      <w:lvlText w:val="%2."/>
      <w:lvlJc w:val="left"/>
      <w:pPr>
        <w:ind w:left="1789" w:hanging="360"/>
      </w:pPr>
      <w:rPr>
        <w:rFonts w:hint="default"/>
      </w:rPr>
    </w:lvl>
    <w:lvl w:ilvl="2" w:tplc="1422BD06">
      <w:numFmt w:val="bullet"/>
      <w:lvlText w:val="•"/>
      <w:lvlJc w:val="left"/>
      <w:pPr>
        <w:ind w:left="3034" w:hanging="705"/>
      </w:pPr>
      <w:rPr>
        <w:rFonts w:ascii="Calibri" w:eastAsia="Times New Roman" w:hAnsi="Calibri" w:cs="Times New Roman" w:hint="default"/>
      </w:r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15"/>
  </w:num>
  <w:num w:numId="2">
    <w:abstractNumId w:val="22"/>
  </w:num>
  <w:num w:numId="3">
    <w:abstractNumId w:val="8"/>
  </w:num>
  <w:num w:numId="4">
    <w:abstractNumId w:val="9"/>
  </w:num>
  <w:num w:numId="5">
    <w:abstractNumId w:val="5"/>
  </w:num>
  <w:num w:numId="6">
    <w:abstractNumId w:val="0"/>
  </w:num>
  <w:num w:numId="7">
    <w:abstractNumId w:val="7"/>
  </w:num>
  <w:num w:numId="8">
    <w:abstractNumId w:val="23"/>
  </w:num>
  <w:num w:numId="9">
    <w:abstractNumId w:val="14"/>
  </w:num>
  <w:num w:numId="10">
    <w:abstractNumId w:val="1"/>
  </w:num>
  <w:num w:numId="11">
    <w:abstractNumId w:val="21"/>
  </w:num>
  <w:num w:numId="12">
    <w:abstractNumId w:val="3"/>
  </w:num>
  <w:num w:numId="13">
    <w:abstractNumId w:val="24"/>
  </w:num>
  <w:num w:numId="14">
    <w:abstractNumId w:val="10"/>
  </w:num>
  <w:num w:numId="15">
    <w:abstractNumId w:val="6"/>
  </w:num>
  <w:num w:numId="16">
    <w:abstractNumId w:val="25"/>
  </w:num>
  <w:num w:numId="17">
    <w:abstractNumId w:val="4"/>
  </w:num>
  <w:num w:numId="18">
    <w:abstractNumId w:val="20"/>
  </w:num>
  <w:num w:numId="19">
    <w:abstractNumId w:val="16"/>
  </w:num>
  <w:num w:numId="20">
    <w:abstractNumId w:val="11"/>
  </w:num>
  <w:num w:numId="21">
    <w:abstractNumId w:val="13"/>
  </w:num>
  <w:num w:numId="22">
    <w:abstractNumId w:val="12"/>
  </w:num>
  <w:num w:numId="23">
    <w:abstractNumId w:val="19"/>
  </w:num>
  <w:num w:numId="24">
    <w:abstractNumId w:val="17"/>
  </w:num>
  <w:num w:numId="25">
    <w:abstractNumId w:val="18"/>
  </w:num>
  <w:num w:numId="26">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D4D"/>
    <w:rsid w:val="000852AE"/>
    <w:rsid w:val="000B605F"/>
    <w:rsid w:val="000C30C3"/>
    <w:rsid w:val="000C626E"/>
    <w:rsid w:val="0011047A"/>
    <w:rsid w:val="0012392E"/>
    <w:rsid w:val="001259F7"/>
    <w:rsid w:val="0013605D"/>
    <w:rsid w:val="00136B2C"/>
    <w:rsid w:val="00171F80"/>
    <w:rsid w:val="00176268"/>
    <w:rsid w:val="001B366B"/>
    <w:rsid w:val="001E4166"/>
    <w:rsid w:val="002046B6"/>
    <w:rsid w:val="0021037F"/>
    <w:rsid w:val="00232FF3"/>
    <w:rsid w:val="00252795"/>
    <w:rsid w:val="0025547B"/>
    <w:rsid w:val="00261A77"/>
    <w:rsid w:val="002854B3"/>
    <w:rsid w:val="002D3594"/>
    <w:rsid w:val="003229E2"/>
    <w:rsid w:val="003236BE"/>
    <w:rsid w:val="0041380B"/>
    <w:rsid w:val="00422519"/>
    <w:rsid w:val="00433E17"/>
    <w:rsid w:val="00434135"/>
    <w:rsid w:val="004358C0"/>
    <w:rsid w:val="00444A37"/>
    <w:rsid w:val="00456F96"/>
    <w:rsid w:val="0046322D"/>
    <w:rsid w:val="004635FE"/>
    <w:rsid w:val="004651C9"/>
    <w:rsid w:val="00467B4B"/>
    <w:rsid w:val="004956A4"/>
    <w:rsid w:val="00496EE5"/>
    <w:rsid w:val="004A4E7A"/>
    <w:rsid w:val="004E69D2"/>
    <w:rsid w:val="00524CB9"/>
    <w:rsid w:val="00547B2C"/>
    <w:rsid w:val="00555F39"/>
    <w:rsid w:val="005B5384"/>
    <w:rsid w:val="005C275A"/>
    <w:rsid w:val="005C6902"/>
    <w:rsid w:val="005E1A42"/>
    <w:rsid w:val="00602D19"/>
    <w:rsid w:val="0063080C"/>
    <w:rsid w:val="00635DD0"/>
    <w:rsid w:val="006420E0"/>
    <w:rsid w:val="006969D2"/>
    <w:rsid w:val="006C0420"/>
    <w:rsid w:val="006D1583"/>
    <w:rsid w:val="006F669E"/>
    <w:rsid w:val="007248EC"/>
    <w:rsid w:val="007563FD"/>
    <w:rsid w:val="00763A77"/>
    <w:rsid w:val="007777C8"/>
    <w:rsid w:val="007935D2"/>
    <w:rsid w:val="0079635A"/>
    <w:rsid w:val="007976C3"/>
    <w:rsid w:val="007A2E56"/>
    <w:rsid w:val="007A5456"/>
    <w:rsid w:val="007B2627"/>
    <w:rsid w:val="007D44C0"/>
    <w:rsid w:val="007F54FD"/>
    <w:rsid w:val="008102B9"/>
    <w:rsid w:val="00820D41"/>
    <w:rsid w:val="008329B0"/>
    <w:rsid w:val="008408C4"/>
    <w:rsid w:val="00862031"/>
    <w:rsid w:val="00871CB7"/>
    <w:rsid w:val="008B0169"/>
    <w:rsid w:val="008C50C4"/>
    <w:rsid w:val="008F6B9E"/>
    <w:rsid w:val="00954263"/>
    <w:rsid w:val="00962220"/>
    <w:rsid w:val="00983420"/>
    <w:rsid w:val="00993F86"/>
    <w:rsid w:val="009B3D16"/>
    <w:rsid w:val="009B4117"/>
    <w:rsid w:val="009E3F38"/>
    <w:rsid w:val="009E56FE"/>
    <w:rsid w:val="00A04667"/>
    <w:rsid w:val="00A30391"/>
    <w:rsid w:val="00A6618B"/>
    <w:rsid w:val="00A74EE2"/>
    <w:rsid w:val="00A833BA"/>
    <w:rsid w:val="00A8702E"/>
    <w:rsid w:val="00A87C7B"/>
    <w:rsid w:val="00AC350B"/>
    <w:rsid w:val="00B04FF2"/>
    <w:rsid w:val="00B109A2"/>
    <w:rsid w:val="00B232CB"/>
    <w:rsid w:val="00B27F1F"/>
    <w:rsid w:val="00B30063"/>
    <w:rsid w:val="00B32928"/>
    <w:rsid w:val="00B406ED"/>
    <w:rsid w:val="00B41D78"/>
    <w:rsid w:val="00B723BA"/>
    <w:rsid w:val="00B772F7"/>
    <w:rsid w:val="00B955D9"/>
    <w:rsid w:val="00BD4F7D"/>
    <w:rsid w:val="00C503A2"/>
    <w:rsid w:val="00C61D02"/>
    <w:rsid w:val="00C70EA7"/>
    <w:rsid w:val="00CB18BF"/>
    <w:rsid w:val="00CC153B"/>
    <w:rsid w:val="00CC4432"/>
    <w:rsid w:val="00CD2172"/>
    <w:rsid w:val="00CD767A"/>
    <w:rsid w:val="00CE6132"/>
    <w:rsid w:val="00CF0816"/>
    <w:rsid w:val="00D0013C"/>
    <w:rsid w:val="00D05C5A"/>
    <w:rsid w:val="00D06D4D"/>
    <w:rsid w:val="00D23F2D"/>
    <w:rsid w:val="00D26D17"/>
    <w:rsid w:val="00D84F4D"/>
    <w:rsid w:val="00DB1422"/>
    <w:rsid w:val="00DC2BAD"/>
    <w:rsid w:val="00E06D8B"/>
    <w:rsid w:val="00E34CF1"/>
    <w:rsid w:val="00E53A6A"/>
    <w:rsid w:val="00E54893"/>
    <w:rsid w:val="00E77E2D"/>
    <w:rsid w:val="00E82149"/>
    <w:rsid w:val="00E919D8"/>
    <w:rsid w:val="00E966A2"/>
    <w:rsid w:val="00EA1804"/>
    <w:rsid w:val="00EF11EA"/>
    <w:rsid w:val="00EF15BE"/>
    <w:rsid w:val="00F003E6"/>
    <w:rsid w:val="00F07E73"/>
    <w:rsid w:val="00F1339B"/>
    <w:rsid w:val="00F32BBA"/>
    <w:rsid w:val="00F47393"/>
    <w:rsid w:val="00F63888"/>
    <w:rsid w:val="00F86D3A"/>
    <w:rsid w:val="00FB54C8"/>
    <w:rsid w:val="00FC3136"/>
    <w:rsid w:val="00FD32A4"/>
    <w:rsid w:val="00FD59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524CB9"/>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qFormat/>
    <w:rsid w:val="00EA1804"/>
    <w:pPr>
      <w:tabs>
        <w:tab w:val="left" w:pos="426"/>
        <w:tab w:val="right" w:leader="dot" w:pos="9639"/>
      </w:tabs>
      <w:spacing w:after="100"/>
      <w:ind w:firstLine="0"/>
    </w:pPr>
  </w:style>
  <w:style w:type="paragraph" w:styleId="TDC2">
    <w:name w:val="toc 2"/>
    <w:basedOn w:val="Normal"/>
    <w:next w:val="Normal"/>
    <w:autoRedefine/>
    <w:uiPriority w:val="39"/>
    <w:unhideWhenUsed/>
    <w:qFormat/>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ubttulo">
    <w:name w:val="Subtitle"/>
    <w:basedOn w:val="Normal"/>
    <w:next w:val="Normal"/>
    <w:link w:val="SubttuloCar"/>
    <w:uiPriority w:val="11"/>
    <w:qFormat/>
    <w:rsid w:val="00B41D78"/>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41D78"/>
    <w:rPr>
      <w:rFonts w:asciiTheme="majorHAnsi" w:eastAsiaTheme="majorEastAsia" w:hAnsiTheme="majorHAnsi" w:cstheme="majorBidi"/>
      <w:i/>
      <w:iCs/>
      <w:color w:val="4F81BD" w:themeColor="accent1"/>
      <w:spacing w:val="15"/>
      <w:sz w:val="24"/>
      <w:szCs w:val="24"/>
      <w:lang w:eastAsia="es-AR"/>
    </w:rPr>
  </w:style>
  <w:style w:type="paragraph" w:styleId="TDC3">
    <w:name w:val="toc 3"/>
    <w:basedOn w:val="Normal"/>
    <w:next w:val="Normal"/>
    <w:autoRedefine/>
    <w:uiPriority w:val="39"/>
    <w:unhideWhenUsed/>
    <w:qFormat/>
    <w:rsid w:val="00EA180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524CB9"/>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qFormat/>
    <w:rsid w:val="00EA1804"/>
    <w:pPr>
      <w:tabs>
        <w:tab w:val="left" w:pos="426"/>
        <w:tab w:val="right" w:leader="dot" w:pos="9639"/>
      </w:tabs>
      <w:spacing w:after="100"/>
      <w:ind w:firstLine="0"/>
    </w:pPr>
  </w:style>
  <w:style w:type="paragraph" w:styleId="TDC2">
    <w:name w:val="toc 2"/>
    <w:basedOn w:val="Normal"/>
    <w:next w:val="Normal"/>
    <w:autoRedefine/>
    <w:uiPriority w:val="39"/>
    <w:unhideWhenUsed/>
    <w:qFormat/>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ubttulo">
    <w:name w:val="Subtitle"/>
    <w:basedOn w:val="Normal"/>
    <w:next w:val="Normal"/>
    <w:link w:val="SubttuloCar"/>
    <w:uiPriority w:val="11"/>
    <w:qFormat/>
    <w:rsid w:val="00B41D78"/>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41D78"/>
    <w:rPr>
      <w:rFonts w:asciiTheme="majorHAnsi" w:eastAsiaTheme="majorEastAsia" w:hAnsiTheme="majorHAnsi" w:cstheme="majorBidi"/>
      <w:i/>
      <w:iCs/>
      <w:color w:val="4F81BD" w:themeColor="accent1"/>
      <w:spacing w:val="15"/>
      <w:sz w:val="24"/>
      <w:szCs w:val="24"/>
      <w:lang w:eastAsia="es-AR"/>
    </w:rPr>
  </w:style>
  <w:style w:type="paragraph" w:styleId="TDC3">
    <w:name w:val="toc 3"/>
    <w:basedOn w:val="Normal"/>
    <w:next w:val="Normal"/>
    <w:autoRedefine/>
    <w:uiPriority w:val="39"/>
    <w:unhideWhenUsed/>
    <w:qFormat/>
    <w:rsid w:val="00EA18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416">
      <w:bodyDiv w:val="1"/>
      <w:marLeft w:val="0"/>
      <w:marRight w:val="0"/>
      <w:marTop w:val="0"/>
      <w:marBottom w:val="0"/>
      <w:divBdr>
        <w:top w:val="none" w:sz="0" w:space="0" w:color="auto"/>
        <w:left w:val="none" w:sz="0" w:space="0" w:color="auto"/>
        <w:bottom w:val="none" w:sz="0" w:space="0" w:color="auto"/>
        <w:right w:val="none" w:sz="0" w:space="0" w:color="auto"/>
      </w:divBdr>
    </w:div>
    <w:div w:id="485128008">
      <w:bodyDiv w:val="1"/>
      <w:marLeft w:val="0"/>
      <w:marRight w:val="0"/>
      <w:marTop w:val="0"/>
      <w:marBottom w:val="0"/>
      <w:divBdr>
        <w:top w:val="none" w:sz="0" w:space="0" w:color="auto"/>
        <w:left w:val="none" w:sz="0" w:space="0" w:color="auto"/>
        <w:bottom w:val="none" w:sz="0" w:space="0" w:color="auto"/>
        <w:right w:val="none" w:sz="0" w:space="0" w:color="auto"/>
      </w:divBdr>
    </w:div>
    <w:div w:id="175551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0.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ELEN\FACU\2011\Nueva%20carpeta\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30A98AE6114CCD8EA762A0A8A486E3"/>
        <w:category>
          <w:name w:val="General"/>
          <w:gallery w:val="placeholder"/>
        </w:category>
        <w:types>
          <w:type w:val="bbPlcHdr"/>
        </w:types>
        <w:behaviors>
          <w:behavior w:val="content"/>
        </w:behaviors>
        <w:guid w:val="{4EABD33E-03F0-4208-B9EB-E7FEFA76B6E7}"/>
      </w:docPartPr>
      <w:docPartBody>
        <w:p w:rsidR="006127FC" w:rsidRDefault="00E844A7">
          <w:pPr>
            <w:pStyle w:val="1D30A98AE6114CCD8EA762A0A8A486E3"/>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4A7"/>
    <w:rsid w:val="00374EA4"/>
    <w:rsid w:val="006127FC"/>
    <w:rsid w:val="008D12BB"/>
    <w:rsid w:val="00A316CA"/>
    <w:rsid w:val="00A657C7"/>
    <w:rsid w:val="00AE1BE0"/>
    <w:rsid w:val="00BC2456"/>
    <w:rsid w:val="00BC4FC8"/>
    <w:rsid w:val="00D8043D"/>
    <w:rsid w:val="00E844A7"/>
    <w:rsid w:val="00F458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 w:type="paragraph" w:customStyle="1" w:styleId="10CC6FB6020E4AE9BBCE4B8BDA0B24E8">
    <w:name w:val="10CC6FB6020E4AE9BBCE4B8BDA0B24E8"/>
    <w:rsid w:val="00374EA4"/>
  </w:style>
  <w:style w:type="paragraph" w:customStyle="1" w:styleId="368727AC841247A68032B443A37E27A5">
    <w:name w:val="368727AC841247A68032B443A37E27A5"/>
    <w:rsid w:val="00374EA4"/>
  </w:style>
  <w:style w:type="paragraph" w:customStyle="1" w:styleId="0B1B7C2E491A4935A207569BF6DCAC74">
    <w:name w:val="0B1B7C2E491A4935A207569BF6DCAC74"/>
    <w:rsid w:val="00374E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 w:type="paragraph" w:customStyle="1" w:styleId="10CC6FB6020E4AE9BBCE4B8BDA0B24E8">
    <w:name w:val="10CC6FB6020E4AE9BBCE4B8BDA0B24E8"/>
    <w:rsid w:val="00374EA4"/>
  </w:style>
  <w:style w:type="paragraph" w:customStyle="1" w:styleId="368727AC841247A68032B443A37E27A5">
    <w:name w:val="368727AC841247A68032B443A37E27A5"/>
    <w:rsid w:val="00374EA4"/>
  </w:style>
  <w:style w:type="paragraph" w:customStyle="1" w:styleId="0B1B7C2E491A4935A207569BF6DCAC74">
    <w:name w:val="0B1B7C2E491A4935A207569BF6DCAC74"/>
    <w:rsid w:val="00374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B0146C81-6797-4C40-AF4F-E49621930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157</TotalTime>
  <Pages>27</Pages>
  <Words>4738</Words>
  <Characters>26064</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Manual de usuario</vt:lpstr>
    </vt:vector>
  </TitlesOfParts>
  <Company>Pastorino</Company>
  <LinksUpToDate>false</LinksUpToDate>
  <CharactersWithSpaces>30741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María Belén Bazán</dc:creator>
  <cp:lastModifiedBy>Laura</cp:lastModifiedBy>
  <cp:revision>65</cp:revision>
  <dcterms:created xsi:type="dcterms:W3CDTF">2013-09-01T21:39:00Z</dcterms:created>
  <dcterms:modified xsi:type="dcterms:W3CDTF">2013-09-10T02:33:00Z</dcterms:modified>
</cp:coreProperties>
</file>