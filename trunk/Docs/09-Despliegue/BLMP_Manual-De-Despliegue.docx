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bookmarkStart w:id="0" w:name="_Toc293830632"/>
      <w:bookmarkStart w:id="1" w:name="_Toc293830718"/>
      <w:bookmarkStart w:id="2" w:name="_Toc293830891"/>
      <w:bookmarkStart w:id="3" w:name="_Toc293830973"/>
      <w:r w:rsidRPr="00476538">
        <w:rPr>
          <w:rFonts w:ascii="Cambria" w:hAnsi="Cambria"/>
          <w:b/>
          <w:i/>
          <w:smallCaps/>
          <w:noProof/>
          <w:sz w:val="40"/>
        </w:rPr>
        <w:drawing>
          <wp:anchor distT="0" distB="126111" distL="126492" distR="124587" simplePos="0" relativeHeight="251659264" behindDoc="0" locked="0" layoutInCell="1" allowOverlap="1" wp14:anchorId="44655A72" wp14:editId="7F4BB2DC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28371" cy="428879"/>
            <wp:effectExtent l="19050" t="0" r="10160" b="18097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n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428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hAnsi="Cambria"/>
          <w:b/>
          <w:i/>
          <w:smallCaps/>
          <w:sz w:val="40"/>
        </w:rPr>
        <w:t>UNIVERSIDAD TECNOLÓGICA NACIONAL</w:t>
      </w:r>
    </w:p>
    <w:p w:rsidR="00F63888" w:rsidRDefault="00F63888" w:rsidP="00F63888">
      <w:pPr>
        <w:jc w:val="center"/>
        <w:rPr>
          <w:rFonts w:ascii="Cambria" w:hAnsi="Cambria"/>
          <w:b/>
          <w:i/>
          <w:smallCaps/>
          <w:sz w:val="40"/>
        </w:rPr>
      </w:pPr>
      <w:r>
        <w:rPr>
          <w:rFonts w:ascii="Cambria" w:hAnsi="Cambria"/>
          <w:b/>
          <w:i/>
          <w:smallCaps/>
          <w:sz w:val="40"/>
        </w:rPr>
        <w:t>FACULTAD REGIONAL CÓRDOBA</w:t>
      </w:r>
    </w:p>
    <w:p w:rsidR="00F63888" w:rsidRPr="00476538" w:rsidRDefault="00F63888" w:rsidP="00F63888">
      <w:pPr>
        <w:jc w:val="center"/>
        <w:rPr>
          <w:rFonts w:ascii="Cambria" w:hAnsi="Cambria"/>
          <w:b/>
          <w:smallCaps/>
          <w:sz w:val="40"/>
        </w:rPr>
      </w:pPr>
      <w:r w:rsidRPr="00476538">
        <w:rPr>
          <w:rFonts w:ascii="Cambria" w:hAnsi="Cambria"/>
          <w:b/>
          <w:smallCaps/>
          <w:sz w:val="40"/>
        </w:rPr>
        <w:t>Ingeniería en Sistemas de Información</w:t>
      </w:r>
    </w:p>
    <w:p w:rsidR="00F63888" w:rsidRDefault="00F63888" w:rsidP="00F63888"/>
    <w:p w:rsidR="00F63888" w:rsidRDefault="00F63888" w:rsidP="00F63888"/>
    <w:p w:rsidR="00F63888" w:rsidRDefault="00F63888" w:rsidP="00F63888"/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Curso</w:t>
      </w:r>
      <w:r w:rsidRPr="009C756B">
        <w:rPr>
          <w:sz w:val="24"/>
          <w:u w:val="single"/>
        </w:rPr>
        <w:t>:</w:t>
      </w:r>
      <w:r w:rsidRPr="009C756B">
        <w:rPr>
          <w:sz w:val="24"/>
          <w:u w:val="single"/>
        </w:rPr>
        <w:tab/>
      </w:r>
      <w:r w:rsidRPr="009C756B">
        <w:rPr>
          <w:sz w:val="24"/>
        </w:rPr>
        <w:tab/>
        <w:t>5K4</w:t>
      </w:r>
      <w:r w:rsidRPr="00A20623">
        <w:rPr>
          <w:b/>
          <w:sz w:val="24"/>
        </w:rPr>
        <w:t>.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Profesor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  <w:t xml:space="preserve">Ing. </w:t>
      </w:r>
      <w:proofErr w:type="spellStart"/>
      <w:r w:rsidRPr="009C756B">
        <w:rPr>
          <w:sz w:val="24"/>
        </w:rPr>
        <w:t>Zohil</w:t>
      </w:r>
      <w:proofErr w:type="spellEnd"/>
      <w:r w:rsidRPr="009C756B">
        <w:rPr>
          <w:sz w:val="24"/>
        </w:rPr>
        <w:t>, Julio</w:t>
      </w:r>
    </w:p>
    <w:p w:rsidR="00F63888" w:rsidRPr="009C756B" w:rsidRDefault="00F63888" w:rsidP="00F63888">
      <w:pPr>
        <w:rPr>
          <w:sz w:val="24"/>
          <w:u w:val="single"/>
        </w:rPr>
      </w:pPr>
      <w:r>
        <w:rPr>
          <w:sz w:val="24"/>
          <w:u w:val="single"/>
        </w:rPr>
        <w:t>JTP</w:t>
      </w:r>
      <w:r w:rsidRPr="009C756B">
        <w:rPr>
          <w:sz w:val="24"/>
          <w:u w:val="single"/>
        </w:rPr>
        <w:t>:</w:t>
      </w:r>
      <w:r w:rsidRPr="009C756B">
        <w:rPr>
          <w:sz w:val="24"/>
        </w:rPr>
        <w:tab/>
      </w:r>
      <w:r w:rsidRPr="009C756B">
        <w:rPr>
          <w:sz w:val="24"/>
        </w:rPr>
        <w:tab/>
        <w:t>Ing. Aquino, Francisco</w:t>
      </w:r>
    </w:p>
    <w:p w:rsidR="00F63888" w:rsidRDefault="00F63888" w:rsidP="00F63888"/>
    <w:p w:rsidR="00F63888" w:rsidRDefault="00F63888" w:rsidP="00F63888">
      <w:pPr>
        <w:jc w:val="center"/>
        <w:rPr>
          <w:b/>
          <w:i/>
          <w:caps/>
          <w:sz w:val="52"/>
        </w:rPr>
      </w:pPr>
      <w:r>
        <w:rPr>
          <w:b/>
          <w:i/>
          <w:caps/>
          <w:sz w:val="52"/>
        </w:rPr>
        <w:t>PROYECTO FINAL</w:t>
      </w:r>
    </w:p>
    <w:p w:rsidR="00F63888" w:rsidRDefault="00F63888" w:rsidP="00F63888"/>
    <w:p w:rsidR="000050FF" w:rsidRPr="00476538" w:rsidRDefault="000050FF" w:rsidP="000050FF">
      <w:r w:rsidRPr="004D3CB5">
        <w:rPr>
          <w:u w:val="single"/>
        </w:rPr>
        <w:t>Producto</w:t>
      </w:r>
      <w:r w:rsidRPr="00476538">
        <w:t>: Sistema de Explotación de Información Educativa</w:t>
      </w:r>
      <w:r w:rsidRPr="00476538">
        <w:tab/>
      </w:r>
    </w:p>
    <w:p w:rsidR="000050FF" w:rsidRPr="00476538" w:rsidRDefault="000050FF" w:rsidP="000050FF">
      <w:r w:rsidRPr="004D3CB5">
        <w:rPr>
          <w:u w:val="single"/>
        </w:rPr>
        <w:t>Sistema</w:t>
      </w:r>
      <w:r w:rsidRPr="00476538">
        <w:t xml:space="preserve">: </w:t>
      </w:r>
    </w:p>
    <w:p w:rsidR="000050FF" w:rsidRDefault="000050FF" w:rsidP="000050FF"/>
    <w:p w:rsidR="000050FF" w:rsidRPr="00F07E73" w:rsidRDefault="000050FF" w:rsidP="000050FF">
      <w:pPr>
        <w:jc w:val="center"/>
        <w:rPr>
          <w:b/>
          <w:i/>
          <w:caps/>
          <w:sz w:val="36"/>
        </w:rPr>
      </w:pPr>
      <w:r w:rsidRPr="00F07E73">
        <w:rPr>
          <w:b/>
          <w:i/>
          <w:caps/>
          <w:sz w:val="36"/>
        </w:rPr>
        <w:t>EDUAR 2.0</w:t>
      </w:r>
    </w:p>
    <w:sdt>
      <w:sdtPr>
        <w:rPr>
          <w:b/>
          <w:i/>
          <w:caps/>
          <w:sz w:val="36"/>
        </w:rPr>
        <w:alias w:val="Título"/>
        <w:tag w:val=""/>
        <w:id w:val="-1275013336"/>
        <w:placeholder>
          <w:docPart w:val="7EACF5EDD24347E99B724D0301C4714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050FF" w:rsidRPr="00476538" w:rsidRDefault="00D61B3D" w:rsidP="000050FF">
          <w:pPr>
            <w:jc w:val="center"/>
            <w:rPr>
              <w:b/>
              <w:i/>
              <w:caps/>
              <w:sz w:val="36"/>
            </w:rPr>
          </w:pPr>
          <w:r>
            <w:rPr>
              <w:b/>
              <w:i/>
              <w:caps/>
              <w:sz w:val="36"/>
              <w:lang w:val="es-ES"/>
            </w:rPr>
            <w:t>Manual De Despliegue</w:t>
          </w:r>
        </w:p>
      </w:sdtContent>
    </w:sdt>
    <w:p w:rsidR="00F63888" w:rsidRDefault="00F63888" w:rsidP="00F63888"/>
    <w:p w:rsidR="00F63888" w:rsidRDefault="00F63888" w:rsidP="00F63888"/>
    <w:p w:rsidR="00F63888" w:rsidRDefault="00F63888" w:rsidP="00F63888">
      <w:pPr>
        <w:rPr>
          <w:sz w:val="24"/>
        </w:rPr>
      </w:pPr>
      <w:r>
        <w:rPr>
          <w:sz w:val="24"/>
          <w:u w:val="single"/>
        </w:rPr>
        <w:t>Grupo N</w:t>
      </w:r>
      <w:r>
        <w:rPr>
          <w:sz w:val="24"/>
          <w:u w:val="single"/>
          <w:vertAlign w:val="superscript"/>
        </w:rPr>
        <w:t>ro</w:t>
      </w:r>
      <w:r>
        <w:rPr>
          <w:sz w:val="24"/>
          <w:u w:val="single"/>
        </w:rPr>
        <w:t>.</w:t>
      </w:r>
      <w:r>
        <w:rPr>
          <w:sz w:val="24"/>
        </w:rPr>
        <w:t>: 6</w:t>
      </w:r>
      <w:r>
        <w:rPr>
          <w:sz w:val="24"/>
        </w:rPr>
        <w:tab/>
      </w:r>
    </w:p>
    <w:p w:rsidR="00F63888" w:rsidRDefault="00F63888" w:rsidP="00F63888"/>
    <w:p w:rsidR="00F63888" w:rsidRDefault="00F63888" w:rsidP="00F63888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LEGAJO</w:t>
      </w:r>
    </w:p>
    <w:p w:rsidR="00F63888" w:rsidRDefault="00F63888" w:rsidP="00F63888"/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Bazán, María Belén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48071</w:t>
      </w:r>
    </w:p>
    <w:p w:rsidR="00F63888" w:rsidRDefault="00F63888" w:rsidP="00F63888">
      <w:pPr>
        <w:rPr>
          <w:b/>
          <w:i/>
          <w:sz w:val="24"/>
        </w:rPr>
      </w:pPr>
      <w:r>
        <w:rPr>
          <w:b/>
          <w:i/>
          <w:sz w:val="24"/>
        </w:rPr>
        <w:t>Herrán, Martín Carlos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44633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Nicoliello</w:t>
      </w:r>
      <w:proofErr w:type="spellEnd"/>
      <w:r>
        <w:rPr>
          <w:b/>
          <w:i/>
          <w:sz w:val="24"/>
        </w:rPr>
        <w:t>, Pablo Fabián</w:t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42318</w:t>
      </w:r>
    </w:p>
    <w:p w:rsidR="00F63888" w:rsidRDefault="00F63888" w:rsidP="00F63888">
      <w:pPr>
        <w:rPr>
          <w:b/>
          <w:i/>
          <w:sz w:val="24"/>
        </w:rPr>
      </w:pPr>
      <w:proofErr w:type="spellStart"/>
      <w:r>
        <w:rPr>
          <w:b/>
          <w:i/>
          <w:sz w:val="24"/>
        </w:rPr>
        <w:t>Pastorino</w:t>
      </w:r>
      <w:proofErr w:type="spellEnd"/>
      <w:r>
        <w:rPr>
          <w:b/>
          <w:i/>
          <w:sz w:val="24"/>
        </w:rPr>
        <w:t xml:space="preserve">, Laura </w:t>
      </w:r>
      <w:proofErr w:type="spellStart"/>
      <w:r>
        <w:rPr>
          <w:b/>
          <w:i/>
          <w:sz w:val="24"/>
        </w:rPr>
        <w:t>Analía</w:t>
      </w:r>
      <w:proofErr w:type="spellEnd"/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  <w:r>
        <w:rPr>
          <w:b/>
          <w:i/>
          <w:sz w:val="24"/>
        </w:rPr>
        <w:tab/>
        <w:t>44647</w:t>
      </w:r>
    </w:p>
    <w:p w:rsidR="00F63888" w:rsidRDefault="00F63888" w:rsidP="00F63888"/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Revisión: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fldChar w:fldCharType="begin"/>
      </w:r>
      <w:r>
        <w:rPr>
          <w:i/>
          <w:sz w:val="20"/>
        </w:rPr>
        <w:instrText xml:space="preserve"> REVNUM  \# "0"  \* MERGEFORMAT </w:instrText>
      </w:r>
      <w:r>
        <w:rPr>
          <w:i/>
          <w:sz w:val="20"/>
        </w:rPr>
        <w:fldChar w:fldCharType="separate"/>
      </w:r>
      <w:r w:rsidR="00B50543">
        <w:rPr>
          <w:i/>
          <w:noProof/>
          <w:sz w:val="20"/>
        </w:rPr>
        <w:t>72</w:t>
      </w:r>
      <w:r>
        <w:rPr>
          <w:i/>
          <w:sz w:val="20"/>
        </w:rPr>
        <w:fldChar w:fldCharType="end"/>
      </w:r>
    </w:p>
    <w:p w:rsidR="00F63888" w:rsidRDefault="00F63888" w:rsidP="00F63888">
      <w:pPr>
        <w:pBdr>
          <w:top w:val="single" w:sz="4" w:space="1" w:color="auto"/>
        </w:pBdr>
        <w:rPr>
          <w:i/>
          <w:sz w:val="20"/>
        </w:rPr>
      </w:pPr>
      <w:r>
        <w:rPr>
          <w:i/>
          <w:sz w:val="20"/>
        </w:rPr>
        <w:t>Última Modificación:</w:t>
      </w:r>
      <w:r>
        <w:rPr>
          <w:i/>
          <w:sz w:val="20"/>
        </w:rPr>
        <w:tab/>
      </w:r>
      <w:r w:rsidRPr="004D3CB5">
        <w:rPr>
          <w:i/>
          <w:sz w:val="20"/>
        </w:rPr>
        <w:fldChar w:fldCharType="begin"/>
      </w:r>
      <w:r w:rsidRPr="004D3CB5">
        <w:rPr>
          <w:i/>
          <w:sz w:val="20"/>
        </w:rPr>
        <w:instrText xml:space="preserve"> SAVEDATE   \* MERGEFORMAT </w:instrText>
      </w:r>
      <w:r w:rsidRPr="004D3CB5">
        <w:rPr>
          <w:i/>
          <w:sz w:val="20"/>
        </w:rPr>
        <w:fldChar w:fldCharType="separate"/>
      </w:r>
      <w:r w:rsidR="00894C67">
        <w:rPr>
          <w:i/>
          <w:noProof/>
          <w:sz w:val="20"/>
        </w:rPr>
        <w:t>27/10/2013 13:07:00</w:t>
      </w:r>
      <w:r w:rsidRPr="004D3CB5">
        <w:rPr>
          <w:i/>
          <w:sz w:val="20"/>
        </w:rPr>
        <w:fldChar w:fldCharType="end"/>
      </w:r>
    </w:p>
    <w:p w:rsidR="0021037F" w:rsidRDefault="0021037F" w:rsidP="0021037F">
      <w:pPr>
        <w:jc w:val="center"/>
        <w:rPr>
          <w:rFonts w:ascii="Arial" w:hAnsi="Arial" w:cs="Arial"/>
          <w:b/>
          <w:snapToGrid w:val="0"/>
          <w:sz w:val="32"/>
        </w:rPr>
      </w:pPr>
    </w:p>
    <w:p w:rsidR="0021037F" w:rsidRDefault="0021037F">
      <w:pPr>
        <w:spacing w:after="200" w:line="276" w:lineRule="auto"/>
        <w:rPr>
          <w:rStyle w:val="nfasisintenso"/>
        </w:rPr>
      </w:pPr>
      <w:r>
        <w:rPr>
          <w:rStyle w:val="nfasisintenso"/>
        </w:rPr>
        <w:br w:type="page"/>
      </w:r>
    </w:p>
    <w:p w:rsidR="0021037F" w:rsidRPr="00791E00" w:rsidRDefault="0021037F" w:rsidP="00AE6924">
      <w:pPr>
        <w:pStyle w:val="Ttulo4"/>
        <w:rPr>
          <w:rStyle w:val="nfasisintenso"/>
        </w:rPr>
      </w:pPr>
      <w:r w:rsidRPr="00791E00">
        <w:rPr>
          <w:rStyle w:val="nfasisintenso"/>
        </w:rPr>
        <w:lastRenderedPageBreak/>
        <w:t>Historial de Revisión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0"/>
        <w:gridCol w:w="1589"/>
        <w:gridCol w:w="3881"/>
        <w:gridCol w:w="1781"/>
      </w:tblGrid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Fecha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Descripción del Cambio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ind w:firstLine="0"/>
              <w:rPr>
                <w:rFonts w:ascii="Arial" w:hAnsi="Arial" w:cs="Arial"/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Autor</w:t>
            </w:r>
          </w:p>
        </w:tc>
      </w:tr>
      <w:tr w:rsidR="0021037F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1.0.0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F7510D" w:rsidP="00F7510D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07</w:t>
            </w:r>
            <w:r w:rsidR="0021037F">
              <w:rPr>
                <w:rFonts w:ascii="Arial" w:hAnsi="Arial"/>
                <w:sz w:val="16"/>
                <w:lang w:val="es-AR"/>
              </w:rPr>
              <w:t>/</w:t>
            </w:r>
            <w:r>
              <w:rPr>
                <w:rFonts w:ascii="Arial" w:hAnsi="Arial"/>
                <w:sz w:val="16"/>
                <w:lang w:val="es-AR"/>
              </w:rPr>
              <w:t>10</w:t>
            </w:r>
            <w:r w:rsidR="0021037F">
              <w:rPr>
                <w:rFonts w:ascii="Arial" w:hAnsi="Arial"/>
                <w:sz w:val="16"/>
                <w:lang w:val="es-AR"/>
              </w:rPr>
              <w:t>/201</w:t>
            </w:r>
            <w:r>
              <w:rPr>
                <w:rFonts w:ascii="Arial" w:hAnsi="Arial"/>
                <w:sz w:val="16"/>
                <w:lang w:val="es-AR"/>
              </w:rPr>
              <w:t>3</w:t>
            </w: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proofErr w:type="spellStart"/>
            <w:r>
              <w:rPr>
                <w:rFonts w:ascii="Arial" w:hAnsi="Arial"/>
                <w:sz w:val="16"/>
                <w:lang w:val="es-AR"/>
              </w:rPr>
              <w:t>Baseline</w:t>
            </w:r>
            <w:proofErr w:type="spellEnd"/>
            <w:r>
              <w:rPr>
                <w:rFonts w:ascii="Arial" w:hAnsi="Arial"/>
                <w:sz w:val="16"/>
                <w:lang w:val="es-AR"/>
              </w:rPr>
              <w:t xml:space="preserve"> versión.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37F" w:rsidRDefault="0021037F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 xml:space="preserve">Laura </w:t>
            </w:r>
            <w:proofErr w:type="spellStart"/>
            <w:r>
              <w:rPr>
                <w:rFonts w:ascii="Arial" w:hAnsi="Arial"/>
                <w:sz w:val="16"/>
                <w:lang w:val="es-AR"/>
              </w:rPr>
              <w:t>Pastorino</w:t>
            </w:r>
            <w:proofErr w:type="spellEnd"/>
          </w:p>
        </w:tc>
      </w:tr>
      <w:tr w:rsidR="00802F0E" w:rsidTr="00B406ED">
        <w:trPr>
          <w:trHeight w:val="144"/>
        </w:trPr>
        <w:tc>
          <w:tcPr>
            <w:tcW w:w="8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1.1.0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802F0E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  <w:tc>
          <w:tcPr>
            <w:tcW w:w="2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  <w:r>
              <w:rPr>
                <w:rFonts w:ascii="Arial" w:hAnsi="Arial"/>
                <w:sz w:val="16"/>
                <w:lang w:val="es-AR"/>
              </w:rPr>
              <w:t>Revisión formal del documento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0E" w:rsidRDefault="00802F0E" w:rsidP="007B2627">
            <w:pPr>
              <w:pStyle w:val="CellBodyCentre"/>
              <w:spacing w:before="20" w:after="20"/>
              <w:ind w:firstLine="0"/>
              <w:rPr>
                <w:rFonts w:ascii="Arial" w:hAnsi="Arial"/>
                <w:sz w:val="16"/>
                <w:lang w:val="es-AR"/>
              </w:rPr>
            </w:pPr>
          </w:p>
        </w:tc>
      </w:tr>
    </w:tbl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val="es-ES"/>
        </w:rPr>
        <w:id w:val="-422952316"/>
        <w:docPartObj>
          <w:docPartGallery w:val="Table of Contents"/>
          <w:docPartUnique/>
        </w:docPartObj>
      </w:sdtPr>
      <w:sdtContent>
        <w:p w:rsidR="0021037F" w:rsidRDefault="0021037F">
          <w:pPr>
            <w:pStyle w:val="TtulodeTDC"/>
          </w:pPr>
          <w:r>
            <w:rPr>
              <w:lang w:val="es-ES"/>
            </w:rPr>
            <w:t>Tabla de contenido</w:t>
          </w:r>
        </w:p>
        <w:p w:rsidR="00E03C80" w:rsidRDefault="0021037F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643676" w:history="1">
            <w:r w:rsidR="00E03C80" w:rsidRPr="001A521E">
              <w:rPr>
                <w:rStyle w:val="Hipervnculo"/>
                <w:noProof/>
              </w:rPr>
              <w:t>1.</w:t>
            </w:r>
            <w:r w:rsidR="00E03C8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03C80" w:rsidRPr="001A521E">
              <w:rPr>
                <w:rStyle w:val="Hipervnculo"/>
                <w:noProof/>
              </w:rPr>
              <w:t>Introducción</w:t>
            </w:r>
            <w:r w:rsidR="00E03C80">
              <w:rPr>
                <w:noProof/>
                <w:webHidden/>
              </w:rPr>
              <w:tab/>
            </w:r>
            <w:r w:rsidR="00E03C80">
              <w:rPr>
                <w:noProof/>
                <w:webHidden/>
              </w:rPr>
              <w:fldChar w:fldCharType="begin"/>
            </w:r>
            <w:r w:rsidR="00E03C80">
              <w:rPr>
                <w:noProof/>
                <w:webHidden/>
              </w:rPr>
              <w:instrText xml:space="preserve"> PAGEREF _Toc370643676 \h </w:instrText>
            </w:r>
            <w:r w:rsidR="00E03C80">
              <w:rPr>
                <w:noProof/>
                <w:webHidden/>
              </w:rPr>
            </w:r>
            <w:r w:rsidR="00E03C80">
              <w:rPr>
                <w:noProof/>
                <w:webHidden/>
              </w:rPr>
              <w:fldChar w:fldCharType="separate"/>
            </w:r>
            <w:r w:rsidR="00E03C80">
              <w:rPr>
                <w:noProof/>
                <w:webHidden/>
              </w:rPr>
              <w:t>4</w:t>
            </w:r>
            <w:r w:rsidR="00E03C80"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43677" w:history="1">
            <w:r w:rsidRPr="001A521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A521E">
              <w:rPr>
                <w:rStyle w:val="Hipervnculo"/>
                <w:noProof/>
              </w:rPr>
              <w:t>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43678" w:history="1">
            <w:r w:rsidRPr="001A521E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A521E">
              <w:rPr>
                <w:rStyle w:val="Hipervnculo"/>
                <w:noProof/>
              </w:rPr>
              <w:t>Ejecución De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43679" w:history="1">
            <w:r w:rsidRPr="001A521E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A521E">
              <w:rPr>
                <w:rStyle w:val="Hipervnculo"/>
                <w:noProof/>
              </w:rPr>
              <w:t>Procesos De Importación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0" w:history="1">
            <w:r w:rsidRPr="001A521E">
              <w:rPr>
                <w:rStyle w:val="Hipervnculo"/>
                <w:noProof/>
              </w:rPr>
              <w:t>Listado de vistas requeridas en el origen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1" w:history="1">
            <w:r w:rsidRPr="001A521E">
              <w:rPr>
                <w:rStyle w:val="Hipervnculo"/>
                <w:noProof/>
              </w:rPr>
              <w:t>Configuración Del Archivo Xml_Config.Dtsconfig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2" w:history="1">
            <w:r w:rsidRPr="001A521E">
              <w:rPr>
                <w:rStyle w:val="Hipervnculo"/>
                <w:noProof/>
                <w:lang w:val="es-ES_tradnl" w:eastAsia="es-ES"/>
              </w:rPr>
              <w:t>Librerías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3" w:history="1">
            <w:r w:rsidRPr="001A521E">
              <w:rPr>
                <w:rStyle w:val="Hipervnculo"/>
                <w:noProof/>
              </w:rPr>
              <w:t>Modificación de la ubicación de gacutil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4" w:history="1">
            <w:r w:rsidRPr="001A521E">
              <w:rPr>
                <w:rStyle w:val="Hipervnculo"/>
                <w:noProof/>
              </w:rPr>
              <w:t>Modificación de la ubicación de las librerías a registrar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5" w:history="1">
            <w:r w:rsidRPr="001A521E">
              <w:rPr>
                <w:rStyle w:val="Hipervnculo"/>
                <w:noProof/>
                <w:lang w:val="es-ES_tradnl" w:eastAsia="es-ES"/>
              </w:rPr>
              <w:t>Importar paquetes en el servidor de Integration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6" w:history="1">
            <w:r w:rsidRPr="001A521E">
              <w:rPr>
                <w:rStyle w:val="Hipervnculo"/>
                <w:noProof/>
              </w:rPr>
              <w:t>Crear Trabajos en el Agente del Motor de Base de Datos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7" w:history="1">
            <w:r w:rsidRPr="001A521E">
              <w:rPr>
                <w:rStyle w:val="Hipervnculo"/>
                <w:noProof/>
                <w:lang w:val="es-ES_tradnl" w:eastAsia="es-ES"/>
              </w:rPr>
              <w:t xml:space="preserve">Ejecutar Manualmente Un Proceso </w:t>
            </w:r>
            <w:r w:rsidRPr="001A521E">
              <w:rPr>
                <w:rStyle w:val="Hipervnculo"/>
                <w:caps/>
                <w:noProof/>
                <w:lang w:val="es-ES_tradnl" w:eastAsia="es-ES"/>
              </w:rPr>
              <w:t>(*.DTSX)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43688" w:history="1">
            <w:r w:rsidRPr="001A521E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A521E">
              <w:rPr>
                <w:rStyle w:val="Hipervnculo"/>
                <w:noProof/>
              </w:rPr>
              <w:t>Instalación Del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89" w:history="1">
            <w:r w:rsidRPr="001A521E">
              <w:rPr>
                <w:rStyle w:val="Hipervnculo"/>
                <w:noProof/>
              </w:rPr>
              <w:t>Instalación EDUAR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90" w:history="1">
            <w:r w:rsidRPr="001A521E">
              <w:rPr>
                <w:rStyle w:val="Hipervnculo"/>
                <w:noProof/>
              </w:rPr>
              <w:t>Autenticación del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91" w:history="1">
            <w:r w:rsidRPr="001A521E">
              <w:rPr>
                <w:rStyle w:val="Hipervnculo"/>
                <w:noProof/>
              </w:rPr>
              <w:t>Instalación Foro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0643692" w:history="1">
            <w:r w:rsidRPr="001A521E">
              <w:rPr>
                <w:rStyle w:val="Hipervnculo"/>
                <w:noProof/>
              </w:rPr>
              <w:t>Modificación de A</w:t>
            </w:r>
            <w:bookmarkStart w:id="4" w:name="_GoBack"/>
            <w:bookmarkEnd w:id="4"/>
            <w:r w:rsidRPr="001A521E">
              <w:rPr>
                <w:rStyle w:val="Hipervnculo"/>
                <w:noProof/>
              </w:rPr>
              <w:t>rchivos 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C80" w:rsidRDefault="00E03C80">
          <w:pPr>
            <w:pStyle w:val="TDC1"/>
            <w:rPr>
              <w:rFonts w:asciiTheme="minorHAnsi" w:eastAsiaTheme="minorEastAsia" w:hAnsiTheme="minorHAnsi" w:cstheme="minorBidi"/>
              <w:noProof/>
            </w:rPr>
          </w:pPr>
          <w:hyperlink w:anchor="_Toc370643693" w:history="1">
            <w:r w:rsidRPr="001A521E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A521E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37F" w:rsidRDefault="0021037F">
          <w:r>
            <w:rPr>
              <w:b/>
              <w:bCs/>
              <w:lang w:val="es-ES"/>
            </w:rPr>
            <w:fldChar w:fldCharType="end"/>
          </w:r>
        </w:p>
      </w:sdtContent>
    </w:sdt>
    <w:p w:rsidR="0021037F" w:rsidRDefault="0021037F" w:rsidP="0021037F">
      <w:pPr>
        <w:pStyle w:val="TtulodeTDC"/>
      </w:pPr>
    </w:p>
    <w:p w:rsidR="0021037F" w:rsidRDefault="0021037F">
      <w:pPr>
        <w:spacing w:after="200" w:line="276" w:lineRule="auto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781EC7" w:rsidRPr="0034084A" w:rsidRDefault="00781EC7" w:rsidP="00781EC7">
      <w:pPr>
        <w:pStyle w:val="Ttulo1"/>
        <w:numPr>
          <w:ilvl w:val="0"/>
          <w:numId w:val="1"/>
        </w:numPr>
      </w:pPr>
      <w:bookmarkStart w:id="5" w:name="_Toc370643676"/>
      <w:bookmarkEnd w:id="0"/>
      <w:bookmarkEnd w:id="1"/>
      <w:bookmarkEnd w:id="2"/>
      <w:bookmarkEnd w:id="3"/>
      <w:r>
        <w:lastRenderedPageBreak/>
        <w:t>Introducción</w:t>
      </w:r>
      <w:bookmarkEnd w:id="5"/>
    </w:p>
    <w:p w:rsidR="00781EC7" w:rsidRDefault="0048373D" w:rsidP="0048373D">
      <w:pPr>
        <w:rPr>
          <w:rFonts w:ascii="Cambria" w:hAnsi="Cambria"/>
          <w:b/>
          <w:bCs/>
          <w:smallCaps/>
          <w:color w:val="365F91"/>
          <w:sz w:val="28"/>
          <w:szCs w:val="28"/>
        </w:rPr>
      </w:pPr>
      <w:r w:rsidRPr="0048373D">
        <w:t xml:space="preserve">El objetivo de este documento es asistir al instalador de la aplicación </w:t>
      </w:r>
      <w:r>
        <w:t>EDU</w:t>
      </w:r>
      <w:r w:rsidR="003D6396">
        <w:t>A</w:t>
      </w:r>
      <w:r>
        <w:t>R</w:t>
      </w:r>
      <w:r w:rsidRPr="0048373D">
        <w:t xml:space="preserve">, en las configuraciones necesarias para el correcto funcionamiento de la aplicación en un entorno </w:t>
      </w:r>
      <w:r w:rsidR="00470D6B" w:rsidRPr="0048373D">
        <w:t>Distribu</w:t>
      </w:r>
      <w:r w:rsidR="00470D6B">
        <w:t>i</w:t>
      </w:r>
      <w:r w:rsidR="00470D6B" w:rsidRPr="0048373D">
        <w:t>do</w:t>
      </w:r>
      <w:r w:rsidRPr="0048373D">
        <w:t>.</w:t>
      </w:r>
      <w:r w:rsidR="00781EC7">
        <w:br w:type="page"/>
      </w:r>
    </w:p>
    <w:p w:rsidR="002B67EE" w:rsidRPr="0034084A" w:rsidRDefault="002B67EE" w:rsidP="002B67EE">
      <w:pPr>
        <w:pStyle w:val="Ttulo1"/>
        <w:numPr>
          <w:ilvl w:val="0"/>
          <w:numId w:val="1"/>
        </w:numPr>
      </w:pPr>
      <w:bookmarkStart w:id="6" w:name="_Toc370643677"/>
      <w:r>
        <w:lastRenderedPageBreak/>
        <w:t>Entorno</w:t>
      </w:r>
      <w:bookmarkEnd w:id="6"/>
    </w:p>
    <w:p w:rsidR="000C1FF1" w:rsidRDefault="000C1FF1">
      <w:pPr>
        <w:spacing w:before="0" w:after="200" w:line="276" w:lineRule="auto"/>
        <w:ind w:firstLine="0"/>
        <w:jc w:val="left"/>
      </w:pPr>
      <w:r>
        <w:t xml:space="preserve">El sistema </w:t>
      </w:r>
      <w:r w:rsidR="00894C67">
        <w:t>EDUAR</w:t>
      </w:r>
      <w:r>
        <w:t xml:space="preserve"> necesita ser hospedado en un servidor de plataforma Windows que tenga, al menos, las siguientes características instaladas: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 versión 6.1</w:t>
      </w:r>
      <w:r w:rsidR="009B0DEA">
        <w:t xml:space="preserve"> o superior</w:t>
      </w:r>
    </w:p>
    <w:p w:rsidR="00470D6B" w:rsidRDefault="00470D6B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.NET Framework 4.0 o superior.</w:t>
      </w:r>
    </w:p>
    <w:p w:rsidR="000C1FF1" w:rsidRDefault="000C1FF1" w:rsidP="000C1FF1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SQL Server 2012 con Servicios Avanzados, </w:t>
      </w:r>
      <w:r w:rsidR="00A94E3C">
        <w:t xml:space="preserve">en </w:t>
      </w:r>
      <w:r>
        <w:t>alguna de las versiones pagas del motor</w:t>
      </w:r>
      <w:r w:rsidR="00A94E3C">
        <w:t>, ya que es necesaria la característica “</w:t>
      </w:r>
      <w:proofErr w:type="spellStart"/>
      <w:r w:rsidR="00A94E3C">
        <w:t>Integration</w:t>
      </w:r>
      <w:proofErr w:type="spellEnd"/>
      <w:r w:rsidR="00A94E3C">
        <w:t xml:space="preserve"> </w:t>
      </w:r>
      <w:proofErr w:type="spellStart"/>
      <w:r w:rsidR="00A94E3C">
        <w:t>Services</w:t>
      </w:r>
      <w:proofErr w:type="spellEnd"/>
      <w:r w:rsidR="00A94E3C">
        <w:t xml:space="preserve">”, la cual no está </w:t>
      </w:r>
      <w:proofErr w:type="spellStart"/>
      <w:r w:rsidR="00A94E3C">
        <w:t>incluída</w:t>
      </w:r>
      <w:proofErr w:type="spellEnd"/>
      <w:r w:rsidR="00A94E3C">
        <w:t xml:space="preserve"> en las v</w:t>
      </w:r>
      <w:r w:rsidR="00D073E7">
        <w:t>ersiones Express o gratuita</w:t>
      </w:r>
      <w:r>
        <w:t>.</w:t>
      </w:r>
      <w:r w:rsidR="00E2626B">
        <w:t xml:space="preserve"> Las características necesarias de este producto son las siguientes: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Servicios de motor de base de datos.</w:t>
      </w:r>
    </w:p>
    <w:p w:rsidR="00E2626B" w:rsidRDefault="00E2626B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 xml:space="preserve">SQL Server data </w:t>
      </w:r>
      <w:proofErr w:type="spellStart"/>
      <w:r>
        <w:t>tools</w:t>
      </w:r>
      <w:proofErr w:type="spellEnd"/>
      <w:r>
        <w:t>.</w:t>
      </w:r>
    </w:p>
    <w:p w:rsidR="00E2626B" w:rsidRDefault="00AA7E97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r>
        <w:t>Herrami</w:t>
      </w:r>
      <w:r w:rsidR="00A94E3C">
        <w:t>entas de administración</w:t>
      </w:r>
      <w:r>
        <w:t>.</w:t>
      </w:r>
    </w:p>
    <w:p w:rsidR="00A94E3C" w:rsidRDefault="00A94E3C" w:rsidP="00E2626B">
      <w:pPr>
        <w:pStyle w:val="Prrafodelista"/>
        <w:numPr>
          <w:ilvl w:val="1"/>
          <w:numId w:val="7"/>
        </w:numPr>
        <w:spacing w:before="0" w:after="200" w:line="276" w:lineRule="auto"/>
        <w:jc w:val="left"/>
      </w:pPr>
      <w:proofErr w:type="spellStart"/>
      <w:r>
        <w:t>Integration</w:t>
      </w:r>
      <w:proofErr w:type="spellEnd"/>
      <w:r>
        <w:t xml:space="preserve"> </w:t>
      </w:r>
      <w:proofErr w:type="spellStart"/>
      <w:r>
        <w:t>Services</w:t>
      </w:r>
      <w:proofErr w:type="spellEnd"/>
    </w:p>
    <w:p w:rsidR="00D073E7" w:rsidRDefault="00D073E7" w:rsidP="00D073E7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 xml:space="preserve">El motor de base de datos soportado para interactuar con el sistema transaccional de la institución es </w:t>
      </w:r>
      <w:proofErr w:type="spellStart"/>
      <w:r>
        <w:t>MySql</w:t>
      </w:r>
      <w:proofErr w:type="spellEnd"/>
      <w:r>
        <w:t>.</w:t>
      </w:r>
    </w:p>
    <w:p w:rsidR="00A94E3C" w:rsidRDefault="00A94E3C" w:rsidP="00A94E3C">
      <w:r>
        <w:t>A continuación se muestra una imagen de las características necesarias a modo ilustrativo:</w:t>
      </w:r>
    </w:p>
    <w:p w:rsidR="00A94E3C" w:rsidRDefault="00A94E3C" w:rsidP="00A94E3C">
      <w:pPr>
        <w:jc w:val="center"/>
      </w:pPr>
      <w:r>
        <w:rPr>
          <w:noProof/>
        </w:rPr>
        <w:drawing>
          <wp:inline distT="0" distB="0" distL="0" distR="0">
            <wp:extent cx="2601107" cy="3113148"/>
            <wp:effectExtent l="0" t="0" r="8890" b="0"/>
            <wp:docPr id="10" name="Imagen 10" descr="D:\Capturas\01_BaseDeDatos_02-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apturas\01_BaseDeDatos_02-1-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61" cy="31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930" w:rsidRDefault="00C54930" w:rsidP="00C54930">
      <w:pPr>
        <w:pStyle w:val="Prrafodelista"/>
        <w:numPr>
          <w:ilvl w:val="0"/>
          <w:numId w:val="7"/>
        </w:numPr>
        <w:spacing w:before="0" w:after="200" w:line="276" w:lineRule="auto"/>
        <w:jc w:val="left"/>
      </w:pPr>
      <w:r>
        <w:t>Se deberá contar con un usuario con permisos de administrador para poder proceder a las instalaciones pertinentes.</w:t>
      </w: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0C1FF1" w:rsidRDefault="000C1FF1" w:rsidP="000C1FF1">
      <w:pPr>
        <w:spacing w:before="0" w:after="200" w:line="276" w:lineRule="auto"/>
        <w:ind w:firstLine="0"/>
        <w:jc w:val="left"/>
      </w:pPr>
    </w:p>
    <w:p w:rsidR="002B67EE" w:rsidRDefault="002B67EE" w:rsidP="000C1FF1">
      <w:pPr>
        <w:ind w:firstLine="0"/>
        <w:rPr>
          <w:rFonts w:ascii="Cambria" w:hAnsi="Cambria"/>
          <w:color w:val="365F91"/>
          <w:sz w:val="28"/>
          <w:szCs w:val="28"/>
        </w:rPr>
      </w:pPr>
    </w:p>
    <w:p w:rsidR="000C1FF1" w:rsidRDefault="000C1FF1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smallCaps/>
          <w:color w:val="365F91"/>
          <w:sz w:val="28"/>
          <w:szCs w:val="28"/>
        </w:rPr>
      </w:pPr>
      <w:r>
        <w:br w:type="page"/>
      </w:r>
    </w:p>
    <w:p w:rsidR="00DF1931" w:rsidRPr="0034084A" w:rsidRDefault="00DF1931" w:rsidP="00DF1931">
      <w:pPr>
        <w:pStyle w:val="Ttulo1"/>
        <w:numPr>
          <w:ilvl w:val="0"/>
          <w:numId w:val="1"/>
        </w:numPr>
      </w:pPr>
      <w:bookmarkStart w:id="7" w:name="_Toc370643678"/>
      <w:r>
        <w:lastRenderedPageBreak/>
        <w:t>Ejecución De Scripts</w:t>
      </w:r>
      <w:bookmarkEnd w:id="7"/>
    </w:p>
    <w:p w:rsidR="00DF1931" w:rsidRDefault="00DF1931" w:rsidP="00DF1931">
      <w:r>
        <w:t xml:space="preserve">Para el correcto funcionamiento de la aplicación EDUAR, su Foro y los Procesos Automáticos correspondientes, es necesaria la creación de 2 bases de datos, llamadas EDUAR y </w:t>
      </w:r>
      <w:proofErr w:type="spellStart"/>
      <w:r>
        <w:t>EDUAR_aspnet_services</w:t>
      </w:r>
      <w:proofErr w:type="spellEnd"/>
      <w:r>
        <w:t>, las cuales brindan el soporte de persistencia necesario para los datos de los usuarios.</w:t>
      </w:r>
    </w:p>
    <w:p w:rsidR="00337455" w:rsidRDefault="00DF1931" w:rsidP="00DF1931">
      <w:r>
        <w:t xml:space="preserve">Adjuntos a este manual, se entregan los scripts de creación de dichas bases de datos, así como las estructuras y datos básicos necesarios para el funcionamiento. Es sumamente importante, </w:t>
      </w:r>
      <w:r w:rsidRPr="00DB7931">
        <w:rPr>
          <w:b/>
        </w:rPr>
        <w:t>respetar el orden de ejecución indicado</w:t>
      </w:r>
      <w:r>
        <w:t>, a fin de evitar errores durante la instalación y funcionamiento de las mencionadas aplicaciones.</w:t>
      </w:r>
    </w:p>
    <w:p w:rsidR="00337455" w:rsidRDefault="00337455" w:rsidP="00DF1931">
      <w:r>
        <w:t>El orden de ejecución es el siguiente:</w:t>
      </w:r>
    </w:p>
    <w:p w:rsidR="00DB7931" w:rsidRDefault="00462AFE" w:rsidP="00DB7931">
      <w:pPr>
        <w:ind w:left="709" w:firstLine="284"/>
      </w:pPr>
      <w:r w:rsidRPr="00462AFE">
        <w:t xml:space="preserve">1 </w:t>
      </w:r>
      <w:r w:rsidR="00DB7931">
        <w:t>–</w:t>
      </w:r>
      <w:r w:rsidRPr="00462AFE">
        <w:t xml:space="preserve"> Estructura</w:t>
      </w:r>
    </w:p>
    <w:p w:rsidR="00462AFE" w:rsidRDefault="00462AFE" w:rsidP="00DB7931">
      <w:pPr>
        <w:ind w:left="709" w:firstLine="284"/>
      </w:pPr>
      <w:r w:rsidRPr="00462AFE">
        <w:t xml:space="preserve">2 </w:t>
      </w:r>
      <w:r w:rsidR="00DB7931">
        <w:t>–</w:t>
      </w:r>
      <w:r w:rsidRPr="00462AFE">
        <w:t xml:space="preserve"> Carga Foro y Seguridad</w:t>
      </w:r>
    </w:p>
    <w:p w:rsidR="00DB7931" w:rsidRDefault="00DB7931" w:rsidP="00DB7931">
      <w:pPr>
        <w:ind w:left="709" w:firstLine="284"/>
      </w:pPr>
      <w:r w:rsidRPr="00DB7931">
        <w:t xml:space="preserve">3 </w:t>
      </w:r>
      <w:r>
        <w:t>–</w:t>
      </w:r>
      <w:r w:rsidRPr="00DB7931">
        <w:t xml:space="preserve"> Carga EDUAR</w:t>
      </w:r>
    </w:p>
    <w:p w:rsidR="00DF1931" w:rsidRPr="00462AFE" w:rsidRDefault="00DB7931" w:rsidP="00DB7931">
      <w:pPr>
        <w:ind w:left="709" w:firstLine="284"/>
      </w:pPr>
      <w:r w:rsidRPr="00DB7931">
        <w:t xml:space="preserve">4 </w:t>
      </w:r>
      <w:r>
        <w:t>–</w:t>
      </w:r>
      <w:r w:rsidRPr="00DB7931">
        <w:t xml:space="preserve"> Creación Usuario Administrador</w:t>
      </w:r>
      <w:r w:rsidR="00DF1931">
        <w:br w:type="page"/>
      </w:r>
    </w:p>
    <w:p w:rsidR="00E56D18" w:rsidRPr="0034084A" w:rsidRDefault="00E56D18" w:rsidP="00E56D18">
      <w:pPr>
        <w:pStyle w:val="Ttulo1"/>
        <w:numPr>
          <w:ilvl w:val="0"/>
          <w:numId w:val="1"/>
        </w:numPr>
      </w:pPr>
      <w:bookmarkStart w:id="8" w:name="_Toc370643679"/>
      <w:r>
        <w:lastRenderedPageBreak/>
        <w:t>Procesos De Importación</w:t>
      </w:r>
      <w:bookmarkEnd w:id="8"/>
    </w:p>
    <w:p w:rsidR="004B29F6" w:rsidRPr="009329AB" w:rsidRDefault="004B29F6" w:rsidP="009329AB">
      <w:pPr>
        <w:pStyle w:val="Ttulo2"/>
      </w:pPr>
      <w:bookmarkStart w:id="9" w:name="_Toc276138373"/>
      <w:bookmarkStart w:id="10" w:name="_Toc370643680"/>
      <w:r w:rsidRPr="009329AB">
        <w:t>Listado de vistas requeridas en el origen de datos</w:t>
      </w:r>
      <w:bookmarkEnd w:id="10"/>
    </w:p>
    <w:p w:rsidR="004B29F6" w:rsidRDefault="004B29F6" w:rsidP="004B29F6">
      <w:pPr>
        <w:rPr>
          <w:lang w:val="es-ES_tradnl" w:eastAsia="es-ES"/>
        </w:rPr>
      </w:pPr>
      <w:r>
        <w:rPr>
          <w:lang w:val="es-ES_tradnl" w:eastAsia="es-ES"/>
        </w:rPr>
        <w:t>A continuación se listan las vistas que deberán ser definidas en la base de datos de origen</w:t>
      </w:r>
      <w:r w:rsidR="00B563FD">
        <w:rPr>
          <w:lang w:val="es-ES_tradnl" w:eastAsia="es-ES"/>
        </w:rPr>
        <w:t xml:space="preserve"> (sistema transaccional);</w:t>
      </w:r>
      <w:r>
        <w:rPr>
          <w:lang w:val="es-ES_tradnl" w:eastAsia="es-ES"/>
        </w:rPr>
        <w:t xml:space="preserve"> los tipos de datos serán indicados en el anexo, a fin de brindar una orientación al encargado de</w:t>
      </w:r>
      <w:r w:rsidR="00783E8E">
        <w:rPr>
          <w:lang w:val="es-ES_tradnl" w:eastAsia="es-ES"/>
        </w:rPr>
        <w:t>l</w:t>
      </w:r>
      <w:r>
        <w:rPr>
          <w:lang w:val="es-ES_tradnl" w:eastAsia="es-ES"/>
        </w:rPr>
        <w:t xml:space="preserve"> proceso de crear los scripts necesarios a tal fin.</w:t>
      </w:r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vw_turno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vw_motivo_sancion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vw_tipo_documento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vw_tipo_asistencia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vw_rol_responsable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vw_cargo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vw_pais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vw_provincia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vw_orientacion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vw_nivelTipo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vw_asignatura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vw_escalanota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vw_diasemana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vw_horario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vw_ciclolectivo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vw_personal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vw_docente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vw_curso_ciclolectivo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vw_nivel_asignatura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vw_docente_asignatura_curso_cl</w:t>
      </w:r>
      <w:proofErr w:type="spellEnd"/>
      <w:r w:rsidRPr="004B29F6">
        <w:rPr>
          <w:lang w:val="es-ES_tradnl" w:eastAsia="es-ES"/>
        </w:rPr>
        <w:tab/>
      </w:r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vw_alumno_curso_ciclolectivo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vw_responsable_rolresponsable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vw_diashorarios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vw_boletin_calificaciones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vw_sancion</w:t>
      </w:r>
      <w:proofErr w:type="spellEnd"/>
    </w:p>
    <w:p w:rsidR="004B29F6" w:rsidRPr="004B29F6" w:rsidRDefault="004B29F6" w:rsidP="004B29F6">
      <w:pPr>
        <w:pStyle w:val="Prrafodelista"/>
        <w:numPr>
          <w:ilvl w:val="0"/>
          <w:numId w:val="13"/>
        </w:numPr>
        <w:rPr>
          <w:lang w:val="es-ES_tradnl" w:eastAsia="es-ES"/>
        </w:rPr>
      </w:pPr>
      <w:proofErr w:type="spellStart"/>
      <w:r w:rsidRPr="004B29F6">
        <w:rPr>
          <w:lang w:val="es-ES_tradnl" w:eastAsia="es-ES"/>
        </w:rPr>
        <w:t>vw_asistencia</w:t>
      </w:r>
      <w:proofErr w:type="spellEnd"/>
    </w:p>
    <w:p w:rsidR="00596436" w:rsidRPr="009329AB" w:rsidRDefault="00596436" w:rsidP="009329AB">
      <w:pPr>
        <w:pStyle w:val="Ttulo2"/>
      </w:pPr>
      <w:bookmarkStart w:id="11" w:name="_Toc370643681"/>
      <w:r w:rsidRPr="009329AB">
        <w:t xml:space="preserve">Configuración Del Archivo </w:t>
      </w:r>
      <w:proofErr w:type="spellStart"/>
      <w:r w:rsidRPr="009329AB">
        <w:t>Xml_Config.Dtsconfig</w:t>
      </w:r>
      <w:bookmarkEnd w:id="11"/>
      <w:proofErr w:type="spellEnd"/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Este archivo de configuración se utiliza para almacenar los parámetros de acceso a la base de datos. El mismo es común a todos los paquetes, lo que implica que modificando el mismo se altera el comportamiento de todos los componentes del proyecto.</w:t>
      </w:r>
    </w:p>
    <w:p w:rsidR="00596436" w:rsidRPr="00596436" w:rsidRDefault="00596436" w:rsidP="00596436">
      <w:pPr>
        <w:rPr>
          <w:lang w:val="es-ES_tradnl" w:eastAsia="es-ES"/>
        </w:rPr>
      </w:pPr>
      <w:r w:rsidRPr="00596436">
        <w:rPr>
          <w:lang w:val="es-ES_tradnl" w:eastAsia="es-ES"/>
        </w:rPr>
        <w:t>Para modificar estos parámetros debemos realizar lo siguiente:</w:t>
      </w:r>
    </w:p>
    <w:p w:rsidR="00596436" w:rsidRPr="00561409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561409">
        <w:rPr>
          <w:lang w:val="es-ES_tradnl" w:eastAsia="es-ES"/>
        </w:rPr>
        <w:t xml:space="preserve">Se debe localizar el archivo </w:t>
      </w:r>
      <w:proofErr w:type="spellStart"/>
      <w:r w:rsidRPr="00561409">
        <w:rPr>
          <w:lang w:val="es-ES_tradnl" w:eastAsia="es-ES"/>
        </w:rPr>
        <w:t>XML_Config.dtsConfig</w:t>
      </w:r>
      <w:proofErr w:type="spellEnd"/>
      <w:r w:rsidR="00561409" w:rsidRPr="00561409">
        <w:rPr>
          <w:lang w:val="es-ES_tradnl" w:eastAsia="es-ES"/>
        </w:rPr>
        <w:t xml:space="preserve">, </w:t>
      </w:r>
      <w:r w:rsidR="00561409">
        <w:rPr>
          <w:lang w:val="es-ES_tradnl" w:eastAsia="es-ES"/>
        </w:rPr>
        <w:t>B</w:t>
      </w:r>
      <w:r w:rsidRPr="00561409">
        <w:rPr>
          <w:lang w:val="es-ES_tradnl" w:eastAsia="es-ES"/>
        </w:rPr>
        <w:t>uscar el nodo &lt;</w:t>
      </w:r>
      <w:proofErr w:type="spellStart"/>
      <w:r w:rsidRPr="00561409">
        <w:rPr>
          <w:lang w:val="es-ES_tradnl" w:eastAsia="es-ES"/>
        </w:rPr>
        <w:t>ConfiguredValue</w:t>
      </w:r>
      <w:proofErr w:type="spellEnd"/>
      <w:r w:rsidRPr="00561409">
        <w:rPr>
          <w:lang w:val="es-ES_tradnl" w:eastAsia="es-ES"/>
        </w:rPr>
        <w:t xml:space="preserve">&gt; y modificar la cadena de conexión. </w:t>
      </w:r>
    </w:p>
    <w:p w:rsidR="00596436" w:rsidRPr="00596436" w:rsidRDefault="00561409" w:rsidP="009329AB">
      <w:pPr>
        <w:jc w:val="center"/>
        <w:rPr>
          <w:lang w:val="es-ES_tradnl" w:eastAsia="es-ES"/>
        </w:rPr>
      </w:pPr>
      <w:r>
        <w:rPr>
          <w:noProof/>
        </w:rPr>
        <w:lastRenderedPageBreak/>
        <w:drawing>
          <wp:inline distT="0" distB="0" distL="0" distR="0" wp14:anchorId="5068DFF6" wp14:editId="6264BA81">
            <wp:extent cx="4655761" cy="2661874"/>
            <wp:effectExtent l="0" t="0" r="0" b="5715"/>
            <wp:docPr id="16" name="Imagen 16" descr="D:\Capturas\06_Config_Procesos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6_Config_Procesos_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97" cy="26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436" w:rsidRPr="0016004B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r w:rsidRPr="0016004B">
        <w:rPr>
          <w:lang w:val="es-ES_tradnl" w:eastAsia="es-ES"/>
        </w:rPr>
        <w:t xml:space="preserve">Data </w:t>
      </w:r>
      <w:proofErr w:type="spellStart"/>
      <w:r w:rsidRPr="0016004B">
        <w:rPr>
          <w:lang w:val="es-ES_tradnl" w:eastAsia="es-ES"/>
        </w:rPr>
        <w:t>Source</w:t>
      </w:r>
      <w:proofErr w:type="spellEnd"/>
      <w:r w:rsidRPr="0016004B">
        <w:rPr>
          <w:lang w:val="es-ES_tradnl" w:eastAsia="es-ES"/>
        </w:rPr>
        <w:t>: Determina el servidor donde se encuentra la base de datos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Initial</w:t>
      </w:r>
      <w:proofErr w:type="spellEnd"/>
      <w:r w:rsidRPr="00596436">
        <w:rPr>
          <w:lang w:val="es-ES_tradnl" w:eastAsia="es-ES"/>
        </w:rPr>
        <w:t xml:space="preserve"> </w:t>
      </w:r>
      <w:proofErr w:type="spellStart"/>
      <w:r w:rsidRPr="00596436">
        <w:rPr>
          <w:lang w:val="es-ES_tradnl" w:eastAsia="es-ES"/>
        </w:rPr>
        <w:t>Catalog</w:t>
      </w:r>
      <w:proofErr w:type="spellEnd"/>
      <w:r w:rsidRPr="00596436">
        <w:rPr>
          <w:lang w:val="es-ES_tradnl" w:eastAsia="es-ES"/>
        </w:rPr>
        <w:t>: Base de datos a la que se accede.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User</w:t>
      </w:r>
      <w:proofErr w:type="spellEnd"/>
      <w:r w:rsidRPr="00596436">
        <w:rPr>
          <w:lang w:val="es-ES_tradnl" w:eastAsia="es-ES"/>
        </w:rPr>
        <w:t xml:space="preserve"> Id:</w:t>
      </w:r>
      <w:r w:rsidRPr="00596436">
        <w:rPr>
          <w:lang w:val="es-ES_tradnl" w:eastAsia="es-ES"/>
        </w:rPr>
        <w:tab/>
        <w:t>Usuario que se utiliza para acceder a la base de datos.</w:t>
      </w:r>
    </w:p>
    <w:p w:rsidR="00596436" w:rsidRPr="00596436" w:rsidRDefault="00596436" w:rsidP="00596436">
      <w:pPr>
        <w:pStyle w:val="Prrafodelista"/>
        <w:numPr>
          <w:ilvl w:val="0"/>
          <w:numId w:val="45"/>
        </w:numPr>
        <w:rPr>
          <w:lang w:val="es-ES_tradnl" w:eastAsia="es-ES"/>
        </w:rPr>
      </w:pPr>
      <w:proofErr w:type="spellStart"/>
      <w:r w:rsidRPr="00596436">
        <w:rPr>
          <w:lang w:val="es-ES_tradnl" w:eastAsia="es-ES"/>
        </w:rPr>
        <w:t>Password</w:t>
      </w:r>
      <w:proofErr w:type="spellEnd"/>
      <w:r w:rsidRPr="00596436">
        <w:rPr>
          <w:lang w:val="es-ES_tradnl" w:eastAsia="es-ES"/>
        </w:rPr>
        <w:t>:</w:t>
      </w:r>
      <w:r>
        <w:rPr>
          <w:lang w:val="es-ES_tradnl" w:eastAsia="es-ES"/>
        </w:rPr>
        <w:t xml:space="preserve"> </w:t>
      </w:r>
      <w:r w:rsidRPr="00596436">
        <w:rPr>
          <w:lang w:val="es-ES_tradnl" w:eastAsia="es-ES"/>
        </w:rPr>
        <w:t>Contraseña de usuario.</w:t>
      </w:r>
    </w:p>
    <w:p w:rsidR="000D116A" w:rsidRPr="000D116A" w:rsidRDefault="000D116A" w:rsidP="00596436">
      <w:pPr>
        <w:pStyle w:val="Ttulo2"/>
        <w:rPr>
          <w:lang w:val="es-ES_tradnl" w:eastAsia="es-ES"/>
        </w:rPr>
      </w:pPr>
      <w:bookmarkStart w:id="12" w:name="_Toc370643682"/>
      <w:r w:rsidRPr="000D116A">
        <w:rPr>
          <w:lang w:val="es-ES_tradnl" w:eastAsia="es-ES"/>
        </w:rPr>
        <w:t>Librerías de procesos</w:t>
      </w:r>
      <w:bookmarkEnd w:id="9"/>
      <w:bookmarkEnd w:id="12"/>
    </w:p>
    <w:p w:rsidR="000D116A" w:rsidRPr="000D116A" w:rsidRDefault="006F7BA8" w:rsidP="000D116A">
      <w:pPr>
        <w:rPr>
          <w:lang w:val="es-ES_tradnl" w:eastAsia="es-ES"/>
        </w:rPr>
      </w:pPr>
      <w:r>
        <w:rPr>
          <w:lang w:val="es-ES_tradnl" w:eastAsia="es-ES"/>
        </w:rPr>
        <w:t>Las librerías (</w:t>
      </w:r>
      <w:proofErr w:type="spellStart"/>
      <w:r>
        <w:rPr>
          <w:lang w:val="es-ES_tradnl" w:eastAsia="es-ES"/>
        </w:rPr>
        <w:t>DLLs</w:t>
      </w:r>
      <w:proofErr w:type="spellEnd"/>
      <w:r>
        <w:rPr>
          <w:lang w:val="es-ES_tradnl" w:eastAsia="es-ES"/>
        </w:rPr>
        <w:t>) a instalar son las encargadas de realizar las operaciones de importación de datos desde el sistema transaccional</w:t>
      </w:r>
      <w:r w:rsidR="000D116A" w:rsidRPr="000D116A">
        <w:rPr>
          <w:lang w:val="es-ES_tradnl" w:eastAsia="es-ES"/>
        </w:rPr>
        <w:t>.</w:t>
      </w:r>
    </w:p>
    <w:p w:rsidR="00561409" w:rsidRPr="00561409" w:rsidRDefault="00561409" w:rsidP="00561409">
      <w:pPr>
        <w:rPr>
          <w:lang w:val="es-ES_tradnl" w:eastAsia="es-ES"/>
        </w:rPr>
      </w:pPr>
      <w:r w:rsidRPr="00561409">
        <w:rPr>
          <w:lang w:val="es-ES_tradnl" w:eastAsia="es-ES"/>
        </w:rPr>
        <w:t>Para poder utilizar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misma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es necesario que se encuentre</w:t>
      </w:r>
      <w:r>
        <w:rPr>
          <w:lang w:val="es-ES_tradnl" w:eastAsia="es-ES"/>
        </w:rPr>
        <w:t>n</w:t>
      </w:r>
      <w:r w:rsidRPr="00561409">
        <w:rPr>
          <w:lang w:val="es-ES_tradnl" w:eastAsia="es-ES"/>
        </w:rPr>
        <w:t xml:space="preserve"> registrada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en la GAC (Global </w:t>
      </w:r>
      <w:proofErr w:type="spellStart"/>
      <w:r w:rsidRPr="00561409">
        <w:rPr>
          <w:lang w:val="es-ES_tradnl" w:eastAsia="es-ES"/>
        </w:rPr>
        <w:t>Assembly</w:t>
      </w:r>
      <w:proofErr w:type="spellEnd"/>
      <w:r w:rsidRPr="00561409">
        <w:rPr>
          <w:lang w:val="es-ES_tradnl" w:eastAsia="es-ES"/>
        </w:rPr>
        <w:t xml:space="preserve"> Cache). Para esto, junto con la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librería</w:t>
      </w:r>
      <w:r>
        <w:rPr>
          <w:lang w:val="es-ES_tradnl" w:eastAsia="es-ES"/>
        </w:rPr>
        <w:t>s</w:t>
      </w:r>
      <w:r w:rsidRPr="00561409">
        <w:rPr>
          <w:lang w:val="es-ES_tradnl" w:eastAsia="es-ES"/>
        </w:rPr>
        <w:t xml:space="preserve"> se entrega un script ejecutable por lotes (</w:t>
      </w:r>
      <w:r w:rsidRPr="00561409">
        <w:rPr>
          <w:i/>
          <w:lang w:val="es-ES_tradnl" w:eastAsia="es-ES"/>
        </w:rPr>
        <w:t>Procesos.bat</w:t>
      </w:r>
      <w:r w:rsidRPr="00561409">
        <w:rPr>
          <w:lang w:val="es-ES_tradnl" w:eastAsia="es-ES"/>
        </w:rPr>
        <w:t xml:space="preserve">) que realiza de manera automática </w:t>
      </w:r>
      <w:r w:rsidR="00A61207">
        <w:rPr>
          <w:lang w:val="es-ES_tradnl" w:eastAsia="es-ES"/>
        </w:rPr>
        <w:t>el registro</w:t>
      </w:r>
      <w:r w:rsidRPr="00561409">
        <w:rPr>
          <w:lang w:val="es-ES_tradnl" w:eastAsia="es-ES"/>
        </w:rPr>
        <w:t xml:space="preserve"> anteriormente mencionad</w:t>
      </w:r>
      <w:r w:rsidR="00A61207">
        <w:rPr>
          <w:lang w:val="es-ES_tradnl" w:eastAsia="es-ES"/>
        </w:rPr>
        <w:t>o</w:t>
      </w:r>
      <w:r w:rsidRPr="00561409">
        <w:rPr>
          <w:lang w:val="es-ES_tradnl" w:eastAsia="es-ES"/>
        </w:rPr>
        <w:t xml:space="preserve">. El </w:t>
      </w:r>
      <w:r>
        <w:rPr>
          <w:lang w:val="es-ES_tradnl" w:eastAsia="es-ES"/>
        </w:rPr>
        <w:t>archivo</w:t>
      </w:r>
      <w:r w:rsidRPr="00561409">
        <w:rPr>
          <w:lang w:val="es-ES_tradnl" w:eastAsia="es-ES"/>
        </w:rPr>
        <w:t xml:space="preserve"> </w:t>
      </w:r>
      <w:r>
        <w:rPr>
          <w:lang w:val="es-ES_tradnl" w:eastAsia="es-ES"/>
        </w:rPr>
        <w:t>a ejecutar es Registar_Componentes.bat;</w:t>
      </w:r>
      <w:r w:rsidRPr="00561409">
        <w:rPr>
          <w:lang w:val="es-ES_tradnl" w:eastAsia="es-ES"/>
        </w:rPr>
        <w:t xml:space="preserve"> previo a ejecutar el mismo se le deben realizar algunas mod</w:t>
      </w:r>
      <w:r w:rsidR="00A61207">
        <w:rPr>
          <w:lang w:val="es-ES_tradnl" w:eastAsia="es-ES"/>
        </w:rPr>
        <w:t xml:space="preserve">ificaciones que varían según el entorno </w:t>
      </w:r>
      <w:r>
        <w:rPr>
          <w:lang w:val="es-ES_tradnl" w:eastAsia="es-ES"/>
        </w:rPr>
        <w:t>del equipo</w:t>
      </w:r>
      <w:r w:rsidRPr="00561409">
        <w:rPr>
          <w:lang w:val="es-ES_tradnl" w:eastAsia="es-ES"/>
        </w:rPr>
        <w:t xml:space="preserve"> en que se va a ejecutar.</w:t>
      </w:r>
    </w:p>
    <w:p w:rsidR="000270C2" w:rsidRDefault="00561409" w:rsidP="000270C2">
      <w:pPr>
        <w:rPr>
          <w:lang w:val="es-ES_tradnl" w:eastAsia="es-ES"/>
        </w:rPr>
      </w:pPr>
      <w:r w:rsidRPr="00561409">
        <w:rPr>
          <w:lang w:val="es-ES_tradnl" w:eastAsia="es-ES"/>
        </w:rPr>
        <w:t>A continuación se muestra el contenido del mismo y se indican los cambios pertinentes</w:t>
      </w:r>
      <w:r w:rsidR="00BE37C2">
        <w:rPr>
          <w:lang w:val="es-ES_tradnl" w:eastAsia="es-ES"/>
        </w:rPr>
        <w:t>:</w:t>
      </w:r>
      <w:bookmarkStart w:id="13" w:name="_Toc276138374"/>
    </w:p>
    <w:p w:rsidR="00917789" w:rsidRPr="00A61207" w:rsidRDefault="00917789" w:rsidP="00A61207">
      <w:pPr>
        <w:pStyle w:val="Ttulo3"/>
      </w:pPr>
      <w:bookmarkStart w:id="14" w:name="_Toc370643683"/>
      <w:r w:rsidRPr="00A61207">
        <w:t xml:space="preserve">Modificación de la ubicación de </w:t>
      </w:r>
      <w:proofErr w:type="spellStart"/>
      <w:r w:rsidRPr="00A61207">
        <w:t>gacutil</w:t>
      </w:r>
      <w:bookmarkEnd w:id="13"/>
      <w:bookmarkEnd w:id="14"/>
      <w:proofErr w:type="spellEnd"/>
    </w:p>
    <w:p w:rsidR="00917789" w:rsidRDefault="00917789" w:rsidP="00917789">
      <w:pPr>
        <w:pStyle w:val="NormalCPSI"/>
        <w:jc w:val="center"/>
        <w:rPr>
          <w:lang w:val="es-ES"/>
        </w:rPr>
      </w:pPr>
      <w:r>
        <w:rPr>
          <w:noProof/>
          <w:lang w:val="es-AR" w:eastAsia="es-AR"/>
        </w:rPr>
        <w:drawing>
          <wp:inline distT="0" distB="0" distL="0" distR="0">
            <wp:extent cx="3985668" cy="2115686"/>
            <wp:effectExtent l="0" t="0" r="0" b="0"/>
            <wp:docPr id="20" name="Imagen 20" descr="D:\Capturas\06_Config_Procesos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6_Config_Procesos_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06" cy="211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789" w:rsidRDefault="00917789" w:rsidP="00363354">
      <w:pPr>
        <w:rPr>
          <w:lang w:val="es-ES_tradnl"/>
        </w:rPr>
      </w:pPr>
      <w:r>
        <w:lastRenderedPageBreak/>
        <w:t>Se deberá modificar la línea de asignación de la variable GACUTIL por la ubicación en donde se extrajo el archivo. Este reemplazo debe realizarse en 5 lugares, una para cada una de las DLL que deben registrarse.</w:t>
      </w:r>
    </w:p>
    <w:p w:rsidR="00917789" w:rsidRPr="00C86DEF" w:rsidRDefault="00917789" w:rsidP="00C86DEF">
      <w:pPr>
        <w:pStyle w:val="Ttulo3"/>
      </w:pPr>
      <w:bookmarkStart w:id="15" w:name="_Toc276138375"/>
      <w:bookmarkStart w:id="16" w:name="_Toc370643684"/>
      <w:r w:rsidRPr="00C86DEF">
        <w:t xml:space="preserve">Modificación de la </w:t>
      </w:r>
      <w:r w:rsidR="00363354" w:rsidRPr="00C86DEF">
        <w:t>ubicación</w:t>
      </w:r>
      <w:r w:rsidRPr="00C86DEF">
        <w:t xml:space="preserve"> de las librerías a registrar</w:t>
      </w:r>
      <w:bookmarkEnd w:id="15"/>
      <w:bookmarkEnd w:id="16"/>
    </w:p>
    <w:p w:rsidR="00363354" w:rsidRDefault="00363354" w:rsidP="00363354">
      <w:r>
        <w:t>Al igual que en el caso anterior, se debe actualizar la ruta donde se encuentran los archivos de las DLL a registrar.</w:t>
      </w:r>
      <w:r w:rsidR="00917789" w:rsidRPr="00363354">
        <w:t xml:space="preserve"> Este cambio se deberá hacer para las siguientes </w:t>
      </w:r>
      <w:r>
        <w:t>DLL</w:t>
      </w:r>
      <w:r w:rsidR="00917789" w:rsidRPr="00363354">
        <w:t>: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EDUAR_SI_BusinessLogic.dll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EDUAR_SI_DataAccess.dll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EDUAR_DataTransferObject.dll</w:t>
      </w:r>
    </w:p>
    <w:p w:rsidR="00363354" w:rsidRDefault="00363354" w:rsidP="00A61207">
      <w:pPr>
        <w:pStyle w:val="Prrafodelista"/>
        <w:numPr>
          <w:ilvl w:val="0"/>
          <w:numId w:val="48"/>
        </w:numPr>
      </w:pPr>
      <w:r w:rsidRPr="00363354">
        <w:t>EDUAR_Utilidades.dll</w:t>
      </w:r>
    </w:p>
    <w:p w:rsidR="00363354" w:rsidRPr="00363354" w:rsidRDefault="00363354" w:rsidP="00A61207">
      <w:pPr>
        <w:pStyle w:val="Prrafodelista"/>
        <w:numPr>
          <w:ilvl w:val="0"/>
          <w:numId w:val="48"/>
        </w:numPr>
      </w:pPr>
      <w:r w:rsidRPr="00363354">
        <w:t>MySql.Data.dll</w:t>
      </w:r>
    </w:p>
    <w:p w:rsidR="00917789" w:rsidRDefault="00917789" w:rsidP="00363354">
      <w:pPr>
        <w:rPr>
          <w:sz w:val="20"/>
          <w:szCs w:val="20"/>
          <w:lang w:val="es-ES_tradnl"/>
        </w:rPr>
      </w:pPr>
      <w:r>
        <w:t>Una vez efectuadas dichas mod</w:t>
      </w:r>
      <w:r w:rsidR="00363354">
        <w:t>ificaciones se debe ejecutar el</w:t>
      </w:r>
      <w:r w:rsidR="00A61207">
        <w:t xml:space="preserve"> archivo</w:t>
      </w:r>
      <w:r w:rsidR="00363354">
        <w:t xml:space="preserve"> </w:t>
      </w:r>
      <w:r w:rsidR="00A61207" w:rsidRPr="00A61207">
        <w:rPr>
          <w:i/>
        </w:rPr>
        <w:t>Procesos</w:t>
      </w:r>
      <w:r w:rsidR="00363354" w:rsidRPr="00A61207">
        <w:rPr>
          <w:i/>
        </w:rPr>
        <w:t>.bat</w:t>
      </w:r>
      <w:r>
        <w:t xml:space="preserve"> y si todo está correcto se mostrará  el siguiente mensaje.</w:t>
      </w:r>
    </w:p>
    <w:p w:rsidR="00917789" w:rsidRDefault="00363354" w:rsidP="009329AB">
      <w:pPr>
        <w:jc w:val="center"/>
        <w:rPr>
          <w:lang w:val="es-ES_tradnl" w:eastAsia="es-ES"/>
        </w:rPr>
      </w:pPr>
      <w:r>
        <w:rPr>
          <w:noProof/>
        </w:rPr>
        <w:drawing>
          <wp:inline distT="0" distB="0" distL="0" distR="0">
            <wp:extent cx="4033084" cy="2505875"/>
            <wp:effectExtent l="0" t="0" r="5715" b="8890"/>
            <wp:docPr id="21" name="Imagen 21" descr="D:\Capturas\06_Config_Procesos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6_Config_Procesos_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05" cy="2508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pStyle w:val="Ttulo2"/>
        <w:rPr>
          <w:lang w:val="es-ES_tradnl" w:eastAsia="es-ES"/>
        </w:rPr>
      </w:pPr>
      <w:bookmarkStart w:id="17" w:name="_Toc276138377"/>
      <w:bookmarkStart w:id="18" w:name="_Toc370643685"/>
      <w:r w:rsidRPr="000D116A">
        <w:rPr>
          <w:lang w:val="es-ES_tradnl" w:eastAsia="es-ES"/>
        </w:rPr>
        <w:t xml:space="preserve">Importar paquetes en el servidor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</w:t>
      </w:r>
      <w:bookmarkEnd w:id="17"/>
      <w:r w:rsidR="00A61207">
        <w:rPr>
          <w:lang w:val="es-ES_tradnl" w:eastAsia="es-ES"/>
        </w:rPr>
        <w:t>s</w:t>
      </w:r>
      <w:bookmarkEnd w:id="18"/>
      <w:proofErr w:type="spellEnd"/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Microsoft SQL Server Manage</w:t>
      </w:r>
      <w:r w:rsidR="00A931FD">
        <w:rPr>
          <w:lang w:val="es-MX" w:eastAsia="es-ES"/>
        </w:rPr>
        <w:t>ment Studio, dentro del explora</w:t>
      </w:r>
      <w:r w:rsidRPr="000D116A">
        <w:rPr>
          <w:lang w:val="es-MX" w:eastAsia="es-ES"/>
        </w:rPr>
        <w:t xml:space="preserve">dor de objetos presionamos el botón conectar y seleccionamos la opción </w:t>
      </w:r>
      <w:proofErr w:type="spellStart"/>
      <w:r w:rsidRPr="000D116A">
        <w:rPr>
          <w:i/>
          <w:lang w:val="es-MX" w:eastAsia="es-ES"/>
        </w:rPr>
        <w:t>Integration</w:t>
      </w:r>
      <w:proofErr w:type="spellEnd"/>
      <w:r w:rsidRPr="000D116A">
        <w:rPr>
          <w:i/>
          <w:lang w:val="es-MX" w:eastAsia="es-ES"/>
        </w:rPr>
        <w:t xml:space="preserve"> </w:t>
      </w:r>
      <w:proofErr w:type="spellStart"/>
      <w:r w:rsidRPr="000D116A">
        <w:rPr>
          <w:i/>
          <w:lang w:val="es-MX" w:eastAsia="es-ES"/>
        </w:rPr>
        <w:t>Services</w:t>
      </w:r>
      <w:proofErr w:type="spellEnd"/>
      <w:r w:rsidRPr="000D116A">
        <w:rPr>
          <w:i/>
          <w:lang w:val="es-MX" w:eastAsia="es-ES"/>
        </w:rPr>
        <w:t>.</w:t>
      </w:r>
    </w:p>
    <w:p w:rsidR="000D116A" w:rsidRPr="000D116A" w:rsidRDefault="0000754F" w:rsidP="00E06D9D">
      <w:pPr>
        <w:jc w:val="center"/>
        <w:rPr>
          <w:lang w:val="es-MX" w:eastAsia="es-ES"/>
        </w:rPr>
      </w:pPr>
      <w:r>
        <w:rPr>
          <w:noProof/>
        </w:rPr>
        <w:drawing>
          <wp:inline distT="0" distB="0" distL="0" distR="0">
            <wp:extent cx="3071267" cy="2270987"/>
            <wp:effectExtent l="0" t="0" r="0" b="0"/>
            <wp:docPr id="22" name="Imagen 22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lastRenderedPageBreak/>
        <w:t xml:space="preserve">En primer lugar se crea la carpeta donde se van a almacenar los paquetes. Para esto sobre la carpeta MSDB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con el botón derecho y seleccionar "Nueva Carpeta". </w:t>
      </w:r>
    </w:p>
    <w:p w:rsidR="000D116A" w:rsidRPr="000D116A" w:rsidRDefault="0000754F" w:rsidP="00E06D9D">
      <w:pPr>
        <w:jc w:val="center"/>
        <w:rPr>
          <w:b/>
          <w:lang w:val="es-MX" w:eastAsia="es-ES"/>
        </w:rPr>
      </w:pPr>
      <w:r>
        <w:rPr>
          <w:b/>
          <w:noProof/>
        </w:rPr>
        <w:drawing>
          <wp:inline distT="0" distB="0" distL="0" distR="0">
            <wp:extent cx="2524125" cy="2114550"/>
            <wp:effectExtent l="0" t="0" r="9525" b="0"/>
            <wp:docPr id="23" name="Imagen 23" descr="D:\Capturas\06_Config_Procesos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Capturas\06_Config_Procesos_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45" b="48543"/>
                    <a:stretch/>
                  </pic:blipFill>
                  <pic:spPr bwMode="auto">
                    <a:xfrm>
                      <a:off x="0" y="0"/>
                      <a:ext cx="2524647" cy="21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El sistema solicitará un nombre para la carpeta</w:t>
      </w:r>
      <w:r w:rsidR="0000754F">
        <w:rPr>
          <w:lang w:val="es-MX" w:eastAsia="es-ES"/>
        </w:rPr>
        <w:t>, ingresamos</w:t>
      </w:r>
      <w:r w:rsidRPr="000D116A">
        <w:rPr>
          <w:lang w:val="es-MX" w:eastAsia="es-ES"/>
        </w:rPr>
        <w:t xml:space="preserve"> </w:t>
      </w:r>
      <w:r w:rsidR="0000754F">
        <w:rPr>
          <w:lang w:val="es-MX" w:eastAsia="es-ES"/>
        </w:rPr>
        <w:t>EDUAR y presionamos</w:t>
      </w:r>
      <w:r w:rsidRPr="000D116A">
        <w:rPr>
          <w:lang w:val="es-MX" w:eastAsia="es-ES"/>
        </w:rPr>
        <w:t xml:space="preserve"> Aceptar.</w:t>
      </w:r>
    </w:p>
    <w:p w:rsidR="000D116A" w:rsidRPr="000D116A" w:rsidRDefault="00115FBC" w:rsidP="00EE453E">
      <w:pPr>
        <w:jc w:val="center"/>
        <w:rPr>
          <w:lang w:val="es-MX" w:eastAsia="es-ES"/>
        </w:rPr>
      </w:pPr>
      <w:r>
        <w:rPr>
          <w:noProof/>
        </w:rPr>
        <w:drawing>
          <wp:inline distT="0" distB="0" distL="0" distR="0">
            <wp:extent cx="2288950" cy="965220"/>
            <wp:effectExtent l="0" t="0" r="0" b="6350"/>
            <wp:docPr id="24" name="Imagen 24" descr="D:\Capturas\06_Config_Procesos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Capturas\06_Config_Procesos_0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72" cy="96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Una vez creada la carpeta, seleccionarla, hacer </w:t>
      </w:r>
      <w:proofErr w:type="spellStart"/>
      <w:r w:rsidRPr="000D116A">
        <w:rPr>
          <w:lang w:val="es-MX" w:eastAsia="es-ES"/>
        </w:rPr>
        <w:t>click</w:t>
      </w:r>
      <w:proofErr w:type="spellEnd"/>
      <w:r w:rsidRPr="000D116A">
        <w:rPr>
          <w:lang w:val="es-MX" w:eastAsia="es-ES"/>
        </w:rPr>
        <w:t xml:space="preserve"> derecho sobre la misma y seleccionar "Importar paquete".</w:t>
      </w:r>
    </w:p>
    <w:p w:rsidR="000D116A" w:rsidRPr="00115FBC" w:rsidRDefault="00115FBC" w:rsidP="00E24450">
      <w:pPr>
        <w:jc w:val="center"/>
        <w:rPr>
          <w:b/>
          <w:lang w:val="es-MX" w:eastAsia="es-ES"/>
        </w:rPr>
      </w:pPr>
      <w:r>
        <w:rPr>
          <w:b/>
          <w:noProof/>
        </w:rPr>
        <w:drawing>
          <wp:inline distT="0" distB="0" distL="0" distR="0">
            <wp:extent cx="2559282" cy="2642911"/>
            <wp:effectExtent l="0" t="0" r="0" b="5080"/>
            <wp:docPr id="25" name="Imagen 25" descr="D:\Capturas\06_Config_Procesos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Capturas\06_Config_Procesos_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43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 xml:space="preserve">Se abrirá una ventana que solicitará los datos para importar el paquete. </w:t>
      </w:r>
    </w:p>
    <w:p w:rsidR="000D116A" w:rsidRPr="000D116A" w:rsidRDefault="000D116A" w:rsidP="000D116A">
      <w:pPr>
        <w:rPr>
          <w:lang w:val="es-MX" w:eastAsia="es-ES"/>
        </w:rPr>
      </w:pPr>
      <w:r w:rsidRPr="000D116A">
        <w:rPr>
          <w:lang w:val="es-MX" w:eastAsia="es-ES"/>
        </w:rPr>
        <w:t>En el combo "Ubicación de paquete" escoger la opción "Sistema de archivos". Con esto, algunos de los campos se deshabilitarán.</w:t>
      </w:r>
    </w:p>
    <w:p w:rsidR="000D116A" w:rsidRPr="000D116A" w:rsidRDefault="00115FBC" w:rsidP="00115FBC">
      <w:pPr>
        <w:jc w:val="center"/>
        <w:rPr>
          <w:lang w:val="es-MX" w:eastAsia="es-ES"/>
        </w:rPr>
      </w:pPr>
      <w:r>
        <w:rPr>
          <w:noProof/>
        </w:rPr>
        <w:lastRenderedPageBreak/>
        <w:drawing>
          <wp:inline distT="0" distB="0" distL="0" distR="0">
            <wp:extent cx="3386230" cy="2656318"/>
            <wp:effectExtent l="0" t="0" r="5080" b="0"/>
            <wp:docPr id="26" name="Imagen 26" descr="D:\Capturas\06_Config_Procesos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Capturas\06_Config_Procesos_0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60" cy="26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En este punto ingresar la ruta completa del paquete en el campo "Ruta de acceso del paquete" y en el nombre descriptivo del paquete en el campo "Nombre del paquete".</w:t>
      </w:r>
    </w:p>
    <w:p w:rsidR="000D116A" w:rsidRPr="000D116A" w:rsidRDefault="00115FBC" w:rsidP="00DC2782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>
            <wp:extent cx="3427525" cy="2688712"/>
            <wp:effectExtent l="0" t="0" r="1905" b="0"/>
            <wp:docPr id="27" name="Imagen 27" descr="D:\Capturas\06_Config_Procesos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Capturas\06_Config_Procesos_0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61" cy="269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Presionar el botón "Aceptar" y el paquete está importado.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Este procedimiento se debe realizar por cada uno de los paquetes del sistema.</w:t>
      </w:r>
    </w:p>
    <w:p w:rsidR="000D116A" w:rsidRPr="000D116A" w:rsidRDefault="000D116A" w:rsidP="000D116A">
      <w:pPr>
        <w:pStyle w:val="Ttulo2"/>
      </w:pPr>
      <w:bookmarkStart w:id="19" w:name="_Toc276138378"/>
      <w:bookmarkStart w:id="20" w:name="_Toc370643686"/>
      <w:r w:rsidRPr="009329AB">
        <w:t>Crear Trabajos en el Agente del Motor de Base de Datos SQL</w:t>
      </w:r>
      <w:r w:rsidRPr="000D116A">
        <w:t xml:space="preserve"> Server</w:t>
      </w:r>
      <w:bookmarkEnd w:id="19"/>
      <w:bookmarkEnd w:id="20"/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_tradnl" w:eastAsia="es-ES"/>
        </w:rPr>
        <w:t xml:space="preserve">Abrir </w:t>
      </w:r>
      <w:r w:rsidRPr="000D116A">
        <w:rPr>
          <w:noProof/>
          <w:lang w:val="es-ES" w:eastAsia="es-ES"/>
        </w:rPr>
        <w:t>el SQL management Studio y sobre SQL Server Agent hacer click con el botón derecho del mouse. A continuación seleccionar "Nuevo", "Trabajo"</w:t>
      </w:r>
    </w:p>
    <w:p w:rsidR="000D116A" w:rsidRPr="000D116A" w:rsidRDefault="00A768B0" w:rsidP="00DC2782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>
            <wp:extent cx="2107980" cy="2247609"/>
            <wp:effectExtent l="0" t="0" r="6985" b="635"/>
            <wp:docPr id="28" name="Imagen 28" descr="D:\Capturas\06_Config_Procesos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Capturas\06_Config_Procesos_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80" cy="224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Al hacer esto se abre la pantalla que permite crear un nuevo trabajo. Notar que la pantalla tiene varias pestañas, y la que aparece seleccionada por defecto es "General".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 xml:space="preserve">En esta pestaña completar los campos "Nombre" y "Descripción". 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El propietario dependerá del usuario con el que se esté creando el trabajo.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>
            <wp:extent cx="3306862" cy="2966565"/>
            <wp:effectExtent l="0" t="0" r="8255" b="5715"/>
            <wp:docPr id="29" name="Imagen 29" descr="D:\Capturas\06_Config_Procesos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Capturas\06_Config_Procesos_1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77" cy="297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Una vez completados los campos anteriores, seleccionar la pestaña "Pasos" y en la misma hacer click en el botón "Nuevo".</w:t>
      </w:r>
    </w:p>
    <w:p w:rsidR="000D116A" w:rsidRPr="000D116A" w:rsidRDefault="00A768B0" w:rsidP="00A768B0">
      <w:pPr>
        <w:jc w:val="center"/>
        <w:rPr>
          <w:noProof/>
          <w:lang w:val="es-ES" w:eastAsia="es-ES"/>
        </w:rPr>
      </w:pPr>
      <w:r>
        <w:rPr>
          <w:noProof/>
        </w:rPr>
        <w:lastRenderedPageBreak/>
        <w:drawing>
          <wp:inline distT="0" distB="0" distL="0" distR="0">
            <wp:extent cx="3213492" cy="2882803"/>
            <wp:effectExtent l="0" t="0" r="6350" b="0"/>
            <wp:docPr id="30" name="Imagen 30" descr="D:\Capturas\06_Config_Procesos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Capturas\06_Config_Procesos_1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324" cy="288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A continuación se muestra la pantalla "Nuevo Paso".</w:t>
      </w:r>
    </w:p>
    <w:p w:rsidR="000D116A" w:rsidRP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Observar que en el combo de "Tipo" aparece seleccionada la opción "Secuencia de Comandos Transac-SQL".  En este combo se debe seleccionar la opción</w:t>
      </w:r>
      <w:r w:rsidR="00A768B0">
        <w:rPr>
          <w:noProof/>
          <w:lang w:val="es-ES" w:eastAsia="es-ES"/>
        </w:rPr>
        <w:t xml:space="preserve"> “Paquete SQL Server Integration Services” y en el combo “Ejecutar como”, el valor</w:t>
      </w:r>
      <w:r w:rsidRPr="000D116A">
        <w:rPr>
          <w:noProof/>
          <w:lang w:val="es-ES" w:eastAsia="es-ES"/>
        </w:rPr>
        <w:t xml:space="preserve"> "Cuenta de servicio del Agente SQL".</w:t>
      </w:r>
    </w:p>
    <w:p w:rsidR="000D116A" w:rsidRDefault="000D116A" w:rsidP="000D116A">
      <w:pPr>
        <w:rPr>
          <w:noProof/>
          <w:lang w:val="es-ES" w:eastAsia="es-ES"/>
        </w:rPr>
      </w:pPr>
      <w:r w:rsidRPr="000D116A">
        <w:rPr>
          <w:noProof/>
          <w:lang w:val="es-ES" w:eastAsia="es-ES"/>
        </w:rPr>
        <w:t>Notar que al realizar esto la pestañas inferiores se modifican.</w:t>
      </w:r>
    </w:p>
    <w:p w:rsidR="000D116A" w:rsidRPr="000D116A" w:rsidRDefault="00A768B0" w:rsidP="009329AB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>
            <wp:extent cx="4212139" cy="3778683"/>
            <wp:effectExtent l="0" t="0" r="0" b="0"/>
            <wp:docPr id="31" name="Imagen 31" descr="D:\Capturas\06_Config_Procesos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Capturas\06_Config_Procesos_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296" cy="378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noProof/>
          <w:lang w:val="es-ES" w:eastAsia="es-ES"/>
        </w:rPr>
      </w:pP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noProof/>
          <w:lang w:val="es-ES" w:eastAsia="es-ES"/>
        </w:rPr>
        <w:lastRenderedPageBreak/>
        <w:t>Una vez seleccionada la opción "Paquete SQL Server integratio</w:t>
      </w:r>
      <w:r w:rsidR="00A931FD">
        <w:rPr>
          <w:noProof/>
          <w:lang w:val="es-ES" w:eastAsia="es-ES"/>
        </w:rPr>
        <w:t xml:space="preserve">n Services" en el campo "Tipo" </w:t>
      </w:r>
      <w:r w:rsidR="00A931FD" w:rsidRPr="000D116A">
        <w:rPr>
          <w:lang w:val="es-ES" w:eastAsia="es-ES"/>
        </w:rPr>
        <w:t>completar</w:t>
      </w:r>
      <w:r w:rsidRPr="000D116A">
        <w:rPr>
          <w:lang w:val="es-ES" w:eastAsia="es-ES"/>
        </w:rPr>
        <w:t xml:space="preserve"> los campos "Nombre",  "Servidor" y "Paquete".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nombre se debe ser un nombre descriptivo del trabajo que se está creando.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El servidor se corresponde con el servidor en el que se va a ejecutar 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Para completar el campo paquete existe un botón a la derecha del mismo que obliga a seleccionar uno que ya haya sido importado con anterioridad.</w:t>
      </w:r>
    </w:p>
    <w:p w:rsidR="000D116A" w:rsidRPr="000D116A" w:rsidRDefault="00A768B0" w:rsidP="00A768B0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3781486" cy="3392347"/>
            <wp:effectExtent l="0" t="0" r="0" b="0"/>
            <wp:docPr id="32" name="Imagen 32" descr="D:\Capturas\06_Config_Procesos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Capturas\06_Config_Procesos_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23" cy="339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A continuación, dentro de la misma pantalla, seleccionar la pestaña "Configuraciones" y presionar el botón "Agregar" para indicar el archivo de configuración del paquete. Se abre el cuadro de diálogo que nos permite seleccionar el archivo "</w:t>
      </w:r>
      <w:proofErr w:type="spellStart"/>
      <w:r w:rsidRPr="000D116A">
        <w:rPr>
          <w:lang w:val="es-ES" w:eastAsia="es-ES"/>
        </w:rPr>
        <w:t>XML_Config.dtsConfig</w:t>
      </w:r>
      <w:proofErr w:type="spellEnd"/>
      <w:r w:rsidRPr="000D116A">
        <w:rPr>
          <w:lang w:val="es-ES" w:eastAsia="es-ES"/>
        </w:rPr>
        <w:t xml:space="preserve">" que almacena la configuración utilizada. Seleccionar el mismo,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dejamos establecido el archivo de configuración.</w:t>
      </w:r>
    </w:p>
    <w:p w:rsidR="000D116A" w:rsidRPr="000D116A" w:rsidRDefault="005D454C" w:rsidP="005D454C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3162054" cy="2836658"/>
            <wp:effectExtent l="0" t="0" r="635" b="1905"/>
            <wp:docPr id="33" name="Imagen 33" descr="D:\Capturas\06_Config_Procesos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Capturas\06_Config_Procesos_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77" cy="283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lastRenderedPageBreak/>
        <w:t xml:space="preserve">En este punto 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sobre el botón "Aceptar" con lo cual se vuelve a la pantalla de creación de nuevo trabajo. Aquí seleccionar la pestaña programación con el fin de establecer la </w:t>
      </w:r>
      <w:r w:rsidR="00DC2782" w:rsidRPr="000D116A">
        <w:rPr>
          <w:lang w:val="es-ES" w:eastAsia="es-ES"/>
        </w:rPr>
        <w:t>periodicidad</w:t>
      </w:r>
      <w:r w:rsidRPr="000D116A">
        <w:rPr>
          <w:lang w:val="es-ES" w:eastAsia="es-ES"/>
        </w:rPr>
        <w:t xml:space="preserve"> del trabajo que se está creando. En la misma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"Nuevo.</w:t>
      </w:r>
    </w:p>
    <w:p w:rsidR="000D116A" w:rsidRPr="000D116A" w:rsidRDefault="00D6663D" w:rsidP="00DC2782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3498317" cy="3138318"/>
            <wp:effectExtent l="0" t="0" r="6985" b="5080"/>
            <wp:docPr id="34" name="Imagen 34" descr="D:\Capturas\06_Config_Procesos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Capturas\06_Config_Procesos_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09" cy="313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Se abrirá la pantalla "Nueva programación de trabajo". En la misma seleccionar los valores acordes a la periodicidad que corresponda a la ejecución del paquete.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caso del ejemplo el proceso se ejec</w:t>
      </w:r>
      <w:r w:rsidR="00D6663D">
        <w:rPr>
          <w:lang w:val="es-ES" w:eastAsia="es-ES"/>
        </w:rPr>
        <w:t xml:space="preserve">utaría todos los lunes a las 5:00 </w:t>
      </w:r>
      <w:r w:rsidRPr="000D116A">
        <w:rPr>
          <w:lang w:val="es-ES" w:eastAsia="es-ES"/>
        </w:rPr>
        <w:t>am.</w:t>
      </w:r>
    </w:p>
    <w:p w:rsidR="000D116A" w:rsidRPr="00D6663D" w:rsidRDefault="00D6663D" w:rsidP="000D116A">
      <w:pPr>
        <w:jc w:val="center"/>
        <w:rPr>
          <w:noProof/>
          <w:lang w:val="es-ES" w:eastAsia="es-ES"/>
        </w:rPr>
      </w:pPr>
      <w:r>
        <w:rPr>
          <w:noProof/>
        </w:rPr>
        <w:drawing>
          <wp:inline distT="0" distB="0" distL="0" distR="0">
            <wp:extent cx="3492418" cy="3055125"/>
            <wp:effectExtent l="0" t="0" r="0" b="0"/>
            <wp:docPr id="35" name="Imagen 35" descr="D:\Capturas\06_Config_Procesos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Capturas\06_Config_Procesos_1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207" cy="30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 xml:space="preserve">Presionar el botón "Aceptar" y a continuación se puede observar la nueva programación </w:t>
      </w:r>
      <w:r w:rsidR="00D6663D">
        <w:rPr>
          <w:lang w:val="es-ES" w:eastAsia="es-ES"/>
        </w:rPr>
        <w:t xml:space="preserve">recién </w:t>
      </w:r>
      <w:r w:rsidRPr="000D116A">
        <w:rPr>
          <w:lang w:val="es-ES" w:eastAsia="es-ES"/>
        </w:rPr>
        <w:t>creada.</w:t>
      </w:r>
    </w:p>
    <w:p w:rsidR="000D116A" w:rsidRPr="000D116A" w:rsidRDefault="00AD13BF" w:rsidP="000D116A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>
            <wp:extent cx="3639902" cy="3006075"/>
            <wp:effectExtent l="0" t="0" r="0" b="4445"/>
            <wp:docPr id="37" name="Imagen 37" descr="D:\Capturas\06_Config_Procesos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Capturas\06_Config_Procesos_2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66" cy="30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A60323">
      <w:pPr>
        <w:rPr>
          <w:lang w:val="es-ES" w:eastAsia="es-ES"/>
        </w:rPr>
      </w:pPr>
      <w:r w:rsidRPr="000D116A">
        <w:rPr>
          <w:lang w:val="es-ES" w:eastAsia="es-ES"/>
        </w:rPr>
        <w:t xml:space="preserve">Nuevamente hacer </w:t>
      </w:r>
      <w:proofErr w:type="spellStart"/>
      <w:r w:rsidRPr="000D116A">
        <w:rPr>
          <w:lang w:val="es-ES" w:eastAsia="es-ES"/>
        </w:rPr>
        <w:t>click</w:t>
      </w:r>
      <w:proofErr w:type="spellEnd"/>
      <w:r w:rsidRPr="000D116A">
        <w:rPr>
          <w:lang w:val="es-ES" w:eastAsia="es-ES"/>
        </w:rPr>
        <w:t xml:space="preserve"> en el botón "Aceptar" y con esto queda finalizada la creación del trabajo que ejecutará el paquete de manera automática.</w:t>
      </w:r>
    </w:p>
    <w:p w:rsidR="000D116A" w:rsidRPr="000D116A" w:rsidRDefault="000D116A" w:rsidP="000D116A">
      <w:pPr>
        <w:rPr>
          <w:lang w:val="es-ES" w:eastAsia="es-ES"/>
        </w:rPr>
      </w:pPr>
      <w:r w:rsidRPr="000D116A">
        <w:rPr>
          <w:lang w:val="es-ES" w:eastAsia="es-ES"/>
        </w:rPr>
        <w:t>En el explorador de objetos se puede ver el nuevo trabajo creado.</w:t>
      </w:r>
    </w:p>
    <w:p w:rsidR="000D116A" w:rsidRPr="00A60323" w:rsidRDefault="00A60323" w:rsidP="000D116A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2271252" cy="2831958"/>
            <wp:effectExtent l="0" t="0" r="0" b="6985"/>
            <wp:docPr id="66" name="Imagen 66" descr="D:\Capturas\06_Config_Procesos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Capturas\06_Config_Procesos_2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28" cy="283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" w:eastAsia="es-ES"/>
        </w:rPr>
      </w:pPr>
      <w:r>
        <w:rPr>
          <w:lang w:val="es-ES" w:eastAsia="es-ES"/>
        </w:rPr>
        <w:t xml:space="preserve">Se debe seguir este procedimiento </w:t>
      </w:r>
      <w:r w:rsidR="000D116A" w:rsidRPr="000D116A">
        <w:rPr>
          <w:lang w:val="es-ES" w:eastAsia="es-ES"/>
        </w:rPr>
        <w:t>para cada uno de los paquetes</w:t>
      </w:r>
      <w:r>
        <w:rPr>
          <w:lang w:val="es-ES" w:eastAsia="es-ES"/>
        </w:rPr>
        <w:t xml:space="preserve"> de importación</w:t>
      </w:r>
      <w:r w:rsidR="000D116A" w:rsidRPr="000D116A">
        <w:rPr>
          <w:lang w:val="es-ES" w:eastAsia="es-ES"/>
        </w:rPr>
        <w:t xml:space="preserve"> </w:t>
      </w:r>
      <w:r>
        <w:rPr>
          <w:lang w:val="es-ES" w:eastAsia="es-ES"/>
        </w:rPr>
        <w:t xml:space="preserve">definidos para </w:t>
      </w:r>
      <w:r w:rsidR="000D116A" w:rsidRPr="000D116A">
        <w:rPr>
          <w:lang w:val="es-ES" w:eastAsia="es-ES"/>
        </w:rPr>
        <w:t xml:space="preserve">el sistema </w:t>
      </w:r>
      <w:r>
        <w:rPr>
          <w:lang w:val="es-ES" w:eastAsia="es-ES"/>
        </w:rPr>
        <w:t>transaccional.</w:t>
      </w:r>
    </w:p>
    <w:p w:rsidR="000D116A" w:rsidRPr="000D116A" w:rsidRDefault="000D116A" w:rsidP="000D116A">
      <w:pPr>
        <w:pStyle w:val="Ttulo2"/>
        <w:rPr>
          <w:caps/>
          <w:lang w:val="es-ES_tradnl" w:eastAsia="es-ES"/>
        </w:rPr>
      </w:pPr>
      <w:r w:rsidRPr="000D116A">
        <w:rPr>
          <w:lang w:val="es-ES_tradnl" w:eastAsia="es-ES"/>
        </w:rPr>
        <w:br w:type="page"/>
      </w:r>
      <w:bookmarkStart w:id="21" w:name="_Toc276138381"/>
      <w:bookmarkStart w:id="22" w:name="_Toc370643687"/>
      <w:r w:rsidRPr="000D116A">
        <w:rPr>
          <w:lang w:val="es-ES_tradnl" w:eastAsia="es-ES"/>
        </w:rPr>
        <w:lastRenderedPageBreak/>
        <w:t xml:space="preserve">Ejecutar Manualmente Un Proceso </w:t>
      </w:r>
      <w:r w:rsidRPr="000D116A">
        <w:rPr>
          <w:caps/>
          <w:lang w:val="es-ES_tradnl" w:eastAsia="es-ES"/>
        </w:rPr>
        <w:t>(*.DTSX)</w:t>
      </w:r>
      <w:bookmarkEnd w:id="21"/>
      <w:bookmarkEnd w:id="22"/>
    </w:p>
    <w:p w:rsidR="000D116A" w:rsidRPr="000D116A" w:rsidRDefault="00D02D31" w:rsidP="000D116A">
      <w:pPr>
        <w:rPr>
          <w:lang w:val="es-ES_tradnl" w:eastAsia="es-ES"/>
        </w:rPr>
      </w:pPr>
      <w:bookmarkStart w:id="23" w:name="_Toc276138382"/>
      <w:r>
        <w:rPr>
          <w:lang w:val="es-ES_tradnl" w:eastAsia="es-ES"/>
        </w:rPr>
        <w:t>En alguna ocasión puede ser necesario e</w:t>
      </w:r>
      <w:r w:rsidR="000D116A" w:rsidRPr="000D116A">
        <w:rPr>
          <w:lang w:val="es-ES_tradnl" w:eastAsia="es-ES"/>
        </w:rPr>
        <w:t>jecutar</w:t>
      </w:r>
      <w:r>
        <w:rPr>
          <w:lang w:val="es-ES_tradnl" w:eastAsia="es-ES"/>
        </w:rPr>
        <w:t xml:space="preserve"> manualmente un proceso de importación, para esto debemos </w:t>
      </w:r>
      <w:proofErr w:type="spellStart"/>
      <w:r>
        <w:rPr>
          <w:lang w:val="es-ES_tradnl" w:eastAsia="es-ES"/>
        </w:rPr>
        <w:t>loguearnos</w:t>
      </w:r>
      <w:proofErr w:type="spellEnd"/>
      <w:r>
        <w:rPr>
          <w:lang w:val="es-ES_tradnl" w:eastAsia="es-ES"/>
        </w:rPr>
        <w:t xml:space="preserve"> al motor de </w:t>
      </w:r>
      <w:proofErr w:type="spellStart"/>
      <w:r>
        <w:rPr>
          <w:lang w:val="es-ES_tradnl" w:eastAsia="es-ES"/>
        </w:rPr>
        <w:t>S</w:t>
      </w:r>
      <w:r w:rsidR="000D116A" w:rsidRPr="000D116A">
        <w:rPr>
          <w:lang w:val="es-ES_tradnl" w:eastAsia="es-ES"/>
        </w:rPr>
        <w:t>ql</w:t>
      </w:r>
      <w:proofErr w:type="spellEnd"/>
      <w:r>
        <w:rPr>
          <w:lang w:val="es-ES_tradnl" w:eastAsia="es-ES"/>
        </w:rPr>
        <w:t xml:space="preserve"> S</w:t>
      </w:r>
      <w:r w:rsidR="000D116A" w:rsidRPr="000D116A">
        <w:rPr>
          <w:lang w:val="es-ES_tradnl" w:eastAsia="es-ES"/>
        </w:rPr>
        <w:t>erver</w:t>
      </w:r>
      <w:r>
        <w:rPr>
          <w:lang w:val="es-ES_tradnl" w:eastAsia="es-ES"/>
        </w:rPr>
        <w:t xml:space="preserve"> como administrador y conectar</w:t>
      </w:r>
      <w:r w:rsidR="000D116A" w:rsidRPr="000D116A">
        <w:rPr>
          <w:lang w:val="es-ES_tradnl" w:eastAsia="es-ES"/>
        </w:rPr>
        <w:t xml:space="preserve"> a </w:t>
      </w:r>
      <w:proofErr w:type="spellStart"/>
      <w:r w:rsidR="00C55987">
        <w:rPr>
          <w:lang w:val="es-ES_tradnl" w:eastAsia="es-ES"/>
        </w:rPr>
        <w:t>I</w:t>
      </w:r>
      <w:r w:rsidR="000D116A" w:rsidRPr="000D116A">
        <w:rPr>
          <w:lang w:val="es-ES_tradnl" w:eastAsia="es-ES"/>
        </w:rPr>
        <w:t>ntegration</w:t>
      </w:r>
      <w:proofErr w:type="spellEnd"/>
      <w:r w:rsidR="000D116A" w:rsidRPr="000D116A">
        <w:rPr>
          <w:lang w:val="es-ES_tradnl" w:eastAsia="es-ES"/>
        </w:rPr>
        <w:t xml:space="preserve"> </w:t>
      </w:r>
      <w:proofErr w:type="spellStart"/>
      <w:r w:rsidR="00C55987">
        <w:rPr>
          <w:lang w:val="es-ES_tradnl" w:eastAsia="es-ES"/>
        </w:rPr>
        <w:t>S</w:t>
      </w:r>
      <w:r w:rsidR="000D116A" w:rsidRPr="000D116A">
        <w:rPr>
          <w:lang w:val="es-ES_tradnl" w:eastAsia="es-ES"/>
        </w:rPr>
        <w:t>ervices</w:t>
      </w:r>
      <w:proofErr w:type="spellEnd"/>
      <w:r w:rsidR="000D116A" w:rsidRPr="000D116A">
        <w:rPr>
          <w:lang w:val="es-ES_tradnl" w:eastAsia="es-ES"/>
        </w:rPr>
        <w:t>:</w:t>
      </w:r>
      <w:bookmarkEnd w:id="23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 wp14:anchorId="4DA4148B" wp14:editId="2AB4EE84">
            <wp:extent cx="3071267" cy="2270987"/>
            <wp:effectExtent l="0" t="0" r="0" b="0"/>
            <wp:docPr id="67" name="Imagen 67" descr="D:\Capturas\06_Config_Procesos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6_Config_Procesos_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32" cy="22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4" w:name="_Toc276138383"/>
      <w:r w:rsidRPr="000D116A">
        <w:rPr>
          <w:lang w:val="es-ES_tradnl" w:eastAsia="es-ES"/>
        </w:rPr>
        <w:t xml:space="preserve">En la Instancia de </w:t>
      </w:r>
      <w:proofErr w:type="spellStart"/>
      <w:r w:rsidRPr="000D116A">
        <w:rPr>
          <w:lang w:val="es-ES_tradnl" w:eastAsia="es-ES"/>
        </w:rPr>
        <w:t>Integration</w:t>
      </w:r>
      <w:proofErr w:type="spellEnd"/>
      <w:r w:rsidRPr="000D116A">
        <w:rPr>
          <w:lang w:val="es-ES_tradnl" w:eastAsia="es-ES"/>
        </w:rPr>
        <w:t xml:space="preserve"> </w:t>
      </w:r>
      <w:proofErr w:type="spellStart"/>
      <w:r w:rsidRPr="000D116A">
        <w:rPr>
          <w:lang w:val="es-ES_tradnl" w:eastAsia="es-ES"/>
        </w:rPr>
        <w:t>Services</w:t>
      </w:r>
      <w:proofErr w:type="spellEnd"/>
      <w:r w:rsidRPr="000D116A">
        <w:rPr>
          <w:lang w:val="es-ES_tradnl" w:eastAsia="es-ES"/>
        </w:rPr>
        <w:t xml:space="preserve"> hacemos clic derecho sobre el paquete que se quiera ejecutar. Y lo ejecutamos.</w:t>
      </w:r>
      <w:bookmarkEnd w:id="24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2264248" cy="3333135"/>
            <wp:effectExtent l="0" t="0" r="3175" b="635"/>
            <wp:docPr id="68" name="Imagen 68" descr="D:\Capturas\06_Config_Procesos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Capturas\06_Config_Procesos_2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191" cy="33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0D116A" w:rsidP="000D116A">
      <w:pPr>
        <w:rPr>
          <w:lang w:val="es-ES_tradnl" w:eastAsia="es-ES"/>
        </w:rPr>
      </w:pPr>
      <w:bookmarkStart w:id="25" w:name="_Toc276138384"/>
      <w:r w:rsidRPr="000D116A">
        <w:rPr>
          <w:lang w:val="es-ES_tradnl" w:eastAsia="es-ES"/>
        </w:rPr>
        <w:t>Pulsamos en la pestaña de “Configuraciones” y se agrega el fichero de configuración que está en la ruta:</w:t>
      </w:r>
      <w:bookmarkEnd w:id="25"/>
    </w:p>
    <w:p w:rsidR="000D116A" w:rsidRPr="000D116A" w:rsidRDefault="00D02D31" w:rsidP="00D02D31">
      <w:pPr>
        <w:jc w:val="center"/>
        <w:rPr>
          <w:lang w:val="es-ES" w:eastAsia="es-ES"/>
        </w:rPr>
      </w:pPr>
      <w:r>
        <w:rPr>
          <w:noProof/>
        </w:rPr>
        <w:lastRenderedPageBreak/>
        <w:drawing>
          <wp:inline distT="0" distB="0" distL="0" distR="0">
            <wp:extent cx="3828681" cy="2783298"/>
            <wp:effectExtent l="0" t="0" r="635" b="0"/>
            <wp:docPr id="69" name="Imagen 69" descr="D:\Capturas\06_Config_Procesos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Capturas\06_Config_Procesos_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3" cy="27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16A" w:rsidRPr="000D116A" w:rsidRDefault="00D02D31" w:rsidP="000D116A">
      <w:pPr>
        <w:rPr>
          <w:lang w:val="es-ES_tradnl" w:eastAsia="es-ES"/>
        </w:rPr>
      </w:pPr>
      <w:bookmarkStart w:id="26" w:name="_Toc276138385"/>
      <w:r>
        <w:rPr>
          <w:lang w:val="es-ES_tradnl" w:eastAsia="es-ES"/>
        </w:rPr>
        <w:t>A continuación, s</w:t>
      </w:r>
      <w:r w:rsidR="000D116A" w:rsidRPr="000D116A">
        <w:rPr>
          <w:lang w:val="es-ES_tradnl" w:eastAsia="es-ES"/>
        </w:rPr>
        <w:t>e pulsa el botón “Ejecutar”.</w:t>
      </w:r>
      <w:bookmarkEnd w:id="26"/>
    </w:p>
    <w:p w:rsidR="000D116A" w:rsidRPr="000D116A" w:rsidRDefault="000D116A" w:rsidP="000D116A">
      <w:pPr>
        <w:rPr>
          <w:lang w:val="es-ES_tradnl" w:eastAsia="es-ES"/>
        </w:rPr>
      </w:pPr>
      <w:bookmarkStart w:id="27" w:name="_Toc276138386"/>
      <w:r w:rsidRPr="000D116A">
        <w:rPr>
          <w:lang w:val="es-ES_tradnl" w:eastAsia="es-ES"/>
        </w:rPr>
        <w:t xml:space="preserve">Se comprueba que la ventana Pop-Up que se muestra, no indica ningún error de ejecución. Puede mostrar avisos y advertencias pero no son errores. Los errores vienen representados por el </w:t>
      </w:r>
      <w:r w:rsidR="00D039CE" w:rsidRPr="000D116A">
        <w:rPr>
          <w:lang w:val="es-ES_tradnl" w:eastAsia="es-ES"/>
        </w:rPr>
        <w:t>símbolo</w:t>
      </w:r>
      <w:r w:rsidRPr="000D116A">
        <w:rPr>
          <w:lang w:val="es-ES_tradnl" w:eastAsia="es-ES"/>
        </w:rPr>
        <w:t xml:space="preserve"> de una cruz blanca dentro de un círculo rojo.</w:t>
      </w:r>
      <w:bookmarkEnd w:id="27"/>
    </w:p>
    <w:p w:rsidR="000D116A" w:rsidRPr="000D116A" w:rsidRDefault="00B7168A" w:rsidP="000D116A">
      <w:pPr>
        <w:rPr>
          <w:lang w:val="es-ES_tradnl" w:eastAsia="es-ES"/>
        </w:rPr>
      </w:pPr>
      <w:bookmarkStart w:id="28" w:name="_Toc276138387"/>
      <w:r>
        <w:rPr>
          <w:lang w:val="es-ES_tradnl" w:eastAsia="es-ES"/>
        </w:rPr>
        <w:t>Para comprobar la ejecución correcta o incorrecta del proceso, se puede consultar el registro de ejecución</w:t>
      </w:r>
      <w:r w:rsidR="000D116A" w:rsidRPr="000D116A">
        <w:rPr>
          <w:lang w:val="es-ES_tradnl" w:eastAsia="es-ES"/>
        </w:rPr>
        <w:t xml:space="preserve"> en la tabla </w:t>
      </w:r>
      <w:proofErr w:type="spellStart"/>
      <w:r w:rsidRPr="00142AE8">
        <w:rPr>
          <w:i/>
          <w:lang w:val="es-ES_tradnl" w:eastAsia="es-ES"/>
        </w:rPr>
        <w:t>ProcesosEjecutados</w:t>
      </w:r>
      <w:proofErr w:type="spellEnd"/>
      <w:r w:rsidR="000D116A" w:rsidRPr="000D116A">
        <w:rPr>
          <w:lang w:val="es-ES_tradnl" w:eastAsia="es-ES"/>
        </w:rPr>
        <w:t xml:space="preserve"> por si ha insertado un error grave o que no se haya previsto.</w:t>
      </w:r>
      <w:bookmarkEnd w:id="28"/>
    </w:p>
    <w:p w:rsidR="00E56D18" w:rsidRPr="000D116A" w:rsidRDefault="00E56D18" w:rsidP="00A6082C">
      <w:r w:rsidRPr="000D116A">
        <w:br w:type="page"/>
      </w:r>
    </w:p>
    <w:p w:rsidR="0021037F" w:rsidRPr="0034084A" w:rsidRDefault="00C77C11" w:rsidP="00DF1931">
      <w:pPr>
        <w:pStyle w:val="Ttulo1"/>
        <w:numPr>
          <w:ilvl w:val="0"/>
          <w:numId w:val="1"/>
        </w:numPr>
      </w:pPr>
      <w:bookmarkStart w:id="29" w:name="_Toc370643688"/>
      <w:r>
        <w:lastRenderedPageBreak/>
        <w:t>Instalación Del Front-</w:t>
      </w:r>
      <w:proofErr w:type="spellStart"/>
      <w:r>
        <w:t>End</w:t>
      </w:r>
      <w:bookmarkEnd w:id="29"/>
      <w:proofErr w:type="spellEnd"/>
    </w:p>
    <w:p w:rsidR="00F033FE" w:rsidRDefault="0041603B" w:rsidP="0041603B">
      <w:bookmarkStart w:id="30" w:name="_Toc293831062"/>
      <w:bookmarkStart w:id="31" w:name="_Toc293830975"/>
      <w:bookmarkStart w:id="32" w:name="_Toc293830893"/>
      <w:bookmarkStart w:id="33" w:name="_Toc293830720"/>
      <w:bookmarkStart w:id="34" w:name="_Toc293830634"/>
      <w:r>
        <w:t>El archivo</w:t>
      </w:r>
      <w:r w:rsidR="00101AEA">
        <w:t xml:space="preserve"> </w:t>
      </w:r>
      <w:r w:rsidR="00101AEA" w:rsidRPr="00101AEA">
        <w:t>EDUAR.</w:t>
      </w:r>
      <w:r w:rsidR="00470D6B">
        <w:t>exe</w:t>
      </w:r>
      <w:r w:rsidRPr="0041603B">
        <w:t xml:space="preserve">: Instala la capa de presentación y todos los componentes necesarios para </w:t>
      </w:r>
      <w:r>
        <w:t xml:space="preserve">el </w:t>
      </w:r>
      <w:r w:rsidRPr="0041603B">
        <w:t>funcionamiento</w:t>
      </w:r>
      <w:r w:rsidR="00D525E7">
        <w:t xml:space="preserve"> del entorno web</w:t>
      </w:r>
      <w:r w:rsidRPr="0041603B">
        <w:t>. E</w:t>
      </w:r>
      <w:r w:rsidR="00101AEA">
        <w:t>sta aplicación es la principal.</w:t>
      </w:r>
    </w:p>
    <w:p w:rsidR="00101AEA" w:rsidRDefault="00101AEA" w:rsidP="00101AEA">
      <w:r>
        <w:t>El archivo EDUAR-Foro</w:t>
      </w:r>
      <w:r w:rsidRPr="0041603B">
        <w:t>.</w:t>
      </w:r>
      <w:r w:rsidR="00470D6B">
        <w:t>exe</w:t>
      </w:r>
      <w:r w:rsidRPr="0041603B">
        <w:t xml:space="preserve">: Instala </w:t>
      </w:r>
      <w:r>
        <w:t>el foro asociado a la aplicación principal</w:t>
      </w:r>
      <w:r w:rsidRPr="0041603B">
        <w:t xml:space="preserve"> y todos los componentes necesarios para </w:t>
      </w:r>
      <w:r>
        <w:t>su funcionamiento.</w:t>
      </w:r>
    </w:p>
    <w:p w:rsidR="00470D6B" w:rsidRDefault="00470D6B" w:rsidP="00470D6B">
      <w:pPr>
        <w:pStyle w:val="Ttulo2"/>
      </w:pPr>
      <w:bookmarkStart w:id="35" w:name="_Toc370643689"/>
      <w:r>
        <w:t>Instalación EDUAR</w:t>
      </w:r>
      <w:bookmarkEnd w:id="35"/>
      <w:r>
        <w:t xml:space="preserve"> </w:t>
      </w:r>
    </w:p>
    <w:p w:rsidR="00B56978" w:rsidRDefault="00470D6B" w:rsidP="00B56978">
      <w:r>
        <w:t xml:space="preserve">Se debe ejecutar el archivo EDUAR.exe. </w:t>
      </w:r>
      <w:r w:rsidR="00B56978">
        <w:t>De no encontrarse instalado algunos de los elementos requeridos por  la aplicación, la primera pantalla que se presentará será la siguiente:</w:t>
      </w:r>
    </w:p>
    <w:p w:rsidR="00B56978" w:rsidRDefault="00B56978" w:rsidP="00B56978">
      <w:pPr>
        <w:jc w:val="center"/>
      </w:pPr>
      <w:r>
        <w:rPr>
          <w:noProof/>
        </w:rPr>
        <w:drawing>
          <wp:inline distT="0" distB="0" distL="0" distR="0">
            <wp:extent cx="2240629" cy="2679116"/>
            <wp:effectExtent l="0" t="0" r="7620" b="6985"/>
            <wp:docPr id="11" name="Imagen 11" descr="D:\Capturas\02_Eduar_Web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apturas\02_Eduar_Web_0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605" cy="267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78" w:rsidRDefault="00B56978" w:rsidP="00B56978">
      <w:r>
        <w:t>En este caso de ejemplo, presionamos “Acepto” para proceder a la instalación del Framework 4 de Microsoft .Net</w:t>
      </w:r>
    </w:p>
    <w:p w:rsidR="00B56978" w:rsidRDefault="00B56978" w:rsidP="00B56978">
      <w:pPr>
        <w:rPr>
          <w:b/>
        </w:rPr>
      </w:pPr>
      <w:r>
        <w:t>Una vez instalados todos los requerimientos de la aplicación,</w:t>
      </w:r>
      <w:r w:rsidRPr="00B56978">
        <w:t xml:space="preserve"> </w:t>
      </w:r>
      <w:r>
        <w:t xml:space="preserve">se presenta la primera pantalla de instalación, en la cual damos </w:t>
      </w:r>
      <w:proofErr w:type="spellStart"/>
      <w:r>
        <w:t>click</w:t>
      </w:r>
      <w:proofErr w:type="spellEnd"/>
      <w:r>
        <w:t xml:space="preserve"> al botón </w:t>
      </w:r>
      <w:r>
        <w:rPr>
          <w:b/>
        </w:rPr>
        <w:t>Siguiente:</w:t>
      </w:r>
    </w:p>
    <w:p w:rsidR="00C07E47" w:rsidRDefault="00B56978" w:rsidP="00283663">
      <w:pPr>
        <w:jc w:val="center"/>
      </w:pPr>
      <w:r>
        <w:rPr>
          <w:noProof/>
        </w:rPr>
        <w:drawing>
          <wp:inline distT="0" distB="0" distL="0" distR="0">
            <wp:extent cx="2792061" cy="2258900"/>
            <wp:effectExtent l="0" t="0" r="8890" b="8255"/>
            <wp:docPr id="12" name="Imagen 12" descr="D:\Capturas\02_Eduar_Web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apturas\02_Eduar_Web_0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132" cy="22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E47" w:rsidRDefault="00B56978" w:rsidP="00B56978">
      <w:pPr>
        <w:suppressLineNumbers/>
        <w:spacing w:after="120" w:line="360" w:lineRule="auto"/>
        <w:ind w:firstLine="0"/>
        <w:rPr>
          <w:noProof/>
        </w:rPr>
      </w:pPr>
      <w:r>
        <w:rPr>
          <w:noProof/>
        </w:rPr>
        <w:t>A continuación, debemos p</w:t>
      </w:r>
      <w:r w:rsidR="00C07E47">
        <w:rPr>
          <w:noProof/>
        </w:rPr>
        <w:t>roporcionar configuraci</w:t>
      </w:r>
      <w:r>
        <w:rPr>
          <w:noProof/>
        </w:rPr>
        <w:t>ó</w:t>
      </w:r>
      <w:r w:rsidR="00C07E47">
        <w:rPr>
          <w:noProof/>
        </w:rPr>
        <w:t>n de la aplicación: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lastRenderedPageBreak/>
        <w:t xml:space="preserve">Directorio Virtual: </w:t>
      </w:r>
      <w:r w:rsidRPr="00C07E47">
        <w:rPr>
          <w:b/>
        </w:rPr>
        <w:t>EDUAR.UI</w:t>
      </w:r>
    </w:p>
    <w:p w:rsidR="00C07E47" w:rsidRDefault="00C07E47" w:rsidP="009F2BF1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27636">
        <w:rPr>
          <w:b/>
        </w:rPr>
        <w:t>ASP.NET V4.0</w:t>
      </w:r>
    </w:p>
    <w:p w:rsidR="00F033FE" w:rsidRDefault="00127636" w:rsidP="00283663">
      <w:pPr>
        <w:jc w:val="center"/>
      </w:pPr>
      <w:r>
        <w:rPr>
          <w:noProof/>
        </w:rPr>
        <w:drawing>
          <wp:inline distT="0" distB="0" distL="0" distR="0">
            <wp:extent cx="2959585" cy="2394434"/>
            <wp:effectExtent l="0" t="0" r="0" b="6350"/>
            <wp:docPr id="13" name="Imagen 13" descr="D:\Capturas\02_Eduar_Web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apturas\02_Eduar_Web_0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00" cy="239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01A" w:rsidRDefault="0037101A" w:rsidP="0037101A">
      <w:r>
        <w:t xml:space="preserve">Presionar el botón </w:t>
      </w:r>
      <w:r>
        <w:rPr>
          <w:b/>
        </w:rPr>
        <w:t>Siguiente</w:t>
      </w:r>
      <w:r>
        <w:t xml:space="preserve"> y a continuación</w:t>
      </w:r>
      <w:r w:rsidR="00145D18">
        <w:t xml:space="preserve">, nuevamente, </w:t>
      </w:r>
      <w:r w:rsidR="00145D18">
        <w:rPr>
          <w:b/>
        </w:rPr>
        <w:t>Siguiente</w:t>
      </w:r>
      <w:r w:rsidR="00145D18">
        <w:t>.</w:t>
      </w:r>
    </w:p>
    <w:p w:rsidR="00AF301A" w:rsidRDefault="00A821BA" w:rsidP="00AF301A">
      <w:pPr>
        <w:jc w:val="center"/>
      </w:pPr>
      <w:r>
        <w:rPr>
          <w:noProof/>
        </w:rPr>
        <w:drawing>
          <wp:inline distT="0" distB="0" distL="0" distR="0">
            <wp:extent cx="2964440" cy="2398361"/>
            <wp:effectExtent l="0" t="0" r="7620" b="2540"/>
            <wp:docPr id="14" name="Imagen 14" descr="D:\Capturas\02_Eduar_Web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apturas\02_Eduar_Web_0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68" cy="240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BA" w:rsidRDefault="00A821BA" w:rsidP="00AF301A">
      <w:pPr>
        <w:jc w:val="center"/>
      </w:pPr>
      <w:r>
        <w:rPr>
          <w:noProof/>
        </w:rPr>
        <w:drawing>
          <wp:inline distT="0" distB="0" distL="0" distR="0">
            <wp:extent cx="2994485" cy="2422669"/>
            <wp:effectExtent l="0" t="0" r="0" b="0"/>
            <wp:docPr id="15" name="Imagen 15" descr="D:\Capturas\02_Eduar_Web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apturas\02_Eduar_Web_0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304" cy="242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A" w:rsidRDefault="00AF301A" w:rsidP="00AF301A">
      <w:r>
        <w:t>Una vez el sistema termine la instalación, se muestra la pantalla:</w:t>
      </w:r>
    </w:p>
    <w:p w:rsidR="00AF301A" w:rsidRDefault="00F4107B" w:rsidP="00AF301A">
      <w:pPr>
        <w:jc w:val="center"/>
      </w:pPr>
      <w:r>
        <w:rPr>
          <w:noProof/>
        </w:rPr>
        <w:lastRenderedPageBreak/>
        <w:drawing>
          <wp:inline distT="0" distB="0" distL="0" distR="0">
            <wp:extent cx="3069316" cy="2483212"/>
            <wp:effectExtent l="0" t="0" r="0" b="0"/>
            <wp:docPr id="17" name="Imagen 17" descr="D:\Capturas\02_Eduar_Web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apturas\02_Eduar_Web_0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690" cy="248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01A" w:rsidRPr="00AF301A" w:rsidRDefault="00AF301A" w:rsidP="00AF301A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97E7D" w:rsidRDefault="00997E7D" w:rsidP="00C539A3">
      <w:pPr>
        <w:pStyle w:val="Ttulo3"/>
      </w:pPr>
      <w:bookmarkStart w:id="36" w:name="_Toc370643690"/>
      <w:bookmarkEnd w:id="30"/>
      <w:bookmarkEnd w:id="31"/>
      <w:bookmarkEnd w:id="32"/>
      <w:bookmarkEnd w:id="33"/>
      <w:bookmarkEnd w:id="34"/>
      <w:r>
        <w:t>Autenticación del Servidor</w:t>
      </w:r>
      <w:bookmarkEnd w:id="36"/>
    </w:p>
    <w:p w:rsidR="00001B09" w:rsidRPr="00C539A3" w:rsidRDefault="00997E7D" w:rsidP="00997E7D">
      <w:pPr>
        <w:pStyle w:val="Ttulo4"/>
      </w:pPr>
      <w:r>
        <w:t xml:space="preserve">Crear </w:t>
      </w:r>
      <w:r w:rsidR="00C539A3" w:rsidRPr="00C539A3">
        <w:t>Certificado SSL</w:t>
      </w:r>
    </w:p>
    <w:p w:rsidR="00C539A3" w:rsidRDefault="00C539A3" w:rsidP="00C539A3">
      <w:pPr>
        <w:rPr>
          <w:lang w:val="es-ES"/>
        </w:rPr>
      </w:pPr>
      <w:r>
        <w:rPr>
          <w:lang w:val="es-ES"/>
        </w:rPr>
        <w:t>La aplicación requiere de la instalación de un Certificado de Servidor para el correcto funcionamiento de la misma sobre el protocolo 443. A continuación se detalla el procedimiento para la creación de un certificado propio, pero el mismo puede reemplazarse por un certificado emitido por terceros que brinde mayor seguridad a los usuarios del sistema.</w:t>
      </w:r>
    </w:p>
    <w:p w:rsidR="00C539A3" w:rsidRDefault="00FF543A" w:rsidP="00C539A3">
      <w:pPr>
        <w:rPr>
          <w:lang w:val="es-ES"/>
        </w:rPr>
      </w:pPr>
      <w:r>
        <w:rPr>
          <w:lang w:val="es-ES"/>
        </w:rPr>
        <w:t xml:space="preserve">En primer lugar, abrimos el Administrador de Internet </w:t>
      </w:r>
      <w:proofErr w:type="spellStart"/>
      <w:r>
        <w:rPr>
          <w:lang w:val="es-ES"/>
        </w:rPr>
        <w:t>Information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 y seleccionamos</w:t>
      </w:r>
      <w:r w:rsidRPr="00FF543A">
        <w:rPr>
          <w:lang w:val="es-ES"/>
        </w:rPr>
        <w:t xml:space="preserve"> el nodo de </w:t>
      </w:r>
      <w:r>
        <w:rPr>
          <w:lang w:val="es-ES"/>
        </w:rPr>
        <w:t xml:space="preserve">servidor en la vista de árbol y luego, </w:t>
      </w:r>
      <w:r w:rsidRPr="00FF543A">
        <w:rPr>
          <w:lang w:val="es-ES"/>
        </w:rPr>
        <w:t xml:space="preserve">doble clic en </w:t>
      </w:r>
      <w:r>
        <w:rPr>
          <w:lang w:val="es-ES"/>
        </w:rPr>
        <w:t xml:space="preserve">“Certificados de Servidor” </w:t>
      </w:r>
    </w:p>
    <w:p w:rsidR="00FF543A" w:rsidRPr="00C539A3" w:rsidRDefault="00FF543A" w:rsidP="00FF543A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4614500" cy="2519836"/>
            <wp:effectExtent l="0" t="0" r="0" b="0"/>
            <wp:docPr id="18" name="Imagen 18" descr="D:\Capturas\03_Eduar_Certificate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Capturas\03_Eduar_Certificate_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9"/>
                    <a:stretch/>
                  </pic:blipFill>
                  <pic:spPr bwMode="auto">
                    <a:xfrm>
                      <a:off x="0" y="0"/>
                      <a:ext cx="4624185" cy="252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9A3" w:rsidRDefault="00C539A3" w:rsidP="00FF543A">
      <w:pPr>
        <w:jc w:val="center"/>
      </w:pPr>
      <w:r>
        <w:br w:type="page"/>
      </w:r>
      <w:r w:rsidR="00FF543A">
        <w:rPr>
          <w:noProof/>
        </w:rPr>
        <w:lastRenderedPageBreak/>
        <w:drawing>
          <wp:inline distT="0" distB="0" distL="0" distR="0" wp14:anchorId="5225FCC8" wp14:editId="165F725B">
            <wp:extent cx="3297132" cy="2624538"/>
            <wp:effectExtent l="0" t="0" r="0" b="4445"/>
            <wp:docPr id="19" name="Imagen 19" descr="D:\Capturas\03_Eduar_Certific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Capturas\03_Eduar_Certificate_01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32" cy="263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>Introduzca un nombre descriptivo para el certificado nuevo (por ejemplo, EDUAR) y haga clic en Aceptar.</w:t>
      </w:r>
    </w:p>
    <w:p w:rsidR="00FF543A" w:rsidRDefault="00FF543A" w:rsidP="00FF543A">
      <w:pPr>
        <w:jc w:val="center"/>
      </w:pPr>
      <w:r>
        <w:rPr>
          <w:noProof/>
        </w:rPr>
        <w:drawing>
          <wp:inline distT="0" distB="0" distL="0" distR="0" wp14:anchorId="66B2BD89" wp14:editId="721E1E9D">
            <wp:extent cx="3253551" cy="2477954"/>
            <wp:effectExtent l="0" t="0" r="4445" b="0"/>
            <wp:docPr id="38" name="Imagen 38" descr="D:\Capturas\03_Eduar_Certific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Capturas\03_Eduar_Certificate_0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68" cy="247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43A" w:rsidRDefault="00FF543A" w:rsidP="00FF543A">
      <w:r>
        <w:t>Ahora usted tiene un certificado auto-firmado. El certificado está marcado para el uso "servidor de autenticación", es decir, se utiliza como un certificado de servidor para cifrado HTTP y SSL para la autenticación de la identidad del servidor.</w:t>
      </w:r>
    </w:p>
    <w:p w:rsidR="00FF543A" w:rsidRDefault="00997E7D" w:rsidP="00FF543A">
      <w:pPr>
        <w:pStyle w:val="Ttulo4"/>
      </w:pPr>
      <w:r>
        <w:t>Crear</w:t>
      </w:r>
      <w:r w:rsidR="00FF543A" w:rsidRPr="00FF543A">
        <w:t xml:space="preserve"> un enlace SSL</w:t>
      </w:r>
    </w:p>
    <w:p w:rsidR="00997E7D" w:rsidRDefault="005450AC" w:rsidP="00997E7D">
      <w:r>
        <w:t>E</w:t>
      </w:r>
      <w:r w:rsidRPr="005450AC">
        <w:t>n la vista de árbol</w:t>
      </w:r>
      <w:r>
        <w:t xml:space="preserve">, seleccione “Default Web </w:t>
      </w:r>
      <w:proofErr w:type="spellStart"/>
      <w:r>
        <w:t>Site</w:t>
      </w:r>
      <w:proofErr w:type="spellEnd"/>
      <w:r>
        <w:t>”</w:t>
      </w:r>
      <w:r w:rsidRPr="005450AC">
        <w:t xml:space="preserve"> y haga clic en Enlaces</w:t>
      </w:r>
      <w:r>
        <w:t xml:space="preserve">, </w:t>
      </w:r>
      <w:r w:rsidRPr="005450AC">
        <w:t>en el panel Acciones</w:t>
      </w:r>
      <w:r>
        <w:t xml:space="preserve"> de la derecha</w:t>
      </w:r>
      <w:r w:rsidRPr="005450AC">
        <w:t xml:space="preserve">. Se abrirá el editor de enlaces que le permite crear, editar y eliminar enlaces para su </w:t>
      </w:r>
      <w:r>
        <w:t>sitio Web. Haga clic en “Agregar”</w:t>
      </w:r>
      <w:r w:rsidRPr="005450AC">
        <w:t xml:space="preserve"> para añadir </w:t>
      </w:r>
      <w:r>
        <w:t>un nuevo enlace</w:t>
      </w:r>
      <w:r w:rsidRPr="005450AC">
        <w:t xml:space="preserve"> SSL al sitio.</w:t>
      </w:r>
    </w:p>
    <w:p w:rsidR="006D6D1C" w:rsidRDefault="007376D0" w:rsidP="007376D0">
      <w:pPr>
        <w:jc w:val="center"/>
      </w:pPr>
      <w:r>
        <w:rPr>
          <w:noProof/>
        </w:rPr>
        <w:drawing>
          <wp:inline distT="0" distB="0" distL="0" distR="0" wp14:anchorId="088951D1" wp14:editId="17147E3E">
            <wp:extent cx="3357453" cy="1377821"/>
            <wp:effectExtent l="0" t="0" r="0" b="0"/>
            <wp:docPr id="39" name="Imagen 39" descr="D:\Capturas\03_Eduar_Certific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Capturas\03_Eduar_Certificate_0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294" cy="1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85" w:rsidRDefault="00670985" w:rsidP="00670985">
      <w:r>
        <w:lastRenderedPageBreak/>
        <w:t>L</w:t>
      </w:r>
      <w:r w:rsidRPr="00670985">
        <w:t xml:space="preserve">a configuración predeterminada de un nuevo enlace para HTTP </w:t>
      </w:r>
      <w:r>
        <w:t xml:space="preserve">está </w:t>
      </w:r>
      <w:r w:rsidRPr="00670985">
        <w:t xml:space="preserve">en el puerto 80. Seleccione </w:t>
      </w:r>
      <w:r>
        <w:t>“</w:t>
      </w:r>
      <w:proofErr w:type="spellStart"/>
      <w:r w:rsidRPr="00670985">
        <w:t>https</w:t>
      </w:r>
      <w:proofErr w:type="spellEnd"/>
      <w:r>
        <w:t>”</w:t>
      </w:r>
      <w:r w:rsidRPr="00670985">
        <w:t xml:space="preserve"> en la lista desplegable Tipo. Seleccione el certificado de firma que creó en la sección anterior </w:t>
      </w:r>
      <w:r>
        <w:t>en</w:t>
      </w:r>
      <w:r w:rsidRPr="00670985">
        <w:t xml:space="preserve"> </w:t>
      </w:r>
      <w:r>
        <w:t xml:space="preserve">la </w:t>
      </w:r>
      <w:r w:rsidRPr="00670985">
        <w:t xml:space="preserve">lista desplegable </w:t>
      </w:r>
      <w:r>
        <w:t xml:space="preserve">“Certificado </w:t>
      </w:r>
      <w:r w:rsidRPr="00670985">
        <w:t>SSL</w:t>
      </w:r>
      <w:r>
        <w:t>”</w:t>
      </w:r>
      <w:r w:rsidRPr="00670985">
        <w:t xml:space="preserve"> y haga clic en Aceptar.</w:t>
      </w:r>
    </w:p>
    <w:p w:rsidR="00670985" w:rsidRDefault="00670985" w:rsidP="00670985">
      <w:pPr>
        <w:jc w:val="center"/>
      </w:pPr>
      <w:r>
        <w:rPr>
          <w:noProof/>
        </w:rPr>
        <w:drawing>
          <wp:inline distT="0" distB="0" distL="0" distR="0" wp14:anchorId="083BD6A9" wp14:editId="7AA6C577">
            <wp:extent cx="2819982" cy="1527143"/>
            <wp:effectExtent l="0" t="0" r="0" b="0"/>
            <wp:docPr id="40" name="Imagen 40" descr="D:\Capturas\03_Eduar_Certific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Capturas\03_Eduar_Certificate_06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230" cy="15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229" w:rsidRPr="00997E7D" w:rsidRDefault="00381229" w:rsidP="00381229">
      <w:r>
        <w:t>De este modo, el servidor y la aplicación quedan configurados correctamente para el funcionamiento de EDUAR.</w:t>
      </w:r>
    </w:p>
    <w:p w:rsidR="00426AFD" w:rsidRDefault="00426AFD">
      <w:pPr>
        <w:spacing w:before="0" w:after="200" w:line="276" w:lineRule="auto"/>
        <w:ind w:firstLine="0"/>
        <w:jc w:val="left"/>
        <w:rPr>
          <w:rFonts w:ascii="Cambria" w:hAnsi="Cambria"/>
          <w:b/>
          <w:bCs/>
          <w:color w:val="4F81BD"/>
          <w:sz w:val="26"/>
          <w:szCs w:val="26"/>
        </w:rPr>
      </w:pPr>
      <w:r>
        <w:br w:type="page"/>
      </w:r>
    </w:p>
    <w:p w:rsidR="00001B09" w:rsidRDefault="00001B09" w:rsidP="00001B09">
      <w:pPr>
        <w:pStyle w:val="Ttulo2"/>
      </w:pPr>
      <w:bookmarkStart w:id="37" w:name="_Toc370643691"/>
      <w:r>
        <w:lastRenderedPageBreak/>
        <w:t xml:space="preserve">Instalación </w:t>
      </w:r>
      <w:r w:rsidR="006E48C8">
        <w:t>Foro</w:t>
      </w:r>
      <w:bookmarkEnd w:id="37"/>
    </w:p>
    <w:p w:rsidR="00001B09" w:rsidRDefault="00001B09" w:rsidP="00001B09">
      <w:pPr>
        <w:rPr>
          <w:b/>
        </w:rPr>
      </w:pPr>
      <w:r>
        <w:t xml:space="preserve">Se debe ejecutar el archivo </w:t>
      </w:r>
      <w:r w:rsidR="00DE7982">
        <w:t>“</w:t>
      </w:r>
      <w:r>
        <w:t>EDUAR</w:t>
      </w:r>
      <w:r w:rsidR="00DE7982">
        <w:t xml:space="preserve"> </w:t>
      </w:r>
      <w:r w:rsidR="00E46EC8">
        <w:t>Foro</w:t>
      </w:r>
      <w:r>
        <w:t>.exe</w:t>
      </w:r>
      <w:r w:rsidR="00DE7982">
        <w:t>”</w:t>
      </w:r>
      <w:r>
        <w:t xml:space="preserve">. Una vez se presenta la primera pantalla, damos al botón </w:t>
      </w:r>
      <w:r>
        <w:rPr>
          <w:b/>
        </w:rPr>
        <w:t>Siguiente</w:t>
      </w:r>
    </w:p>
    <w:p w:rsidR="00001B09" w:rsidRDefault="00DE7982" w:rsidP="00001B09">
      <w:pPr>
        <w:jc w:val="center"/>
      </w:pPr>
      <w:r>
        <w:rPr>
          <w:noProof/>
        </w:rPr>
        <w:drawing>
          <wp:inline distT="0" distB="0" distL="0" distR="0">
            <wp:extent cx="3022406" cy="2445259"/>
            <wp:effectExtent l="0" t="0" r="6985" b="0"/>
            <wp:docPr id="41" name="Imagen 41" descr="D:\Capturas\04_Eduar_For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Capturas\04_Eduar_Foro_0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490" cy="245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pPr>
        <w:pStyle w:val="Prrafodelista"/>
        <w:numPr>
          <w:ilvl w:val="0"/>
          <w:numId w:val="8"/>
        </w:numPr>
        <w:suppressLineNumbers/>
        <w:spacing w:after="120" w:line="360" w:lineRule="auto"/>
        <w:rPr>
          <w:noProof/>
        </w:rPr>
      </w:pPr>
      <w:r>
        <w:rPr>
          <w:noProof/>
        </w:rPr>
        <w:t>Proporcionar configuracion de la aplicación: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>Sitio:</w:t>
      </w:r>
      <w:r w:rsidRPr="00FA60FA">
        <w:t xml:space="preserve"> </w:t>
      </w:r>
      <w:r>
        <w:rPr>
          <w:b/>
        </w:rPr>
        <w:t xml:space="preserve">Default Web </w:t>
      </w:r>
      <w:proofErr w:type="spellStart"/>
      <w:r>
        <w:rPr>
          <w:b/>
        </w:rPr>
        <w:t>Site</w:t>
      </w:r>
      <w:proofErr w:type="spellEnd"/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Directorio Virtual: </w:t>
      </w:r>
      <w:r w:rsidR="001541A7">
        <w:rPr>
          <w:b/>
        </w:rPr>
        <w:t>Foro</w:t>
      </w:r>
    </w:p>
    <w:p w:rsidR="00001B09" w:rsidRDefault="00001B09" w:rsidP="00001B09">
      <w:pPr>
        <w:pStyle w:val="Prrafodelista"/>
        <w:numPr>
          <w:ilvl w:val="1"/>
          <w:numId w:val="8"/>
        </w:numPr>
        <w:suppressLineNumbers/>
        <w:spacing w:before="0" w:line="360" w:lineRule="auto"/>
        <w:ind w:left="1434" w:hanging="357"/>
        <w:rPr>
          <w:noProof/>
        </w:rPr>
      </w:pPr>
      <w:r>
        <w:t xml:space="preserve">Grupo de Aplicaciones: </w:t>
      </w:r>
      <w:r w:rsidR="001541A7">
        <w:rPr>
          <w:b/>
        </w:rPr>
        <w:t>ASP.NET V4.0</w:t>
      </w:r>
    </w:p>
    <w:p w:rsidR="00001B09" w:rsidRDefault="001541A7" w:rsidP="00001B09">
      <w:pPr>
        <w:jc w:val="center"/>
      </w:pPr>
      <w:r>
        <w:rPr>
          <w:noProof/>
        </w:rPr>
        <w:drawing>
          <wp:inline distT="0" distB="0" distL="0" distR="0">
            <wp:extent cx="3071267" cy="2484790"/>
            <wp:effectExtent l="0" t="0" r="0" b="0"/>
            <wp:docPr id="42" name="Imagen 42" descr="D:\Capturas\04_Eduar_Foro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Capturas\04_Eduar_Foro_0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80" cy="249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 xml:space="preserve">Presionar el botón </w:t>
      </w:r>
      <w:r>
        <w:rPr>
          <w:b/>
        </w:rPr>
        <w:t>Siguiente</w:t>
      </w:r>
      <w:r>
        <w:t xml:space="preserve"> y a continuación, nuevamente, </w:t>
      </w:r>
      <w:r>
        <w:rPr>
          <w:b/>
        </w:rPr>
        <w:t>Siguiente</w:t>
      </w:r>
      <w:r>
        <w:t>.</w:t>
      </w:r>
    </w:p>
    <w:p w:rsidR="00001B09" w:rsidRDefault="00E64D86" w:rsidP="00001B09">
      <w:pPr>
        <w:jc w:val="center"/>
      </w:pPr>
      <w:r>
        <w:rPr>
          <w:noProof/>
        </w:rPr>
        <w:lastRenderedPageBreak/>
        <w:drawing>
          <wp:inline distT="0" distB="0" distL="0" distR="0">
            <wp:extent cx="3064287" cy="2479143"/>
            <wp:effectExtent l="0" t="0" r="3175" b="0"/>
            <wp:docPr id="43" name="Imagen 43" descr="D:\Capturas\04_Eduar_For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Capturas\04_Eduar_Foro_03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19" cy="24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86" w:rsidRDefault="00E64D86" w:rsidP="00001B09">
      <w:pPr>
        <w:jc w:val="center"/>
      </w:pPr>
      <w:r>
        <w:rPr>
          <w:noProof/>
        </w:rPr>
        <w:drawing>
          <wp:inline distT="0" distB="0" distL="0" distR="0">
            <wp:extent cx="3127109" cy="2529968"/>
            <wp:effectExtent l="0" t="0" r="0" b="3810"/>
            <wp:docPr id="44" name="Imagen 44" descr="D:\Capturas\04_Eduar_Foro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Capturas\04_Eduar_Foro_04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586" cy="252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Default="00001B09" w:rsidP="00001B09">
      <w:r>
        <w:t>Una vez el sistema termine la instalación, se muestra la pantalla:</w:t>
      </w:r>
    </w:p>
    <w:p w:rsidR="00001B09" w:rsidRDefault="00E64D86" w:rsidP="00001B09">
      <w:pPr>
        <w:jc w:val="center"/>
      </w:pPr>
      <w:r>
        <w:rPr>
          <w:noProof/>
        </w:rPr>
        <w:drawing>
          <wp:inline distT="0" distB="0" distL="0" distR="0">
            <wp:extent cx="3134089" cy="2535615"/>
            <wp:effectExtent l="0" t="0" r="9525" b="0"/>
            <wp:docPr id="45" name="Imagen 45" descr="D:\Capturas\04_Eduar_Foro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Capturas\04_Eduar_Foro_0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793" cy="2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B09" w:rsidRPr="00AF301A" w:rsidRDefault="00001B09" w:rsidP="00001B09">
      <w:r>
        <w:t xml:space="preserve">Presionamos </w:t>
      </w:r>
      <w:r>
        <w:rPr>
          <w:b/>
        </w:rPr>
        <w:t>Cerrar</w:t>
      </w:r>
      <w:r>
        <w:t xml:space="preserve"> para salir del instalador.</w:t>
      </w:r>
    </w:p>
    <w:p w:rsidR="00966CC9" w:rsidRPr="00863045" w:rsidRDefault="00966CC9" w:rsidP="00863045">
      <w:pPr>
        <w:pStyle w:val="Ttulo2"/>
      </w:pPr>
      <w:bookmarkStart w:id="38" w:name="_Toc370643692"/>
      <w:r w:rsidRPr="00863045">
        <w:lastRenderedPageBreak/>
        <w:t xml:space="preserve">Modificación de Archivos </w:t>
      </w:r>
      <w:proofErr w:type="spellStart"/>
      <w:r w:rsidRPr="00863045">
        <w:t>Web.Config</w:t>
      </w:r>
      <w:bookmarkEnd w:id="38"/>
      <w:proofErr w:type="spellEnd"/>
    </w:p>
    <w:p w:rsidR="00863045" w:rsidRDefault="00863045" w:rsidP="00863045">
      <w:pPr>
        <w:rPr>
          <w:lang w:val="es-ES"/>
        </w:rPr>
      </w:pPr>
      <w:r>
        <w:rPr>
          <w:lang w:val="es-ES"/>
        </w:rPr>
        <w:t>Una vez finalizada la instalación de la aplicación y el foro, es necesario modificar los archivos de configuración para configurar adecuadamente el nombre del servidor en que se están ejecutando las aplicaciones.</w:t>
      </w:r>
    </w:p>
    <w:p w:rsidR="004C2337" w:rsidRDefault="00863045" w:rsidP="00863045">
      <w:pPr>
        <w:rPr>
          <w:lang w:val="es-ES"/>
        </w:rPr>
      </w:pPr>
      <w:r>
        <w:rPr>
          <w:lang w:val="es-ES"/>
        </w:rPr>
        <w:t xml:space="preserve">La ruta de instalación por defecto es </w:t>
      </w:r>
      <w:r w:rsidRPr="00863045">
        <w:rPr>
          <w:i/>
          <w:lang w:val="es-ES"/>
        </w:rPr>
        <w:t>C</w:t>
      </w:r>
      <w:proofErr w:type="gramStart"/>
      <w:r w:rsidRPr="00863045">
        <w:rPr>
          <w:i/>
          <w:lang w:val="es-ES"/>
        </w:rPr>
        <w:t>:\</w:t>
      </w:r>
      <w:proofErr w:type="gramEnd"/>
      <w:r w:rsidRPr="00863045">
        <w:rPr>
          <w:i/>
          <w:lang w:val="es-ES"/>
        </w:rPr>
        <w:t>inetpub\wwwroot</w:t>
      </w:r>
      <w:r w:rsidR="004C2337">
        <w:rPr>
          <w:lang w:val="es-ES"/>
        </w:rPr>
        <w:t xml:space="preserve">, en esta carpeta, debemos encontrar, dentro de EDUAR_UI el archivo </w:t>
      </w:r>
      <w:proofErr w:type="spellStart"/>
      <w:r w:rsidR="004C2337">
        <w:rPr>
          <w:lang w:val="es-ES"/>
        </w:rPr>
        <w:t>web.config</w:t>
      </w:r>
      <w:proofErr w:type="spellEnd"/>
      <w:r w:rsidR="004C2337">
        <w:rPr>
          <w:lang w:val="es-ES"/>
        </w:rPr>
        <w:t xml:space="preserve"> y modificar el nombre del servidor en la siguiente cadena:</w:t>
      </w:r>
    </w:p>
    <w:p w:rsidR="004C2337" w:rsidRDefault="004C2337" w:rsidP="004C2337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168C1708" wp14:editId="175C4E7F">
            <wp:extent cx="5819553" cy="505704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39264" cy="50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ambas cadenas de conexión, debemos modificar el campo “Data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>” (“</w:t>
      </w:r>
      <w:r w:rsidRPr="004C2337">
        <w:rPr>
          <w:lang w:val="es-ES"/>
        </w:rPr>
        <w:t>WIN-A40SKT8TO8A</w:t>
      </w:r>
      <w:r>
        <w:rPr>
          <w:lang w:val="es-ES"/>
        </w:rPr>
        <w:t>” en el ejemplo), por el nombre del servidor en que se está ejecutando la aplicación.</w:t>
      </w:r>
    </w:p>
    <w:p w:rsidR="004C2337" w:rsidRDefault="004C2337" w:rsidP="004C2337">
      <w:pPr>
        <w:rPr>
          <w:lang w:val="es-ES"/>
        </w:rPr>
      </w:pPr>
      <w:r>
        <w:rPr>
          <w:lang w:val="es-ES"/>
        </w:rPr>
        <w:t xml:space="preserve">En el caso del foro, debemos buscar la carpeta Foro dentro de la ruta </w:t>
      </w:r>
      <w:r w:rsidRPr="00863045">
        <w:rPr>
          <w:i/>
          <w:lang w:val="es-ES"/>
        </w:rPr>
        <w:t>C:\inetpub\wwwroot</w:t>
      </w:r>
      <w:r>
        <w:rPr>
          <w:lang w:val="es-ES"/>
        </w:rPr>
        <w:t xml:space="preserve"> y a continuación, localizar el archivo </w:t>
      </w:r>
      <w:proofErr w:type="spellStart"/>
      <w:r w:rsidRPr="004C2337">
        <w:rPr>
          <w:lang w:val="es-ES"/>
        </w:rPr>
        <w:t>db.config</w:t>
      </w:r>
      <w:proofErr w:type="spellEnd"/>
      <w:r>
        <w:rPr>
          <w:lang w:val="es-ES"/>
        </w:rPr>
        <w:t xml:space="preserve">, en el cual debemos </w:t>
      </w:r>
      <w:r w:rsidR="007311AC">
        <w:rPr>
          <w:lang w:val="es-ES"/>
        </w:rPr>
        <w:t>realizar la misma modificación que en el caso anterior</w:t>
      </w:r>
      <w:r>
        <w:rPr>
          <w:lang w:val="es-ES"/>
        </w:rPr>
        <w:t>:</w:t>
      </w:r>
    </w:p>
    <w:p w:rsidR="00B4686E" w:rsidRDefault="007311AC" w:rsidP="007311AC">
      <w:pPr>
        <w:ind w:firstLine="0"/>
        <w:rPr>
          <w:lang w:val="es-ES"/>
        </w:rPr>
      </w:pPr>
      <w:r>
        <w:rPr>
          <w:noProof/>
        </w:rPr>
        <w:drawing>
          <wp:inline distT="0" distB="0" distL="0" distR="0" wp14:anchorId="55F06E6C" wp14:editId="03C8F809">
            <wp:extent cx="5612130" cy="360045"/>
            <wp:effectExtent l="0" t="0" r="7620" b="190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F8C" w:rsidRDefault="00B4686E" w:rsidP="00B4686E">
      <w:pPr>
        <w:rPr>
          <w:lang w:val="es-ES"/>
        </w:rPr>
      </w:pPr>
      <w:r>
        <w:rPr>
          <w:lang w:val="es-ES"/>
        </w:rPr>
        <w:t>Se debe tener suma precaución de no modificar otros parámetros de los archivos, ya que las aplicaciones dejarían de funcionar adecuadamente.</w:t>
      </w:r>
      <w:r w:rsidR="007311AC">
        <w:rPr>
          <w:lang w:val="es-ES"/>
        </w:rPr>
        <w:t xml:space="preserve"> </w:t>
      </w:r>
      <w:r w:rsidR="00A57F8C">
        <w:rPr>
          <w:lang w:val="es-ES"/>
        </w:rPr>
        <w:br w:type="page"/>
      </w:r>
    </w:p>
    <w:p w:rsidR="00C168D5" w:rsidRDefault="00C168D5" w:rsidP="00C168D5">
      <w:pPr>
        <w:pStyle w:val="Ttulo1"/>
        <w:numPr>
          <w:ilvl w:val="0"/>
          <w:numId w:val="1"/>
        </w:numPr>
      </w:pPr>
      <w:bookmarkStart w:id="39" w:name="_Toc370643693"/>
      <w:r>
        <w:lastRenderedPageBreak/>
        <w:t>Anexo</w:t>
      </w:r>
      <w:bookmarkEnd w:id="39"/>
    </w:p>
    <w:p w:rsidR="00275953" w:rsidRPr="00275953" w:rsidRDefault="00275953" w:rsidP="00275953">
      <w:pPr>
        <w:rPr>
          <w:lang w:val="es-ES"/>
        </w:rPr>
      </w:pPr>
      <w:r w:rsidRPr="00275953">
        <w:rPr>
          <w:lang w:val="es-ES"/>
        </w:rPr>
        <w:t>A continuación de listan las vistas a ser creadas</w:t>
      </w:r>
      <w:r>
        <w:rPr>
          <w:lang w:val="es-ES"/>
        </w:rPr>
        <w:t xml:space="preserve"> en el sistema transaccional</w:t>
      </w:r>
      <w:r w:rsidRPr="00275953">
        <w:rPr>
          <w:lang w:val="es-ES"/>
        </w:rPr>
        <w:t>, junto con la especificación de los tipos de datos</w:t>
      </w:r>
      <w:r>
        <w:rPr>
          <w:lang w:val="es-ES"/>
        </w:rPr>
        <w:t xml:space="preserve"> necesarios</w:t>
      </w:r>
      <w:r w:rsidRPr="00275953">
        <w:rPr>
          <w:lang w:val="es-ES"/>
        </w:rPr>
        <w:t>.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vw_turno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r w:rsidRPr="00E90631">
        <w:rPr>
          <w:lang w:val="en-US"/>
        </w:rPr>
        <w:t xml:space="preserve">id (integer, numeric), 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hora_inicio</w:t>
      </w:r>
      <w:proofErr w:type="spellEnd"/>
      <w:r w:rsidRPr="00E90631">
        <w:rPr>
          <w:lang w:val="es-ES"/>
        </w:rPr>
        <w:t xml:space="preserve"> 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proofErr w:type="spellStart"/>
      <w:r w:rsidRPr="00E90631">
        <w:rPr>
          <w:lang w:val="es-ES"/>
        </w:rPr>
        <w:t>hora_fin</w:t>
      </w:r>
      <w:proofErr w:type="spellEnd"/>
      <w:r w:rsidRPr="00E90631">
        <w:rPr>
          <w:lang w:val="es-ES"/>
        </w:rPr>
        <w:t xml:space="preserve"> (time),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s-ES"/>
        </w:rPr>
      </w:pPr>
      <w:r w:rsidRPr="00E90631">
        <w:rPr>
          <w:lang w:val="es-ES"/>
        </w:rPr>
        <w:t>descripción (</w:t>
      </w:r>
      <w:proofErr w:type="spellStart"/>
      <w:r w:rsidRPr="00E90631">
        <w:rPr>
          <w:lang w:val="es-ES"/>
        </w:rPr>
        <w:t>varchar</w:t>
      </w:r>
      <w:proofErr w:type="spellEnd"/>
      <w:r w:rsidRPr="00E90631">
        <w:rPr>
          <w:lang w:val="es-E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vw_tipo_sancion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vw_motivo_sancion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vw_tipo_documento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vw_tipo_asistencia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valor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 [0,0.5,1])</w:t>
      </w:r>
      <w:r w:rsidRPr="00E90631">
        <w:rPr>
          <w:lang w:val="en-U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vw_rol_responsable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activo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  <w:r w:rsidRPr="00E90631">
        <w:rPr>
          <w:lang w:val="en-US"/>
        </w:rPr>
        <w:tab/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vw_cargo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activo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n-US"/>
        </w:rPr>
      </w:pPr>
      <w:proofErr w:type="spellStart"/>
      <w:r w:rsidRPr="00E90631">
        <w:rPr>
          <w:b/>
          <w:lang w:val="en-US"/>
        </w:rPr>
        <w:t>vw_pais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nombreCorto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nombreLargo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vw_provincia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lastRenderedPageBreak/>
        <w:t>nombreCorto</w:t>
      </w:r>
      <w:proofErr w:type="spellEnd"/>
      <w:proofErr w:type="gram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nombreLargo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fk_pais_id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vw_orientacion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vw_nivelTipo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vw_asignatura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vw_escalanota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E90631" w:rsidP="00E90631">
      <w:pPr>
        <w:pStyle w:val="Prrafodelista"/>
        <w:numPr>
          <w:ilvl w:val="0"/>
          <w:numId w:val="49"/>
        </w:numPr>
      </w:pPr>
      <w:r w:rsidRPr="00E90631">
        <w:t xml:space="preserve">orden </w:t>
      </w:r>
      <w:r w:rsidRPr="00E90631">
        <w:tab/>
      </w:r>
      <w:r w:rsidRPr="00E90631">
        <w:tab/>
        <w:t>(</w:t>
      </w:r>
      <w:proofErr w:type="spellStart"/>
      <w:r w:rsidRPr="00E90631">
        <w:t>integer</w:t>
      </w:r>
      <w:proofErr w:type="spellEnd"/>
      <w:r w:rsidRPr="00E90631">
        <w:t xml:space="preserve">, </w:t>
      </w:r>
      <w:proofErr w:type="spellStart"/>
      <w:r w:rsidRPr="00E90631">
        <w:t>numeric</w:t>
      </w:r>
      <w:proofErr w:type="spellEnd"/>
      <w:r w:rsidRPr="00E90631">
        <w:t xml:space="preserve">), </w:t>
      </w:r>
      <w:r w:rsidR="00275953" w:rsidRPr="00E90631">
        <w:rPr>
          <w:i/>
        </w:rPr>
        <w:t xml:space="preserve">brinda un orden estricto, más aplicable </w:t>
      </w:r>
      <w:r>
        <w:rPr>
          <w:i/>
        </w:rPr>
        <w:t xml:space="preserve">si </w:t>
      </w:r>
      <w:r w:rsidR="00275953" w:rsidRPr="00E90631">
        <w:rPr>
          <w:i/>
        </w:rPr>
        <w:t>se aplican calificaciones no numéricas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aprobado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vw_diasemana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vw_horario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titulo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tipo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frecuencia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frecuencia_intervalo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 [1]),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recurrencia_dias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 [5]),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estado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fk_diasemana_id</w:t>
      </w:r>
      <w:proofErr w:type="spellEnd"/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lastRenderedPageBreak/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actual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vw_personal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apellido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fk_tipodocumento_id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fk_cargo_id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275953">
        <w:rPr>
          <w:lang w:val="en-US"/>
        </w:rPr>
        <w:t>fechaIngreso</w:t>
      </w:r>
      <w:proofErr w:type="spellEnd"/>
      <w:proofErr w:type="gram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  <w:t xml:space="preserve">(date),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275953">
        <w:rPr>
          <w:lang w:val="en-US"/>
        </w:rPr>
        <w:t>activo</w:t>
      </w:r>
      <w:proofErr w:type="spellEnd"/>
      <w:proofErr w:type="gram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apellido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direccion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ciudad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telefono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fk_tipodocumento_id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sexo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char</w:t>
      </w:r>
      <w:proofErr w:type="spellEnd"/>
      <w:r w:rsidRPr="00E90631">
        <w:rPr>
          <w:lang w:val="en-US"/>
        </w:rPr>
        <w:t xml:space="preserve">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275953">
        <w:rPr>
          <w:lang w:val="en-US"/>
        </w:rPr>
        <w:t>email</w:t>
      </w:r>
      <w:proofErr w:type="gram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varchar</w:t>
      </w:r>
      <w:proofErr w:type="spellEnd"/>
      <w:r w:rsidRPr="00275953">
        <w:rPr>
          <w:lang w:val="en-US"/>
        </w:rPr>
        <w:t xml:space="preserve"> [M,F]), </w:t>
      </w:r>
    </w:p>
    <w:p w:rsidR="00275953" w:rsidRPr="00275953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275953">
        <w:rPr>
          <w:lang w:val="en-US"/>
        </w:rPr>
        <w:t>activo</w:t>
      </w:r>
      <w:proofErr w:type="spellEnd"/>
      <w:proofErr w:type="gramEnd"/>
      <w:r w:rsidRPr="00275953">
        <w:rPr>
          <w:lang w:val="en-US"/>
        </w:rPr>
        <w:t xml:space="preserve"> </w:t>
      </w:r>
      <w:r w:rsidRPr="00275953">
        <w:rPr>
          <w:lang w:val="en-US"/>
        </w:rPr>
        <w:tab/>
      </w:r>
      <w:r w:rsidRPr="00275953">
        <w:rPr>
          <w:lang w:val="en-US"/>
        </w:rPr>
        <w:tab/>
      </w:r>
      <w:r w:rsidRPr="00275953">
        <w:rPr>
          <w:lang w:val="en-US"/>
        </w:rPr>
        <w:tab/>
        <w:t>(</w:t>
      </w:r>
      <w:proofErr w:type="spellStart"/>
      <w:r w:rsidRPr="00275953">
        <w:rPr>
          <w:lang w:val="en-US"/>
        </w:rPr>
        <w:t>bool</w:t>
      </w:r>
      <w:proofErr w:type="spellEnd"/>
      <w:r w:rsidRPr="00275953">
        <w:rPr>
          <w:lang w:val="en-US"/>
        </w:rPr>
        <w:t>, bit)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vw_docente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apellido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nombre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sexo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char</w:t>
      </w:r>
      <w:proofErr w:type="spellEnd"/>
      <w:r w:rsidRPr="00E90631">
        <w:rPr>
          <w:lang w:val="en-US"/>
        </w:rPr>
        <w:t xml:space="preserve"> [M,F]),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fk_tipodocumento_id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nro_documento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lugar_nacimiento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direccion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ciudad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codigo_postal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email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telefono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celular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titulo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activo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bool</w:t>
      </w:r>
      <w:proofErr w:type="spellEnd"/>
      <w:r w:rsidRPr="00E90631">
        <w:rPr>
          <w:lang w:val="en-US"/>
        </w:rPr>
        <w:t xml:space="preserve">, bit),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lastRenderedPageBreak/>
        <w:t>fk_provincia_id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fk_nivel_id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fk_turno_id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fk_orientacion_id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vw_curso_ciclolectivo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fk_curso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fk_ciclolectivo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vw_nivel_asignatura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fk_nivel_id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fk_orientacion_id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vw_docente_asignatura_curso_cl</w:t>
      </w:r>
      <w:proofErr w:type="spellEnd"/>
      <w:r w:rsidRPr="00E90631">
        <w:rPr>
          <w:b/>
          <w:lang w:val="es-ES"/>
        </w:rPr>
        <w:tab/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fk_docente_id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fk_cursociclolectivo_id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vw_alumno_curso_ciclolectivo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fk_cursociclolectivo_id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fk_alumno_id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vw_responsable_rolresponsable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fk_rolresponsable_id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fk_responsable_id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fk_alumno_id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descripcion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vw_diashorarios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fecha_inicio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fecha_fin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 xml:space="preserve">(date),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fk_curso_id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fk_nivel_id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fk_diasemana_id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>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vw_boletin_calificaciones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fk_alumnocursociclolectivo_id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lastRenderedPageBreak/>
        <w:t>fk_asignatura_id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fk_escalanota_id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proofErr w:type="gramStart"/>
      <w:r w:rsidRPr="00E90631">
        <w:rPr>
          <w:lang w:val="en-US"/>
        </w:rPr>
        <w:t>observacion</w:t>
      </w:r>
      <w:proofErr w:type="spellEnd"/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varchar</w:t>
      </w:r>
      <w:proofErr w:type="spellEnd"/>
      <w:r w:rsidRPr="00E90631">
        <w:rPr>
          <w:lang w:val="en-US"/>
        </w:rPr>
        <w:t>),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fecha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vw_sancion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fk_alumnocursociclolectivo_id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cantidad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fk_tiposancion_id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fk_motivosancion_id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fecha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 </w:t>
      </w:r>
    </w:p>
    <w:p w:rsidR="00275953" w:rsidRPr="00E90631" w:rsidRDefault="00275953" w:rsidP="00275953">
      <w:pPr>
        <w:rPr>
          <w:b/>
          <w:lang w:val="es-ES"/>
        </w:rPr>
      </w:pPr>
      <w:proofErr w:type="spellStart"/>
      <w:r w:rsidRPr="00E90631">
        <w:rPr>
          <w:b/>
          <w:lang w:val="es-ES"/>
        </w:rPr>
        <w:t>vw_asistencia</w:t>
      </w:r>
      <w:proofErr w:type="spellEnd"/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id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fk_alumnocursociclolectivo_id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fk_periodo_id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spellStart"/>
      <w:r w:rsidRPr="00E90631">
        <w:rPr>
          <w:lang w:val="en-US"/>
        </w:rPr>
        <w:t>fk_tipoasistencia_id</w:t>
      </w:r>
      <w:proofErr w:type="spell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  <w:t>(</w:t>
      </w:r>
      <w:proofErr w:type="spellStart"/>
      <w:r w:rsidRPr="00E90631">
        <w:rPr>
          <w:lang w:val="en-US"/>
        </w:rPr>
        <w:t>numeric</w:t>
      </w:r>
      <w:proofErr w:type="spellEnd"/>
      <w:r w:rsidRPr="00E90631">
        <w:rPr>
          <w:lang w:val="en-US"/>
        </w:rPr>
        <w:t xml:space="preserve">, </w:t>
      </w:r>
      <w:proofErr w:type="spellStart"/>
      <w:r w:rsidRPr="00E90631">
        <w:rPr>
          <w:lang w:val="en-US"/>
        </w:rPr>
        <w:t>integer</w:t>
      </w:r>
      <w:proofErr w:type="spellEnd"/>
      <w:r w:rsidRPr="00E90631">
        <w:rPr>
          <w:lang w:val="en-US"/>
        </w:rPr>
        <w:t xml:space="preserve">), </w:t>
      </w:r>
    </w:p>
    <w:p w:rsidR="00275953" w:rsidRPr="00E90631" w:rsidRDefault="00275953" w:rsidP="00E90631">
      <w:pPr>
        <w:pStyle w:val="Prrafodelista"/>
        <w:numPr>
          <w:ilvl w:val="0"/>
          <w:numId w:val="49"/>
        </w:numPr>
        <w:rPr>
          <w:lang w:val="en-US"/>
        </w:rPr>
      </w:pPr>
      <w:proofErr w:type="gramStart"/>
      <w:r w:rsidRPr="00E90631">
        <w:rPr>
          <w:lang w:val="en-US"/>
        </w:rPr>
        <w:t>fecha</w:t>
      </w:r>
      <w:proofErr w:type="gramEnd"/>
      <w:r w:rsidRPr="00E90631">
        <w:rPr>
          <w:lang w:val="en-US"/>
        </w:rPr>
        <w:t xml:space="preserve"> </w:t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</w:r>
      <w:r w:rsidRPr="00E90631">
        <w:rPr>
          <w:lang w:val="en-US"/>
        </w:rPr>
        <w:tab/>
        <w:t>(date)</w:t>
      </w:r>
    </w:p>
    <w:p w:rsidR="00C168D5" w:rsidRDefault="00C168D5" w:rsidP="00001B09">
      <w:pPr>
        <w:rPr>
          <w:lang w:val="es-ES"/>
        </w:rPr>
      </w:pPr>
    </w:p>
    <w:p w:rsidR="00FD6C29" w:rsidRDefault="00FD6C29" w:rsidP="00FD6C29">
      <w:pPr>
        <w:ind w:firstLine="0"/>
      </w:pPr>
    </w:p>
    <w:sectPr w:rsidR="00FD6C29" w:rsidSect="00983420">
      <w:headerReference w:type="default" r:id="rId50"/>
      <w:footerReference w:type="default" r:id="rId51"/>
      <w:pgSz w:w="11907" w:h="16840" w:code="9"/>
      <w:pgMar w:top="1114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228" w:rsidRDefault="008E3228" w:rsidP="0021037F">
      <w:r>
        <w:separator/>
      </w:r>
    </w:p>
  </w:endnote>
  <w:endnote w:type="continuationSeparator" w:id="0">
    <w:p w:rsidR="008E3228" w:rsidRDefault="008E3228" w:rsidP="0021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0" w:type="auto"/>
      <w:tblLook w:val="00A0" w:firstRow="1" w:lastRow="0" w:firstColumn="1" w:lastColumn="0" w:noHBand="0" w:noVBand="0"/>
    </w:tblPr>
    <w:tblGrid>
      <w:gridCol w:w="618"/>
    </w:tblGrid>
    <w:tr w:rsidR="00FF543A" w:rsidRPr="004734D9" w:rsidTr="00EF15BE">
      <w:trPr>
        <w:trHeight w:val="9772"/>
      </w:trPr>
      <w:tc>
        <w:tcPr>
          <w:tcW w:w="0" w:type="auto"/>
          <w:tcBorders>
            <w:bottom w:val="single" w:sz="4" w:space="0" w:color="auto"/>
          </w:tcBorders>
          <w:textDirection w:val="btLr"/>
        </w:tcPr>
        <w:p w:rsidR="00FF543A" w:rsidRPr="004734D9" w:rsidRDefault="00FF543A" w:rsidP="00EE6D7D">
          <w:pPr>
            <w:pStyle w:val="Encabezado"/>
            <w:ind w:left="113" w:right="113"/>
          </w:pPr>
          <w:r w:rsidRPr="004734D9">
            <w:rPr>
              <w:color w:val="4F81BD"/>
            </w:rPr>
            <w:t xml:space="preserve">Capítulo: </w:t>
          </w:r>
          <w:r>
            <w:fldChar w:fldCharType="begin"/>
          </w:r>
          <w:r>
            <w:instrText xml:space="preserve"> STYLEREF  "1"  </w:instrText>
          </w:r>
          <w:r w:rsidR="00C168D5">
            <w:fldChar w:fldCharType="separate"/>
          </w:r>
          <w:r w:rsidR="00E03C80">
            <w:rPr>
              <w:noProof/>
            </w:rPr>
            <w:t>Introducción</w:t>
          </w:r>
          <w:r>
            <w:rPr>
              <w:noProof/>
            </w:rPr>
            <w:fldChar w:fldCharType="end"/>
          </w:r>
        </w:p>
      </w:tc>
    </w:tr>
    <w:tr w:rsidR="00FF543A" w:rsidRPr="004734D9" w:rsidTr="00EF15BE">
      <w:trPr>
        <w:trHeight w:val="688"/>
      </w:trPr>
      <w:tc>
        <w:tcPr>
          <w:tcW w:w="0" w:type="auto"/>
          <w:tcBorders>
            <w:top w:val="single" w:sz="4" w:space="0" w:color="auto"/>
          </w:tcBorders>
        </w:tcPr>
        <w:p w:rsidR="00FF543A" w:rsidRPr="004734D9" w:rsidRDefault="00FF543A" w:rsidP="00EF15BE">
          <w:pPr>
            <w:pStyle w:val="Piedepgina"/>
            <w:spacing w:before="0"/>
            <w:ind w:firstLine="0"/>
            <w:jc w:val="right"/>
          </w:pP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begin"/>
          </w:r>
          <w:r w:rsidRPr="009B4117">
            <w:rPr>
              <w:sz w:val="18"/>
            </w:rPr>
            <w:instrText>PAGE   \* MERGEFORMAT</w:instrText>
          </w:r>
          <w:r w:rsidRPr="009B4117">
            <w:rPr>
              <w:rFonts w:asciiTheme="minorHAnsi" w:eastAsiaTheme="minorEastAsia" w:hAnsiTheme="minorHAnsi" w:cstheme="minorBidi"/>
              <w:sz w:val="18"/>
            </w:rPr>
            <w:fldChar w:fldCharType="separate"/>
          </w:r>
          <w:r w:rsidR="00E03C80" w:rsidRPr="00E03C80">
            <w:rPr>
              <w:rFonts w:asciiTheme="majorHAnsi" w:eastAsiaTheme="majorEastAsia" w:hAnsiTheme="majorHAnsi" w:cstheme="majorBidi"/>
              <w:noProof/>
              <w:color w:val="4F81BD" w:themeColor="accent1"/>
              <w:sz w:val="32"/>
              <w:szCs w:val="40"/>
              <w:lang w:val="es-ES"/>
            </w:rPr>
            <w:t>3</w:t>
          </w:r>
          <w:r w:rsidRPr="009B4117">
            <w:rPr>
              <w:rFonts w:asciiTheme="majorHAnsi" w:eastAsiaTheme="majorEastAsia" w:hAnsiTheme="majorHAnsi" w:cstheme="majorBidi"/>
              <w:color w:val="4F81BD" w:themeColor="accent1"/>
              <w:sz w:val="32"/>
              <w:szCs w:val="40"/>
            </w:rPr>
            <w:fldChar w:fldCharType="end"/>
          </w:r>
        </w:p>
      </w:tc>
    </w:tr>
  </w:tbl>
  <w:p w:rsidR="00FF543A" w:rsidRPr="009B4117" w:rsidRDefault="00FF543A" w:rsidP="00CE6132">
    <w:pPr>
      <w:pStyle w:val="Piedepgina"/>
      <w:ind w:firstLine="0"/>
      <w:rPr>
        <w:i/>
        <w:sz w:val="16"/>
        <w:szCs w:val="16"/>
      </w:rPr>
    </w:pP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FILENAME  \* Caps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BLMP_Manual-De-Despliegue.Docx</w:t>
    </w:r>
    <w:r w:rsidRPr="009B4117">
      <w:rPr>
        <w:i/>
        <w:sz w:val="16"/>
        <w:szCs w:val="16"/>
      </w:rPr>
      <w:fldChar w:fldCharType="end"/>
    </w:r>
    <w:r w:rsidRPr="009B4117">
      <w:rPr>
        <w:i/>
        <w:sz w:val="16"/>
        <w:szCs w:val="16"/>
      </w:rPr>
      <w:t xml:space="preserve"> – Revisión N°: </w:t>
    </w:r>
    <w:r w:rsidRPr="009B4117">
      <w:rPr>
        <w:i/>
        <w:sz w:val="16"/>
        <w:szCs w:val="16"/>
      </w:rPr>
      <w:fldChar w:fldCharType="begin"/>
    </w:r>
    <w:r w:rsidRPr="009B4117">
      <w:rPr>
        <w:i/>
        <w:sz w:val="16"/>
        <w:szCs w:val="16"/>
      </w:rPr>
      <w:instrText xml:space="preserve"> REVNUM  \# "##0" \* Arabic  \* MERGEFORMAT </w:instrText>
    </w:r>
    <w:r w:rsidRPr="009B4117">
      <w:rPr>
        <w:i/>
        <w:sz w:val="16"/>
        <w:szCs w:val="16"/>
      </w:rPr>
      <w:fldChar w:fldCharType="separate"/>
    </w:r>
    <w:r>
      <w:rPr>
        <w:i/>
        <w:noProof/>
        <w:sz w:val="16"/>
        <w:szCs w:val="16"/>
      </w:rPr>
      <w:t>125</w:t>
    </w:r>
    <w:r w:rsidRPr="009B4117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228" w:rsidRDefault="008E3228" w:rsidP="0021037F">
      <w:r>
        <w:separator/>
      </w:r>
    </w:p>
  </w:footnote>
  <w:footnote w:type="continuationSeparator" w:id="0">
    <w:p w:rsidR="008E3228" w:rsidRDefault="008E3228" w:rsidP="00210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95"/>
      <w:gridCol w:w="4556"/>
    </w:tblGrid>
    <w:tr w:rsidR="00FF543A" w:rsidTr="004635FE">
      <w:trPr>
        <w:trHeight w:val="838"/>
      </w:trPr>
      <w:tc>
        <w:tcPr>
          <w:tcW w:w="4095" w:type="dxa"/>
        </w:tcPr>
        <w:p w:rsidR="00FF543A" w:rsidRDefault="00FF543A" w:rsidP="00983420">
          <w:pPr>
            <w:pStyle w:val="Encabezado"/>
            <w:spacing w:before="0"/>
            <w:ind w:firstLine="0"/>
            <w:rPr>
              <w:b/>
              <w:i/>
              <w:sz w:val="16"/>
              <w:szCs w:val="16"/>
            </w:rPr>
          </w:pPr>
          <w:r>
            <w:rPr>
              <w:b/>
              <w:i/>
              <w:sz w:val="16"/>
              <w:szCs w:val="16"/>
            </w:rPr>
            <w:t xml:space="preserve">Proyecto Final - </w:t>
          </w:r>
          <w:sdt>
            <w:sdtPr>
              <w:rPr>
                <w:b/>
                <w:i/>
                <w:sz w:val="16"/>
                <w:szCs w:val="16"/>
              </w:rPr>
              <w:alias w:val="Título"/>
              <w:tag w:val=""/>
              <w:id w:val="99298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  <w:i/>
                  <w:sz w:val="16"/>
                  <w:szCs w:val="16"/>
                </w:rPr>
                <w:t>Manual De Despliegue</w:t>
              </w:r>
            </w:sdtContent>
          </w:sdt>
        </w:p>
        <w:p w:rsidR="00FF543A" w:rsidRPr="004635FE" w:rsidRDefault="00FF543A" w:rsidP="00983420">
          <w:pPr>
            <w:pStyle w:val="Encabezado"/>
            <w:spacing w:before="0"/>
            <w:ind w:firstLine="0"/>
            <w:rPr>
              <w:i/>
              <w:sz w:val="16"/>
              <w:szCs w:val="16"/>
            </w:rPr>
          </w:pPr>
          <w:r w:rsidRPr="004635FE">
            <w:rPr>
              <w:i/>
              <w:sz w:val="16"/>
              <w:szCs w:val="16"/>
            </w:rPr>
            <w:t xml:space="preserve">Sistema </w:t>
          </w:r>
          <w:r>
            <w:rPr>
              <w:i/>
              <w:sz w:val="16"/>
              <w:szCs w:val="16"/>
            </w:rPr>
            <w:t xml:space="preserve">de Explotación </w:t>
          </w:r>
          <w:r w:rsidRPr="004635FE">
            <w:rPr>
              <w:i/>
              <w:sz w:val="16"/>
              <w:szCs w:val="16"/>
            </w:rPr>
            <w:t>de Información Educativa</w:t>
          </w:r>
          <w:r w:rsidRPr="004635FE">
            <w:rPr>
              <w:i/>
              <w:sz w:val="16"/>
              <w:szCs w:val="16"/>
            </w:rPr>
            <w:fldChar w:fldCharType="begin"/>
          </w:r>
          <w:r w:rsidRPr="004635FE">
            <w:rPr>
              <w:i/>
              <w:sz w:val="16"/>
              <w:szCs w:val="16"/>
            </w:rPr>
            <w:instrText xml:space="preserve"> TITLE  \* Upper  \* MERGEFORMAT </w:instrText>
          </w:r>
          <w:r w:rsidRPr="004635FE">
            <w:rPr>
              <w:i/>
              <w:sz w:val="16"/>
              <w:szCs w:val="16"/>
            </w:rPr>
            <w:fldChar w:fldCharType="end"/>
          </w:r>
        </w:p>
      </w:tc>
      <w:tc>
        <w:tcPr>
          <w:tcW w:w="4556" w:type="dxa"/>
        </w:tcPr>
        <w:p w:rsidR="00FF543A" w:rsidRPr="008D2B1A" w:rsidRDefault="00FF543A" w:rsidP="004635FE">
          <w:pPr>
            <w:pStyle w:val="Encabezado"/>
            <w:spacing w:before="0"/>
            <w:ind w:firstLine="0"/>
            <w:jc w:val="right"/>
            <w:rPr>
              <w:b/>
              <w:sz w:val="16"/>
              <w:szCs w:val="16"/>
            </w:rPr>
          </w:pPr>
          <w:r w:rsidRPr="008D2B1A">
            <w:rPr>
              <w:b/>
              <w:sz w:val="16"/>
              <w:szCs w:val="16"/>
            </w:rPr>
            <w:t>Universidad Tecnológica Nacional</w:t>
          </w:r>
        </w:p>
        <w:p w:rsidR="00FF543A" w:rsidRPr="008D2B1A" w:rsidRDefault="00FF543A" w:rsidP="004635FE">
          <w:pPr>
            <w:pStyle w:val="Encabezado"/>
            <w:spacing w:before="0"/>
            <w:ind w:firstLine="0"/>
            <w:jc w:val="right"/>
            <w:rPr>
              <w:i/>
              <w:sz w:val="16"/>
              <w:szCs w:val="16"/>
            </w:rPr>
          </w:pPr>
          <w:r w:rsidRPr="008D2B1A">
            <w:rPr>
              <w:i/>
              <w:sz w:val="16"/>
              <w:szCs w:val="16"/>
            </w:rPr>
            <w:t>Facultad Regional Córdoba</w:t>
          </w:r>
        </w:p>
        <w:p w:rsidR="00FF543A" w:rsidRDefault="00FF543A" w:rsidP="004635FE">
          <w:pPr>
            <w:pStyle w:val="Encabezado"/>
            <w:spacing w:before="0"/>
            <w:ind w:firstLine="0"/>
            <w:jc w:val="right"/>
          </w:pPr>
          <w:r w:rsidRPr="008D2B1A">
            <w:rPr>
              <w:b/>
              <w:noProof/>
              <w:sz w:val="16"/>
              <w:szCs w:val="16"/>
            </w:rPr>
            <w:drawing>
              <wp:anchor distT="0" distB="0" distL="114300" distR="114300" simplePos="0" relativeHeight="251659264" behindDoc="1" locked="0" layoutInCell="1" allowOverlap="1" wp14:anchorId="25E2A47D" wp14:editId="02CD0716">
                <wp:simplePos x="0" y="0"/>
                <wp:positionH relativeFrom="column">
                  <wp:posOffset>2387600</wp:posOffset>
                </wp:positionH>
                <wp:positionV relativeFrom="paragraph">
                  <wp:posOffset>-303530</wp:posOffset>
                </wp:positionV>
                <wp:extent cx="299720" cy="359410"/>
                <wp:effectExtent l="0" t="0" r="5080" b="2540"/>
                <wp:wrapTight wrapText="largest">
                  <wp:wrapPolygon edited="0">
                    <wp:start x="0" y="0"/>
                    <wp:lineTo x="0" y="20608"/>
                    <wp:lineTo x="20593" y="20608"/>
                    <wp:lineTo x="20593" y="0"/>
                    <wp:lineTo x="0" y="0"/>
                  </wp:wrapPolygon>
                </wp:wrapTight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TN.jpg"/>
                        <pic:cNvPicPr/>
                      </pic:nvPicPr>
                      <pic:blipFill>
                        <a:blip r:embed="rId1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-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8D2B1A">
            <w:rPr>
              <w:i/>
              <w:sz w:val="16"/>
              <w:szCs w:val="16"/>
            </w:rPr>
            <w:t>Proyecto Final</w:t>
          </w:r>
        </w:p>
      </w:tc>
    </w:tr>
  </w:tbl>
  <w:p w:rsidR="00FF543A" w:rsidRDefault="00FF543A" w:rsidP="00802F0E">
    <w:pPr>
      <w:pStyle w:val="Encabezado"/>
      <w:spacing w:before="0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F8E"/>
    <w:multiLevelType w:val="hybridMultilevel"/>
    <w:tmpl w:val="3D1A800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07906"/>
    <w:multiLevelType w:val="hybridMultilevel"/>
    <w:tmpl w:val="5D82D948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943994"/>
    <w:multiLevelType w:val="hybridMultilevel"/>
    <w:tmpl w:val="534290C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9496CC2"/>
    <w:multiLevelType w:val="hybridMultilevel"/>
    <w:tmpl w:val="1846A6D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B446A8F"/>
    <w:multiLevelType w:val="hybridMultilevel"/>
    <w:tmpl w:val="52501E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BF72608"/>
    <w:multiLevelType w:val="hybridMultilevel"/>
    <w:tmpl w:val="89B68BA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3EC7054"/>
    <w:multiLevelType w:val="hybridMultilevel"/>
    <w:tmpl w:val="1376F94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4A35B48"/>
    <w:multiLevelType w:val="hybridMultilevel"/>
    <w:tmpl w:val="4A18EF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6AE3794"/>
    <w:multiLevelType w:val="hybridMultilevel"/>
    <w:tmpl w:val="AD0080E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7611CEA"/>
    <w:multiLevelType w:val="hybridMultilevel"/>
    <w:tmpl w:val="FE84C2B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BC4C97"/>
    <w:multiLevelType w:val="hybridMultilevel"/>
    <w:tmpl w:val="F7449E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B2475B5"/>
    <w:multiLevelType w:val="hybridMultilevel"/>
    <w:tmpl w:val="9F7A7CA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E3F1C5B"/>
    <w:multiLevelType w:val="hybridMultilevel"/>
    <w:tmpl w:val="114E62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2A6769F"/>
    <w:multiLevelType w:val="hybridMultilevel"/>
    <w:tmpl w:val="1B4A4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A2976"/>
    <w:multiLevelType w:val="hybridMultilevel"/>
    <w:tmpl w:val="B5D8973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77E3909"/>
    <w:multiLevelType w:val="hybridMultilevel"/>
    <w:tmpl w:val="772400D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6C36A6"/>
    <w:multiLevelType w:val="hybridMultilevel"/>
    <w:tmpl w:val="66509EF8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B125330"/>
    <w:multiLevelType w:val="hybridMultilevel"/>
    <w:tmpl w:val="45ECE0C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DB1658B"/>
    <w:multiLevelType w:val="hybridMultilevel"/>
    <w:tmpl w:val="C54EC30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E3B28A1"/>
    <w:multiLevelType w:val="hybridMultilevel"/>
    <w:tmpl w:val="CEF6514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1227DE8"/>
    <w:multiLevelType w:val="hybridMultilevel"/>
    <w:tmpl w:val="DD7698A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FA72BB"/>
    <w:multiLevelType w:val="hybridMultilevel"/>
    <w:tmpl w:val="C17C5C7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58F528F"/>
    <w:multiLevelType w:val="hybridMultilevel"/>
    <w:tmpl w:val="E758C0D0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7414FD4"/>
    <w:multiLevelType w:val="hybridMultilevel"/>
    <w:tmpl w:val="7B2CD13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E5546C5"/>
    <w:multiLevelType w:val="hybridMultilevel"/>
    <w:tmpl w:val="A50C5E6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4F623282"/>
    <w:multiLevelType w:val="hybridMultilevel"/>
    <w:tmpl w:val="E6DE682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1A455A1"/>
    <w:multiLevelType w:val="hybridMultilevel"/>
    <w:tmpl w:val="7A8CDDF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061B39"/>
    <w:multiLevelType w:val="hybridMultilevel"/>
    <w:tmpl w:val="42D66E7A"/>
    <w:lvl w:ilvl="0" w:tplc="A3CC3D9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246A9"/>
    <w:multiLevelType w:val="hybridMultilevel"/>
    <w:tmpl w:val="E60CF6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99C0AE4"/>
    <w:multiLevelType w:val="hybridMultilevel"/>
    <w:tmpl w:val="F4E459CA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CE039FB"/>
    <w:multiLevelType w:val="hybridMultilevel"/>
    <w:tmpl w:val="2650561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DB06EF0"/>
    <w:multiLevelType w:val="hybridMultilevel"/>
    <w:tmpl w:val="6A0010B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0F0257D"/>
    <w:multiLevelType w:val="hybridMultilevel"/>
    <w:tmpl w:val="DEC6D55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1CE7696"/>
    <w:multiLevelType w:val="hybridMultilevel"/>
    <w:tmpl w:val="325A157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5177F8F"/>
    <w:multiLevelType w:val="hybridMultilevel"/>
    <w:tmpl w:val="C1FA1E8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86F3700"/>
    <w:multiLevelType w:val="hybridMultilevel"/>
    <w:tmpl w:val="528AE43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9E54331"/>
    <w:multiLevelType w:val="hybridMultilevel"/>
    <w:tmpl w:val="C16AAB2A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B9D3356"/>
    <w:multiLevelType w:val="hybridMultilevel"/>
    <w:tmpl w:val="5E3475E2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CA844C4"/>
    <w:multiLevelType w:val="hybridMultilevel"/>
    <w:tmpl w:val="A4DAB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9A0669"/>
    <w:multiLevelType w:val="hybridMultilevel"/>
    <w:tmpl w:val="4B3A525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23A75D9"/>
    <w:multiLevelType w:val="hybridMultilevel"/>
    <w:tmpl w:val="8DD6B1E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906A2"/>
    <w:multiLevelType w:val="hybridMultilevel"/>
    <w:tmpl w:val="6D245F8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6143D0D"/>
    <w:multiLevelType w:val="hybridMultilevel"/>
    <w:tmpl w:val="61E8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4382E"/>
    <w:multiLevelType w:val="hybridMultilevel"/>
    <w:tmpl w:val="08BED7F0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8F2208C"/>
    <w:multiLevelType w:val="hybridMultilevel"/>
    <w:tmpl w:val="ABA213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E7B0190"/>
    <w:multiLevelType w:val="hybridMultilevel"/>
    <w:tmpl w:val="5EB0FEA6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F4718CF"/>
    <w:multiLevelType w:val="hybridMultilevel"/>
    <w:tmpl w:val="DEF01D2C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>
    <w:nsid w:val="7FA06BA0"/>
    <w:multiLevelType w:val="hybridMultilevel"/>
    <w:tmpl w:val="442A4F4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21"/>
  </w:num>
  <w:num w:numId="4">
    <w:abstractNumId w:val="43"/>
  </w:num>
  <w:num w:numId="5">
    <w:abstractNumId w:val="46"/>
  </w:num>
  <w:num w:numId="6">
    <w:abstractNumId w:val="1"/>
  </w:num>
  <w:num w:numId="7">
    <w:abstractNumId w:val="42"/>
  </w:num>
  <w:num w:numId="8">
    <w:abstractNumId w:val="38"/>
  </w:num>
  <w:num w:numId="9">
    <w:abstractNumId w:val="44"/>
  </w:num>
  <w:num w:numId="10">
    <w:abstractNumId w:val="29"/>
  </w:num>
  <w:num w:numId="11">
    <w:abstractNumId w:val="27"/>
  </w:num>
  <w:num w:numId="12">
    <w:abstractNumId w:val="16"/>
  </w:num>
  <w:num w:numId="13">
    <w:abstractNumId w:val="23"/>
  </w:num>
  <w:num w:numId="14">
    <w:abstractNumId w:val="4"/>
  </w:num>
  <w:num w:numId="15">
    <w:abstractNumId w:val="0"/>
  </w:num>
  <w:num w:numId="16">
    <w:abstractNumId w:val="25"/>
  </w:num>
  <w:num w:numId="17">
    <w:abstractNumId w:val="22"/>
  </w:num>
  <w:num w:numId="18">
    <w:abstractNumId w:val="35"/>
  </w:num>
  <w:num w:numId="19">
    <w:abstractNumId w:val="6"/>
  </w:num>
  <w:num w:numId="20">
    <w:abstractNumId w:val="31"/>
  </w:num>
  <w:num w:numId="21">
    <w:abstractNumId w:val="2"/>
  </w:num>
  <w:num w:numId="22">
    <w:abstractNumId w:val="32"/>
  </w:num>
  <w:num w:numId="23">
    <w:abstractNumId w:val="20"/>
  </w:num>
  <w:num w:numId="24">
    <w:abstractNumId w:val="18"/>
  </w:num>
  <w:num w:numId="25">
    <w:abstractNumId w:val="5"/>
  </w:num>
  <w:num w:numId="26">
    <w:abstractNumId w:val="3"/>
  </w:num>
  <w:num w:numId="27">
    <w:abstractNumId w:val="39"/>
  </w:num>
  <w:num w:numId="28">
    <w:abstractNumId w:val="17"/>
  </w:num>
  <w:num w:numId="29">
    <w:abstractNumId w:val="47"/>
  </w:num>
  <w:num w:numId="30">
    <w:abstractNumId w:val="9"/>
  </w:num>
  <w:num w:numId="31">
    <w:abstractNumId w:val="33"/>
  </w:num>
  <w:num w:numId="32">
    <w:abstractNumId w:val="8"/>
  </w:num>
  <w:num w:numId="33">
    <w:abstractNumId w:val="12"/>
  </w:num>
  <w:num w:numId="34">
    <w:abstractNumId w:val="15"/>
  </w:num>
  <w:num w:numId="35">
    <w:abstractNumId w:val="37"/>
  </w:num>
  <w:num w:numId="36">
    <w:abstractNumId w:val="28"/>
  </w:num>
  <w:num w:numId="37">
    <w:abstractNumId w:val="10"/>
  </w:num>
  <w:num w:numId="38">
    <w:abstractNumId w:val="36"/>
  </w:num>
  <w:num w:numId="39">
    <w:abstractNumId w:val="40"/>
  </w:num>
  <w:num w:numId="40">
    <w:abstractNumId w:val="26"/>
  </w:num>
  <w:num w:numId="41">
    <w:abstractNumId w:val="45"/>
  </w:num>
  <w:num w:numId="42">
    <w:abstractNumId w:val="34"/>
  </w:num>
  <w:num w:numId="43">
    <w:abstractNumId w:val="14"/>
  </w:num>
  <w:num w:numId="44">
    <w:abstractNumId w:val="41"/>
  </w:num>
  <w:num w:numId="45">
    <w:abstractNumId w:val="11"/>
  </w:num>
  <w:num w:numId="46">
    <w:abstractNumId w:val="27"/>
  </w:num>
  <w:num w:numId="47">
    <w:abstractNumId w:val="19"/>
  </w:num>
  <w:num w:numId="48">
    <w:abstractNumId w:val="30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E1"/>
    <w:rsid w:val="00001B09"/>
    <w:rsid w:val="00003411"/>
    <w:rsid w:val="000050FF"/>
    <w:rsid w:val="0000754F"/>
    <w:rsid w:val="000270C2"/>
    <w:rsid w:val="00030AC4"/>
    <w:rsid w:val="000449F3"/>
    <w:rsid w:val="00070D4B"/>
    <w:rsid w:val="0008596B"/>
    <w:rsid w:val="00086147"/>
    <w:rsid w:val="000A0A68"/>
    <w:rsid w:val="000B2AA5"/>
    <w:rsid w:val="000B605F"/>
    <w:rsid w:val="000C1FF1"/>
    <w:rsid w:val="000D116A"/>
    <w:rsid w:val="000E318A"/>
    <w:rsid w:val="000F3E98"/>
    <w:rsid w:val="00101AEA"/>
    <w:rsid w:val="001076C0"/>
    <w:rsid w:val="00115FBC"/>
    <w:rsid w:val="0012469B"/>
    <w:rsid w:val="00127636"/>
    <w:rsid w:val="00135DFD"/>
    <w:rsid w:val="00142AE8"/>
    <w:rsid w:val="00145696"/>
    <w:rsid w:val="00145D18"/>
    <w:rsid w:val="001541A7"/>
    <w:rsid w:val="0016004B"/>
    <w:rsid w:val="001645E6"/>
    <w:rsid w:val="0017126E"/>
    <w:rsid w:val="001A3632"/>
    <w:rsid w:val="001B5CE4"/>
    <w:rsid w:val="001C776C"/>
    <w:rsid w:val="0021037F"/>
    <w:rsid w:val="002158CF"/>
    <w:rsid w:val="0022231E"/>
    <w:rsid w:val="0025547B"/>
    <w:rsid w:val="00256449"/>
    <w:rsid w:val="00256C9C"/>
    <w:rsid w:val="00275953"/>
    <w:rsid w:val="00283663"/>
    <w:rsid w:val="002B67EE"/>
    <w:rsid w:val="00334896"/>
    <w:rsid w:val="00337455"/>
    <w:rsid w:val="00363354"/>
    <w:rsid w:val="0037101A"/>
    <w:rsid w:val="00381229"/>
    <w:rsid w:val="00381AFC"/>
    <w:rsid w:val="003879E2"/>
    <w:rsid w:val="003B3BFB"/>
    <w:rsid w:val="003D6396"/>
    <w:rsid w:val="003F24BE"/>
    <w:rsid w:val="003F7611"/>
    <w:rsid w:val="0041603B"/>
    <w:rsid w:val="00416C8D"/>
    <w:rsid w:val="00426AFD"/>
    <w:rsid w:val="004358C0"/>
    <w:rsid w:val="004371F1"/>
    <w:rsid w:val="0044357C"/>
    <w:rsid w:val="00444A37"/>
    <w:rsid w:val="0044641B"/>
    <w:rsid w:val="00462AFE"/>
    <w:rsid w:val="0046322D"/>
    <w:rsid w:val="0046330A"/>
    <w:rsid w:val="004635FE"/>
    <w:rsid w:val="00470D6B"/>
    <w:rsid w:val="004779D5"/>
    <w:rsid w:val="00482414"/>
    <w:rsid w:val="004833CA"/>
    <w:rsid w:val="00483530"/>
    <w:rsid w:val="0048373D"/>
    <w:rsid w:val="004B29F6"/>
    <w:rsid w:val="004C2337"/>
    <w:rsid w:val="004C72DF"/>
    <w:rsid w:val="004C7645"/>
    <w:rsid w:val="004D0533"/>
    <w:rsid w:val="004D2F4C"/>
    <w:rsid w:val="004D70CE"/>
    <w:rsid w:val="00541610"/>
    <w:rsid w:val="00543FD4"/>
    <w:rsid w:val="005450AC"/>
    <w:rsid w:val="0055453F"/>
    <w:rsid w:val="00561409"/>
    <w:rsid w:val="00596436"/>
    <w:rsid w:val="005C3A36"/>
    <w:rsid w:val="005C6902"/>
    <w:rsid w:val="005D151F"/>
    <w:rsid w:val="005D454C"/>
    <w:rsid w:val="005E1A42"/>
    <w:rsid w:val="005E2379"/>
    <w:rsid w:val="005E3A67"/>
    <w:rsid w:val="006420E0"/>
    <w:rsid w:val="00646598"/>
    <w:rsid w:val="00665709"/>
    <w:rsid w:val="00670985"/>
    <w:rsid w:val="00691490"/>
    <w:rsid w:val="006969D2"/>
    <w:rsid w:val="006B2BE6"/>
    <w:rsid w:val="006C1639"/>
    <w:rsid w:val="006D6D1C"/>
    <w:rsid w:val="006E48C8"/>
    <w:rsid w:val="006E7C77"/>
    <w:rsid w:val="006F669E"/>
    <w:rsid w:val="006F7BA8"/>
    <w:rsid w:val="007311AC"/>
    <w:rsid w:val="0073525E"/>
    <w:rsid w:val="00736904"/>
    <w:rsid w:val="007376D0"/>
    <w:rsid w:val="007563FD"/>
    <w:rsid w:val="00756E1C"/>
    <w:rsid w:val="00763A77"/>
    <w:rsid w:val="00763AE6"/>
    <w:rsid w:val="00776E95"/>
    <w:rsid w:val="00781EC7"/>
    <w:rsid w:val="00783E8E"/>
    <w:rsid w:val="00785148"/>
    <w:rsid w:val="007A6AEF"/>
    <w:rsid w:val="007B2627"/>
    <w:rsid w:val="007F24A8"/>
    <w:rsid w:val="00800090"/>
    <w:rsid w:val="00802F0E"/>
    <w:rsid w:val="008102B9"/>
    <w:rsid w:val="008408C4"/>
    <w:rsid w:val="0084472E"/>
    <w:rsid w:val="00852157"/>
    <w:rsid w:val="00857DB7"/>
    <w:rsid w:val="00863045"/>
    <w:rsid w:val="008769F6"/>
    <w:rsid w:val="008819F0"/>
    <w:rsid w:val="00894C67"/>
    <w:rsid w:val="00895FE1"/>
    <w:rsid w:val="008B3ABC"/>
    <w:rsid w:val="008E1025"/>
    <w:rsid w:val="008E2508"/>
    <w:rsid w:val="008E3228"/>
    <w:rsid w:val="008F2ACF"/>
    <w:rsid w:val="008F4CA3"/>
    <w:rsid w:val="00903ED6"/>
    <w:rsid w:val="00911007"/>
    <w:rsid w:val="00916977"/>
    <w:rsid w:val="00917789"/>
    <w:rsid w:val="009329AB"/>
    <w:rsid w:val="009360AF"/>
    <w:rsid w:val="0094061B"/>
    <w:rsid w:val="00944C55"/>
    <w:rsid w:val="0095666B"/>
    <w:rsid w:val="00966CC9"/>
    <w:rsid w:val="00977679"/>
    <w:rsid w:val="00983420"/>
    <w:rsid w:val="00990783"/>
    <w:rsid w:val="00997E7D"/>
    <w:rsid w:val="009B0DEA"/>
    <w:rsid w:val="009B4117"/>
    <w:rsid w:val="009B5A6A"/>
    <w:rsid w:val="009E3F38"/>
    <w:rsid w:val="009E696F"/>
    <w:rsid w:val="009F2BF1"/>
    <w:rsid w:val="00A00AAC"/>
    <w:rsid w:val="00A57F8C"/>
    <w:rsid w:val="00A60323"/>
    <w:rsid w:val="00A6082C"/>
    <w:rsid w:val="00A61207"/>
    <w:rsid w:val="00A654FC"/>
    <w:rsid w:val="00A74EE2"/>
    <w:rsid w:val="00A768B0"/>
    <w:rsid w:val="00A821BA"/>
    <w:rsid w:val="00A8702E"/>
    <w:rsid w:val="00A87C7B"/>
    <w:rsid w:val="00A931FD"/>
    <w:rsid w:val="00A94E3C"/>
    <w:rsid w:val="00AA7E97"/>
    <w:rsid w:val="00AD13BF"/>
    <w:rsid w:val="00AE4479"/>
    <w:rsid w:val="00AE6924"/>
    <w:rsid w:val="00AF301A"/>
    <w:rsid w:val="00AF7362"/>
    <w:rsid w:val="00B04FF2"/>
    <w:rsid w:val="00B24331"/>
    <w:rsid w:val="00B30063"/>
    <w:rsid w:val="00B406ED"/>
    <w:rsid w:val="00B4686E"/>
    <w:rsid w:val="00B50543"/>
    <w:rsid w:val="00B526C0"/>
    <w:rsid w:val="00B5471B"/>
    <w:rsid w:val="00B563FD"/>
    <w:rsid w:val="00B56978"/>
    <w:rsid w:val="00B7168A"/>
    <w:rsid w:val="00B723BA"/>
    <w:rsid w:val="00B77071"/>
    <w:rsid w:val="00B772F7"/>
    <w:rsid w:val="00BE37C2"/>
    <w:rsid w:val="00BE5F4E"/>
    <w:rsid w:val="00BF670E"/>
    <w:rsid w:val="00C073B5"/>
    <w:rsid w:val="00C07E47"/>
    <w:rsid w:val="00C168D5"/>
    <w:rsid w:val="00C42F3F"/>
    <w:rsid w:val="00C539A3"/>
    <w:rsid w:val="00C54930"/>
    <w:rsid w:val="00C55987"/>
    <w:rsid w:val="00C61D02"/>
    <w:rsid w:val="00C671ED"/>
    <w:rsid w:val="00C77C11"/>
    <w:rsid w:val="00C86DEF"/>
    <w:rsid w:val="00C92A30"/>
    <w:rsid w:val="00C96F2D"/>
    <w:rsid w:val="00CB18BF"/>
    <w:rsid w:val="00CC153B"/>
    <w:rsid w:val="00CC6F00"/>
    <w:rsid w:val="00CD69E7"/>
    <w:rsid w:val="00CE6132"/>
    <w:rsid w:val="00D02D31"/>
    <w:rsid w:val="00D039CE"/>
    <w:rsid w:val="00D073E7"/>
    <w:rsid w:val="00D23696"/>
    <w:rsid w:val="00D525E7"/>
    <w:rsid w:val="00D61B3D"/>
    <w:rsid w:val="00D6663D"/>
    <w:rsid w:val="00D90CE1"/>
    <w:rsid w:val="00D93856"/>
    <w:rsid w:val="00DA0CAC"/>
    <w:rsid w:val="00DB4DFB"/>
    <w:rsid w:val="00DB7931"/>
    <w:rsid w:val="00DC2782"/>
    <w:rsid w:val="00DC78B3"/>
    <w:rsid w:val="00DD284D"/>
    <w:rsid w:val="00DE7982"/>
    <w:rsid w:val="00DF1931"/>
    <w:rsid w:val="00E031FE"/>
    <w:rsid w:val="00E03C80"/>
    <w:rsid w:val="00E05ACE"/>
    <w:rsid w:val="00E06D9D"/>
    <w:rsid w:val="00E24450"/>
    <w:rsid w:val="00E2626B"/>
    <w:rsid w:val="00E26D14"/>
    <w:rsid w:val="00E34CF1"/>
    <w:rsid w:val="00E46EC8"/>
    <w:rsid w:val="00E5473C"/>
    <w:rsid w:val="00E56BC2"/>
    <w:rsid w:val="00E56D18"/>
    <w:rsid w:val="00E64D86"/>
    <w:rsid w:val="00E77E2D"/>
    <w:rsid w:val="00E90631"/>
    <w:rsid w:val="00E966A2"/>
    <w:rsid w:val="00EC3140"/>
    <w:rsid w:val="00ED5049"/>
    <w:rsid w:val="00ED7182"/>
    <w:rsid w:val="00EE2F1C"/>
    <w:rsid w:val="00EE453E"/>
    <w:rsid w:val="00EE6D7D"/>
    <w:rsid w:val="00EF15BE"/>
    <w:rsid w:val="00F033FE"/>
    <w:rsid w:val="00F37F8F"/>
    <w:rsid w:val="00F4107B"/>
    <w:rsid w:val="00F63888"/>
    <w:rsid w:val="00F7510D"/>
    <w:rsid w:val="00F908E9"/>
    <w:rsid w:val="00FC3136"/>
    <w:rsid w:val="00FD6C29"/>
    <w:rsid w:val="00FE389C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  <w:rsid w:val="000C1FF1"/>
    <w:pPr>
      <w:spacing w:before="120"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0C1FF1"/>
    <w:pPr>
      <w:keepNext/>
      <w:keepLines/>
      <w:pBdr>
        <w:bottom w:val="single" w:sz="4" w:space="1" w:color="auto"/>
      </w:pBdr>
      <w:spacing w:before="480" w:after="240"/>
      <w:outlineLvl w:val="0"/>
    </w:pPr>
    <w:rPr>
      <w:rFonts w:ascii="Cambria" w:hAnsi="Cambria"/>
      <w:b/>
      <w:bCs/>
      <w:smallCap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21037F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A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69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0C1FF1"/>
    <w:rPr>
      <w:rFonts w:ascii="Cambria" w:eastAsia="Times New Roman" w:hAnsi="Cambria" w:cs="Times New Roman"/>
      <w:b/>
      <w:bCs/>
      <w:smallCaps/>
      <w:color w:val="365F91"/>
      <w:sz w:val="28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9"/>
    <w:rsid w:val="0021037F"/>
    <w:rPr>
      <w:rFonts w:ascii="Cambria" w:eastAsia="Times New Roman" w:hAnsi="Cambria" w:cs="Times New Roman"/>
      <w:b/>
      <w:bCs/>
      <w:color w:val="4F81BD"/>
      <w:sz w:val="26"/>
      <w:szCs w:val="26"/>
      <w:lang w:eastAsia="es-AR"/>
    </w:rPr>
  </w:style>
  <w:style w:type="paragraph" w:styleId="Prrafodelista">
    <w:name w:val="List Paragraph"/>
    <w:basedOn w:val="Normal"/>
    <w:uiPriority w:val="34"/>
    <w:qFormat/>
    <w:rsid w:val="0021037F"/>
    <w:pPr>
      <w:ind w:left="720"/>
      <w:contextualSpacing/>
    </w:pPr>
  </w:style>
  <w:style w:type="paragraph" w:styleId="Bibliografa">
    <w:name w:val="Bibliography"/>
    <w:basedOn w:val="Normal"/>
    <w:next w:val="Normal"/>
    <w:uiPriority w:val="99"/>
    <w:unhideWhenUsed/>
    <w:rsid w:val="0021037F"/>
  </w:style>
  <w:style w:type="paragraph" w:styleId="Encabezado">
    <w:name w:val="header"/>
    <w:basedOn w:val="Normal"/>
    <w:link w:val="Encabezado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037F"/>
    <w:rPr>
      <w:rFonts w:ascii="Calibri" w:eastAsia="Times New Roman" w:hAnsi="Calibri" w:cs="Times New Roman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103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037F"/>
    <w:rPr>
      <w:rFonts w:ascii="Calibri" w:eastAsia="Times New Roman" w:hAnsi="Calibri" w:cs="Times New Roman"/>
      <w:lang w:eastAsia="es-AR"/>
    </w:rPr>
  </w:style>
  <w:style w:type="table" w:styleId="Tablaconcuadrcula">
    <w:name w:val="Table Grid"/>
    <w:basedOn w:val="Tablanormal"/>
    <w:uiPriority w:val="59"/>
    <w:rsid w:val="00210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03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037F"/>
    <w:rPr>
      <w:rFonts w:ascii="Tahoma" w:eastAsia="Times New Roman" w:hAnsi="Tahoma" w:cs="Tahoma"/>
      <w:sz w:val="16"/>
      <w:szCs w:val="16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21037F"/>
    <w:pPr>
      <w:pBdr>
        <w:bottom w:val="none" w:sz="0" w:space="0" w:color="auto"/>
      </w:pBdr>
      <w:spacing w:line="276" w:lineRule="auto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7B2627"/>
    <w:pPr>
      <w:tabs>
        <w:tab w:val="left" w:pos="426"/>
        <w:tab w:val="right" w:leader="dot" w:pos="8495"/>
      </w:tabs>
      <w:spacing w:after="10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103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1037F"/>
    <w:rPr>
      <w:color w:val="0000FF" w:themeColor="hyperlink"/>
      <w:u w:val="single"/>
    </w:rPr>
  </w:style>
  <w:style w:type="paragraph" w:customStyle="1" w:styleId="CellBodyCentre">
    <w:name w:val="CellBodyCentre"/>
    <w:basedOn w:val="Normal"/>
    <w:rsid w:val="0021037F"/>
    <w:pPr>
      <w:spacing w:after="120"/>
      <w:jc w:val="center"/>
    </w:pPr>
    <w:rPr>
      <w:rFonts w:ascii="Helvetica" w:hAnsi="Helvetica"/>
      <w:sz w:val="20"/>
      <w:szCs w:val="20"/>
      <w:lang w:val="en-GB" w:eastAsia="en-US"/>
    </w:rPr>
  </w:style>
  <w:style w:type="character" w:styleId="nfasisintenso">
    <w:name w:val="Intense Emphasis"/>
    <w:basedOn w:val="Fuentedeprrafopredeter"/>
    <w:uiPriority w:val="21"/>
    <w:qFormat/>
    <w:rsid w:val="0021037F"/>
    <w:rPr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21037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1037F"/>
    <w:rPr>
      <w:rFonts w:ascii="Calibri" w:eastAsia="Times New Roman" w:hAnsi="Calibri" w:cs="Times New Roman"/>
      <w:i/>
      <w:iCs/>
      <w:color w:val="000000" w:themeColor="text1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21037F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763A77"/>
    <w:rPr>
      <w:rFonts w:asciiTheme="majorHAnsi" w:eastAsiaTheme="majorEastAsia" w:hAnsiTheme="majorHAnsi" w:cstheme="majorBidi"/>
      <w:b/>
      <w:bCs/>
      <w:color w:val="4F81BD" w:themeColor="accent1"/>
      <w:lang w:eastAsia="es-AR"/>
    </w:rPr>
  </w:style>
  <w:style w:type="paragraph" w:styleId="Sinespaciado">
    <w:name w:val="No Spacing"/>
    <w:uiPriority w:val="1"/>
    <w:qFormat/>
    <w:rsid w:val="00F37F8F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5471B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AE6924"/>
    <w:rPr>
      <w:rFonts w:asciiTheme="majorHAnsi" w:eastAsiaTheme="majorEastAsia" w:hAnsiTheme="majorHAnsi" w:cstheme="majorBidi"/>
      <w:b/>
      <w:bCs/>
      <w:i/>
      <w:iCs/>
      <w:color w:val="4F81BD" w:themeColor="accent1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0C1F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F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FF1"/>
    <w:rPr>
      <w:rFonts w:ascii="Calibri" w:eastAsia="Times New Roman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F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FF1"/>
    <w:rPr>
      <w:rFonts w:ascii="Calibri" w:eastAsia="Times New Roman" w:hAnsi="Calibri" w:cs="Times New Roman"/>
      <w:b/>
      <w:bCs/>
      <w:sz w:val="20"/>
      <w:szCs w:val="20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6C29"/>
    <w:pPr>
      <w:spacing w:before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6C29"/>
    <w:rPr>
      <w:rFonts w:ascii="Calibri" w:eastAsia="Times New Roman" w:hAnsi="Calibri" w:cs="Times New Roman"/>
      <w:sz w:val="20"/>
      <w:szCs w:val="20"/>
      <w:lang w:eastAsia="es-AR"/>
    </w:rPr>
  </w:style>
  <w:style w:type="character" w:styleId="Refdenotaalfinal">
    <w:name w:val="endnote reference"/>
    <w:basedOn w:val="Fuentedeprrafopredeter"/>
    <w:uiPriority w:val="99"/>
    <w:semiHidden/>
    <w:unhideWhenUsed/>
    <w:rsid w:val="00FD6C29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C29"/>
    <w:rPr>
      <w:color w:val="800080" w:themeColor="followedHyperlink"/>
      <w:u w:val="single"/>
    </w:rPr>
  </w:style>
  <w:style w:type="paragraph" w:customStyle="1" w:styleId="NormalCPSI">
    <w:name w:val="Normal CPSI"/>
    <w:basedOn w:val="Normal"/>
    <w:rsid w:val="00917789"/>
    <w:pPr>
      <w:suppressLineNumbers/>
      <w:tabs>
        <w:tab w:val="left" w:pos="-720"/>
        <w:tab w:val="left" w:pos="0"/>
        <w:tab w:val="left" w:pos="720"/>
      </w:tabs>
      <w:suppressAutoHyphens/>
      <w:spacing w:before="0" w:after="240" w:line="360" w:lineRule="auto"/>
      <w:ind w:firstLine="0"/>
    </w:pPr>
    <w:rPr>
      <w:rFonts w:ascii="Arial" w:hAnsi="Arial"/>
      <w:spacing w:val="-3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Facu\2011\Proyecto\Repositorio\Docs\11-Plantillas\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ACF5EDD24347E99B724D0301C47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5AB56-2816-4019-9865-A5C0C7AFE6AF}"/>
      </w:docPartPr>
      <w:docPartBody>
        <w:p w:rsidR="008173AB" w:rsidRDefault="001A7AF4" w:rsidP="001A7AF4">
          <w:pPr>
            <w:pStyle w:val="7EACF5EDD24347E99B724D0301C4714B"/>
          </w:pPr>
          <w:r w:rsidRPr="00800876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32"/>
    <w:rsid w:val="00040D8E"/>
    <w:rsid w:val="00041CE1"/>
    <w:rsid w:val="001805E7"/>
    <w:rsid w:val="001A59A5"/>
    <w:rsid w:val="001A7AF4"/>
    <w:rsid w:val="001D7590"/>
    <w:rsid w:val="00444732"/>
    <w:rsid w:val="00552CB4"/>
    <w:rsid w:val="007E3D65"/>
    <w:rsid w:val="007F761E"/>
    <w:rsid w:val="008173AB"/>
    <w:rsid w:val="009E0EA4"/>
    <w:rsid w:val="00A80138"/>
    <w:rsid w:val="00CD4688"/>
    <w:rsid w:val="00D65B07"/>
    <w:rsid w:val="00E05ECC"/>
    <w:rsid w:val="00E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7AF4"/>
    <w:rPr>
      <w:color w:val="808080"/>
    </w:rPr>
  </w:style>
  <w:style w:type="paragraph" w:customStyle="1" w:styleId="1C3E9FFE6ACA4916A745A4D320CDACAD">
    <w:name w:val="1C3E9FFE6ACA4916A745A4D320CDACAD"/>
  </w:style>
  <w:style w:type="paragraph" w:customStyle="1" w:styleId="7EACF5EDD24347E99B724D0301C4714B">
    <w:name w:val="7EACF5EDD24347E99B724D0301C4714B"/>
    <w:rsid w:val="001A7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Lau11</b:Tag>
    <b:SourceType>Book</b:SourceType>
    <b:Guid>{AA4E5233-91F3-4F80-B17C-894411C46F23}</b:Guid>
    <b:Title>La Plantilla</b:Title>
    <b:Year>2011</b:Year>
    <b:City>Córdoba</b:City>
    <b:Publisher>BLPM</b:Publisher>
    <b:LCID>es-AR</b:LCID>
    <b:Author>
      <b:Author>
        <b:NameList>
          <b:Person>
            <b:Last>Pastorino</b:Last>
            <b:First>Laura</b:First>
          </b:Person>
        </b:NameList>
      </b:Author>
    </b:Author>
    <b:RefOrder>1</b:RefOrder>
  </b:Source>
  <b:Source>
    <b:Tag>Mic13</b:Tag>
    <b:SourceType>InternetSite</b:SourceType>
    <b:Guid>{4C932F49-0B5E-482F-B186-0EA32A0FFA27}</b:Guid>
    <b:YearAccessed>2013</b:YearAccessed>
    <b:MonthAccessed>Octubre</b:MonthAccessed>
    <b:DayAccessed>08</b:DayAccessed>
    <b:URL>http://download.microsoft.com/download/4/B/C/4BC33DCA-7BFC-40FF-BE76-07BF38DCD029/ESN/x64/SQLEXPRADV_x64_ESN.exe</b:URL>
    <b:Author>
      <b:Author>
        <b:Corporate>Microsoft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45E0A85-E121-4B26-B015-25C93B0C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1318</TotalTime>
  <Pages>31</Pages>
  <Words>3330</Words>
  <Characters>18316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Despliegue</vt:lpstr>
    </vt:vector>
  </TitlesOfParts>
  <Company>Pastorino</Company>
  <LinksUpToDate>false</LinksUpToDate>
  <CharactersWithSpaces>21603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Despliegue</dc:title>
  <dc:subject/>
  <dc:creator>Laura Pastorino</dc:creator>
  <cp:keywords/>
  <dc:description/>
  <cp:lastModifiedBy>Laura</cp:lastModifiedBy>
  <cp:revision>68</cp:revision>
  <dcterms:created xsi:type="dcterms:W3CDTF">2011-05-28T02:43:00Z</dcterms:created>
  <dcterms:modified xsi:type="dcterms:W3CDTF">2013-10-27T16:25:00Z</dcterms:modified>
</cp:coreProperties>
</file>