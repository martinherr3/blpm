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Ing. Zohil,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5B7876" w:rsidRDefault="009D3DAA" w:rsidP="00F63888">
          <w:pPr>
            <w:jc w:val="center"/>
            <w:rPr>
              <w:b/>
              <w:i/>
              <w:caps/>
              <w:sz w:val="36"/>
            </w:rPr>
          </w:pPr>
          <w:r>
            <w:rPr>
              <w:b/>
              <w:i/>
              <w:caps/>
              <w:sz w:val="36"/>
            </w:rPr>
            <w:t>User Stories para Sprint 3</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r w:rsidRPr="005B7876">
        <w:rPr>
          <w:b/>
          <w:i/>
          <w:sz w:val="24"/>
        </w:rPr>
        <w:t>Nicoliello,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r w:rsidRPr="005B7876">
        <w:rPr>
          <w:b/>
          <w:i/>
          <w:sz w:val="24"/>
        </w:rPr>
        <w:t>Pastorino, Laura Analía</w:t>
      </w:r>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A11474" w:rsidP="007B2627">
            <w:pPr>
              <w:pStyle w:val="Cita"/>
              <w:spacing w:before="20" w:after="20"/>
              <w:ind w:firstLine="0"/>
              <w:rPr>
                <w:rFonts w:ascii="Arial" w:hAnsi="Arial"/>
                <w:sz w:val="16"/>
              </w:rPr>
            </w:pPr>
            <w:r>
              <w:rPr>
                <w:rFonts w:ascii="Arial" w:hAnsi="Arial"/>
                <w:sz w:val="16"/>
              </w:rPr>
              <w:t>05</w:t>
            </w:r>
            <w:r w:rsidR="00AC6912">
              <w:rPr>
                <w:rFonts w:ascii="Arial" w:hAnsi="Arial"/>
                <w:sz w:val="16"/>
              </w:rPr>
              <w:t>/0</w:t>
            </w:r>
            <w:r>
              <w:rPr>
                <w:rFonts w:ascii="Arial" w:hAnsi="Arial"/>
                <w:sz w:val="16"/>
              </w:rPr>
              <w:t>4</w:t>
            </w:r>
            <w:r w:rsidR="0021037F" w:rsidRPr="005B7876">
              <w:rPr>
                <w:rFonts w:ascii="Arial" w:hAnsi="Arial"/>
                <w:sz w:val="16"/>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A11474" w:rsidP="007B2627">
            <w:pPr>
              <w:pStyle w:val="Cita"/>
              <w:spacing w:before="20" w:after="20"/>
              <w:ind w:firstLine="0"/>
              <w:rPr>
                <w:rFonts w:ascii="Arial" w:hAnsi="Arial"/>
                <w:sz w:val="16"/>
              </w:rPr>
            </w:pPr>
            <w:r>
              <w:rPr>
                <w:rFonts w:ascii="Arial" w:hAnsi="Arial"/>
                <w:sz w:val="16"/>
              </w:rPr>
              <w:t xml:space="preserve">Bazan Maria Belen </w:t>
            </w:r>
          </w:p>
        </w:tc>
      </w:tr>
      <w:tr w:rsidR="00C6356B"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6356B" w:rsidRPr="005B7876" w:rsidRDefault="00C6356B" w:rsidP="007B2627">
            <w:pPr>
              <w:pStyle w:val="Cita"/>
              <w:spacing w:before="20" w:after="20"/>
              <w:ind w:firstLine="0"/>
              <w:rPr>
                <w:rFonts w:ascii="Arial" w:hAnsi="Arial"/>
                <w:sz w:val="16"/>
              </w:rPr>
            </w:pPr>
          </w:p>
        </w:tc>
        <w:tc>
          <w:tcPr>
            <w:tcW w:w="911" w:type="pct"/>
            <w:tcBorders>
              <w:top w:val="single" w:sz="4" w:space="0" w:color="auto"/>
              <w:left w:val="single" w:sz="4" w:space="0" w:color="auto"/>
              <w:bottom w:val="single" w:sz="4" w:space="0" w:color="auto"/>
              <w:right w:val="single" w:sz="4" w:space="0" w:color="auto"/>
            </w:tcBorders>
          </w:tcPr>
          <w:p w:rsidR="00C6356B" w:rsidRDefault="00C6356B" w:rsidP="007B2627">
            <w:pPr>
              <w:pStyle w:val="Cita"/>
              <w:spacing w:before="20" w:after="20"/>
              <w:ind w:firstLine="0"/>
              <w:rPr>
                <w:rFonts w:ascii="Arial" w:hAnsi="Arial"/>
                <w:sz w:val="16"/>
              </w:rPr>
            </w:pPr>
          </w:p>
        </w:tc>
        <w:tc>
          <w:tcPr>
            <w:tcW w:w="2225" w:type="pct"/>
            <w:tcBorders>
              <w:top w:val="single" w:sz="4" w:space="0" w:color="auto"/>
              <w:left w:val="single" w:sz="4" w:space="0" w:color="auto"/>
              <w:bottom w:val="single" w:sz="4" w:space="0" w:color="auto"/>
              <w:right w:val="single" w:sz="4" w:space="0" w:color="auto"/>
            </w:tcBorders>
          </w:tcPr>
          <w:p w:rsidR="00C6356B" w:rsidRPr="005B7876" w:rsidRDefault="00C6356B" w:rsidP="007B2627">
            <w:pPr>
              <w:pStyle w:val="Cita"/>
              <w:spacing w:before="20" w:after="20"/>
              <w:ind w:firstLine="0"/>
              <w:rPr>
                <w:rFonts w:ascii="Arial" w:hAnsi="Arial"/>
                <w:sz w:val="16"/>
              </w:rPr>
            </w:pPr>
          </w:p>
        </w:tc>
        <w:tc>
          <w:tcPr>
            <w:tcW w:w="1021" w:type="pct"/>
            <w:tcBorders>
              <w:top w:val="single" w:sz="4" w:space="0" w:color="auto"/>
              <w:left w:val="single" w:sz="4" w:space="0" w:color="auto"/>
              <w:bottom w:val="single" w:sz="4" w:space="0" w:color="auto"/>
              <w:right w:val="single" w:sz="4" w:space="0" w:color="auto"/>
            </w:tcBorders>
          </w:tcPr>
          <w:p w:rsidR="00C6356B" w:rsidRDefault="00C6356B" w:rsidP="007B2627">
            <w:pPr>
              <w:pStyle w:val="Cita"/>
              <w:spacing w:before="20" w:after="20"/>
              <w:ind w:firstLine="0"/>
              <w:rPr>
                <w:rFonts w:ascii="Arial" w:hAnsi="Arial"/>
                <w:sz w:val="16"/>
              </w:rPr>
            </w:pPr>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p w:rsidR="00FB052D"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2500303" w:history="1">
            <w:r w:rsidR="00FB052D" w:rsidRPr="00BE322D">
              <w:rPr>
                <w:rStyle w:val="Hipervnculo"/>
                <w:noProof/>
              </w:rPr>
              <w:t>1.</w:t>
            </w:r>
            <w:r w:rsidR="00FB052D">
              <w:rPr>
                <w:rFonts w:asciiTheme="minorHAnsi" w:eastAsiaTheme="minorEastAsia" w:hAnsiTheme="minorHAnsi" w:cstheme="minorBidi"/>
                <w:noProof/>
              </w:rPr>
              <w:tab/>
            </w:r>
            <w:r w:rsidR="00FB052D" w:rsidRPr="00BE322D">
              <w:rPr>
                <w:rStyle w:val="Hipervnculo"/>
                <w:noProof/>
              </w:rPr>
              <w:t>Listado Resumido</w:t>
            </w:r>
            <w:r w:rsidR="00FB052D">
              <w:rPr>
                <w:noProof/>
                <w:webHidden/>
              </w:rPr>
              <w:tab/>
            </w:r>
            <w:r w:rsidR="00FB052D">
              <w:rPr>
                <w:noProof/>
                <w:webHidden/>
              </w:rPr>
              <w:fldChar w:fldCharType="begin"/>
            </w:r>
            <w:r w:rsidR="00FB052D">
              <w:rPr>
                <w:noProof/>
                <w:webHidden/>
              </w:rPr>
              <w:instrText xml:space="preserve"> PAGEREF _Toc342500303 \h </w:instrText>
            </w:r>
            <w:r w:rsidR="00FB052D">
              <w:rPr>
                <w:noProof/>
                <w:webHidden/>
              </w:rPr>
            </w:r>
            <w:r w:rsidR="00FB052D">
              <w:rPr>
                <w:noProof/>
                <w:webHidden/>
              </w:rPr>
              <w:fldChar w:fldCharType="separate"/>
            </w:r>
            <w:r w:rsidR="00FB052D">
              <w:rPr>
                <w:noProof/>
                <w:webHidden/>
              </w:rPr>
              <w:t>4</w:t>
            </w:r>
            <w:r w:rsidR="00FB052D">
              <w:rPr>
                <w:noProof/>
                <w:webHidden/>
              </w:rPr>
              <w:fldChar w:fldCharType="end"/>
            </w:r>
          </w:hyperlink>
        </w:p>
        <w:p w:rsidR="00FB052D" w:rsidRDefault="000B0359">
          <w:pPr>
            <w:pStyle w:val="TDC1"/>
            <w:rPr>
              <w:rFonts w:asciiTheme="minorHAnsi" w:eastAsiaTheme="minorEastAsia" w:hAnsiTheme="minorHAnsi" w:cstheme="minorBidi"/>
              <w:noProof/>
            </w:rPr>
          </w:pPr>
          <w:hyperlink w:anchor="_Toc342500304" w:history="1">
            <w:r w:rsidR="00FB052D" w:rsidRPr="00BE322D">
              <w:rPr>
                <w:rStyle w:val="Hipervnculo"/>
                <w:noProof/>
              </w:rPr>
              <w:t>2.</w:t>
            </w:r>
            <w:r w:rsidR="00FB052D">
              <w:rPr>
                <w:rFonts w:asciiTheme="minorHAnsi" w:eastAsiaTheme="minorEastAsia" w:hAnsiTheme="minorHAnsi" w:cstheme="minorBidi"/>
                <w:noProof/>
              </w:rPr>
              <w:tab/>
            </w:r>
            <w:r w:rsidR="00FB052D" w:rsidRPr="00BE322D">
              <w:rPr>
                <w:rStyle w:val="Hipervnculo"/>
                <w:noProof/>
              </w:rPr>
              <w:t>Listado Detallado</w:t>
            </w:r>
            <w:r w:rsidR="00FB052D">
              <w:rPr>
                <w:noProof/>
                <w:webHidden/>
              </w:rPr>
              <w:tab/>
            </w:r>
            <w:r w:rsidR="00FB052D">
              <w:rPr>
                <w:noProof/>
                <w:webHidden/>
              </w:rPr>
              <w:fldChar w:fldCharType="begin"/>
            </w:r>
            <w:r w:rsidR="00FB052D">
              <w:rPr>
                <w:noProof/>
                <w:webHidden/>
              </w:rPr>
              <w:instrText xml:space="preserve"> PAGEREF _Toc342500304 \h </w:instrText>
            </w:r>
            <w:r w:rsidR="00FB052D">
              <w:rPr>
                <w:noProof/>
                <w:webHidden/>
              </w:rPr>
            </w:r>
            <w:r w:rsidR="00FB052D">
              <w:rPr>
                <w:noProof/>
                <w:webHidden/>
              </w:rPr>
              <w:fldChar w:fldCharType="separate"/>
            </w:r>
            <w:r w:rsidR="00FB052D">
              <w:rPr>
                <w:noProof/>
                <w:webHidden/>
              </w:rPr>
              <w:t>8</w:t>
            </w:r>
            <w:r w:rsidR="00FB052D">
              <w:rPr>
                <w:noProof/>
                <w:webHidden/>
              </w:rPr>
              <w:fldChar w:fldCharType="end"/>
            </w:r>
          </w:hyperlink>
        </w:p>
        <w:p w:rsidR="00FB052D" w:rsidRDefault="000B0359">
          <w:pPr>
            <w:pStyle w:val="TDC2"/>
            <w:tabs>
              <w:tab w:val="right" w:leader="dot" w:pos="9737"/>
            </w:tabs>
            <w:rPr>
              <w:rFonts w:asciiTheme="minorHAnsi" w:eastAsiaTheme="minorEastAsia" w:hAnsiTheme="minorHAnsi" w:cstheme="minorBidi"/>
              <w:noProof/>
            </w:rPr>
          </w:pPr>
          <w:hyperlink w:anchor="_Toc342500305" w:history="1">
            <w:r w:rsidR="00FB052D" w:rsidRPr="00BE322D">
              <w:rPr>
                <w:rStyle w:val="Hipervnculo"/>
                <w:noProof/>
              </w:rPr>
              <w:t>Modulo Gestión de Agenda de Actividades</w:t>
            </w:r>
            <w:r w:rsidR="00FB052D">
              <w:rPr>
                <w:noProof/>
                <w:webHidden/>
              </w:rPr>
              <w:tab/>
            </w:r>
            <w:r w:rsidR="00FB052D">
              <w:rPr>
                <w:noProof/>
                <w:webHidden/>
              </w:rPr>
              <w:fldChar w:fldCharType="begin"/>
            </w:r>
            <w:r w:rsidR="00FB052D">
              <w:rPr>
                <w:noProof/>
                <w:webHidden/>
              </w:rPr>
              <w:instrText xml:space="preserve"> PAGEREF _Toc342500305 \h </w:instrText>
            </w:r>
            <w:r w:rsidR="00FB052D">
              <w:rPr>
                <w:noProof/>
                <w:webHidden/>
              </w:rPr>
            </w:r>
            <w:r w:rsidR="00FB052D">
              <w:rPr>
                <w:noProof/>
                <w:webHidden/>
              </w:rPr>
              <w:fldChar w:fldCharType="separate"/>
            </w:r>
            <w:r w:rsidR="00FB052D">
              <w:rPr>
                <w:noProof/>
                <w:webHidden/>
              </w:rPr>
              <w:t>8</w:t>
            </w:r>
            <w:r w:rsidR="00FB052D">
              <w:rPr>
                <w:noProof/>
                <w:webHidden/>
              </w:rPr>
              <w:fldChar w:fldCharType="end"/>
            </w:r>
          </w:hyperlink>
        </w:p>
        <w:p w:rsidR="00FB052D" w:rsidRDefault="000B0359">
          <w:pPr>
            <w:pStyle w:val="TDC2"/>
            <w:tabs>
              <w:tab w:val="right" w:leader="dot" w:pos="9737"/>
            </w:tabs>
            <w:rPr>
              <w:rFonts w:asciiTheme="minorHAnsi" w:eastAsiaTheme="minorEastAsia" w:hAnsiTheme="minorHAnsi" w:cstheme="minorBidi"/>
              <w:noProof/>
            </w:rPr>
          </w:pPr>
          <w:hyperlink w:anchor="_Toc342500306" w:history="1">
            <w:r w:rsidR="00FB052D" w:rsidRPr="00BE322D">
              <w:rPr>
                <w:rStyle w:val="Hipervnculo"/>
                <w:noProof/>
              </w:rPr>
              <w:t>User Story Nº86</w:t>
            </w:r>
            <w:r w:rsidR="00FB052D">
              <w:rPr>
                <w:noProof/>
                <w:webHidden/>
              </w:rPr>
              <w:tab/>
            </w:r>
            <w:r w:rsidR="00FB052D">
              <w:rPr>
                <w:noProof/>
                <w:webHidden/>
              </w:rPr>
              <w:fldChar w:fldCharType="begin"/>
            </w:r>
            <w:r w:rsidR="00FB052D">
              <w:rPr>
                <w:noProof/>
                <w:webHidden/>
              </w:rPr>
              <w:instrText xml:space="preserve"> PAGEREF _Toc342500306 \h </w:instrText>
            </w:r>
            <w:r w:rsidR="00FB052D">
              <w:rPr>
                <w:noProof/>
                <w:webHidden/>
              </w:rPr>
            </w:r>
            <w:r w:rsidR="00FB052D">
              <w:rPr>
                <w:noProof/>
                <w:webHidden/>
              </w:rPr>
              <w:fldChar w:fldCharType="separate"/>
            </w:r>
            <w:r w:rsidR="00FB052D">
              <w:rPr>
                <w:noProof/>
                <w:webHidden/>
              </w:rPr>
              <w:t>8</w:t>
            </w:r>
            <w:r w:rsidR="00FB052D">
              <w:rPr>
                <w:noProof/>
                <w:webHidden/>
              </w:rPr>
              <w:fldChar w:fldCharType="end"/>
            </w:r>
          </w:hyperlink>
        </w:p>
        <w:p w:rsidR="00FB052D" w:rsidRDefault="000B0359">
          <w:pPr>
            <w:pStyle w:val="TDC2"/>
            <w:tabs>
              <w:tab w:val="right" w:leader="dot" w:pos="9737"/>
            </w:tabs>
            <w:rPr>
              <w:rFonts w:asciiTheme="minorHAnsi" w:eastAsiaTheme="minorEastAsia" w:hAnsiTheme="minorHAnsi" w:cstheme="minorBidi"/>
              <w:noProof/>
            </w:rPr>
          </w:pPr>
          <w:hyperlink w:anchor="_Toc342500307" w:history="1">
            <w:r w:rsidR="00FB052D" w:rsidRPr="00BE322D">
              <w:rPr>
                <w:rStyle w:val="Hipervnculo"/>
                <w:noProof/>
              </w:rPr>
              <w:t>User Story Nº87</w:t>
            </w:r>
            <w:r w:rsidR="00FB052D">
              <w:rPr>
                <w:noProof/>
                <w:webHidden/>
              </w:rPr>
              <w:tab/>
            </w:r>
            <w:r w:rsidR="00FB052D">
              <w:rPr>
                <w:noProof/>
                <w:webHidden/>
              </w:rPr>
              <w:fldChar w:fldCharType="begin"/>
            </w:r>
            <w:r w:rsidR="00FB052D">
              <w:rPr>
                <w:noProof/>
                <w:webHidden/>
              </w:rPr>
              <w:instrText xml:space="preserve"> PAGEREF _Toc342500307 \h </w:instrText>
            </w:r>
            <w:r w:rsidR="00FB052D">
              <w:rPr>
                <w:noProof/>
                <w:webHidden/>
              </w:rPr>
            </w:r>
            <w:r w:rsidR="00FB052D">
              <w:rPr>
                <w:noProof/>
                <w:webHidden/>
              </w:rPr>
              <w:fldChar w:fldCharType="separate"/>
            </w:r>
            <w:r w:rsidR="00FB052D">
              <w:rPr>
                <w:noProof/>
                <w:webHidden/>
              </w:rPr>
              <w:t>8</w:t>
            </w:r>
            <w:r w:rsidR="00FB052D">
              <w:rPr>
                <w:noProof/>
                <w:webHidden/>
              </w:rPr>
              <w:fldChar w:fldCharType="end"/>
            </w:r>
          </w:hyperlink>
        </w:p>
        <w:p w:rsidR="00FB052D" w:rsidRDefault="000B0359">
          <w:pPr>
            <w:pStyle w:val="TDC2"/>
            <w:tabs>
              <w:tab w:val="right" w:leader="dot" w:pos="9737"/>
            </w:tabs>
            <w:rPr>
              <w:rFonts w:asciiTheme="minorHAnsi" w:eastAsiaTheme="minorEastAsia" w:hAnsiTheme="minorHAnsi" w:cstheme="minorBidi"/>
              <w:noProof/>
            </w:rPr>
          </w:pPr>
          <w:hyperlink w:anchor="_Toc342500308" w:history="1">
            <w:r w:rsidR="00FB052D" w:rsidRPr="00BE322D">
              <w:rPr>
                <w:rStyle w:val="Hipervnculo"/>
                <w:noProof/>
              </w:rPr>
              <w:t>User Story Nº124</w:t>
            </w:r>
            <w:r w:rsidR="00FB052D">
              <w:rPr>
                <w:noProof/>
                <w:webHidden/>
              </w:rPr>
              <w:tab/>
            </w:r>
            <w:r w:rsidR="00FB052D">
              <w:rPr>
                <w:noProof/>
                <w:webHidden/>
              </w:rPr>
              <w:fldChar w:fldCharType="begin"/>
            </w:r>
            <w:r w:rsidR="00FB052D">
              <w:rPr>
                <w:noProof/>
                <w:webHidden/>
              </w:rPr>
              <w:instrText xml:space="preserve"> PAGEREF _Toc342500308 \h </w:instrText>
            </w:r>
            <w:r w:rsidR="00FB052D">
              <w:rPr>
                <w:noProof/>
                <w:webHidden/>
              </w:rPr>
            </w:r>
            <w:r w:rsidR="00FB052D">
              <w:rPr>
                <w:noProof/>
                <w:webHidden/>
              </w:rPr>
              <w:fldChar w:fldCharType="separate"/>
            </w:r>
            <w:r w:rsidR="00FB052D">
              <w:rPr>
                <w:noProof/>
                <w:webHidden/>
              </w:rPr>
              <w:t>9</w:t>
            </w:r>
            <w:r w:rsidR="00FB052D">
              <w:rPr>
                <w:noProof/>
                <w:webHidden/>
              </w:rPr>
              <w:fldChar w:fldCharType="end"/>
            </w:r>
          </w:hyperlink>
        </w:p>
        <w:p w:rsidR="00FB052D" w:rsidRDefault="000B0359">
          <w:pPr>
            <w:pStyle w:val="TDC2"/>
            <w:tabs>
              <w:tab w:val="right" w:leader="dot" w:pos="9737"/>
            </w:tabs>
            <w:rPr>
              <w:rFonts w:asciiTheme="minorHAnsi" w:eastAsiaTheme="minorEastAsia" w:hAnsiTheme="minorHAnsi" w:cstheme="minorBidi"/>
              <w:noProof/>
            </w:rPr>
          </w:pPr>
          <w:hyperlink w:anchor="_Toc342500309" w:history="1">
            <w:r w:rsidR="00FB052D" w:rsidRPr="00BE322D">
              <w:rPr>
                <w:rStyle w:val="Hipervnculo"/>
                <w:noProof/>
              </w:rPr>
              <w:t>Modulo Reportes</w:t>
            </w:r>
            <w:r w:rsidR="00FB052D">
              <w:rPr>
                <w:noProof/>
                <w:webHidden/>
              </w:rPr>
              <w:tab/>
            </w:r>
            <w:r w:rsidR="00FB052D">
              <w:rPr>
                <w:noProof/>
                <w:webHidden/>
              </w:rPr>
              <w:fldChar w:fldCharType="begin"/>
            </w:r>
            <w:r w:rsidR="00FB052D">
              <w:rPr>
                <w:noProof/>
                <w:webHidden/>
              </w:rPr>
              <w:instrText xml:space="preserve"> PAGEREF _Toc342500309 \h </w:instrText>
            </w:r>
            <w:r w:rsidR="00FB052D">
              <w:rPr>
                <w:noProof/>
                <w:webHidden/>
              </w:rPr>
            </w:r>
            <w:r w:rsidR="00FB052D">
              <w:rPr>
                <w:noProof/>
                <w:webHidden/>
              </w:rPr>
              <w:fldChar w:fldCharType="separate"/>
            </w:r>
            <w:r w:rsidR="00FB052D">
              <w:rPr>
                <w:noProof/>
                <w:webHidden/>
              </w:rPr>
              <w:t>11</w:t>
            </w:r>
            <w:r w:rsidR="00FB052D">
              <w:rPr>
                <w:noProof/>
                <w:webHidden/>
              </w:rPr>
              <w:fldChar w:fldCharType="end"/>
            </w:r>
          </w:hyperlink>
        </w:p>
        <w:p w:rsidR="00FB052D" w:rsidRDefault="000B0359">
          <w:pPr>
            <w:pStyle w:val="TDC1"/>
            <w:rPr>
              <w:rFonts w:asciiTheme="minorHAnsi" w:eastAsiaTheme="minorEastAsia" w:hAnsiTheme="minorHAnsi" w:cstheme="minorBidi"/>
              <w:noProof/>
            </w:rPr>
          </w:pPr>
          <w:hyperlink w:anchor="_Toc342500310" w:history="1">
            <w:r w:rsidR="00FB052D" w:rsidRPr="00BE322D">
              <w:rPr>
                <w:rStyle w:val="Hipervnculo"/>
                <w:noProof/>
              </w:rPr>
              <w:t>3.</w:t>
            </w:r>
            <w:r w:rsidR="00FB052D">
              <w:rPr>
                <w:rFonts w:asciiTheme="minorHAnsi" w:eastAsiaTheme="minorEastAsia" w:hAnsiTheme="minorHAnsi" w:cstheme="minorBidi"/>
                <w:noProof/>
              </w:rPr>
              <w:tab/>
            </w:r>
            <w:r w:rsidR="00FB052D" w:rsidRPr="00BE322D">
              <w:rPr>
                <w:rStyle w:val="Hipervnculo"/>
                <w:noProof/>
              </w:rPr>
              <w:t>Recursos</w:t>
            </w:r>
            <w:r w:rsidR="00FB052D">
              <w:rPr>
                <w:noProof/>
                <w:webHidden/>
              </w:rPr>
              <w:tab/>
            </w:r>
            <w:r w:rsidR="00FB052D">
              <w:rPr>
                <w:noProof/>
                <w:webHidden/>
              </w:rPr>
              <w:fldChar w:fldCharType="begin"/>
            </w:r>
            <w:r w:rsidR="00FB052D">
              <w:rPr>
                <w:noProof/>
                <w:webHidden/>
              </w:rPr>
              <w:instrText xml:space="preserve"> PAGEREF _Toc342500310 \h </w:instrText>
            </w:r>
            <w:r w:rsidR="00FB052D">
              <w:rPr>
                <w:noProof/>
                <w:webHidden/>
              </w:rPr>
            </w:r>
            <w:r w:rsidR="00FB052D">
              <w:rPr>
                <w:noProof/>
                <w:webHidden/>
              </w:rPr>
              <w:fldChar w:fldCharType="separate"/>
            </w:r>
            <w:r w:rsidR="00FB052D">
              <w:rPr>
                <w:noProof/>
                <w:webHidden/>
              </w:rPr>
              <w:t>12</w:t>
            </w:r>
            <w:r w:rsidR="00FB052D">
              <w:rPr>
                <w:noProof/>
                <w:webHidden/>
              </w:rPr>
              <w:fldChar w:fldCharType="end"/>
            </w:r>
          </w:hyperlink>
        </w:p>
        <w:p w:rsidR="00FB052D" w:rsidRDefault="000B0359">
          <w:pPr>
            <w:pStyle w:val="TDC1"/>
            <w:rPr>
              <w:rFonts w:asciiTheme="minorHAnsi" w:eastAsiaTheme="minorEastAsia" w:hAnsiTheme="minorHAnsi" w:cstheme="minorBidi"/>
              <w:noProof/>
            </w:rPr>
          </w:pPr>
          <w:hyperlink w:anchor="_Toc342500311" w:history="1">
            <w:r w:rsidR="00FB052D" w:rsidRPr="00BE322D">
              <w:rPr>
                <w:rStyle w:val="Hipervnculo"/>
                <w:noProof/>
              </w:rPr>
              <w:t>4.</w:t>
            </w:r>
            <w:r w:rsidR="00FB052D">
              <w:rPr>
                <w:rFonts w:asciiTheme="minorHAnsi" w:eastAsiaTheme="minorEastAsia" w:hAnsiTheme="minorHAnsi" w:cstheme="minorBidi"/>
                <w:noProof/>
              </w:rPr>
              <w:tab/>
            </w:r>
            <w:r w:rsidR="00FB052D" w:rsidRPr="00BE322D">
              <w:rPr>
                <w:rStyle w:val="Hipervnculo"/>
                <w:noProof/>
              </w:rPr>
              <w:t>Anexo</w:t>
            </w:r>
            <w:r w:rsidR="00FB052D">
              <w:rPr>
                <w:noProof/>
                <w:webHidden/>
              </w:rPr>
              <w:tab/>
            </w:r>
            <w:r w:rsidR="00FB052D">
              <w:rPr>
                <w:noProof/>
                <w:webHidden/>
              </w:rPr>
              <w:fldChar w:fldCharType="begin"/>
            </w:r>
            <w:r w:rsidR="00FB052D">
              <w:rPr>
                <w:noProof/>
                <w:webHidden/>
              </w:rPr>
              <w:instrText xml:space="preserve"> PAGEREF _Toc342500311 \h </w:instrText>
            </w:r>
            <w:r w:rsidR="00FB052D">
              <w:rPr>
                <w:noProof/>
                <w:webHidden/>
              </w:rPr>
            </w:r>
            <w:r w:rsidR="00FB052D">
              <w:rPr>
                <w:noProof/>
                <w:webHidden/>
              </w:rPr>
              <w:fldChar w:fldCharType="separate"/>
            </w:r>
            <w:r w:rsidR="00FB052D">
              <w:rPr>
                <w:noProof/>
                <w:webHidden/>
              </w:rPr>
              <w:t>13</w:t>
            </w:r>
            <w:r w:rsidR="00FB052D">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4" w:name="_Toc342500303"/>
      <w:bookmarkEnd w:id="0"/>
      <w:bookmarkEnd w:id="1"/>
      <w:bookmarkEnd w:id="2"/>
      <w:bookmarkEnd w:id="3"/>
      <w:r w:rsidRPr="005B7876">
        <w:lastRenderedPageBreak/>
        <w:t>Listado Resumido</w:t>
      </w:r>
      <w:bookmarkEnd w:id="4"/>
    </w:p>
    <w:p w:rsidR="000C2B0E" w:rsidRPr="005B7876" w:rsidRDefault="000C2B0E" w:rsidP="000C2B0E"/>
    <w:p w:rsidR="000C2B0E" w:rsidRPr="005B7876" w:rsidRDefault="000C2B0E" w:rsidP="000C2B0E">
      <w:pPr>
        <w:ind w:left="-1170" w:firstLine="0"/>
      </w:pPr>
    </w:p>
    <w:p w:rsidR="0021037F" w:rsidRDefault="0021037F" w:rsidP="000D174B">
      <w:pPr>
        <w:pStyle w:val="Encabezado"/>
        <w:ind w:left="720" w:firstLine="0"/>
        <w:rPr>
          <w:rFonts w:ascii="Cambria" w:hAnsi="Cambria"/>
          <w:color w:val="365F91"/>
          <w:sz w:val="28"/>
          <w:szCs w:val="28"/>
        </w:rPr>
      </w:pPr>
    </w:p>
    <w:tbl>
      <w:tblPr>
        <w:tblW w:w="9188" w:type="dxa"/>
        <w:tblInd w:w="65" w:type="dxa"/>
        <w:tblCellMar>
          <w:left w:w="70" w:type="dxa"/>
          <w:right w:w="70" w:type="dxa"/>
        </w:tblCellMar>
        <w:tblLook w:val="04A0" w:firstRow="1" w:lastRow="0" w:firstColumn="1" w:lastColumn="0" w:noHBand="0" w:noVBand="1"/>
      </w:tblPr>
      <w:tblGrid>
        <w:gridCol w:w="4276"/>
        <w:gridCol w:w="904"/>
        <w:gridCol w:w="985"/>
        <w:gridCol w:w="1039"/>
        <w:gridCol w:w="1132"/>
        <w:gridCol w:w="852"/>
      </w:tblGrid>
      <w:tr w:rsidR="004552ED" w:rsidRPr="004552ED" w:rsidTr="000C17FF">
        <w:trPr>
          <w:trHeight w:val="480"/>
        </w:trPr>
        <w:tc>
          <w:tcPr>
            <w:tcW w:w="4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4552ED" w:rsidRPr="005B7876" w:rsidRDefault="004552ED" w:rsidP="004552ED">
            <w:pPr>
              <w:spacing w:before="0"/>
              <w:ind w:firstLine="0"/>
              <w:jc w:val="center"/>
              <w:rPr>
                <w:rFonts w:ascii="Arial" w:hAnsi="Arial" w:cs="Arial"/>
                <w:sz w:val="20"/>
                <w:szCs w:val="20"/>
                <w:lang w:eastAsia="en-US"/>
              </w:rPr>
            </w:pPr>
            <w:r w:rsidRPr="005B7876">
              <w:br w:type="page"/>
            </w:r>
            <w:r>
              <w:rPr>
                <w:rFonts w:ascii="Arial" w:hAnsi="Arial" w:cs="Arial"/>
                <w:sz w:val="20"/>
                <w:szCs w:val="20"/>
                <w:lang w:eastAsia="en-US"/>
              </w:rPr>
              <w:t>Titulo</w:t>
            </w:r>
          </w:p>
        </w:tc>
        <w:tc>
          <w:tcPr>
            <w:tcW w:w="9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4552ED" w:rsidRPr="005B7876" w:rsidRDefault="004552ED" w:rsidP="004552ED">
            <w:pPr>
              <w:spacing w:before="0"/>
              <w:ind w:firstLine="0"/>
              <w:jc w:val="center"/>
              <w:rPr>
                <w:rFonts w:ascii="Arial" w:hAnsi="Arial" w:cs="Arial"/>
                <w:sz w:val="20"/>
                <w:szCs w:val="20"/>
                <w:lang w:eastAsia="en-US"/>
              </w:rPr>
            </w:pPr>
            <w:r w:rsidRPr="005B7876">
              <w:rPr>
                <w:rFonts w:ascii="Arial" w:hAnsi="Arial" w:cs="Arial"/>
                <w:sz w:val="20"/>
                <w:szCs w:val="20"/>
                <w:lang w:eastAsia="en-US"/>
              </w:rPr>
              <w:t>ID</w:t>
            </w:r>
            <w:r>
              <w:rPr>
                <w:rFonts w:ascii="Arial" w:hAnsi="Arial" w:cs="Arial"/>
                <w:sz w:val="20"/>
                <w:szCs w:val="20"/>
                <w:lang w:eastAsia="en-US"/>
              </w:rPr>
              <w:t xml:space="preserve"> (Version one)</w:t>
            </w:r>
          </w:p>
        </w:tc>
        <w:tc>
          <w:tcPr>
            <w:tcW w:w="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4552ED" w:rsidRPr="005B7876" w:rsidRDefault="004552ED" w:rsidP="004552ED">
            <w:pPr>
              <w:spacing w:before="0"/>
              <w:ind w:firstLine="0"/>
              <w:jc w:val="center"/>
              <w:rPr>
                <w:rFonts w:ascii="Arial" w:hAnsi="Arial" w:cs="Arial"/>
                <w:sz w:val="20"/>
                <w:szCs w:val="20"/>
                <w:lang w:eastAsia="en-US"/>
              </w:rPr>
            </w:pPr>
            <w:r w:rsidRPr="005B7876">
              <w:rPr>
                <w:rFonts w:ascii="Arial" w:hAnsi="Arial" w:cs="Arial"/>
                <w:sz w:val="20"/>
                <w:szCs w:val="20"/>
                <w:lang w:eastAsia="en-US"/>
              </w:rPr>
              <w:t>Owner</w:t>
            </w:r>
          </w:p>
        </w:tc>
        <w:tc>
          <w:tcPr>
            <w:tcW w:w="10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4552ED" w:rsidRPr="005B7876" w:rsidRDefault="004552ED" w:rsidP="004552ED">
            <w:pPr>
              <w:spacing w:before="0"/>
              <w:ind w:firstLine="0"/>
              <w:jc w:val="center"/>
              <w:rPr>
                <w:rFonts w:ascii="Arial" w:hAnsi="Arial" w:cs="Arial"/>
                <w:sz w:val="20"/>
                <w:szCs w:val="20"/>
                <w:lang w:eastAsia="en-US"/>
              </w:rPr>
            </w:pPr>
            <w:r>
              <w:rPr>
                <w:rFonts w:ascii="Arial" w:hAnsi="Arial" w:cs="Arial"/>
                <w:sz w:val="20"/>
                <w:szCs w:val="20"/>
                <w:lang w:eastAsia="en-US"/>
              </w:rPr>
              <w:t>Prioridad</w:t>
            </w:r>
          </w:p>
        </w:tc>
        <w:tc>
          <w:tcPr>
            <w:tcW w:w="11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4552ED" w:rsidRPr="005B7876" w:rsidRDefault="004552ED" w:rsidP="004552ED">
            <w:pPr>
              <w:spacing w:before="0"/>
              <w:ind w:firstLine="0"/>
              <w:jc w:val="center"/>
              <w:rPr>
                <w:rFonts w:ascii="Arial" w:hAnsi="Arial" w:cs="Arial"/>
                <w:sz w:val="20"/>
                <w:szCs w:val="20"/>
                <w:lang w:eastAsia="en-US"/>
              </w:rPr>
            </w:pPr>
            <w:r>
              <w:rPr>
                <w:rFonts w:ascii="Arial" w:hAnsi="Arial" w:cs="Arial"/>
                <w:sz w:val="20"/>
                <w:szCs w:val="20"/>
                <w:lang w:eastAsia="en-US"/>
              </w:rPr>
              <w:t>Estimación</w:t>
            </w:r>
          </w:p>
        </w:tc>
        <w:tc>
          <w:tcPr>
            <w:tcW w:w="8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4552ED" w:rsidRPr="005B7876" w:rsidRDefault="004552ED" w:rsidP="004552ED">
            <w:pPr>
              <w:spacing w:before="0"/>
              <w:ind w:firstLine="0"/>
              <w:jc w:val="center"/>
              <w:rPr>
                <w:rFonts w:ascii="Arial" w:hAnsi="Arial" w:cs="Arial"/>
                <w:sz w:val="20"/>
                <w:szCs w:val="20"/>
                <w:lang w:eastAsia="en-US"/>
              </w:rPr>
            </w:pPr>
            <w:r w:rsidRPr="005B7876">
              <w:rPr>
                <w:rFonts w:ascii="Arial" w:hAnsi="Arial" w:cs="Arial"/>
                <w:sz w:val="20"/>
                <w:szCs w:val="20"/>
                <w:lang w:eastAsia="en-US"/>
              </w:rPr>
              <w:t>Project</w:t>
            </w:r>
          </w:p>
        </w:tc>
      </w:tr>
      <w:tr w:rsidR="004552ED" w:rsidRPr="004552ED" w:rsidTr="000C17FF">
        <w:trPr>
          <w:trHeight w:val="1260"/>
        </w:trPr>
        <w:tc>
          <w:tcPr>
            <w:tcW w:w="4276"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86. Como Gestor evento curso necesito mantener actualizadas las actividades institucionales, por ello es necesario poder modificarlas para poder armar un calendario de </w:t>
            </w:r>
            <w:r w:rsidR="00AC1141" w:rsidRPr="004552ED">
              <w:rPr>
                <w:rFonts w:ascii="Arial" w:hAnsi="Arial" w:cs="Arial"/>
                <w:color w:val="000000"/>
              </w:rPr>
              <w:t>exámenes</w:t>
            </w:r>
            <w:r w:rsidRPr="004552ED">
              <w:rPr>
                <w:rFonts w:ascii="Arial" w:hAnsi="Arial" w:cs="Arial"/>
                <w:color w:val="000000"/>
              </w:rPr>
              <w:t xml:space="preserve"> para alumnos, docentes y profesores.</w:t>
            </w:r>
          </w:p>
        </w:tc>
        <w:tc>
          <w:tcPr>
            <w:tcW w:w="904" w:type="dxa"/>
            <w:tcBorders>
              <w:top w:val="single" w:sz="4" w:space="0" w:color="000000"/>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single" w:sz="4" w:space="0" w:color="000000"/>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single" w:sz="4" w:space="0" w:color="000000"/>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single" w:sz="4" w:space="0" w:color="000000"/>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single" w:sz="4" w:space="0" w:color="000000"/>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100. Como Gestor Evento Institucional necesito poder modificar los Talleres docente concernientes a la </w:t>
            </w:r>
            <w:r w:rsidR="00AC1141" w:rsidRPr="004552ED">
              <w:rPr>
                <w:rFonts w:ascii="Arial" w:hAnsi="Arial" w:cs="Arial"/>
                <w:color w:val="000000"/>
              </w:rPr>
              <w:t>institución</w:t>
            </w:r>
            <w:r w:rsidRPr="004552ED">
              <w:rPr>
                <w:rFonts w:ascii="Arial" w:hAnsi="Arial" w:cs="Arial"/>
                <w:color w:val="000000"/>
              </w:rPr>
              <w:t xml:space="preserve"> con el </w:t>
            </w:r>
            <w:r w:rsidR="00AC1141" w:rsidRPr="004552ED">
              <w:rPr>
                <w:rFonts w:ascii="Arial" w:hAnsi="Arial" w:cs="Arial"/>
                <w:color w:val="000000"/>
              </w:rPr>
              <w:t>propósito</w:t>
            </w:r>
            <w:r w:rsidRPr="004552ED">
              <w:rPr>
                <w:rFonts w:ascii="Arial" w:hAnsi="Arial" w:cs="Arial"/>
                <w:color w:val="000000"/>
              </w:rPr>
              <w:t xml:space="preserve"> de mantener informada a la comunidad educativa sobre las posibilidades disponibles.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101. Como Usuario </w:t>
            </w:r>
            <w:r w:rsidR="00AC1141" w:rsidRPr="004552ED">
              <w:rPr>
                <w:rFonts w:ascii="Arial" w:hAnsi="Arial" w:cs="Arial"/>
                <w:color w:val="000000"/>
              </w:rPr>
              <w:t>Genérico</w:t>
            </w:r>
            <w:r w:rsidRPr="004552ED">
              <w:rPr>
                <w:rFonts w:ascii="Arial" w:hAnsi="Arial" w:cs="Arial"/>
                <w:color w:val="000000"/>
              </w:rPr>
              <w:t xml:space="preserve">, necesito poder ver cual es el calendario </w:t>
            </w:r>
            <w:r w:rsidR="00AC1141" w:rsidRPr="004552ED">
              <w:rPr>
                <w:rFonts w:ascii="Arial" w:hAnsi="Arial" w:cs="Arial"/>
                <w:color w:val="000000"/>
              </w:rPr>
              <w:t>académico</w:t>
            </w:r>
            <w:r w:rsidRPr="004552ED">
              <w:rPr>
                <w:rFonts w:ascii="Arial" w:hAnsi="Arial" w:cs="Arial"/>
                <w:color w:val="000000"/>
              </w:rPr>
              <w:t xml:space="preserve"> de acuerdo a mi nivel y cargo que ocupo en la </w:t>
            </w:r>
            <w:r w:rsidR="00AC1141" w:rsidRPr="004552ED">
              <w:rPr>
                <w:rFonts w:ascii="Arial" w:hAnsi="Arial" w:cs="Arial"/>
                <w:color w:val="000000"/>
              </w:rPr>
              <w:t>institución</w:t>
            </w:r>
            <w:r w:rsidRPr="004552ED">
              <w:rPr>
                <w:rFonts w:ascii="Arial" w:hAnsi="Arial" w:cs="Arial"/>
                <w:color w:val="000000"/>
              </w:rPr>
              <w:t xml:space="preserve"> con el </w:t>
            </w:r>
            <w:r w:rsidR="00AC1141" w:rsidRPr="004552ED">
              <w:rPr>
                <w:rFonts w:ascii="Arial" w:hAnsi="Arial" w:cs="Arial"/>
                <w:color w:val="000000"/>
              </w:rPr>
              <w:t>propósito</w:t>
            </w:r>
            <w:r w:rsidRPr="004552ED">
              <w:rPr>
                <w:rFonts w:ascii="Arial" w:hAnsi="Arial" w:cs="Arial"/>
                <w:color w:val="000000"/>
              </w:rPr>
              <w:t xml:space="preserve"> de mantenerme informado sobre los </w:t>
            </w:r>
            <w:r w:rsidR="00AC1141" w:rsidRPr="004552ED">
              <w:rPr>
                <w:rFonts w:ascii="Arial" w:hAnsi="Arial" w:cs="Arial"/>
                <w:color w:val="000000"/>
              </w:rPr>
              <w:t>próximos</w:t>
            </w:r>
            <w:r w:rsidRPr="004552ED">
              <w:rPr>
                <w:rFonts w:ascii="Arial" w:hAnsi="Arial" w:cs="Arial"/>
                <w:color w:val="000000"/>
              </w:rPr>
              <w:t xml:space="preserve"> eventos relevantes para mi.</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102. Como Gestor Evento Institucional necesito poder cargar en la agenda aquellos feriados y fechas especiales que deben ser tenidos en cuenta con el </w:t>
            </w:r>
            <w:r w:rsidR="00AC1141" w:rsidRPr="004552ED">
              <w:rPr>
                <w:rFonts w:ascii="Arial" w:hAnsi="Arial" w:cs="Arial"/>
                <w:color w:val="000000"/>
              </w:rPr>
              <w:t>propósito</w:t>
            </w:r>
            <w:r w:rsidRPr="004552ED">
              <w:rPr>
                <w:rFonts w:ascii="Arial" w:hAnsi="Arial" w:cs="Arial"/>
                <w:color w:val="000000"/>
              </w:rPr>
              <w:t xml:space="preserve"> de tener una agenda educativa que sea fiel reflejo de la realidad.</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103. Como Gestor de Evento Institucional debo poder modificar feriados y fechas especiales en caso de cambio o imprevisto, con la idea de mantener actualizada la agenda institucional.</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14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121. Como Directos o Psicopedagogo necesito mostrar lista de profesores del curso con cantidad de horas ausentes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14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122.  Como docente, preceptor, administrativo, </w:t>
            </w:r>
            <w:r w:rsidR="00AC1141" w:rsidRPr="004552ED">
              <w:rPr>
                <w:rFonts w:ascii="Arial" w:hAnsi="Arial" w:cs="Arial"/>
                <w:color w:val="000000"/>
              </w:rPr>
              <w:t>director</w:t>
            </w:r>
            <w:r w:rsidRPr="004552ED">
              <w:rPr>
                <w:rFonts w:ascii="Arial" w:hAnsi="Arial" w:cs="Arial"/>
                <w:color w:val="000000"/>
              </w:rPr>
              <w:t xml:space="preserve">, psicopedagogo  necesito generar Reporte del promedio de notas hasta el momento por asignatura en un curso para poder hacer seguimiento de alumnos que necesitan </w:t>
            </w:r>
            <w:r w:rsidR="00AC1141" w:rsidRPr="004552ED">
              <w:rPr>
                <w:rFonts w:ascii="Arial" w:hAnsi="Arial" w:cs="Arial"/>
                <w:color w:val="000000"/>
              </w:rPr>
              <w:t>atención</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42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lastRenderedPageBreak/>
              <w:t xml:space="preserve">123.Como Gestor de Reporte necesito generar grafico Comparativo Lineal de cada asignatura en un curso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90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124. Como Director o Psicopedagogo necesito generar reportes de Inasistencia por periodo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90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125. Como Gestor de Reporte necesito generar </w:t>
            </w:r>
            <w:r w:rsidR="00AC1141" w:rsidRPr="004552ED">
              <w:rPr>
                <w:rFonts w:ascii="Arial" w:hAnsi="Arial" w:cs="Arial"/>
                <w:color w:val="000000"/>
              </w:rPr>
              <w:t>Gráficos</w:t>
            </w:r>
            <w:r w:rsidRPr="004552ED">
              <w:rPr>
                <w:rFonts w:ascii="Arial" w:hAnsi="Arial" w:cs="Arial"/>
                <w:color w:val="000000"/>
              </w:rPr>
              <w:t xml:space="preserve"> Lineal de cantidad de inasistencias por tiempos (</w:t>
            </w:r>
            <w:r w:rsidR="00AC1141" w:rsidRPr="004552ED">
              <w:rPr>
                <w:rFonts w:ascii="Arial" w:hAnsi="Arial" w:cs="Arial"/>
                <w:color w:val="000000"/>
              </w:rPr>
              <w:t>inasistencia</w:t>
            </w:r>
            <w:r w:rsidRPr="004552ED">
              <w:rPr>
                <w:rFonts w:ascii="Arial" w:hAnsi="Arial" w:cs="Arial"/>
                <w:color w:val="000000"/>
              </w:rPr>
              <w:t xml:space="preserve">/Quincena)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126. Como Gestor de Reporte necesito generar Grafico reporte de Amonestaciones (Cantidad de amonestaciones de cada alumno por el curso)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127.Como Gestor de Reporte necesito generar  Grafico de barra con cantidad por amonestaciones por alumno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128. Como Gestor de Reporte necesito generar Reporte de promedio de notas por curso por asignatura, comparando con Promedios de Años lectivos Anteriores para poder hacer seguimiento de alumnos que necesitan atención</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129. Como Gestor de Reporte necesito generar Grafico comparativo de curvas de Rendimiento por Curso por asignatura (Rendimiento/Meses) de años lectivos anteriores.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130. Como Gestor de Reporte necesito generar reporte de </w:t>
            </w:r>
            <w:r w:rsidR="00AC1141" w:rsidRPr="004552ED">
              <w:rPr>
                <w:rFonts w:ascii="Arial" w:hAnsi="Arial" w:cs="Arial"/>
                <w:color w:val="000000"/>
              </w:rPr>
              <w:t>Comparación</w:t>
            </w:r>
            <w:r w:rsidRPr="004552ED">
              <w:rPr>
                <w:rFonts w:ascii="Arial" w:hAnsi="Arial" w:cs="Arial"/>
                <w:color w:val="000000"/>
              </w:rPr>
              <w:t xml:space="preserve"> de inasistencias de Alumnos promedio por mes, con la de años lectivos anteriores para poder hacer seguimiento de alumnos que necesitan </w:t>
            </w:r>
            <w:r w:rsidR="00AC1141" w:rsidRPr="004552ED">
              <w:rPr>
                <w:rFonts w:ascii="Arial" w:hAnsi="Arial" w:cs="Arial"/>
                <w:color w:val="000000"/>
              </w:rPr>
              <w:t>atención</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131. Como Gestor de Reporte necesito generar Grafico de </w:t>
            </w:r>
            <w:r w:rsidR="00AC1141" w:rsidRPr="004552ED">
              <w:rPr>
                <w:rFonts w:ascii="Arial" w:hAnsi="Arial" w:cs="Arial"/>
                <w:color w:val="000000"/>
              </w:rPr>
              <w:t>Línea</w:t>
            </w:r>
            <w:r w:rsidRPr="004552ED">
              <w:rPr>
                <w:rFonts w:ascii="Arial" w:hAnsi="Arial" w:cs="Arial"/>
                <w:color w:val="000000"/>
              </w:rPr>
              <w:t xml:space="preserve"> comparando promedio de inasistencias mensuales de años lectivos anteriores para poder hacer seguimiento de alumnos que necesitan </w:t>
            </w:r>
            <w:r w:rsidR="00AC1141" w:rsidRPr="004552ED">
              <w:rPr>
                <w:rFonts w:ascii="Arial" w:hAnsi="Arial" w:cs="Arial"/>
                <w:color w:val="000000"/>
              </w:rPr>
              <w:t>atención</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57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132. Como Gestor de Reporte necesito generar reporte comparativo, por curso de un Docente, del promedio de notas por </w:t>
            </w:r>
            <w:r w:rsidRPr="004552ED">
              <w:rPr>
                <w:rFonts w:ascii="Arial" w:hAnsi="Arial" w:cs="Arial"/>
                <w:color w:val="000000"/>
              </w:rPr>
              <w:lastRenderedPageBreak/>
              <w:t xml:space="preserve">periodo para poder hacer seguimiento de alumnos que necesitan </w:t>
            </w:r>
            <w:r w:rsidR="00AC1141" w:rsidRPr="004552ED">
              <w:rPr>
                <w:rFonts w:ascii="Arial" w:hAnsi="Arial" w:cs="Arial"/>
                <w:color w:val="000000"/>
              </w:rPr>
              <w:t>atención</w:t>
            </w:r>
            <w:r w:rsidR="00AC1141">
              <w:rPr>
                <w:rFonts w:ascii="Arial" w:hAnsi="Arial" w:cs="Arial"/>
                <w:color w:val="000000"/>
              </w:rPr>
              <w:t>.</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57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lastRenderedPageBreak/>
              <w:t xml:space="preserve">133. Como Gestor de Reporte generar Grafico comparativo de rendimiento de alumnos de cursos de un mismo Docente (Rendimiento/Meses) para poder hacer seguimiento de alumnos que necesitan </w:t>
            </w:r>
            <w:r w:rsidR="00AC1141" w:rsidRPr="004552ED">
              <w:rPr>
                <w:rFonts w:ascii="Arial" w:hAnsi="Arial" w:cs="Arial"/>
                <w:color w:val="000000"/>
              </w:rPr>
              <w:t>atención</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24. Como Gestor de Reportes, necesito disponer del reporte resultado de la Encuesta de docente para poder utilizarlo como herramienta de </w:t>
            </w:r>
            <w:r w:rsidR="00AC1141" w:rsidRPr="004552ED">
              <w:rPr>
                <w:rFonts w:ascii="Arial" w:hAnsi="Arial" w:cs="Arial"/>
                <w:color w:val="000000"/>
              </w:rPr>
              <w:t>diagnostico</w:t>
            </w:r>
            <w:r w:rsidRPr="004552ED">
              <w:rPr>
                <w:rFonts w:ascii="Arial" w:hAnsi="Arial" w:cs="Arial"/>
                <w:color w:val="000000"/>
              </w:rPr>
              <w:t xml:space="preserve"> del desempeño de los mismos.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25. Como Gestor de Reportes, necesito disponer de un reporte resultado de las encuestas sobre la </w:t>
            </w:r>
            <w:r w:rsidR="00AC1141" w:rsidRPr="004552ED">
              <w:rPr>
                <w:rFonts w:ascii="Arial" w:hAnsi="Arial" w:cs="Arial"/>
                <w:color w:val="000000"/>
              </w:rPr>
              <w:t>institución</w:t>
            </w:r>
            <w:r w:rsidRPr="004552ED">
              <w:rPr>
                <w:rFonts w:ascii="Arial" w:hAnsi="Arial" w:cs="Arial"/>
                <w:color w:val="000000"/>
              </w:rPr>
              <w:t xml:space="preserve"> realizada a los Padres, para poder valorar que tan positiva es la imagen que se tiene del Colegio.</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60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28. Como Usuario, debo poder exportar el reporte a formato PDF para poder compartirlo y usarlo en cualquier </w:t>
            </w:r>
            <w:r w:rsidR="00AC1141" w:rsidRPr="004552ED">
              <w:rPr>
                <w:rFonts w:ascii="Arial" w:hAnsi="Arial" w:cs="Arial"/>
                <w:color w:val="000000"/>
              </w:rPr>
              <w:t>estación</w:t>
            </w:r>
            <w:r w:rsidRPr="004552ED">
              <w:rPr>
                <w:rFonts w:ascii="Arial" w:hAnsi="Arial" w:cs="Arial"/>
                <w:color w:val="000000"/>
              </w:rPr>
              <w:t xml:space="preserve"> de trabajo.</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60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29. Como Usuario, es necesario poder imprimir los reportes del sistema con la idea de tener un respaldo en papel de los reportes para trabajar con los mismos.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14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87. Como docente del curso necesito tener la posibilidad de modificar fechas de </w:t>
            </w:r>
            <w:r w:rsidR="000C17FF" w:rsidRPr="004552ED">
              <w:rPr>
                <w:rFonts w:ascii="Arial" w:hAnsi="Arial" w:cs="Arial"/>
                <w:color w:val="000000"/>
              </w:rPr>
              <w:t>exámenes</w:t>
            </w:r>
            <w:r w:rsidRPr="004552ED">
              <w:rPr>
                <w:rFonts w:ascii="Arial" w:hAnsi="Arial" w:cs="Arial"/>
                <w:color w:val="000000"/>
              </w:rPr>
              <w:t xml:space="preserve"> cargadas en el Sistema con el </w:t>
            </w:r>
            <w:r w:rsidR="000C17FF" w:rsidRPr="004552ED">
              <w:rPr>
                <w:rFonts w:ascii="Arial" w:hAnsi="Arial" w:cs="Arial"/>
                <w:color w:val="000000"/>
              </w:rPr>
              <w:t>propósito</w:t>
            </w:r>
            <w:r w:rsidRPr="004552ED">
              <w:rPr>
                <w:rFonts w:ascii="Arial" w:hAnsi="Arial" w:cs="Arial"/>
                <w:color w:val="000000"/>
              </w:rPr>
              <w:t xml:space="preserve"> de actualizar dicho calendario </w:t>
            </w:r>
            <w:r w:rsidR="000C17FF" w:rsidRPr="004552ED">
              <w:rPr>
                <w:rFonts w:ascii="Arial" w:hAnsi="Arial" w:cs="Arial"/>
                <w:color w:val="000000"/>
              </w:rPr>
              <w:t>académico</w:t>
            </w:r>
            <w:r w:rsidRPr="004552ED">
              <w:rPr>
                <w:rFonts w:ascii="Arial" w:hAnsi="Arial" w:cs="Arial"/>
                <w:color w:val="000000"/>
              </w:rPr>
              <w:t xml:space="preserve"> con situaciones reales que se hayan presentado.</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90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88. Como Gestor evento curso necesito mantener un registro de las fechas de excursiones para poder contribuir al calendario </w:t>
            </w:r>
            <w:r w:rsidR="00AC1141" w:rsidRPr="004552ED">
              <w:rPr>
                <w:rFonts w:ascii="Arial" w:hAnsi="Arial" w:cs="Arial"/>
                <w:color w:val="000000"/>
              </w:rPr>
              <w:t>académico</w:t>
            </w:r>
            <w:r w:rsidRPr="004552ED">
              <w:rPr>
                <w:rFonts w:ascii="Arial" w:hAnsi="Arial" w:cs="Arial"/>
                <w:color w:val="000000"/>
              </w:rPr>
              <w:t xml:space="preserve"> para alumnos, docentes y profesores.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90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89. Como Gestor evento curso necesito tener la posibilidad de modificar fechas de excursiones cargadas en el Sistema con el </w:t>
            </w:r>
            <w:r w:rsidR="00AC1141" w:rsidRPr="004552ED">
              <w:rPr>
                <w:rFonts w:ascii="Arial" w:hAnsi="Arial" w:cs="Arial"/>
                <w:color w:val="000000"/>
              </w:rPr>
              <w:t>propósito</w:t>
            </w:r>
            <w:r w:rsidRPr="004552ED">
              <w:rPr>
                <w:rFonts w:ascii="Arial" w:hAnsi="Arial" w:cs="Arial"/>
                <w:color w:val="000000"/>
              </w:rPr>
              <w:t xml:space="preserve"> de actualizar dicho calendario </w:t>
            </w:r>
            <w:r w:rsidR="00AC1141" w:rsidRPr="004552ED">
              <w:rPr>
                <w:rFonts w:ascii="Arial" w:hAnsi="Arial" w:cs="Arial"/>
                <w:color w:val="000000"/>
              </w:rPr>
              <w:t>académico</w:t>
            </w:r>
            <w:r w:rsidRPr="004552ED">
              <w:rPr>
                <w:rFonts w:ascii="Arial" w:hAnsi="Arial" w:cs="Arial"/>
                <w:color w:val="000000"/>
              </w:rPr>
              <w:t xml:space="preserve"> con situaciones reales que se hayan presentado.</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99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90. Como Gestor Evento Institucional necesito tener la posibilidad de registrar en la agenda institucional novedades que conciernen a toda la </w:t>
            </w:r>
            <w:r w:rsidR="00AC1141" w:rsidRPr="004552ED">
              <w:rPr>
                <w:rFonts w:ascii="Arial" w:hAnsi="Arial" w:cs="Arial"/>
                <w:color w:val="000000"/>
              </w:rPr>
              <w:t>institución</w:t>
            </w:r>
            <w:r w:rsidRPr="004552ED">
              <w:rPr>
                <w:rFonts w:ascii="Arial" w:hAnsi="Arial" w:cs="Arial"/>
                <w:color w:val="000000"/>
              </w:rPr>
              <w:t xml:space="preserve"> para que todos los miembros </w:t>
            </w:r>
            <w:r w:rsidR="00AC1141" w:rsidRPr="004552ED">
              <w:rPr>
                <w:rFonts w:ascii="Arial" w:hAnsi="Arial" w:cs="Arial"/>
                <w:color w:val="000000"/>
              </w:rPr>
              <w:t>estén</w:t>
            </w:r>
            <w:r w:rsidRPr="004552ED">
              <w:rPr>
                <w:rFonts w:ascii="Arial" w:hAnsi="Arial" w:cs="Arial"/>
                <w:color w:val="000000"/>
              </w:rPr>
              <w:t xml:space="preserve"> notificados de las mismas.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30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lastRenderedPageBreak/>
              <w:t xml:space="preserve">91. Como Gestor Evento Institucional necesito poder cargar las actividades extracurriculares concernientes a la </w:t>
            </w:r>
            <w:r w:rsidR="00AC1141" w:rsidRPr="004552ED">
              <w:rPr>
                <w:rFonts w:ascii="Arial" w:hAnsi="Arial" w:cs="Arial"/>
                <w:color w:val="000000"/>
              </w:rPr>
              <w:t>institución</w:t>
            </w:r>
            <w:r w:rsidRPr="004552ED">
              <w:rPr>
                <w:rFonts w:ascii="Arial" w:hAnsi="Arial" w:cs="Arial"/>
                <w:color w:val="000000"/>
              </w:rPr>
              <w:t xml:space="preserve"> con el </w:t>
            </w:r>
            <w:r w:rsidR="00AC1141" w:rsidRPr="004552ED">
              <w:rPr>
                <w:rFonts w:ascii="Arial" w:hAnsi="Arial" w:cs="Arial"/>
                <w:color w:val="000000"/>
              </w:rPr>
              <w:t>propósito</w:t>
            </w:r>
            <w:r w:rsidRPr="004552ED">
              <w:rPr>
                <w:rFonts w:ascii="Arial" w:hAnsi="Arial" w:cs="Arial"/>
                <w:color w:val="000000"/>
              </w:rPr>
              <w:t xml:space="preserve"> de mantener informada a la comunidad educativa sobre las posibilidades disponibles.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14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92. Como Gestor Evento Institucional debo poder hacer modificaciones en novedades institucionales anteriormente cargadas con el objeto de actualizar la agenda contemplando modificaciones que se hayan suscitado</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1140"/>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93. Como Gestor evento curso necesito tener la posibilidad de modificar fechas de excursiones cargadas en el Sistema con el proposito de actualizar dicho calendario academico con situaciones reales que se hayan presentado.</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94. Como Gestor Evento Institucional necesito tener la posibilidad de registrar en la agenda institucional eventos sociales que conciernen a toda la </w:t>
            </w:r>
            <w:r w:rsidR="00AC1141" w:rsidRPr="004552ED">
              <w:rPr>
                <w:rFonts w:ascii="Arial" w:hAnsi="Arial" w:cs="Arial"/>
                <w:color w:val="000000"/>
              </w:rPr>
              <w:t>institución</w:t>
            </w:r>
            <w:r w:rsidRPr="004552ED">
              <w:rPr>
                <w:rFonts w:ascii="Arial" w:hAnsi="Arial" w:cs="Arial"/>
                <w:color w:val="000000"/>
              </w:rPr>
              <w:t xml:space="preserve"> para que todos los miembros </w:t>
            </w:r>
            <w:r w:rsidR="00AC1141" w:rsidRPr="004552ED">
              <w:rPr>
                <w:rFonts w:ascii="Arial" w:hAnsi="Arial" w:cs="Arial"/>
                <w:color w:val="000000"/>
              </w:rPr>
              <w:t>estén</w:t>
            </w:r>
            <w:r w:rsidRPr="004552ED">
              <w:rPr>
                <w:rFonts w:ascii="Arial" w:hAnsi="Arial" w:cs="Arial"/>
                <w:color w:val="000000"/>
              </w:rPr>
              <w:t xml:space="preserve"> notificados de las mismas.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95. Como Gestor Evento Institucional necesito poder modificar los Eventos Sociales concernientes a la </w:t>
            </w:r>
            <w:r w:rsidR="00AC1141" w:rsidRPr="004552ED">
              <w:rPr>
                <w:rFonts w:ascii="Arial" w:hAnsi="Arial" w:cs="Arial"/>
                <w:color w:val="000000"/>
              </w:rPr>
              <w:t>institución</w:t>
            </w:r>
            <w:r w:rsidRPr="004552ED">
              <w:rPr>
                <w:rFonts w:ascii="Arial" w:hAnsi="Arial" w:cs="Arial"/>
                <w:color w:val="000000"/>
              </w:rPr>
              <w:t xml:space="preserve"> con el </w:t>
            </w:r>
            <w:r w:rsidR="00AC1141" w:rsidRPr="004552ED">
              <w:rPr>
                <w:rFonts w:ascii="Arial" w:hAnsi="Arial" w:cs="Arial"/>
                <w:color w:val="000000"/>
              </w:rPr>
              <w:t>propósito</w:t>
            </w:r>
            <w:r w:rsidRPr="004552ED">
              <w:rPr>
                <w:rFonts w:ascii="Arial" w:hAnsi="Arial" w:cs="Arial"/>
                <w:color w:val="000000"/>
              </w:rPr>
              <w:t xml:space="preserve"> de mantener informada a la comunidad educativa sobre las posibilidades disponibles.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96. Como Gestor de Evento Institucional necesito poder registrar citaciones realizadas a uno o varios padres con el proposito de que sean mantenidas en agenda estas reuniones-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0C17FF">
        <w:trPr>
          <w:trHeight w:val="855"/>
        </w:trPr>
        <w:tc>
          <w:tcPr>
            <w:tcW w:w="4276" w:type="dxa"/>
            <w:tcBorders>
              <w:top w:val="nil"/>
              <w:left w:val="single" w:sz="4" w:space="0" w:color="000000"/>
              <w:bottom w:val="single" w:sz="4" w:space="0" w:color="000000"/>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97. Como Gestor Evento Curso necesito tener la posibilidad de registrar en la agenda institucional reuniones que conciernen al curso para que todos los miembros de dicho curso </w:t>
            </w:r>
            <w:r w:rsidR="00AC1141" w:rsidRPr="004552ED">
              <w:rPr>
                <w:rFonts w:ascii="Arial" w:hAnsi="Arial" w:cs="Arial"/>
                <w:color w:val="000000"/>
              </w:rPr>
              <w:t>estén</w:t>
            </w:r>
            <w:r w:rsidRPr="004552ED">
              <w:rPr>
                <w:rFonts w:ascii="Arial" w:hAnsi="Arial" w:cs="Arial"/>
                <w:color w:val="000000"/>
              </w:rPr>
              <w:t xml:space="preserve"> notificados de las mismas.</w:t>
            </w:r>
          </w:p>
        </w:tc>
        <w:tc>
          <w:tcPr>
            <w:tcW w:w="904" w:type="dxa"/>
            <w:tcBorders>
              <w:top w:val="nil"/>
              <w:left w:val="single" w:sz="4" w:space="0" w:color="000000"/>
              <w:bottom w:val="single" w:sz="4" w:space="0" w:color="000000"/>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000000"/>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2B0EE5">
        <w:trPr>
          <w:trHeight w:val="570"/>
        </w:trPr>
        <w:tc>
          <w:tcPr>
            <w:tcW w:w="4276" w:type="dxa"/>
            <w:tcBorders>
              <w:top w:val="nil"/>
              <w:left w:val="single" w:sz="4" w:space="0" w:color="000000"/>
              <w:bottom w:val="single" w:sz="4" w:space="0" w:color="auto"/>
              <w:right w:val="single" w:sz="4" w:space="0" w:color="000000"/>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r w:rsidRPr="004552ED">
              <w:rPr>
                <w:rFonts w:ascii="Arial" w:hAnsi="Arial" w:cs="Arial"/>
                <w:color w:val="000000"/>
              </w:rPr>
              <w:t xml:space="preserve">98. Como Gestor de Evento Institucional necesito poder registrar fechas de talleres docentes con el </w:t>
            </w:r>
            <w:r w:rsidR="00AC1141" w:rsidRPr="004552ED">
              <w:rPr>
                <w:rFonts w:ascii="Arial" w:hAnsi="Arial" w:cs="Arial"/>
                <w:color w:val="000000"/>
              </w:rPr>
              <w:t>propósito</w:t>
            </w:r>
            <w:r w:rsidRPr="004552ED">
              <w:rPr>
                <w:rFonts w:ascii="Arial" w:hAnsi="Arial" w:cs="Arial"/>
                <w:color w:val="000000"/>
              </w:rPr>
              <w:t xml:space="preserve"> de que sean mantenidas en agenda estos talleres.</w:t>
            </w:r>
          </w:p>
        </w:tc>
        <w:tc>
          <w:tcPr>
            <w:tcW w:w="904" w:type="dxa"/>
            <w:tcBorders>
              <w:top w:val="nil"/>
              <w:left w:val="single" w:sz="4" w:space="0" w:color="000000"/>
              <w:bottom w:val="single" w:sz="4" w:space="0" w:color="auto"/>
              <w:right w:val="single" w:sz="4" w:space="0" w:color="000000"/>
            </w:tcBorders>
          </w:tcPr>
          <w:p w:rsidR="004552ED" w:rsidRPr="004552ED" w:rsidRDefault="004552ED" w:rsidP="004552ED">
            <w:pPr>
              <w:spacing w:before="0"/>
              <w:ind w:firstLine="0"/>
              <w:jc w:val="left"/>
              <w:rPr>
                <w:rFonts w:ascii="Arial" w:hAnsi="Arial" w:cs="Arial"/>
                <w:color w:val="000000"/>
              </w:rPr>
            </w:pPr>
          </w:p>
        </w:tc>
        <w:tc>
          <w:tcPr>
            <w:tcW w:w="985" w:type="dxa"/>
            <w:tcBorders>
              <w:top w:val="nil"/>
              <w:left w:val="single" w:sz="4" w:space="0" w:color="000000"/>
              <w:bottom w:val="single" w:sz="4" w:space="0" w:color="auto"/>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nil"/>
              <w:left w:val="single" w:sz="4" w:space="0" w:color="000000"/>
              <w:bottom w:val="single" w:sz="4" w:space="0" w:color="auto"/>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nil"/>
              <w:left w:val="single" w:sz="4" w:space="0" w:color="000000"/>
              <w:bottom w:val="single" w:sz="4" w:space="0" w:color="auto"/>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nil"/>
              <w:left w:val="single" w:sz="4" w:space="0" w:color="000000"/>
              <w:bottom w:val="single" w:sz="4" w:space="0" w:color="auto"/>
              <w:right w:val="single" w:sz="4" w:space="0" w:color="000000"/>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4552ED" w:rsidRPr="004552ED" w:rsidTr="002B0EE5">
        <w:trPr>
          <w:trHeight w:val="1507"/>
        </w:trPr>
        <w:tc>
          <w:tcPr>
            <w:tcW w:w="427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52ED" w:rsidRPr="004552ED" w:rsidRDefault="004552ED" w:rsidP="004552ED">
            <w:pPr>
              <w:spacing w:before="0"/>
              <w:ind w:firstLine="0"/>
              <w:jc w:val="left"/>
              <w:rPr>
                <w:rFonts w:ascii="Arial" w:hAnsi="Arial" w:cs="Arial"/>
                <w:color w:val="000000"/>
              </w:rPr>
            </w:pPr>
            <w:bookmarkStart w:id="5" w:name="_GoBack"/>
            <w:r w:rsidRPr="004552ED">
              <w:rPr>
                <w:rFonts w:ascii="Arial" w:hAnsi="Arial" w:cs="Arial"/>
                <w:color w:val="000000"/>
              </w:rPr>
              <w:t xml:space="preserve">99. Como Gestor Evento Curso necesito poder modificar las reuniones de padres concernientes a la </w:t>
            </w:r>
            <w:r w:rsidR="00AC1141" w:rsidRPr="004552ED">
              <w:rPr>
                <w:rFonts w:ascii="Arial" w:hAnsi="Arial" w:cs="Arial"/>
                <w:color w:val="000000"/>
              </w:rPr>
              <w:t>institución</w:t>
            </w:r>
            <w:r w:rsidRPr="004552ED">
              <w:rPr>
                <w:rFonts w:ascii="Arial" w:hAnsi="Arial" w:cs="Arial"/>
                <w:color w:val="000000"/>
              </w:rPr>
              <w:t xml:space="preserve"> con el </w:t>
            </w:r>
            <w:r w:rsidR="00AC1141" w:rsidRPr="004552ED">
              <w:rPr>
                <w:rFonts w:ascii="Arial" w:hAnsi="Arial" w:cs="Arial"/>
                <w:color w:val="000000"/>
              </w:rPr>
              <w:t>propósito</w:t>
            </w:r>
            <w:r w:rsidRPr="004552ED">
              <w:rPr>
                <w:rFonts w:ascii="Arial" w:hAnsi="Arial" w:cs="Arial"/>
                <w:color w:val="000000"/>
              </w:rPr>
              <w:t xml:space="preserve"> de mantener informada a la comunidad del Curso sobre estos importantes eventos.</w:t>
            </w:r>
          </w:p>
        </w:tc>
        <w:tc>
          <w:tcPr>
            <w:tcW w:w="904" w:type="dxa"/>
            <w:tcBorders>
              <w:top w:val="single" w:sz="4" w:space="0" w:color="auto"/>
              <w:left w:val="single" w:sz="4" w:space="0" w:color="auto"/>
              <w:bottom w:val="single" w:sz="4" w:space="0" w:color="auto"/>
              <w:right w:val="single" w:sz="4" w:space="0" w:color="auto"/>
            </w:tcBorders>
          </w:tcPr>
          <w:p w:rsidR="004552ED" w:rsidRPr="004552ED" w:rsidRDefault="004552ED" w:rsidP="004552ED">
            <w:pPr>
              <w:spacing w:before="0"/>
              <w:ind w:firstLine="0"/>
              <w:jc w:val="left"/>
              <w:rPr>
                <w:rFonts w:ascii="Arial" w:hAnsi="Arial" w:cs="Arial"/>
                <w:color w:val="000000"/>
              </w:rPr>
            </w:pPr>
          </w:p>
        </w:tc>
        <w:tc>
          <w:tcPr>
            <w:tcW w:w="985" w:type="dxa"/>
            <w:tcBorders>
              <w:top w:val="single" w:sz="4" w:space="0" w:color="auto"/>
              <w:left w:val="single" w:sz="4" w:space="0" w:color="auto"/>
              <w:bottom w:val="single" w:sz="4" w:space="0" w:color="auto"/>
              <w:right w:val="single" w:sz="4" w:space="0" w:color="auto"/>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single" w:sz="4" w:space="0" w:color="auto"/>
              <w:left w:val="single" w:sz="4" w:space="0" w:color="auto"/>
              <w:bottom w:val="single" w:sz="4" w:space="0" w:color="auto"/>
              <w:right w:val="single" w:sz="4" w:space="0" w:color="auto"/>
            </w:tcBorders>
            <w:vAlign w:val="bottom"/>
          </w:tcPr>
          <w:p w:rsidR="004552ED" w:rsidRPr="005B7876" w:rsidRDefault="004552ED" w:rsidP="008745BC">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single" w:sz="4" w:space="0" w:color="auto"/>
              <w:left w:val="single" w:sz="4" w:space="0" w:color="auto"/>
              <w:bottom w:val="single" w:sz="4" w:space="0" w:color="auto"/>
              <w:right w:val="single" w:sz="4" w:space="0" w:color="auto"/>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single" w:sz="4" w:space="0" w:color="auto"/>
              <w:left w:val="single" w:sz="4" w:space="0" w:color="auto"/>
              <w:bottom w:val="single" w:sz="4" w:space="0" w:color="auto"/>
              <w:right w:val="single" w:sz="4" w:space="0" w:color="auto"/>
            </w:tcBorders>
            <w:vAlign w:val="bottom"/>
          </w:tcPr>
          <w:p w:rsidR="004552ED" w:rsidRPr="005B7876" w:rsidRDefault="004552ED" w:rsidP="008745BC">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tr w:rsidR="002B0EE5" w:rsidRPr="004552ED" w:rsidTr="002B0EE5">
        <w:trPr>
          <w:trHeight w:val="1507"/>
        </w:trPr>
        <w:tc>
          <w:tcPr>
            <w:tcW w:w="4276" w:type="dxa"/>
            <w:tcBorders>
              <w:top w:val="single" w:sz="4" w:space="0" w:color="auto"/>
              <w:left w:val="single" w:sz="4" w:space="0" w:color="auto"/>
              <w:bottom w:val="single" w:sz="4" w:space="0" w:color="auto"/>
              <w:right w:val="single" w:sz="4" w:space="0" w:color="auto"/>
            </w:tcBorders>
            <w:shd w:val="clear" w:color="auto" w:fill="auto"/>
            <w:vAlign w:val="bottom"/>
          </w:tcPr>
          <w:p w:rsidR="002B0EE5" w:rsidRDefault="002B0EE5" w:rsidP="002B0EE5">
            <w:pPr>
              <w:ind w:firstLine="0"/>
            </w:pPr>
            <w:r>
              <w:lastRenderedPageBreak/>
              <w:t xml:space="preserve">53. Como docente, preceptor, administrativo, director, psicopedagogo necesito tener la posibilidad de obtener un </w:t>
            </w:r>
            <w:r w:rsidRPr="008C67F2">
              <w:rPr>
                <w:b/>
              </w:rPr>
              <w:t>histórico del alumno</w:t>
            </w:r>
            <w:r>
              <w:t xml:space="preserve"> por curso con el objeto de poder tener un listado de las sanciones del alumno en ciclo lectivos anteriores al actual.</w:t>
            </w:r>
          </w:p>
          <w:p w:rsidR="002B0EE5" w:rsidRPr="004552ED" w:rsidRDefault="002B0EE5" w:rsidP="004552ED">
            <w:pPr>
              <w:spacing w:before="0"/>
              <w:ind w:firstLine="0"/>
              <w:jc w:val="left"/>
              <w:rPr>
                <w:rFonts w:ascii="Arial" w:hAnsi="Arial" w:cs="Arial"/>
                <w:color w:val="000000"/>
              </w:rPr>
            </w:pPr>
          </w:p>
        </w:tc>
        <w:tc>
          <w:tcPr>
            <w:tcW w:w="904" w:type="dxa"/>
            <w:tcBorders>
              <w:top w:val="single" w:sz="4" w:space="0" w:color="auto"/>
              <w:left w:val="single" w:sz="4" w:space="0" w:color="auto"/>
              <w:bottom w:val="single" w:sz="4" w:space="0" w:color="auto"/>
              <w:right w:val="single" w:sz="4" w:space="0" w:color="auto"/>
            </w:tcBorders>
          </w:tcPr>
          <w:p w:rsidR="002B0EE5" w:rsidRPr="004552ED" w:rsidRDefault="002B0EE5" w:rsidP="004552ED">
            <w:pPr>
              <w:spacing w:before="0"/>
              <w:ind w:firstLine="0"/>
              <w:jc w:val="left"/>
              <w:rPr>
                <w:rFonts w:ascii="Arial" w:hAnsi="Arial" w:cs="Arial"/>
                <w:color w:val="000000"/>
              </w:rPr>
            </w:pPr>
          </w:p>
        </w:tc>
        <w:tc>
          <w:tcPr>
            <w:tcW w:w="985" w:type="dxa"/>
            <w:tcBorders>
              <w:top w:val="single" w:sz="4" w:space="0" w:color="auto"/>
              <w:left w:val="single" w:sz="4" w:space="0" w:color="auto"/>
              <w:bottom w:val="single" w:sz="4" w:space="0" w:color="auto"/>
              <w:right w:val="single" w:sz="4" w:space="0" w:color="auto"/>
            </w:tcBorders>
            <w:vAlign w:val="bottom"/>
          </w:tcPr>
          <w:p w:rsidR="002B0EE5" w:rsidRPr="005B7876" w:rsidRDefault="002B0EE5" w:rsidP="000D51F0">
            <w:pPr>
              <w:spacing w:before="0"/>
              <w:ind w:firstLine="0"/>
              <w:jc w:val="center"/>
              <w:rPr>
                <w:rFonts w:ascii="Arial" w:hAnsi="Arial" w:cs="Arial"/>
                <w:sz w:val="20"/>
                <w:szCs w:val="20"/>
                <w:lang w:eastAsia="en-US"/>
              </w:rPr>
            </w:pPr>
            <w:r w:rsidRPr="005B7876">
              <w:rPr>
                <w:rFonts w:ascii="Arial" w:hAnsi="Arial" w:cs="Arial"/>
                <w:sz w:val="20"/>
                <w:szCs w:val="20"/>
                <w:lang w:eastAsia="en-US"/>
              </w:rPr>
              <w:t>Laura Pastorino</w:t>
            </w:r>
          </w:p>
        </w:tc>
        <w:tc>
          <w:tcPr>
            <w:tcW w:w="1039" w:type="dxa"/>
            <w:tcBorders>
              <w:top w:val="single" w:sz="4" w:space="0" w:color="auto"/>
              <w:left w:val="single" w:sz="4" w:space="0" w:color="auto"/>
              <w:bottom w:val="single" w:sz="4" w:space="0" w:color="auto"/>
              <w:right w:val="single" w:sz="4" w:space="0" w:color="auto"/>
            </w:tcBorders>
            <w:vAlign w:val="bottom"/>
          </w:tcPr>
          <w:p w:rsidR="002B0EE5" w:rsidRPr="005B7876" w:rsidRDefault="002B0EE5" w:rsidP="000D51F0">
            <w:pPr>
              <w:spacing w:before="0"/>
              <w:ind w:firstLine="0"/>
              <w:jc w:val="center"/>
              <w:rPr>
                <w:rFonts w:ascii="Arial" w:hAnsi="Arial" w:cs="Arial"/>
                <w:sz w:val="20"/>
                <w:szCs w:val="20"/>
                <w:lang w:eastAsia="en-US"/>
              </w:rPr>
            </w:pPr>
            <w:r>
              <w:rPr>
                <w:rFonts w:ascii="Arial" w:hAnsi="Arial" w:cs="Arial"/>
                <w:sz w:val="20"/>
                <w:szCs w:val="20"/>
                <w:lang w:eastAsia="en-US"/>
              </w:rPr>
              <w:t>Alto</w:t>
            </w:r>
          </w:p>
        </w:tc>
        <w:tc>
          <w:tcPr>
            <w:tcW w:w="1132" w:type="dxa"/>
            <w:tcBorders>
              <w:top w:val="single" w:sz="4" w:space="0" w:color="auto"/>
              <w:left w:val="single" w:sz="4" w:space="0" w:color="auto"/>
              <w:bottom w:val="single" w:sz="4" w:space="0" w:color="auto"/>
              <w:right w:val="single" w:sz="4" w:space="0" w:color="auto"/>
            </w:tcBorders>
            <w:vAlign w:val="bottom"/>
          </w:tcPr>
          <w:p w:rsidR="002B0EE5" w:rsidRPr="005B7876" w:rsidRDefault="002B0EE5" w:rsidP="000D51F0">
            <w:pPr>
              <w:spacing w:before="0"/>
              <w:ind w:firstLine="0"/>
              <w:jc w:val="center"/>
              <w:rPr>
                <w:rFonts w:ascii="Arial" w:hAnsi="Arial" w:cs="Arial"/>
                <w:sz w:val="20"/>
                <w:szCs w:val="20"/>
                <w:lang w:eastAsia="en-US"/>
              </w:rPr>
            </w:pPr>
            <w:r w:rsidRPr="005B7876">
              <w:rPr>
                <w:rFonts w:ascii="Arial" w:hAnsi="Arial" w:cs="Arial"/>
                <w:sz w:val="20"/>
                <w:szCs w:val="20"/>
                <w:lang w:eastAsia="en-US"/>
              </w:rPr>
              <w:t>1,00</w:t>
            </w:r>
          </w:p>
        </w:tc>
        <w:tc>
          <w:tcPr>
            <w:tcW w:w="852" w:type="dxa"/>
            <w:tcBorders>
              <w:top w:val="single" w:sz="4" w:space="0" w:color="auto"/>
              <w:left w:val="single" w:sz="4" w:space="0" w:color="auto"/>
              <w:bottom w:val="single" w:sz="4" w:space="0" w:color="auto"/>
              <w:right w:val="single" w:sz="4" w:space="0" w:color="auto"/>
            </w:tcBorders>
            <w:vAlign w:val="bottom"/>
          </w:tcPr>
          <w:p w:rsidR="002B0EE5" w:rsidRPr="005B7876" w:rsidRDefault="002B0EE5" w:rsidP="000D51F0">
            <w:pPr>
              <w:spacing w:before="0"/>
              <w:ind w:firstLine="0"/>
              <w:jc w:val="center"/>
              <w:rPr>
                <w:rFonts w:ascii="Arial" w:hAnsi="Arial" w:cs="Arial"/>
                <w:sz w:val="20"/>
                <w:szCs w:val="20"/>
                <w:lang w:eastAsia="en-US"/>
              </w:rPr>
            </w:pPr>
            <w:r w:rsidRPr="005B7876">
              <w:rPr>
                <w:rFonts w:ascii="Arial" w:hAnsi="Arial" w:cs="Arial"/>
                <w:sz w:val="20"/>
                <w:szCs w:val="20"/>
                <w:lang w:eastAsia="en-US"/>
              </w:rPr>
              <w:t>BLPM Product Backlog</w:t>
            </w:r>
          </w:p>
        </w:tc>
      </w:tr>
      <w:bookmarkEnd w:id="5"/>
    </w:tbl>
    <w:p w:rsidR="004552ED" w:rsidRPr="005B7876" w:rsidRDefault="004552ED" w:rsidP="000D174B">
      <w:pPr>
        <w:pStyle w:val="Encabezado"/>
        <w:ind w:left="720" w:firstLine="0"/>
        <w:rPr>
          <w:rFonts w:ascii="Cambria" w:hAnsi="Cambria"/>
          <w:color w:val="365F91"/>
          <w:sz w:val="28"/>
          <w:szCs w:val="28"/>
        </w:rPr>
      </w:pPr>
    </w:p>
    <w:p w:rsidR="0021037F" w:rsidRPr="005B7876" w:rsidRDefault="00C67E61" w:rsidP="0021037F">
      <w:pPr>
        <w:pStyle w:val="Ttulo1"/>
        <w:numPr>
          <w:ilvl w:val="0"/>
          <w:numId w:val="1"/>
        </w:numPr>
      </w:pPr>
      <w:bookmarkStart w:id="6" w:name="_Toc342500304"/>
      <w:r w:rsidRPr="005B7876">
        <w:t>Listado Detallado</w:t>
      </w:r>
      <w:bookmarkEnd w:id="6"/>
    </w:p>
    <w:p w:rsidR="002B0EE5" w:rsidRDefault="002B0EE5" w:rsidP="003D4D63">
      <w:pPr>
        <w:pStyle w:val="Ttulo2"/>
        <w:jc w:val="center"/>
      </w:pPr>
      <w:bookmarkStart w:id="7" w:name="_Toc342500305"/>
    </w:p>
    <w:p w:rsidR="003D4D63" w:rsidRDefault="003D4D63" w:rsidP="003D4D63">
      <w:pPr>
        <w:pStyle w:val="Ttulo2"/>
        <w:jc w:val="center"/>
      </w:pPr>
      <w:r>
        <w:t>Modulo Gestión de Agenda de Actividades</w:t>
      </w:r>
      <w:bookmarkEnd w:id="7"/>
    </w:p>
    <w:p w:rsidR="00000B0D" w:rsidRDefault="00000B0D" w:rsidP="00FB052D">
      <w:pPr>
        <w:pStyle w:val="Ttulo3"/>
      </w:pPr>
      <w:bookmarkStart w:id="8" w:name="_Toc342500306"/>
      <w:r>
        <w:t>User Story Nº86</w:t>
      </w:r>
      <w:bookmarkEnd w:id="8"/>
    </w:p>
    <w:p w:rsidR="003131D5" w:rsidRPr="003131D5" w:rsidRDefault="003131D5" w:rsidP="003131D5">
      <w:pPr>
        <w:pStyle w:val="Prrafodelista"/>
        <w:numPr>
          <w:ilvl w:val="0"/>
          <w:numId w:val="3"/>
        </w:numPr>
        <w:rPr>
          <w:b/>
          <w:lang w:val="en-US"/>
        </w:rPr>
      </w:pPr>
      <w:r w:rsidRPr="003131D5">
        <w:rPr>
          <w:b/>
          <w:lang w:val="en-US"/>
        </w:rPr>
        <w:t>ID:</w:t>
      </w:r>
      <w:r w:rsidRPr="003131D5">
        <w:rPr>
          <w:b/>
          <w:lang w:val="en-US"/>
        </w:rPr>
        <w:tab/>
      </w:r>
    </w:p>
    <w:p w:rsidR="00000B0D" w:rsidRDefault="003131D5" w:rsidP="00000B0D">
      <w:pPr>
        <w:pStyle w:val="Prrafodelista"/>
        <w:numPr>
          <w:ilvl w:val="0"/>
          <w:numId w:val="3"/>
        </w:numPr>
      </w:pPr>
      <w:r w:rsidRPr="00000B0D">
        <w:rPr>
          <w:b/>
        </w:rPr>
        <w:t>Titulo</w:t>
      </w:r>
      <w:r w:rsidRPr="00000B0D">
        <w:rPr>
          <w:b/>
          <w:lang w:val="en-US"/>
        </w:rPr>
        <w:t>:</w:t>
      </w:r>
      <w:r w:rsidRPr="00000B0D">
        <w:rPr>
          <w:b/>
          <w:lang w:val="en-US"/>
        </w:rPr>
        <w:tab/>
      </w:r>
      <w:r w:rsidR="00000B0D">
        <w:t xml:space="preserve">86. Como Gestor evento curso necesito mantener </w:t>
      </w:r>
      <w:r w:rsidR="00000B0D" w:rsidRPr="00BC3358">
        <w:rPr>
          <w:b/>
        </w:rPr>
        <w:t>actualizadas las</w:t>
      </w:r>
      <w:r w:rsidR="00000B0D">
        <w:t xml:space="preserve"> </w:t>
      </w:r>
      <w:r w:rsidR="00000B0D" w:rsidRPr="00431533">
        <w:rPr>
          <w:b/>
        </w:rPr>
        <w:t>actividades institucionales</w:t>
      </w:r>
      <w:r w:rsidR="00000B0D">
        <w:t>, por ello es necesario poder modificarlas para poder armar un calendario de exámenes para alumnos, docentes y profesores.</w:t>
      </w:r>
      <w:r w:rsidR="00000B0D" w:rsidRPr="00000B0D">
        <w:t xml:space="preserve"> </w:t>
      </w:r>
    </w:p>
    <w:p w:rsidR="003131D5" w:rsidRPr="003131D5" w:rsidRDefault="003131D5" w:rsidP="003131D5">
      <w:pPr>
        <w:pStyle w:val="Prrafodelista"/>
        <w:numPr>
          <w:ilvl w:val="0"/>
          <w:numId w:val="3"/>
        </w:numPr>
        <w:rPr>
          <w:lang w:val="en-US"/>
        </w:rPr>
      </w:pPr>
      <w:r>
        <w:rPr>
          <w:b/>
          <w:lang w:val="en-US"/>
        </w:rPr>
        <w:t xml:space="preserve">Project: </w:t>
      </w:r>
      <w:r w:rsidRPr="003131D5">
        <w:rPr>
          <w:lang w:val="en-US"/>
        </w:rPr>
        <w:t>BLPM Product Backlog</w:t>
      </w:r>
    </w:p>
    <w:p w:rsidR="003131D5" w:rsidRPr="003131D5" w:rsidRDefault="00431533" w:rsidP="003131D5">
      <w:pPr>
        <w:pStyle w:val="Prrafodelista"/>
        <w:numPr>
          <w:ilvl w:val="0"/>
          <w:numId w:val="3"/>
        </w:numPr>
        <w:rPr>
          <w:b/>
          <w:lang w:val="en-US"/>
        </w:rPr>
      </w:pPr>
      <w:r>
        <w:rPr>
          <w:b/>
          <w:lang w:val="en-US"/>
        </w:rPr>
        <w:t>Sprint: 3</w:t>
      </w:r>
    </w:p>
    <w:p w:rsidR="003131D5" w:rsidRDefault="003131D5" w:rsidP="003131D5">
      <w:pPr>
        <w:pStyle w:val="Prrafodelista"/>
        <w:numPr>
          <w:ilvl w:val="0"/>
          <w:numId w:val="3"/>
        </w:numPr>
      </w:pPr>
      <w:r w:rsidRPr="003131D5">
        <w:rPr>
          <w:b/>
          <w:lang w:val="en-US"/>
        </w:rPr>
        <w:t>Descripción:</w:t>
      </w:r>
      <w:r>
        <w:t xml:space="preserve"> </w:t>
      </w:r>
      <w:r>
        <w:tab/>
      </w:r>
      <w:r w:rsidR="001F3E3C">
        <w:t xml:space="preserve">Como gestor de evento necesito registrar </w:t>
      </w:r>
      <w:r w:rsidR="00E17277">
        <w:t>actividades institucionales, como un acto patrio,</w:t>
      </w:r>
      <w:r w:rsidR="006B2F95">
        <w:t xml:space="preserve">o por ejemplo el cronograma de actividades del dia del estudiante. </w:t>
      </w:r>
    </w:p>
    <w:p w:rsidR="00387F80" w:rsidRDefault="003131D5" w:rsidP="003131D5">
      <w:pPr>
        <w:pStyle w:val="Prrafodelista"/>
        <w:numPr>
          <w:ilvl w:val="0"/>
          <w:numId w:val="3"/>
        </w:numPr>
      </w:pPr>
      <w:r w:rsidRPr="00387F80">
        <w:rPr>
          <w:b/>
        </w:rPr>
        <w:t>Supuestos:</w:t>
      </w:r>
      <w:r>
        <w:t xml:space="preserve"> </w:t>
      </w:r>
    </w:p>
    <w:p w:rsidR="003131D5" w:rsidRDefault="003131D5" w:rsidP="003131D5">
      <w:pPr>
        <w:pStyle w:val="Prrafodelista"/>
        <w:numPr>
          <w:ilvl w:val="0"/>
          <w:numId w:val="3"/>
        </w:numPr>
      </w:pPr>
      <w:r w:rsidRPr="00387F80">
        <w:rPr>
          <w:b/>
        </w:rPr>
        <w:t>Precondición:</w:t>
      </w:r>
      <w:r>
        <w:t>.</w:t>
      </w:r>
    </w:p>
    <w:p w:rsidR="003131D5" w:rsidRPr="003131D5" w:rsidRDefault="003131D5" w:rsidP="003131D5">
      <w:pPr>
        <w:pStyle w:val="Prrafodelista"/>
        <w:numPr>
          <w:ilvl w:val="0"/>
          <w:numId w:val="3"/>
        </w:numPr>
        <w:rPr>
          <w:b/>
          <w:lang w:val="en-US"/>
        </w:rPr>
      </w:pPr>
      <w:r w:rsidRPr="003131D5">
        <w:rPr>
          <w:b/>
          <w:lang w:val="en-US"/>
        </w:rPr>
        <w:t xml:space="preserve">Post Condición: </w:t>
      </w:r>
    </w:p>
    <w:p w:rsidR="003131D5" w:rsidRDefault="003131D5" w:rsidP="003131D5">
      <w:pPr>
        <w:pStyle w:val="Prrafodelista"/>
        <w:numPr>
          <w:ilvl w:val="0"/>
          <w:numId w:val="3"/>
        </w:numPr>
      </w:pPr>
      <w:r w:rsidRPr="003131D5">
        <w:rPr>
          <w:b/>
          <w:lang w:val="en-US"/>
        </w:rPr>
        <w:t>Reglas de Negocio:</w:t>
      </w:r>
      <w:r>
        <w:t xml:space="preserve"> N/A</w:t>
      </w:r>
    </w:p>
    <w:p w:rsidR="003131D5" w:rsidRPr="003131D5" w:rsidRDefault="003131D5" w:rsidP="003131D5">
      <w:pPr>
        <w:pStyle w:val="Prrafodelista"/>
        <w:numPr>
          <w:ilvl w:val="0"/>
          <w:numId w:val="3"/>
        </w:numPr>
        <w:rPr>
          <w:b/>
          <w:lang w:val="en-US"/>
        </w:rPr>
      </w:pPr>
      <w:r w:rsidRPr="003131D5">
        <w:rPr>
          <w:b/>
          <w:lang w:val="en-US"/>
        </w:rPr>
        <w:t>Criterio de Aceptación:</w:t>
      </w:r>
    </w:p>
    <w:p w:rsidR="003131D5" w:rsidRPr="003131D5" w:rsidRDefault="003131D5" w:rsidP="003131D5">
      <w:pPr>
        <w:pStyle w:val="Prrafodelista"/>
        <w:numPr>
          <w:ilvl w:val="0"/>
          <w:numId w:val="3"/>
        </w:numPr>
        <w:rPr>
          <w:b/>
          <w:lang w:val="en-US"/>
        </w:rPr>
      </w:pPr>
      <w:r w:rsidRPr="003131D5">
        <w:rPr>
          <w:b/>
          <w:lang w:val="en-US"/>
        </w:rPr>
        <w:t xml:space="preserve">Discusiones: </w:t>
      </w:r>
      <w:r w:rsidRPr="003131D5">
        <w:rPr>
          <w:lang w:val="en-US"/>
        </w:rPr>
        <w:t>N/A</w:t>
      </w:r>
    </w:p>
    <w:p w:rsidR="003131D5" w:rsidRDefault="003131D5" w:rsidP="003131D5">
      <w:pPr>
        <w:pStyle w:val="Prrafodelista"/>
        <w:numPr>
          <w:ilvl w:val="0"/>
          <w:numId w:val="3"/>
        </w:numPr>
      </w:pPr>
      <w:r w:rsidRPr="003131D5">
        <w:rPr>
          <w:b/>
        </w:rPr>
        <w:t>Estimación:</w:t>
      </w:r>
      <w:r>
        <w:tab/>
        <w:t>1,00</w:t>
      </w:r>
      <w:r>
        <w:tab/>
      </w:r>
    </w:p>
    <w:p w:rsidR="003131D5" w:rsidRDefault="003131D5" w:rsidP="003131D5">
      <w:pPr>
        <w:pStyle w:val="Prrafodelista"/>
        <w:numPr>
          <w:ilvl w:val="0"/>
          <w:numId w:val="3"/>
        </w:numPr>
      </w:pPr>
      <w:r w:rsidRPr="003131D5">
        <w:rPr>
          <w:b/>
        </w:rPr>
        <w:t xml:space="preserve">Product </w:t>
      </w:r>
      <w:r w:rsidR="00B91254">
        <w:t xml:space="preserve">Owner: </w:t>
      </w:r>
      <w:r>
        <w:t>Pedro Bazan</w:t>
      </w:r>
    </w:p>
    <w:p w:rsidR="003131D5" w:rsidRDefault="003131D5" w:rsidP="003131D5">
      <w:pPr>
        <w:pStyle w:val="Prrafodelista"/>
        <w:numPr>
          <w:ilvl w:val="0"/>
          <w:numId w:val="3"/>
        </w:numPr>
      </w:pPr>
      <w:r w:rsidRPr="003131D5">
        <w:rPr>
          <w:b/>
        </w:rPr>
        <w:t>Responsables:</w:t>
      </w:r>
      <w:r w:rsidRPr="003131D5">
        <w:rPr>
          <w:b/>
        </w:rPr>
        <w:tab/>
      </w:r>
      <w:r>
        <w:t xml:space="preserve"> Laura Pastorino </w:t>
      </w:r>
    </w:p>
    <w:p w:rsidR="003131D5" w:rsidRDefault="003131D5" w:rsidP="003131D5">
      <w:pPr>
        <w:pStyle w:val="Prrafodelista"/>
        <w:numPr>
          <w:ilvl w:val="0"/>
          <w:numId w:val="3"/>
        </w:numPr>
      </w:pPr>
      <w:r w:rsidRPr="003131D5">
        <w:rPr>
          <w:b/>
        </w:rPr>
        <w:t>Prioridad:</w:t>
      </w:r>
      <w:r>
        <w:tab/>
        <w:t>Alto</w:t>
      </w:r>
      <w:r>
        <w:tab/>
      </w:r>
    </w:p>
    <w:p w:rsidR="003131D5" w:rsidRDefault="003131D5" w:rsidP="003131D5">
      <w:pPr>
        <w:pStyle w:val="Prrafodelista"/>
        <w:numPr>
          <w:ilvl w:val="0"/>
          <w:numId w:val="3"/>
        </w:numPr>
      </w:pPr>
      <w:r w:rsidRPr="003131D5">
        <w:rPr>
          <w:b/>
        </w:rPr>
        <w:t>Complejidad:</w:t>
      </w:r>
      <w:r>
        <w:tab/>
        <w:t>Medio</w:t>
      </w:r>
      <w:r>
        <w:tab/>
      </w:r>
    </w:p>
    <w:p w:rsidR="003131D5" w:rsidRDefault="003131D5" w:rsidP="003131D5">
      <w:pPr>
        <w:pStyle w:val="Prrafodelista"/>
        <w:ind w:firstLine="0"/>
        <w:rPr>
          <w:b/>
        </w:rPr>
      </w:pPr>
    </w:p>
    <w:p w:rsidR="00000B0D" w:rsidRDefault="00000B0D" w:rsidP="00FB052D">
      <w:pPr>
        <w:pStyle w:val="Ttulo3"/>
      </w:pPr>
      <w:bookmarkStart w:id="9" w:name="_Toc342500307"/>
      <w:r>
        <w:t>User Story Nº87</w:t>
      </w:r>
      <w:bookmarkEnd w:id="9"/>
    </w:p>
    <w:p w:rsidR="00000B0D" w:rsidRPr="003131D5" w:rsidRDefault="00000B0D" w:rsidP="00000B0D">
      <w:pPr>
        <w:pStyle w:val="Prrafodelista"/>
        <w:numPr>
          <w:ilvl w:val="0"/>
          <w:numId w:val="3"/>
        </w:numPr>
        <w:rPr>
          <w:b/>
          <w:lang w:val="en-US"/>
        </w:rPr>
      </w:pPr>
      <w:r w:rsidRPr="003131D5">
        <w:rPr>
          <w:b/>
          <w:lang w:val="en-US"/>
        </w:rPr>
        <w:t>ID:</w:t>
      </w:r>
      <w:r w:rsidRPr="003131D5">
        <w:rPr>
          <w:b/>
          <w:lang w:val="en-US"/>
        </w:rPr>
        <w:tab/>
      </w:r>
    </w:p>
    <w:p w:rsidR="00000B0D" w:rsidRDefault="00000B0D" w:rsidP="00000B0D">
      <w:r w:rsidRPr="003131D5">
        <w:rPr>
          <w:b/>
          <w:lang w:val="en-US"/>
        </w:rPr>
        <w:t>Titulo:</w:t>
      </w:r>
      <w:r w:rsidRPr="003131D5">
        <w:rPr>
          <w:b/>
          <w:lang w:val="en-US"/>
        </w:rPr>
        <w:tab/>
      </w:r>
      <w:r>
        <w:t xml:space="preserve">87. Como docente del curso necesito tener la posibilidad de </w:t>
      </w:r>
      <w:r w:rsidRPr="00BC3358">
        <w:rPr>
          <w:b/>
        </w:rPr>
        <w:t>modificar fechas</w:t>
      </w:r>
      <w:r w:rsidRPr="00431533">
        <w:rPr>
          <w:b/>
        </w:rPr>
        <w:t xml:space="preserve"> de </w:t>
      </w:r>
      <w:r w:rsidR="00431533" w:rsidRPr="00431533">
        <w:rPr>
          <w:b/>
        </w:rPr>
        <w:t>exámenes</w:t>
      </w:r>
      <w:r>
        <w:t xml:space="preserve"> cargadas en el Sistema con el </w:t>
      </w:r>
      <w:r w:rsidR="00431533">
        <w:t>propósito</w:t>
      </w:r>
      <w:r>
        <w:t xml:space="preserve"> de actualizar dicho calendario </w:t>
      </w:r>
      <w:r w:rsidR="00431533">
        <w:t>académico</w:t>
      </w:r>
      <w:r>
        <w:t xml:space="preserve"> con situaciones reales que se hayan presentado.</w:t>
      </w:r>
    </w:p>
    <w:p w:rsidR="00000B0D" w:rsidRPr="003131D5" w:rsidRDefault="00000B0D" w:rsidP="00000B0D">
      <w:pPr>
        <w:pStyle w:val="Prrafodelista"/>
        <w:numPr>
          <w:ilvl w:val="0"/>
          <w:numId w:val="3"/>
        </w:numPr>
        <w:rPr>
          <w:lang w:val="en-US"/>
        </w:rPr>
      </w:pPr>
      <w:r>
        <w:rPr>
          <w:b/>
          <w:lang w:val="en-US"/>
        </w:rPr>
        <w:t xml:space="preserve">Project: </w:t>
      </w:r>
      <w:r w:rsidRPr="003131D5">
        <w:rPr>
          <w:lang w:val="en-US"/>
        </w:rPr>
        <w:t>BLPM Product Backlog</w:t>
      </w:r>
    </w:p>
    <w:p w:rsidR="00000B0D" w:rsidRPr="003131D5" w:rsidRDefault="00000B0D" w:rsidP="00000B0D">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000B0D" w:rsidRDefault="00000B0D" w:rsidP="00000B0D">
      <w:pPr>
        <w:pStyle w:val="Prrafodelista"/>
        <w:numPr>
          <w:ilvl w:val="0"/>
          <w:numId w:val="3"/>
        </w:numPr>
      </w:pPr>
      <w:r w:rsidRPr="003131D5">
        <w:rPr>
          <w:b/>
          <w:lang w:val="en-US"/>
        </w:rPr>
        <w:t>Descripción:</w:t>
      </w:r>
      <w:r>
        <w:t xml:space="preserve"> </w:t>
      </w:r>
      <w:r>
        <w:tab/>
      </w:r>
    </w:p>
    <w:p w:rsidR="00000B0D" w:rsidRDefault="00000B0D" w:rsidP="00000B0D">
      <w:pPr>
        <w:pStyle w:val="Prrafodelista"/>
        <w:numPr>
          <w:ilvl w:val="0"/>
          <w:numId w:val="3"/>
        </w:numPr>
      </w:pPr>
      <w:r w:rsidRPr="003131D5">
        <w:rPr>
          <w:b/>
        </w:rPr>
        <w:t>Supuestos:</w:t>
      </w:r>
      <w:r>
        <w:t xml:space="preserve"> BD transaccional disponible para desarrollo</w:t>
      </w:r>
    </w:p>
    <w:p w:rsidR="00000B0D" w:rsidRDefault="00000B0D" w:rsidP="00000B0D">
      <w:pPr>
        <w:pStyle w:val="Prrafodelista"/>
        <w:numPr>
          <w:ilvl w:val="0"/>
          <w:numId w:val="3"/>
        </w:numPr>
      </w:pPr>
      <w:r w:rsidRPr="003131D5">
        <w:rPr>
          <w:b/>
        </w:rPr>
        <w:lastRenderedPageBreak/>
        <w:t>Precondición:</w:t>
      </w:r>
      <w:r>
        <w:t xml:space="preserve"> Conexión a BD del SI transaccional disponible y funcionando.</w:t>
      </w:r>
    </w:p>
    <w:p w:rsidR="00000B0D" w:rsidRPr="003131D5" w:rsidRDefault="00000B0D" w:rsidP="00000B0D">
      <w:pPr>
        <w:pStyle w:val="Prrafodelista"/>
        <w:numPr>
          <w:ilvl w:val="0"/>
          <w:numId w:val="3"/>
        </w:numPr>
        <w:rPr>
          <w:b/>
          <w:lang w:val="en-US"/>
        </w:rPr>
      </w:pPr>
      <w:r w:rsidRPr="003131D5">
        <w:rPr>
          <w:b/>
          <w:lang w:val="en-US"/>
        </w:rPr>
        <w:t xml:space="preserve">Post Condición: </w:t>
      </w:r>
    </w:p>
    <w:p w:rsidR="00000B0D" w:rsidRDefault="00000B0D" w:rsidP="00000B0D">
      <w:pPr>
        <w:pStyle w:val="Prrafodelista"/>
        <w:numPr>
          <w:ilvl w:val="0"/>
          <w:numId w:val="3"/>
        </w:numPr>
      </w:pPr>
      <w:r w:rsidRPr="003131D5">
        <w:rPr>
          <w:b/>
          <w:lang w:val="en-US"/>
        </w:rPr>
        <w:t>Reglas de Negocio:</w:t>
      </w:r>
      <w:r>
        <w:t xml:space="preserve"> N/A</w:t>
      </w:r>
    </w:p>
    <w:p w:rsidR="00000B0D" w:rsidRPr="003131D5" w:rsidRDefault="00000B0D" w:rsidP="00000B0D">
      <w:pPr>
        <w:pStyle w:val="Prrafodelista"/>
        <w:numPr>
          <w:ilvl w:val="0"/>
          <w:numId w:val="3"/>
        </w:numPr>
        <w:rPr>
          <w:b/>
          <w:lang w:val="en-US"/>
        </w:rPr>
      </w:pPr>
      <w:r w:rsidRPr="003131D5">
        <w:rPr>
          <w:b/>
          <w:lang w:val="en-US"/>
        </w:rPr>
        <w:t>Criterio de Aceptación:</w:t>
      </w:r>
    </w:p>
    <w:p w:rsidR="00000B0D" w:rsidRPr="003131D5" w:rsidRDefault="00000B0D" w:rsidP="00000B0D">
      <w:pPr>
        <w:pStyle w:val="Prrafodelista"/>
        <w:numPr>
          <w:ilvl w:val="0"/>
          <w:numId w:val="3"/>
        </w:numPr>
        <w:rPr>
          <w:b/>
          <w:lang w:val="en-US"/>
        </w:rPr>
      </w:pPr>
      <w:r w:rsidRPr="003131D5">
        <w:rPr>
          <w:b/>
          <w:lang w:val="en-US"/>
        </w:rPr>
        <w:t xml:space="preserve">Discusiones: </w:t>
      </w:r>
      <w:r w:rsidRPr="003131D5">
        <w:rPr>
          <w:lang w:val="en-US"/>
        </w:rPr>
        <w:t>N/A</w:t>
      </w:r>
    </w:p>
    <w:p w:rsidR="00000B0D" w:rsidRDefault="00000B0D" w:rsidP="00000B0D">
      <w:pPr>
        <w:pStyle w:val="Prrafodelista"/>
        <w:numPr>
          <w:ilvl w:val="0"/>
          <w:numId w:val="3"/>
        </w:numPr>
      </w:pPr>
      <w:r w:rsidRPr="003131D5">
        <w:rPr>
          <w:b/>
        </w:rPr>
        <w:t>Estimación:</w:t>
      </w:r>
      <w:r>
        <w:tab/>
        <w:t>1,00</w:t>
      </w:r>
      <w:r>
        <w:tab/>
      </w:r>
    </w:p>
    <w:p w:rsidR="00000B0D" w:rsidRDefault="00000B0D" w:rsidP="00000B0D">
      <w:pPr>
        <w:pStyle w:val="Prrafodelista"/>
        <w:numPr>
          <w:ilvl w:val="0"/>
          <w:numId w:val="3"/>
        </w:numPr>
      </w:pPr>
      <w:r w:rsidRPr="003131D5">
        <w:rPr>
          <w:b/>
        </w:rPr>
        <w:t xml:space="preserve">Product </w:t>
      </w:r>
      <w:r w:rsidRPr="003131D5">
        <w:t>Owner:</w:t>
      </w:r>
      <w:r w:rsidRPr="003131D5">
        <w:tab/>
      </w:r>
      <w:r>
        <w:t>Pedro Bazan</w:t>
      </w:r>
    </w:p>
    <w:p w:rsidR="00000B0D" w:rsidRDefault="00000B0D" w:rsidP="00000B0D">
      <w:pPr>
        <w:pStyle w:val="Prrafodelista"/>
        <w:numPr>
          <w:ilvl w:val="0"/>
          <w:numId w:val="3"/>
        </w:numPr>
      </w:pPr>
      <w:r w:rsidRPr="003131D5">
        <w:rPr>
          <w:b/>
        </w:rPr>
        <w:t>Responsables:</w:t>
      </w:r>
      <w:r w:rsidRPr="003131D5">
        <w:rPr>
          <w:b/>
        </w:rPr>
        <w:tab/>
      </w:r>
      <w:r>
        <w:t xml:space="preserve"> Laura Pastorino </w:t>
      </w:r>
    </w:p>
    <w:p w:rsidR="00000B0D" w:rsidRDefault="00000B0D" w:rsidP="00000B0D">
      <w:pPr>
        <w:pStyle w:val="Prrafodelista"/>
        <w:numPr>
          <w:ilvl w:val="0"/>
          <w:numId w:val="3"/>
        </w:numPr>
      </w:pPr>
      <w:r w:rsidRPr="003131D5">
        <w:rPr>
          <w:b/>
        </w:rPr>
        <w:t>Prioridad:</w:t>
      </w:r>
      <w:r>
        <w:tab/>
        <w:t>Alto</w:t>
      </w:r>
      <w:r>
        <w:tab/>
      </w:r>
    </w:p>
    <w:p w:rsidR="00000B0D" w:rsidRDefault="00000B0D" w:rsidP="00000B0D">
      <w:pPr>
        <w:pStyle w:val="Prrafodelista"/>
        <w:numPr>
          <w:ilvl w:val="0"/>
          <w:numId w:val="3"/>
        </w:numPr>
      </w:pPr>
      <w:r w:rsidRPr="003131D5">
        <w:rPr>
          <w:b/>
        </w:rPr>
        <w:t>Complejidad:</w:t>
      </w:r>
      <w:r>
        <w:tab/>
        <w:t>Medio</w:t>
      </w:r>
      <w:r>
        <w:tab/>
      </w:r>
    </w:p>
    <w:p w:rsidR="003D4D63" w:rsidRDefault="003D4D63" w:rsidP="003D4D63"/>
    <w:p w:rsidR="00000B0D" w:rsidRDefault="00000B0D" w:rsidP="003D4D63"/>
    <w:p w:rsidR="00000B0D" w:rsidRDefault="00000B0D" w:rsidP="00FB052D">
      <w:pPr>
        <w:pStyle w:val="Ttulo3"/>
      </w:pPr>
      <w:bookmarkStart w:id="10" w:name="_Toc342500308"/>
      <w:r>
        <w:t>User Story Nº</w:t>
      </w:r>
      <w:bookmarkEnd w:id="10"/>
      <w:r w:rsidR="008745BC">
        <w:t xml:space="preserve"> 88</w:t>
      </w:r>
    </w:p>
    <w:p w:rsidR="00000B0D" w:rsidRPr="003131D5" w:rsidRDefault="00000B0D" w:rsidP="00000B0D">
      <w:pPr>
        <w:pStyle w:val="Prrafodelista"/>
        <w:numPr>
          <w:ilvl w:val="0"/>
          <w:numId w:val="3"/>
        </w:numPr>
        <w:rPr>
          <w:b/>
          <w:lang w:val="en-US"/>
        </w:rPr>
      </w:pPr>
      <w:r w:rsidRPr="003131D5">
        <w:rPr>
          <w:b/>
          <w:lang w:val="en-US"/>
        </w:rPr>
        <w:t>ID:</w:t>
      </w:r>
      <w:r w:rsidRPr="003131D5">
        <w:rPr>
          <w:b/>
          <w:lang w:val="en-US"/>
        </w:rPr>
        <w:tab/>
      </w:r>
    </w:p>
    <w:p w:rsidR="008745BC" w:rsidRDefault="00000B0D" w:rsidP="00C324CC">
      <w:pPr>
        <w:pStyle w:val="Prrafodelista"/>
        <w:numPr>
          <w:ilvl w:val="0"/>
          <w:numId w:val="3"/>
        </w:numPr>
      </w:pPr>
      <w:r w:rsidRPr="00C324CC">
        <w:rPr>
          <w:b/>
          <w:lang w:val="en-US"/>
        </w:rPr>
        <w:t>Titulo:</w:t>
      </w:r>
      <w:r w:rsidRPr="00C324CC">
        <w:rPr>
          <w:b/>
          <w:lang w:val="en-US"/>
        </w:rPr>
        <w:tab/>
      </w:r>
      <w:r w:rsidR="008745BC">
        <w:t xml:space="preserve">88. Como Gestor evento curso necesito mantener un </w:t>
      </w:r>
      <w:r w:rsidR="008745BC" w:rsidRPr="00C324CC">
        <w:rPr>
          <w:b/>
        </w:rPr>
        <w:t>registro de las fechas de excursiones</w:t>
      </w:r>
      <w:r w:rsidR="008745BC">
        <w:t xml:space="preserve"> para poder contribuir al calendario </w:t>
      </w:r>
      <w:r w:rsidR="00431533">
        <w:t>académico</w:t>
      </w:r>
      <w:r w:rsidR="008745BC">
        <w:t xml:space="preserve"> para alumnos, docentes y profesores.</w:t>
      </w:r>
    </w:p>
    <w:p w:rsidR="00000B0D" w:rsidRPr="003131D5" w:rsidRDefault="00000B0D" w:rsidP="00000B0D">
      <w:pPr>
        <w:pStyle w:val="Prrafodelista"/>
        <w:numPr>
          <w:ilvl w:val="0"/>
          <w:numId w:val="3"/>
        </w:numPr>
        <w:rPr>
          <w:lang w:val="en-US"/>
        </w:rPr>
      </w:pPr>
      <w:r>
        <w:rPr>
          <w:b/>
          <w:lang w:val="en-US"/>
        </w:rPr>
        <w:t xml:space="preserve">Project: </w:t>
      </w:r>
      <w:r w:rsidRPr="003131D5">
        <w:rPr>
          <w:lang w:val="en-US"/>
        </w:rPr>
        <w:t>BLPM Product Backlog</w:t>
      </w:r>
    </w:p>
    <w:p w:rsidR="00000B0D" w:rsidRPr="003131D5" w:rsidRDefault="00000B0D" w:rsidP="00000B0D">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000B0D" w:rsidRDefault="00000B0D" w:rsidP="00000B0D">
      <w:pPr>
        <w:pStyle w:val="Prrafodelista"/>
        <w:numPr>
          <w:ilvl w:val="0"/>
          <w:numId w:val="3"/>
        </w:numPr>
      </w:pPr>
      <w:r w:rsidRPr="003131D5">
        <w:rPr>
          <w:b/>
          <w:lang w:val="en-US"/>
        </w:rPr>
        <w:t>Descripción:</w:t>
      </w:r>
      <w:r>
        <w:t xml:space="preserve"> </w:t>
      </w:r>
      <w:r>
        <w:tab/>
      </w:r>
    </w:p>
    <w:p w:rsidR="00000B0D" w:rsidRDefault="00000B0D" w:rsidP="00000B0D">
      <w:pPr>
        <w:pStyle w:val="Prrafodelista"/>
        <w:numPr>
          <w:ilvl w:val="0"/>
          <w:numId w:val="3"/>
        </w:numPr>
      </w:pPr>
      <w:r w:rsidRPr="003131D5">
        <w:rPr>
          <w:b/>
        </w:rPr>
        <w:t>Supuestos:</w:t>
      </w:r>
      <w:r>
        <w:t xml:space="preserve"> BD transaccional disponible para desarrollo</w:t>
      </w:r>
    </w:p>
    <w:p w:rsidR="00000B0D" w:rsidRDefault="00000B0D" w:rsidP="00000B0D">
      <w:pPr>
        <w:pStyle w:val="Prrafodelista"/>
        <w:numPr>
          <w:ilvl w:val="0"/>
          <w:numId w:val="3"/>
        </w:numPr>
      </w:pPr>
      <w:r w:rsidRPr="003131D5">
        <w:rPr>
          <w:b/>
        </w:rPr>
        <w:t>Precondición:</w:t>
      </w:r>
      <w:r>
        <w:t xml:space="preserve"> Conexión a BD del SI transaccional disponible y funcionando.</w:t>
      </w:r>
    </w:p>
    <w:p w:rsidR="00000B0D" w:rsidRPr="003131D5" w:rsidRDefault="00000B0D" w:rsidP="00000B0D">
      <w:pPr>
        <w:pStyle w:val="Prrafodelista"/>
        <w:numPr>
          <w:ilvl w:val="0"/>
          <w:numId w:val="3"/>
        </w:numPr>
        <w:rPr>
          <w:b/>
          <w:lang w:val="en-US"/>
        </w:rPr>
      </w:pPr>
      <w:r w:rsidRPr="003131D5">
        <w:rPr>
          <w:b/>
          <w:lang w:val="en-US"/>
        </w:rPr>
        <w:t xml:space="preserve">Post Condición: </w:t>
      </w:r>
    </w:p>
    <w:p w:rsidR="00000B0D" w:rsidRDefault="00000B0D" w:rsidP="00000B0D">
      <w:pPr>
        <w:pStyle w:val="Prrafodelista"/>
        <w:numPr>
          <w:ilvl w:val="0"/>
          <w:numId w:val="3"/>
        </w:numPr>
      </w:pPr>
      <w:r w:rsidRPr="003131D5">
        <w:rPr>
          <w:b/>
          <w:lang w:val="en-US"/>
        </w:rPr>
        <w:t>Reglas de Negocio:</w:t>
      </w:r>
      <w:r>
        <w:t xml:space="preserve"> N/A</w:t>
      </w:r>
    </w:p>
    <w:p w:rsidR="00000B0D" w:rsidRPr="003131D5" w:rsidRDefault="00000B0D" w:rsidP="00000B0D">
      <w:pPr>
        <w:pStyle w:val="Prrafodelista"/>
        <w:numPr>
          <w:ilvl w:val="0"/>
          <w:numId w:val="3"/>
        </w:numPr>
        <w:rPr>
          <w:b/>
          <w:lang w:val="en-US"/>
        </w:rPr>
      </w:pPr>
      <w:r w:rsidRPr="003131D5">
        <w:rPr>
          <w:b/>
          <w:lang w:val="en-US"/>
        </w:rPr>
        <w:t>Criterio de Aceptación:</w:t>
      </w:r>
    </w:p>
    <w:p w:rsidR="00000B0D" w:rsidRPr="003131D5" w:rsidRDefault="00000B0D" w:rsidP="00000B0D">
      <w:pPr>
        <w:pStyle w:val="Prrafodelista"/>
        <w:numPr>
          <w:ilvl w:val="0"/>
          <w:numId w:val="3"/>
        </w:numPr>
        <w:rPr>
          <w:b/>
          <w:lang w:val="en-US"/>
        </w:rPr>
      </w:pPr>
      <w:r w:rsidRPr="003131D5">
        <w:rPr>
          <w:b/>
          <w:lang w:val="en-US"/>
        </w:rPr>
        <w:t xml:space="preserve">Discusiones: </w:t>
      </w:r>
      <w:r w:rsidRPr="003131D5">
        <w:rPr>
          <w:lang w:val="en-US"/>
        </w:rPr>
        <w:t>N/A</w:t>
      </w:r>
    </w:p>
    <w:p w:rsidR="00000B0D" w:rsidRDefault="00000B0D" w:rsidP="00000B0D">
      <w:pPr>
        <w:pStyle w:val="Prrafodelista"/>
        <w:numPr>
          <w:ilvl w:val="0"/>
          <w:numId w:val="3"/>
        </w:numPr>
      </w:pPr>
      <w:r w:rsidRPr="003131D5">
        <w:rPr>
          <w:b/>
        </w:rPr>
        <w:t>Estimación:</w:t>
      </w:r>
      <w:r>
        <w:tab/>
        <w:t>1,00</w:t>
      </w:r>
      <w:r>
        <w:tab/>
      </w:r>
    </w:p>
    <w:p w:rsidR="00000B0D" w:rsidRDefault="00000B0D" w:rsidP="00000B0D">
      <w:pPr>
        <w:pStyle w:val="Prrafodelista"/>
        <w:numPr>
          <w:ilvl w:val="0"/>
          <w:numId w:val="3"/>
        </w:numPr>
      </w:pPr>
      <w:r w:rsidRPr="003131D5">
        <w:rPr>
          <w:b/>
        </w:rPr>
        <w:t xml:space="preserve">Product </w:t>
      </w:r>
      <w:r w:rsidRPr="003131D5">
        <w:t>Owner:</w:t>
      </w:r>
      <w:r w:rsidRPr="003131D5">
        <w:tab/>
      </w:r>
      <w:r>
        <w:t>Pedro Bazan</w:t>
      </w:r>
    </w:p>
    <w:p w:rsidR="00000B0D" w:rsidRDefault="00000B0D" w:rsidP="00000B0D">
      <w:pPr>
        <w:pStyle w:val="Prrafodelista"/>
        <w:numPr>
          <w:ilvl w:val="0"/>
          <w:numId w:val="3"/>
        </w:numPr>
      </w:pPr>
      <w:r w:rsidRPr="003131D5">
        <w:rPr>
          <w:b/>
        </w:rPr>
        <w:t>Responsables:</w:t>
      </w:r>
      <w:r w:rsidRPr="003131D5">
        <w:rPr>
          <w:b/>
        </w:rPr>
        <w:tab/>
      </w:r>
      <w:r>
        <w:t xml:space="preserve"> Laura Pastorino </w:t>
      </w:r>
    </w:p>
    <w:p w:rsidR="00000B0D" w:rsidRDefault="00000B0D" w:rsidP="00000B0D">
      <w:pPr>
        <w:pStyle w:val="Prrafodelista"/>
        <w:numPr>
          <w:ilvl w:val="0"/>
          <w:numId w:val="3"/>
        </w:numPr>
      </w:pPr>
      <w:r w:rsidRPr="003131D5">
        <w:rPr>
          <w:b/>
        </w:rPr>
        <w:t>Prioridad:</w:t>
      </w:r>
      <w:r>
        <w:tab/>
        <w:t>Alto</w:t>
      </w:r>
      <w:r>
        <w:tab/>
      </w:r>
    </w:p>
    <w:p w:rsidR="00000B0D" w:rsidRDefault="00000B0D" w:rsidP="00000B0D">
      <w:pPr>
        <w:pStyle w:val="Prrafodelista"/>
        <w:numPr>
          <w:ilvl w:val="0"/>
          <w:numId w:val="3"/>
        </w:numPr>
      </w:pPr>
      <w:r w:rsidRPr="003131D5">
        <w:rPr>
          <w:b/>
        </w:rPr>
        <w:t>Complejidad:</w:t>
      </w:r>
      <w:r>
        <w:tab/>
        <w:t>Medio</w:t>
      </w:r>
      <w:r>
        <w:tab/>
      </w:r>
    </w:p>
    <w:p w:rsidR="008745BC" w:rsidRDefault="008745BC" w:rsidP="008745BC">
      <w:pPr>
        <w:pStyle w:val="Ttulo3"/>
      </w:pPr>
      <w:r>
        <w:t>User Story Nº 89</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C324CC">
      <w:pPr>
        <w:pStyle w:val="Prrafodelista"/>
        <w:numPr>
          <w:ilvl w:val="0"/>
          <w:numId w:val="3"/>
        </w:numPr>
      </w:pPr>
      <w:r w:rsidRPr="00C324CC">
        <w:rPr>
          <w:b/>
          <w:lang w:val="en-US"/>
        </w:rPr>
        <w:t>Titulo:</w:t>
      </w:r>
      <w:r w:rsidRPr="00C324CC">
        <w:rPr>
          <w:b/>
          <w:lang w:val="en-US"/>
        </w:rPr>
        <w:tab/>
      </w:r>
      <w:r>
        <w:t xml:space="preserve">89. Como Gestor evento curso necesito tener la posibilidad de </w:t>
      </w:r>
      <w:r w:rsidRPr="00C324CC">
        <w:rPr>
          <w:b/>
        </w:rPr>
        <w:t xml:space="preserve">modificar fechas de excursiones </w:t>
      </w:r>
      <w:r>
        <w:t>cargadas en el Sistema con el proposito de actualizar dicho calendario academico con situaciones reales que se hayan presentado.</w:t>
      </w:r>
    </w:p>
    <w:p w:rsidR="008745BC" w:rsidRPr="003131D5" w:rsidRDefault="008745BC" w:rsidP="008745BC">
      <w:pPr>
        <w:rPr>
          <w:lang w:val="en-US"/>
        </w:rPr>
      </w:pPr>
      <w:r>
        <w:rPr>
          <w:b/>
          <w:lang w:val="en-US"/>
        </w:rPr>
        <w:t xml:space="preserve">Project: </w:t>
      </w:r>
      <w:r w:rsidRPr="003131D5">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lastRenderedPageBreak/>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8745BC" w:rsidRDefault="008745BC" w:rsidP="008745BC">
      <w:pPr>
        <w:pStyle w:val="Ttulo3"/>
      </w:pPr>
      <w:r>
        <w:t>User Story Nº 90</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8745BC">
      <w:r w:rsidRPr="003131D5">
        <w:rPr>
          <w:b/>
          <w:lang w:val="en-US"/>
        </w:rPr>
        <w:t>Titulo:</w:t>
      </w:r>
      <w:r w:rsidRPr="003131D5">
        <w:rPr>
          <w:b/>
          <w:lang w:val="en-US"/>
        </w:rPr>
        <w:tab/>
      </w:r>
      <w:r>
        <w:t xml:space="preserve">90. Como Gestor Evento Institucional necesito tener la posibilidad de </w:t>
      </w:r>
      <w:r w:rsidRPr="00BC3358">
        <w:rPr>
          <w:b/>
        </w:rPr>
        <w:t>registrar en la agenda</w:t>
      </w:r>
      <w:r>
        <w:t xml:space="preserve"> </w:t>
      </w:r>
      <w:r w:rsidRPr="00431533">
        <w:rPr>
          <w:b/>
        </w:rPr>
        <w:t>institucional novedades</w:t>
      </w:r>
      <w:r>
        <w:t xml:space="preserve"> que conciernen a toda la </w:t>
      </w:r>
      <w:r w:rsidR="00431533">
        <w:t>institución</w:t>
      </w:r>
      <w:r>
        <w:t xml:space="preserve"> para que todos los miembros </w:t>
      </w:r>
      <w:r w:rsidR="00431533">
        <w:t>estén</w:t>
      </w:r>
      <w:r>
        <w:t xml:space="preserve"> notificados de las mismas.</w:t>
      </w:r>
    </w:p>
    <w:p w:rsidR="008745BC" w:rsidRDefault="008745BC" w:rsidP="008745BC"/>
    <w:p w:rsidR="008745BC" w:rsidRPr="003131D5" w:rsidRDefault="008745BC" w:rsidP="008745BC">
      <w:pPr>
        <w:rPr>
          <w:lang w:val="en-US"/>
        </w:rPr>
      </w:pPr>
      <w:r>
        <w:rPr>
          <w:b/>
          <w:lang w:val="en-US"/>
        </w:rPr>
        <w:t xml:space="preserve">Project: </w:t>
      </w:r>
      <w:r w:rsidRPr="003131D5">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8745BC" w:rsidRDefault="008745BC" w:rsidP="008745BC">
      <w:pPr>
        <w:pStyle w:val="Ttulo3"/>
      </w:pPr>
      <w:r>
        <w:t>User Story Nº 91</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971388">
      <w:pPr>
        <w:pStyle w:val="Prrafodelista"/>
        <w:numPr>
          <w:ilvl w:val="0"/>
          <w:numId w:val="3"/>
        </w:numPr>
      </w:pPr>
      <w:r w:rsidRPr="00971388">
        <w:rPr>
          <w:b/>
          <w:lang w:val="en-US"/>
        </w:rPr>
        <w:t>Titulo:</w:t>
      </w:r>
      <w:r w:rsidRPr="00971388">
        <w:rPr>
          <w:b/>
          <w:lang w:val="en-US"/>
        </w:rPr>
        <w:tab/>
      </w:r>
      <w:r>
        <w:t xml:space="preserve">91. Como Gestor Evento Institucional necesito poder </w:t>
      </w:r>
      <w:r w:rsidRPr="00971388">
        <w:rPr>
          <w:b/>
        </w:rPr>
        <w:t>cargar las actividades extracurriculares concernientes</w:t>
      </w:r>
      <w:r>
        <w:t xml:space="preserve"> a la </w:t>
      </w:r>
      <w:r w:rsidR="00BC3358">
        <w:t>institución</w:t>
      </w:r>
      <w:r>
        <w:t xml:space="preserve"> con el </w:t>
      </w:r>
      <w:r w:rsidR="00BC3358">
        <w:t>propósito</w:t>
      </w:r>
      <w:r>
        <w:t xml:space="preserve"> de mantener informada a la comunidad educativa sobre las posibilidades disponibles.</w:t>
      </w:r>
    </w:p>
    <w:p w:rsidR="008745BC" w:rsidRPr="00971388" w:rsidRDefault="008745BC" w:rsidP="00971388">
      <w:pPr>
        <w:pStyle w:val="Prrafodelista"/>
        <w:numPr>
          <w:ilvl w:val="0"/>
          <w:numId w:val="3"/>
        </w:numPr>
        <w:rPr>
          <w:lang w:val="en-US"/>
        </w:rPr>
      </w:pPr>
      <w:r w:rsidRPr="00971388">
        <w:rPr>
          <w:b/>
          <w:lang w:val="en-US"/>
        </w:rPr>
        <w:t xml:space="preserve">Project: </w:t>
      </w:r>
      <w:r w:rsidRPr="00971388">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000B0D" w:rsidRDefault="00000B0D" w:rsidP="003D4D63"/>
    <w:p w:rsidR="008745BC" w:rsidRDefault="008745BC" w:rsidP="008745BC">
      <w:pPr>
        <w:pStyle w:val="Ttulo3"/>
      </w:pPr>
      <w:r>
        <w:t>User Story Nº 92</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971388">
      <w:pPr>
        <w:pStyle w:val="Prrafodelista"/>
        <w:numPr>
          <w:ilvl w:val="0"/>
          <w:numId w:val="3"/>
        </w:numPr>
      </w:pPr>
      <w:r w:rsidRPr="00971388">
        <w:rPr>
          <w:b/>
          <w:lang w:val="en-US"/>
        </w:rPr>
        <w:t>Titulo:</w:t>
      </w:r>
      <w:r w:rsidRPr="00971388">
        <w:rPr>
          <w:b/>
          <w:lang w:val="en-US"/>
        </w:rPr>
        <w:tab/>
      </w:r>
      <w:r>
        <w:t xml:space="preserve">92. Como Gestor Evento Institucional debo poder hacer </w:t>
      </w:r>
      <w:r w:rsidRPr="00971388">
        <w:rPr>
          <w:b/>
        </w:rPr>
        <w:t xml:space="preserve">modificaciones en novedades institucionales </w:t>
      </w:r>
      <w:r>
        <w:t>anteriormente cargadas con el objeto de actualizar la agenda contemplando modificaciones que se hayan suscitado</w:t>
      </w:r>
      <w:r w:rsidR="00971388">
        <w:t>.</w:t>
      </w:r>
    </w:p>
    <w:p w:rsidR="008745BC" w:rsidRPr="00971388" w:rsidRDefault="008745BC" w:rsidP="00971388">
      <w:pPr>
        <w:pStyle w:val="Prrafodelista"/>
        <w:numPr>
          <w:ilvl w:val="0"/>
          <w:numId w:val="3"/>
        </w:numPr>
        <w:rPr>
          <w:lang w:val="en-US"/>
        </w:rPr>
      </w:pPr>
      <w:r w:rsidRPr="00971388">
        <w:rPr>
          <w:b/>
          <w:lang w:val="en-US"/>
        </w:rPr>
        <w:t xml:space="preserve">Project: </w:t>
      </w:r>
      <w:r w:rsidRPr="00971388">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8745BC" w:rsidRDefault="008745BC" w:rsidP="003D4D63"/>
    <w:p w:rsidR="008745BC" w:rsidRDefault="008745BC" w:rsidP="008745BC">
      <w:pPr>
        <w:pStyle w:val="Ttulo3"/>
      </w:pPr>
      <w:r>
        <w:t>User Story Nº 93</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8745BC">
      <w:pPr>
        <w:pStyle w:val="Prrafodelista"/>
        <w:numPr>
          <w:ilvl w:val="0"/>
          <w:numId w:val="3"/>
        </w:numPr>
      </w:pPr>
      <w:r w:rsidRPr="008745BC">
        <w:rPr>
          <w:b/>
          <w:lang w:val="en-US"/>
        </w:rPr>
        <w:t>Titulo:</w:t>
      </w:r>
      <w:r w:rsidRPr="008745BC">
        <w:rPr>
          <w:b/>
          <w:lang w:val="en-US"/>
        </w:rPr>
        <w:tab/>
      </w:r>
      <w:r>
        <w:t xml:space="preserve">93. Como Gestor evento curso necesito tener la posibilidad de </w:t>
      </w:r>
      <w:r w:rsidRPr="00971388">
        <w:rPr>
          <w:b/>
        </w:rPr>
        <w:t xml:space="preserve">modificar fechas de excursiones </w:t>
      </w:r>
      <w:r>
        <w:t xml:space="preserve">cargadas en el Sistema con el </w:t>
      </w:r>
      <w:r w:rsidR="00971388">
        <w:t>propósito</w:t>
      </w:r>
      <w:r>
        <w:t xml:space="preserve"> de actualizar dicho calendario </w:t>
      </w:r>
      <w:r w:rsidR="00971388">
        <w:t>académico</w:t>
      </w:r>
      <w:r>
        <w:t xml:space="preserve"> con situaciones reales que se hayan presentado.</w:t>
      </w:r>
    </w:p>
    <w:p w:rsidR="008745BC" w:rsidRPr="008745BC" w:rsidRDefault="008745BC" w:rsidP="008745BC">
      <w:pPr>
        <w:pStyle w:val="Prrafodelista"/>
        <w:numPr>
          <w:ilvl w:val="0"/>
          <w:numId w:val="3"/>
        </w:numPr>
        <w:rPr>
          <w:lang w:val="en-US"/>
        </w:rPr>
      </w:pPr>
      <w:r w:rsidRPr="008745BC">
        <w:rPr>
          <w:b/>
          <w:lang w:val="en-US"/>
        </w:rPr>
        <w:t xml:space="preserve">Project: </w:t>
      </w:r>
      <w:r w:rsidRPr="008745BC">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8745BC" w:rsidRDefault="008745BC" w:rsidP="003D4D63"/>
    <w:p w:rsidR="008745BC" w:rsidRDefault="008745BC" w:rsidP="008745BC">
      <w:pPr>
        <w:pStyle w:val="Ttulo3"/>
      </w:pPr>
      <w:r>
        <w:t>User Story Nº 94</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971388">
      <w:pPr>
        <w:pStyle w:val="Prrafodelista"/>
        <w:numPr>
          <w:ilvl w:val="0"/>
          <w:numId w:val="3"/>
        </w:numPr>
      </w:pPr>
      <w:r w:rsidRPr="00971388">
        <w:rPr>
          <w:b/>
          <w:lang w:val="en-US"/>
        </w:rPr>
        <w:lastRenderedPageBreak/>
        <w:t>Titulo:</w:t>
      </w:r>
      <w:r w:rsidRPr="00971388">
        <w:rPr>
          <w:b/>
          <w:lang w:val="en-US"/>
        </w:rPr>
        <w:tab/>
      </w:r>
      <w:r>
        <w:t xml:space="preserve">94. Como Gestor Evento Institucional necesito tener la posibilidad de </w:t>
      </w:r>
      <w:r w:rsidRPr="00971388">
        <w:rPr>
          <w:b/>
        </w:rPr>
        <w:t xml:space="preserve">registrar en la agenda institucional </w:t>
      </w:r>
      <w:r>
        <w:t xml:space="preserve">eventos sociales que conciernen a toda la </w:t>
      </w:r>
      <w:r w:rsidR="00971388">
        <w:t>institución</w:t>
      </w:r>
      <w:r>
        <w:t xml:space="preserve"> para que todos los miembros </w:t>
      </w:r>
      <w:r w:rsidR="00971388">
        <w:t>estén</w:t>
      </w:r>
      <w:r>
        <w:t xml:space="preserve"> notificados de las mismas.</w:t>
      </w:r>
    </w:p>
    <w:p w:rsidR="008745BC" w:rsidRPr="008745BC" w:rsidRDefault="008745BC" w:rsidP="008745BC">
      <w:pPr>
        <w:pStyle w:val="Prrafodelista"/>
        <w:numPr>
          <w:ilvl w:val="0"/>
          <w:numId w:val="3"/>
        </w:numPr>
        <w:rPr>
          <w:lang w:val="en-US"/>
        </w:rPr>
      </w:pPr>
      <w:r w:rsidRPr="008745BC">
        <w:rPr>
          <w:b/>
          <w:lang w:val="en-US"/>
        </w:rPr>
        <w:t xml:space="preserve">Project: </w:t>
      </w:r>
      <w:r w:rsidRPr="008745BC">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8745BC" w:rsidRDefault="008745BC" w:rsidP="003D4D63"/>
    <w:p w:rsidR="008745BC" w:rsidRDefault="008745BC" w:rsidP="003D4D63"/>
    <w:p w:rsidR="008745BC" w:rsidRDefault="008745BC" w:rsidP="008745BC">
      <w:pPr>
        <w:pStyle w:val="Ttulo3"/>
      </w:pPr>
      <w:r>
        <w:t>User Story Nº 95</w:t>
      </w:r>
    </w:p>
    <w:p w:rsidR="008745BC" w:rsidRPr="003131D5" w:rsidRDefault="008745BC" w:rsidP="008745BC">
      <w:pPr>
        <w:pStyle w:val="Prrafodelista"/>
        <w:numPr>
          <w:ilvl w:val="0"/>
          <w:numId w:val="3"/>
        </w:numPr>
        <w:rPr>
          <w:b/>
          <w:lang w:val="en-US"/>
        </w:rPr>
      </w:pPr>
      <w:r w:rsidRPr="003131D5">
        <w:rPr>
          <w:b/>
          <w:lang w:val="en-US"/>
        </w:rPr>
        <w:t>ID:</w:t>
      </w:r>
      <w:r w:rsidRPr="003131D5">
        <w:rPr>
          <w:b/>
          <w:lang w:val="en-US"/>
        </w:rPr>
        <w:tab/>
      </w:r>
    </w:p>
    <w:p w:rsidR="008745BC" w:rsidRDefault="008745BC" w:rsidP="00971388">
      <w:pPr>
        <w:pStyle w:val="Prrafodelista"/>
        <w:numPr>
          <w:ilvl w:val="0"/>
          <w:numId w:val="3"/>
        </w:numPr>
      </w:pPr>
      <w:r w:rsidRPr="00971388">
        <w:rPr>
          <w:b/>
          <w:lang w:val="en-US"/>
        </w:rPr>
        <w:t>Titulo:</w:t>
      </w:r>
      <w:r w:rsidRPr="00971388">
        <w:rPr>
          <w:b/>
          <w:lang w:val="en-US"/>
        </w:rPr>
        <w:tab/>
      </w:r>
      <w:r>
        <w:t xml:space="preserve">95. Como Gestor Evento Institucional necesito poder </w:t>
      </w:r>
      <w:r w:rsidRPr="00971388">
        <w:rPr>
          <w:b/>
        </w:rPr>
        <w:t xml:space="preserve">modificar los Eventos Sociales concernientes a la </w:t>
      </w:r>
      <w:r w:rsidR="00971388" w:rsidRPr="00971388">
        <w:rPr>
          <w:b/>
        </w:rPr>
        <w:t>institución</w:t>
      </w:r>
      <w:r>
        <w:t xml:space="preserve"> con el </w:t>
      </w:r>
      <w:r w:rsidR="00971388">
        <w:t>propósito</w:t>
      </w:r>
      <w:r>
        <w:t xml:space="preserve"> de mantener informada a la comunidad educativa sobre las posibilidades disponibles.</w:t>
      </w:r>
    </w:p>
    <w:p w:rsidR="008745BC" w:rsidRPr="008745BC" w:rsidRDefault="008745BC" w:rsidP="008745BC">
      <w:pPr>
        <w:pStyle w:val="Prrafodelista"/>
        <w:numPr>
          <w:ilvl w:val="0"/>
          <w:numId w:val="3"/>
        </w:numPr>
        <w:rPr>
          <w:lang w:val="en-US"/>
        </w:rPr>
      </w:pPr>
      <w:r w:rsidRPr="008745BC">
        <w:rPr>
          <w:b/>
          <w:lang w:val="en-US"/>
        </w:rPr>
        <w:t xml:space="preserve">Project: </w:t>
      </w:r>
      <w:r w:rsidRPr="008745BC">
        <w:rPr>
          <w:lang w:val="en-US"/>
        </w:rPr>
        <w:t>BLPM Product Backlog</w:t>
      </w:r>
    </w:p>
    <w:p w:rsidR="008745BC" w:rsidRPr="003131D5" w:rsidRDefault="008745BC" w:rsidP="008745BC">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8745BC" w:rsidRDefault="008745BC" w:rsidP="008745BC">
      <w:pPr>
        <w:pStyle w:val="Prrafodelista"/>
        <w:numPr>
          <w:ilvl w:val="0"/>
          <w:numId w:val="3"/>
        </w:numPr>
      </w:pPr>
      <w:r w:rsidRPr="003131D5">
        <w:rPr>
          <w:b/>
          <w:lang w:val="en-US"/>
        </w:rPr>
        <w:t>Descripción:</w:t>
      </w:r>
      <w:r>
        <w:t xml:space="preserve"> </w:t>
      </w:r>
      <w:r>
        <w:tab/>
      </w:r>
    </w:p>
    <w:p w:rsidR="008745BC" w:rsidRDefault="008745BC" w:rsidP="008745BC">
      <w:pPr>
        <w:pStyle w:val="Prrafodelista"/>
        <w:numPr>
          <w:ilvl w:val="0"/>
          <w:numId w:val="3"/>
        </w:numPr>
      </w:pPr>
      <w:r w:rsidRPr="003131D5">
        <w:rPr>
          <w:b/>
        </w:rPr>
        <w:t>Supuestos:</w:t>
      </w:r>
      <w:r>
        <w:t xml:space="preserve"> BD transaccional disponible para desarrollo</w:t>
      </w:r>
    </w:p>
    <w:p w:rsidR="008745BC" w:rsidRDefault="008745BC" w:rsidP="008745BC">
      <w:pPr>
        <w:pStyle w:val="Prrafodelista"/>
        <w:numPr>
          <w:ilvl w:val="0"/>
          <w:numId w:val="3"/>
        </w:numPr>
      </w:pPr>
      <w:r w:rsidRPr="003131D5">
        <w:rPr>
          <w:b/>
        </w:rPr>
        <w:t>Precondición:</w:t>
      </w:r>
      <w:r>
        <w:t xml:space="preserve"> Conexión a BD del SI transaccional disponible y funcionando.</w:t>
      </w:r>
    </w:p>
    <w:p w:rsidR="008745BC" w:rsidRPr="003131D5" w:rsidRDefault="008745BC" w:rsidP="008745BC">
      <w:pPr>
        <w:pStyle w:val="Prrafodelista"/>
        <w:numPr>
          <w:ilvl w:val="0"/>
          <w:numId w:val="3"/>
        </w:numPr>
        <w:rPr>
          <w:b/>
          <w:lang w:val="en-US"/>
        </w:rPr>
      </w:pPr>
      <w:r w:rsidRPr="003131D5">
        <w:rPr>
          <w:b/>
          <w:lang w:val="en-US"/>
        </w:rPr>
        <w:t xml:space="preserve">Post Condición: </w:t>
      </w:r>
    </w:p>
    <w:p w:rsidR="008745BC" w:rsidRDefault="008745BC" w:rsidP="008745BC">
      <w:pPr>
        <w:pStyle w:val="Prrafodelista"/>
        <w:numPr>
          <w:ilvl w:val="0"/>
          <w:numId w:val="3"/>
        </w:numPr>
      </w:pPr>
      <w:r w:rsidRPr="003131D5">
        <w:rPr>
          <w:b/>
          <w:lang w:val="en-US"/>
        </w:rPr>
        <w:t>Reglas de Negocio:</w:t>
      </w:r>
      <w:r>
        <w:t xml:space="preserve"> N/A</w:t>
      </w:r>
    </w:p>
    <w:p w:rsidR="008745BC" w:rsidRPr="003131D5" w:rsidRDefault="008745BC" w:rsidP="008745BC">
      <w:pPr>
        <w:pStyle w:val="Prrafodelista"/>
        <w:numPr>
          <w:ilvl w:val="0"/>
          <w:numId w:val="3"/>
        </w:numPr>
        <w:rPr>
          <w:b/>
          <w:lang w:val="en-US"/>
        </w:rPr>
      </w:pPr>
      <w:r w:rsidRPr="003131D5">
        <w:rPr>
          <w:b/>
          <w:lang w:val="en-US"/>
        </w:rPr>
        <w:t>Criterio de Aceptación:</w:t>
      </w:r>
    </w:p>
    <w:p w:rsidR="008745BC" w:rsidRPr="003131D5" w:rsidRDefault="008745BC" w:rsidP="008745BC">
      <w:pPr>
        <w:pStyle w:val="Prrafodelista"/>
        <w:numPr>
          <w:ilvl w:val="0"/>
          <w:numId w:val="3"/>
        </w:numPr>
        <w:rPr>
          <w:b/>
          <w:lang w:val="en-US"/>
        </w:rPr>
      </w:pPr>
      <w:r w:rsidRPr="003131D5">
        <w:rPr>
          <w:b/>
          <w:lang w:val="en-US"/>
        </w:rPr>
        <w:t xml:space="preserve">Discusiones: </w:t>
      </w:r>
      <w:r w:rsidRPr="003131D5">
        <w:rPr>
          <w:lang w:val="en-US"/>
        </w:rPr>
        <w:t>N/A</w:t>
      </w:r>
    </w:p>
    <w:p w:rsidR="008745BC" w:rsidRDefault="008745BC" w:rsidP="008745BC">
      <w:pPr>
        <w:pStyle w:val="Prrafodelista"/>
        <w:numPr>
          <w:ilvl w:val="0"/>
          <w:numId w:val="3"/>
        </w:numPr>
      </w:pPr>
      <w:r w:rsidRPr="003131D5">
        <w:rPr>
          <w:b/>
        </w:rPr>
        <w:t>Estimación:</w:t>
      </w:r>
      <w:r>
        <w:tab/>
        <w:t>1,00</w:t>
      </w:r>
      <w:r>
        <w:tab/>
      </w:r>
    </w:p>
    <w:p w:rsidR="008745BC" w:rsidRDefault="008745BC" w:rsidP="008745BC">
      <w:pPr>
        <w:pStyle w:val="Prrafodelista"/>
        <w:numPr>
          <w:ilvl w:val="0"/>
          <w:numId w:val="3"/>
        </w:numPr>
      </w:pPr>
      <w:r w:rsidRPr="003131D5">
        <w:rPr>
          <w:b/>
        </w:rPr>
        <w:t xml:space="preserve">Product </w:t>
      </w:r>
      <w:r w:rsidRPr="003131D5">
        <w:t>Owner:</w:t>
      </w:r>
      <w:r w:rsidRPr="003131D5">
        <w:tab/>
      </w:r>
      <w:r>
        <w:t>Pedro Bazan</w:t>
      </w:r>
    </w:p>
    <w:p w:rsidR="008745BC" w:rsidRDefault="008745BC" w:rsidP="008745BC">
      <w:pPr>
        <w:pStyle w:val="Prrafodelista"/>
        <w:numPr>
          <w:ilvl w:val="0"/>
          <w:numId w:val="3"/>
        </w:numPr>
      </w:pPr>
      <w:r w:rsidRPr="003131D5">
        <w:rPr>
          <w:b/>
        </w:rPr>
        <w:t>Responsables:</w:t>
      </w:r>
      <w:r w:rsidRPr="003131D5">
        <w:rPr>
          <w:b/>
        </w:rPr>
        <w:tab/>
      </w:r>
      <w:r>
        <w:t xml:space="preserve"> Laura Pastorino </w:t>
      </w:r>
    </w:p>
    <w:p w:rsidR="008745BC" w:rsidRDefault="008745BC" w:rsidP="008745BC">
      <w:pPr>
        <w:pStyle w:val="Prrafodelista"/>
        <w:numPr>
          <w:ilvl w:val="0"/>
          <w:numId w:val="3"/>
        </w:numPr>
      </w:pPr>
      <w:r w:rsidRPr="003131D5">
        <w:rPr>
          <w:b/>
        </w:rPr>
        <w:t>Prioridad:</w:t>
      </w:r>
      <w:r>
        <w:tab/>
        <w:t>Alto</w:t>
      </w:r>
      <w:r>
        <w:tab/>
      </w:r>
    </w:p>
    <w:p w:rsidR="008745BC" w:rsidRDefault="008745BC" w:rsidP="008745BC">
      <w:pPr>
        <w:pStyle w:val="Prrafodelista"/>
        <w:numPr>
          <w:ilvl w:val="0"/>
          <w:numId w:val="3"/>
        </w:numPr>
      </w:pPr>
      <w:r w:rsidRPr="003131D5">
        <w:rPr>
          <w:b/>
        </w:rPr>
        <w:t>Complejidad:</w:t>
      </w:r>
      <w:r>
        <w:tab/>
        <w:t>Medio</w:t>
      </w:r>
      <w:r>
        <w:tab/>
      </w:r>
    </w:p>
    <w:p w:rsidR="008745BC" w:rsidRDefault="008745BC" w:rsidP="003D4D63"/>
    <w:p w:rsidR="002E6AC9" w:rsidRDefault="002E6AC9" w:rsidP="002E6AC9">
      <w:pPr>
        <w:pStyle w:val="Ttulo3"/>
      </w:pPr>
      <w:r>
        <w:t>User Story Nº 96</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2E6AC9">
      <w:pPr>
        <w:pStyle w:val="Prrafodelista"/>
        <w:numPr>
          <w:ilvl w:val="0"/>
          <w:numId w:val="3"/>
        </w:numPr>
      </w:pPr>
      <w:r w:rsidRPr="002E6AC9">
        <w:rPr>
          <w:b/>
          <w:lang w:val="en-US"/>
        </w:rPr>
        <w:t>Titulo:</w:t>
      </w:r>
      <w:r w:rsidRPr="002E6AC9">
        <w:rPr>
          <w:b/>
          <w:lang w:val="en-US"/>
        </w:rPr>
        <w:tab/>
      </w:r>
      <w:r>
        <w:t xml:space="preserve">96. Como Gestor de Evento Institucional necesito poder </w:t>
      </w:r>
      <w:r w:rsidRPr="00A26D19">
        <w:rPr>
          <w:b/>
        </w:rPr>
        <w:t>registrar citaciones</w:t>
      </w:r>
      <w:r>
        <w:t xml:space="preserve"> </w:t>
      </w:r>
      <w:r w:rsidRPr="00A26D19">
        <w:rPr>
          <w:b/>
        </w:rPr>
        <w:t>realizadas a uno o varios padres</w:t>
      </w:r>
      <w:r>
        <w:t xml:space="preserve"> con el </w:t>
      </w:r>
      <w:r w:rsidR="00971388">
        <w:t>propósito</w:t>
      </w:r>
      <w:r>
        <w:t xml:space="preserve"> de que sean mantenidas en agenda estas reuniones-</w:t>
      </w:r>
    </w:p>
    <w:p w:rsidR="002E6AC9" w:rsidRPr="008745BC" w:rsidRDefault="002E6AC9" w:rsidP="002E6AC9">
      <w:pPr>
        <w:pStyle w:val="Prrafodelista"/>
        <w:numPr>
          <w:ilvl w:val="0"/>
          <w:numId w:val="3"/>
        </w:numPr>
        <w:rPr>
          <w:lang w:val="en-US"/>
        </w:rPr>
      </w:pPr>
      <w:r w:rsidRPr="008745BC">
        <w:rPr>
          <w:b/>
          <w:lang w:val="en-US"/>
        </w:rPr>
        <w:t xml:space="preserve">Project: </w:t>
      </w:r>
      <w:r w:rsidRPr="008745BC">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lastRenderedPageBreak/>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2E6AC9">
      <w:pPr>
        <w:pStyle w:val="Prrafodelista"/>
        <w:numPr>
          <w:ilvl w:val="0"/>
          <w:numId w:val="3"/>
        </w:numPr>
      </w:pPr>
      <w:r w:rsidRPr="003131D5">
        <w:rPr>
          <w:b/>
        </w:rPr>
        <w:t>Complejidad:</w:t>
      </w:r>
      <w:r>
        <w:tab/>
        <w:t>Medio</w:t>
      </w:r>
      <w:r>
        <w:tab/>
      </w:r>
    </w:p>
    <w:p w:rsidR="002E6AC9" w:rsidRDefault="002E6AC9" w:rsidP="002E6AC9">
      <w:pPr>
        <w:pStyle w:val="Ttulo3"/>
      </w:pPr>
      <w:r>
        <w:t>User Story Nº 97</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2E6AC9">
      <w:pPr>
        <w:pStyle w:val="Prrafodelista"/>
        <w:numPr>
          <w:ilvl w:val="0"/>
          <w:numId w:val="3"/>
        </w:numPr>
      </w:pPr>
      <w:r w:rsidRPr="002E6AC9">
        <w:rPr>
          <w:b/>
          <w:lang w:val="en-US"/>
        </w:rPr>
        <w:t>Titulo:</w:t>
      </w:r>
      <w:r w:rsidRPr="002E6AC9">
        <w:t xml:space="preserve"> </w:t>
      </w:r>
      <w:r>
        <w:t xml:space="preserve">97. Como Gestor Evento Curso necesito tener la posibilidad de </w:t>
      </w:r>
      <w:r w:rsidRPr="00A26D19">
        <w:rPr>
          <w:b/>
        </w:rPr>
        <w:t>registrar en la agenda institucional reuniones que conciernen al curso</w:t>
      </w:r>
      <w:r>
        <w:t xml:space="preserve"> para que todos los miembros de dicho curso esten notificados de las mismas.</w:t>
      </w:r>
    </w:p>
    <w:p w:rsidR="002E6AC9" w:rsidRPr="002E6AC9" w:rsidRDefault="002E6AC9" w:rsidP="002E6AC9">
      <w:pPr>
        <w:pStyle w:val="Prrafodelista"/>
        <w:numPr>
          <w:ilvl w:val="0"/>
          <w:numId w:val="3"/>
        </w:numPr>
        <w:rPr>
          <w:lang w:val="en-US"/>
        </w:rPr>
      </w:pPr>
      <w:r w:rsidRPr="002E6AC9">
        <w:rPr>
          <w:b/>
          <w:lang w:val="en-US"/>
        </w:rPr>
        <w:t xml:space="preserve">Project: </w:t>
      </w:r>
      <w:r w:rsidRPr="002E6AC9">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2E6AC9">
      <w:pPr>
        <w:pStyle w:val="Prrafodelista"/>
        <w:numPr>
          <w:ilvl w:val="0"/>
          <w:numId w:val="3"/>
        </w:numPr>
      </w:pPr>
      <w:r w:rsidRPr="003131D5">
        <w:rPr>
          <w:b/>
        </w:rPr>
        <w:t>Complejidad:</w:t>
      </w:r>
      <w:r>
        <w:tab/>
        <w:t>Medio</w:t>
      </w:r>
      <w:r>
        <w:tab/>
      </w:r>
    </w:p>
    <w:p w:rsidR="002E6AC9" w:rsidRDefault="002E6AC9" w:rsidP="003D4D63"/>
    <w:p w:rsidR="002E6AC9" w:rsidRDefault="002E6AC9" w:rsidP="002E6AC9">
      <w:pPr>
        <w:pStyle w:val="Ttulo3"/>
      </w:pPr>
      <w:r>
        <w:t>User Story Nº 98</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A26D19">
      <w:pPr>
        <w:pStyle w:val="Prrafodelista"/>
        <w:numPr>
          <w:ilvl w:val="0"/>
          <w:numId w:val="3"/>
        </w:numPr>
      </w:pPr>
      <w:r w:rsidRPr="00A26D19">
        <w:rPr>
          <w:b/>
          <w:lang w:val="en-US"/>
        </w:rPr>
        <w:t>Titulo:</w:t>
      </w:r>
      <w:r w:rsidRPr="002E6AC9">
        <w:t xml:space="preserve"> </w:t>
      </w:r>
      <w:r>
        <w:t xml:space="preserve">98. Como Gestor de Evento Institucional necesito poder </w:t>
      </w:r>
      <w:r w:rsidRPr="00A26D19">
        <w:rPr>
          <w:b/>
        </w:rPr>
        <w:t>registrar fechas de talleres docentes</w:t>
      </w:r>
      <w:r>
        <w:t xml:space="preserve"> con el </w:t>
      </w:r>
      <w:r w:rsidR="00A26D19">
        <w:t>propósito</w:t>
      </w:r>
      <w:r>
        <w:t xml:space="preserve"> de que sean mantenidas en agenda estos talleres.</w:t>
      </w:r>
    </w:p>
    <w:p w:rsidR="002E6AC9" w:rsidRPr="002E6AC9" w:rsidRDefault="002E6AC9" w:rsidP="002E6AC9">
      <w:pPr>
        <w:pStyle w:val="Prrafodelista"/>
        <w:numPr>
          <w:ilvl w:val="0"/>
          <w:numId w:val="3"/>
        </w:numPr>
        <w:rPr>
          <w:lang w:val="en-US"/>
        </w:rPr>
      </w:pPr>
      <w:r w:rsidRPr="002E6AC9">
        <w:rPr>
          <w:b/>
          <w:lang w:val="en-US"/>
        </w:rPr>
        <w:t xml:space="preserve">Project: </w:t>
      </w:r>
      <w:r w:rsidRPr="002E6AC9">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lastRenderedPageBreak/>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2E6AC9">
      <w:pPr>
        <w:pStyle w:val="Prrafodelista"/>
        <w:numPr>
          <w:ilvl w:val="0"/>
          <w:numId w:val="3"/>
        </w:numPr>
      </w:pPr>
      <w:r w:rsidRPr="003131D5">
        <w:rPr>
          <w:b/>
        </w:rPr>
        <w:t>Complejidad:</w:t>
      </w:r>
      <w:r>
        <w:tab/>
        <w:t>Medio</w:t>
      </w:r>
      <w:r>
        <w:tab/>
      </w:r>
    </w:p>
    <w:p w:rsidR="002E6AC9" w:rsidRDefault="002E6AC9" w:rsidP="002E6AC9"/>
    <w:p w:rsidR="002E6AC9" w:rsidRDefault="002E6AC9" w:rsidP="002E6AC9">
      <w:pPr>
        <w:pStyle w:val="Ttulo3"/>
      </w:pPr>
      <w:r>
        <w:t>User Story Nº 99</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A26D19">
      <w:pPr>
        <w:pStyle w:val="Prrafodelista"/>
        <w:numPr>
          <w:ilvl w:val="0"/>
          <w:numId w:val="3"/>
        </w:numPr>
      </w:pPr>
      <w:r w:rsidRPr="00A26D19">
        <w:rPr>
          <w:b/>
          <w:lang w:val="en-US"/>
        </w:rPr>
        <w:t>Titulo:</w:t>
      </w:r>
      <w:r w:rsidRPr="002E6AC9">
        <w:t xml:space="preserve"> </w:t>
      </w:r>
      <w:r>
        <w:t xml:space="preserve">99. Como Gestor Evento Curso necesito poder </w:t>
      </w:r>
      <w:r w:rsidRPr="00A26D19">
        <w:rPr>
          <w:b/>
        </w:rPr>
        <w:t>modificar las reuniones de padres</w:t>
      </w:r>
      <w:r>
        <w:t xml:space="preserve"> concernientes a la institucion con el proposito de mantener informada a la comunidad del Curso sobre estos importantes eventos.</w:t>
      </w:r>
    </w:p>
    <w:p w:rsidR="002E6AC9" w:rsidRPr="00A26D19" w:rsidRDefault="002E6AC9" w:rsidP="00A26D19">
      <w:pPr>
        <w:pStyle w:val="Prrafodelista"/>
        <w:numPr>
          <w:ilvl w:val="0"/>
          <w:numId w:val="3"/>
        </w:numPr>
        <w:rPr>
          <w:lang w:val="en-US"/>
        </w:rPr>
      </w:pPr>
      <w:r w:rsidRPr="00A26D19">
        <w:rPr>
          <w:b/>
          <w:lang w:val="en-US"/>
        </w:rPr>
        <w:t xml:space="preserve">Project: </w:t>
      </w:r>
      <w:r w:rsidRPr="00A26D19">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2E6AC9">
      <w:pPr>
        <w:pStyle w:val="Prrafodelista"/>
        <w:numPr>
          <w:ilvl w:val="0"/>
          <w:numId w:val="3"/>
        </w:numPr>
      </w:pPr>
      <w:r w:rsidRPr="003131D5">
        <w:rPr>
          <w:b/>
        </w:rPr>
        <w:t>Complejidad:</w:t>
      </w:r>
      <w:r>
        <w:tab/>
        <w:t>Medio</w:t>
      </w:r>
      <w:r>
        <w:tab/>
      </w:r>
    </w:p>
    <w:p w:rsidR="002E6AC9" w:rsidRDefault="002E6AC9" w:rsidP="003D4D63"/>
    <w:p w:rsidR="002E6AC9" w:rsidRDefault="002E6AC9" w:rsidP="002E6AC9">
      <w:pPr>
        <w:pStyle w:val="Ttulo3"/>
      </w:pPr>
      <w:r>
        <w:t>User Story Nº 100</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A26D19">
      <w:pPr>
        <w:pStyle w:val="Prrafodelista"/>
        <w:numPr>
          <w:ilvl w:val="0"/>
          <w:numId w:val="3"/>
        </w:numPr>
      </w:pPr>
      <w:r w:rsidRPr="00A26D19">
        <w:rPr>
          <w:b/>
          <w:lang w:val="en-US"/>
        </w:rPr>
        <w:t>Titulo:</w:t>
      </w:r>
      <w:r w:rsidRPr="002E6AC9">
        <w:t xml:space="preserve"> </w:t>
      </w:r>
      <w:r>
        <w:t xml:space="preserve">100. Como Gestor Evento Institucional necesito poder </w:t>
      </w:r>
      <w:r w:rsidRPr="00A26D19">
        <w:rPr>
          <w:b/>
        </w:rPr>
        <w:t>modificar los Talleres docente</w:t>
      </w:r>
      <w:r>
        <w:t xml:space="preserve"> concernientes a la </w:t>
      </w:r>
      <w:r w:rsidR="00A26D19">
        <w:t>institución</w:t>
      </w:r>
      <w:r>
        <w:t xml:space="preserve"> con el </w:t>
      </w:r>
      <w:r w:rsidR="00A26D19">
        <w:t>propósito</w:t>
      </w:r>
      <w:r>
        <w:t xml:space="preserve"> de mantener informada a la comunidad educativa sobre las posibilidades disponibles.</w:t>
      </w:r>
    </w:p>
    <w:p w:rsidR="002E6AC9" w:rsidRPr="00A26D19" w:rsidRDefault="002E6AC9" w:rsidP="00A26D19">
      <w:pPr>
        <w:pStyle w:val="Prrafodelista"/>
        <w:numPr>
          <w:ilvl w:val="0"/>
          <w:numId w:val="3"/>
        </w:numPr>
        <w:rPr>
          <w:lang w:val="en-US"/>
        </w:rPr>
      </w:pPr>
      <w:r w:rsidRPr="00A26D19">
        <w:rPr>
          <w:b/>
          <w:lang w:val="en-US"/>
        </w:rPr>
        <w:t xml:space="preserve">Project: </w:t>
      </w:r>
      <w:r w:rsidRPr="00A26D19">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2E6AC9">
      <w:pPr>
        <w:pStyle w:val="Prrafodelista"/>
        <w:numPr>
          <w:ilvl w:val="0"/>
          <w:numId w:val="3"/>
        </w:numPr>
      </w:pPr>
      <w:r w:rsidRPr="003131D5">
        <w:rPr>
          <w:b/>
        </w:rPr>
        <w:lastRenderedPageBreak/>
        <w:t>Complejidad:</w:t>
      </w:r>
      <w:r>
        <w:tab/>
        <w:t>Medio</w:t>
      </w:r>
      <w:r>
        <w:tab/>
      </w:r>
    </w:p>
    <w:p w:rsidR="002E6AC9" w:rsidRDefault="002E6AC9" w:rsidP="002E6AC9">
      <w:pPr>
        <w:pStyle w:val="Ttulo3"/>
      </w:pPr>
      <w:r>
        <w:t>User Story Nº 101</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A26D19">
      <w:pPr>
        <w:pStyle w:val="Prrafodelista"/>
        <w:numPr>
          <w:ilvl w:val="0"/>
          <w:numId w:val="3"/>
        </w:numPr>
      </w:pPr>
      <w:r w:rsidRPr="00A26D19">
        <w:rPr>
          <w:b/>
          <w:lang w:val="en-US"/>
        </w:rPr>
        <w:t>Titulo:</w:t>
      </w:r>
      <w:r w:rsidRPr="002E6AC9">
        <w:t xml:space="preserve"> </w:t>
      </w:r>
      <w:r>
        <w:t xml:space="preserve">101. Como Usuario </w:t>
      </w:r>
      <w:r w:rsidR="00A26D19">
        <w:t>Genérico</w:t>
      </w:r>
      <w:r>
        <w:t xml:space="preserve">, necesito poder ver cual es </w:t>
      </w:r>
      <w:r w:rsidRPr="00A26D19">
        <w:rPr>
          <w:b/>
        </w:rPr>
        <w:t xml:space="preserve">el calendario </w:t>
      </w:r>
      <w:r w:rsidR="00A26D19" w:rsidRPr="00A26D19">
        <w:rPr>
          <w:b/>
        </w:rPr>
        <w:t>académico</w:t>
      </w:r>
      <w:r w:rsidRPr="00A26D19">
        <w:rPr>
          <w:b/>
        </w:rPr>
        <w:t xml:space="preserve"> de acuerdo a mi nivel y cargo </w:t>
      </w:r>
      <w:r>
        <w:t xml:space="preserve">que ocupo en la </w:t>
      </w:r>
      <w:r w:rsidR="00A26D19">
        <w:t>institución</w:t>
      </w:r>
      <w:r>
        <w:t xml:space="preserve"> con el </w:t>
      </w:r>
      <w:r w:rsidR="00A26D19">
        <w:t>propósito</w:t>
      </w:r>
      <w:r>
        <w:t xml:space="preserve"> de mantenerme informado sobre los </w:t>
      </w:r>
      <w:r w:rsidR="00A26D19">
        <w:t>próximos</w:t>
      </w:r>
      <w:r>
        <w:t xml:space="preserve"> eventos relevantes para mi.</w:t>
      </w:r>
    </w:p>
    <w:p w:rsidR="002E6AC9" w:rsidRPr="00A26D19" w:rsidRDefault="002E6AC9" w:rsidP="00A26D19">
      <w:pPr>
        <w:pStyle w:val="Prrafodelista"/>
        <w:numPr>
          <w:ilvl w:val="0"/>
          <w:numId w:val="3"/>
        </w:numPr>
        <w:rPr>
          <w:lang w:val="en-US"/>
        </w:rPr>
      </w:pPr>
      <w:r w:rsidRPr="00A26D19">
        <w:rPr>
          <w:b/>
          <w:lang w:val="en-US"/>
        </w:rPr>
        <w:t xml:space="preserve">Project: </w:t>
      </w:r>
      <w:r w:rsidRPr="00A26D19">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387F80">
      <w:pPr>
        <w:pStyle w:val="Prrafodelista"/>
        <w:numPr>
          <w:ilvl w:val="0"/>
          <w:numId w:val="3"/>
        </w:numPr>
      </w:pPr>
      <w:r w:rsidRPr="00387F80">
        <w:rPr>
          <w:b/>
        </w:rPr>
        <w:t>Complejidad:</w:t>
      </w:r>
      <w:r>
        <w:tab/>
        <w:t>Medio</w:t>
      </w:r>
    </w:p>
    <w:p w:rsidR="002E6AC9" w:rsidRDefault="002E6AC9" w:rsidP="003D4D63"/>
    <w:p w:rsidR="002E6AC9" w:rsidRDefault="002E6AC9" w:rsidP="002E6AC9">
      <w:pPr>
        <w:pStyle w:val="Ttulo3"/>
      </w:pPr>
      <w:r>
        <w:t>User Story Nº 102</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Default="002E6AC9" w:rsidP="00A26D19">
      <w:pPr>
        <w:pStyle w:val="Prrafodelista"/>
        <w:numPr>
          <w:ilvl w:val="0"/>
          <w:numId w:val="3"/>
        </w:numPr>
      </w:pPr>
      <w:r w:rsidRPr="00A26D19">
        <w:rPr>
          <w:b/>
          <w:lang w:val="en-US"/>
        </w:rPr>
        <w:t>Titulo:</w:t>
      </w:r>
      <w:r w:rsidRPr="002E6AC9">
        <w:t xml:space="preserve"> </w:t>
      </w:r>
      <w:r>
        <w:t xml:space="preserve">102. Como Gestor Evento Institucional necesito poder </w:t>
      </w:r>
      <w:r w:rsidRPr="00387F80">
        <w:rPr>
          <w:b/>
        </w:rPr>
        <w:t xml:space="preserve">cargar en la agenda aquellos feriados y fechas especiales </w:t>
      </w:r>
      <w:r>
        <w:t xml:space="preserve">que deben ser tenidos en cuenta con el </w:t>
      </w:r>
      <w:r w:rsidR="00A26D19">
        <w:t>propósito</w:t>
      </w:r>
      <w:r>
        <w:t xml:space="preserve"> de tener una agenda educativa que sea fiel reflejo de la realidad.</w:t>
      </w:r>
    </w:p>
    <w:p w:rsidR="002E6AC9" w:rsidRPr="00A26D19" w:rsidRDefault="002E6AC9" w:rsidP="00A26D19">
      <w:pPr>
        <w:pStyle w:val="Prrafodelista"/>
        <w:numPr>
          <w:ilvl w:val="0"/>
          <w:numId w:val="3"/>
        </w:numPr>
        <w:rPr>
          <w:lang w:val="en-US"/>
        </w:rPr>
      </w:pPr>
      <w:r w:rsidRPr="00A26D19">
        <w:rPr>
          <w:b/>
          <w:lang w:val="en-US"/>
        </w:rPr>
        <w:t xml:space="preserve">Project: </w:t>
      </w:r>
      <w:r w:rsidRPr="00A26D19">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387F80">
      <w:pPr>
        <w:pStyle w:val="Prrafodelista"/>
        <w:numPr>
          <w:ilvl w:val="0"/>
          <w:numId w:val="3"/>
        </w:numPr>
      </w:pPr>
      <w:r w:rsidRPr="00387F80">
        <w:rPr>
          <w:b/>
        </w:rPr>
        <w:t>Complejidad:</w:t>
      </w:r>
      <w:r>
        <w:tab/>
        <w:t>Medio</w:t>
      </w:r>
    </w:p>
    <w:p w:rsidR="002E6AC9" w:rsidRDefault="002E6AC9" w:rsidP="003D4D63"/>
    <w:p w:rsidR="002E6AC9" w:rsidRDefault="002E6AC9" w:rsidP="002E6AC9">
      <w:pPr>
        <w:pStyle w:val="Ttulo3"/>
      </w:pPr>
      <w:r>
        <w:t>User Story Nº 103</w:t>
      </w:r>
    </w:p>
    <w:p w:rsidR="002E6AC9" w:rsidRPr="003131D5" w:rsidRDefault="002E6AC9" w:rsidP="002E6AC9">
      <w:pPr>
        <w:pStyle w:val="Prrafodelista"/>
        <w:numPr>
          <w:ilvl w:val="0"/>
          <w:numId w:val="3"/>
        </w:numPr>
        <w:rPr>
          <w:b/>
          <w:lang w:val="en-US"/>
        </w:rPr>
      </w:pPr>
      <w:r w:rsidRPr="003131D5">
        <w:rPr>
          <w:b/>
          <w:lang w:val="en-US"/>
        </w:rPr>
        <w:t>ID:</w:t>
      </w:r>
      <w:r w:rsidRPr="003131D5">
        <w:rPr>
          <w:b/>
          <w:lang w:val="en-US"/>
        </w:rPr>
        <w:tab/>
      </w:r>
    </w:p>
    <w:p w:rsidR="002E6AC9" w:rsidRPr="003D4D63" w:rsidRDefault="002E6AC9" w:rsidP="00387F80">
      <w:pPr>
        <w:pStyle w:val="Prrafodelista"/>
        <w:numPr>
          <w:ilvl w:val="0"/>
          <w:numId w:val="3"/>
        </w:numPr>
      </w:pPr>
      <w:r w:rsidRPr="00387F80">
        <w:rPr>
          <w:b/>
          <w:lang w:val="en-US"/>
        </w:rPr>
        <w:lastRenderedPageBreak/>
        <w:t>Titulo:</w:t>
      </w:r>
      <w:r w:rsidRPr="002E6AC9">
        <w:t xml:space="preserve"> </w:t>
      </w:r>
      <w:r>
        <w:t xml:space="preserve">103. Como Gestor de Evento Institucional debo poder </w:t>
      </w:r>
      <w:r w:rsidRPr="00387F80">
        <w:rPr>
          <w:b/>
        </w:rPr>
        <w:t>modificar feriados y fechas especiales</w:t>
      </w:r>
      <w:r>
        <w:t xml:space="preserve"> en caso de cambio o imprevisto, con la idea de mantener actualizada la agenda institucional.</w:t>
      </w:r>
    </w:p>
    <w:p w:rsidR="002E6AC9" w:rsidRPr="00387F80" w:rsidRDefault="002E6AC9" w:rsidP="00387F80">
      <w:pPr>
        <w:pStyle w:val="Prrafodelista"/>
        <w:numPr>
          <w:ilvl w:val="0"/>
          <w:numId w:val="3"/>
        </w:numPr>
        <w:rPr>
          <w:lang w:val="en-US"/>
        </w:rPr>
      </w:pPr>
      <w:r w:rsidRPr="00387F80">
        <w:rPr>
          <w:b/>
          <w:lang w:val="en-US"/>
        </w:rPr>
        <w:t xml:space="preserve">Project: </w:t>
      </w:r>
      <w:r w:rsidRPr="00387F80">
        <w:rPr>
          <w:lang w:val="en-US"/>
        </w:rPr>
        <w:t>BLPM Product Backlog</w:t>
      </w:r>
    </w:p>
    <w:p w:rsidR="002E6AC9" w:rsidRPr="003131D5" w:rsidRDefault="002E6AC9" w:rsidP="002E6AC9">
      <w:pPr>
        <w:pStyle w:val="Prrafodelista"/>
        <w:numPr>
          <w:ilvl w:val="0"/>
          <w:numId w:val="3"/>
        </w:numPr>
        <w:rPr>
          <w:b/>
          <w:lang w:val="en-US"/>
        </w:rPr>
      </w:pPr>
      <w:r w:rsidRPr="003131D5">
        <w:rPr>
          <w:b/>
          <w:lang w:val="en-US"/>
        </w:rPr>
        <w:t>Sprint:</w:t>
      </w:r>
      <w:r w:rsidRPr="003131D5">
        <w:rPr>
          <w:b/>
          <w:lang w:val="en-US"/>
        </w:rPr>
        <w:tab/>
        <w:t xml:space="preserve">- </w:t>
      </w:r>
      <w:r w:rsidRPr="003131D5">
        <w:rPr>
          <w:b/>
          <w:lang w:val="en-US"/>
        </w:rPr>
        <w:tab/>
      </w:r>
    </w:p>
    <w:p w:rsidR="002E6AC9" w:rsidRDefault="002E6AC9" w:rsidP="002E6AC9">
      <w:pPr>
        <w:pStyle w:val="Prrafodelista"/>
        <w:numPr>
          <w:ilvl w:val="0"/>
          <w:numId w:val="3"/>
        </w:numPr>
      </w:pPr>
      <w:r w:rsidRPr="003131D5">
        <w:rPr>
          <w:b/>
          <w:lang w:val="en-US"/>
        </w:rPr>
        <w:t>Descripción:</w:t>
      </w:r>
      <w:r>
        <w:t xml:space="preserve"> </w:t>
      </w:r>
      <w:r>
        <w:tab/>
      </w:r>
    </w:p>
    <w:p w:rsidR="002E6AC9" w:rsidRDefault="002E6AC9" w:rsidP="002E6AC9">
      <w:pPr>
        <w:pStyle w:val="Prrafodelista"/>
        <w:numPr>
          <w:ilvl w:val="0"/>
          <w:numId w:val="3"/>
        </w:numPr>
      </w:pPr>
      <w:r w:rsidRPr="003131D5">
        <w:rPr>
          <w:b/>
        </w:rPr>
        <w:t>Supuestos:</w:t>
      </w:r>
      <w:r>
        <w:t xml:space="preserve"> BD transaccional disponible para desarrollo</w:t>
      </w:r>
    </w:p>
    <w:p w:rsidR="002E6AC9" w:rsidRDefault="002E6AC9" w:rsidP="002E6AC9">
      <w:pPr>
        <w:pStyle w:val="Prrafodelista"/>
        <w:numPr>
          <w:ilvl w:val="0"/>
          <w:numId w:val="3"/>
        </w:numPr>
      </w:pPr>
      <w:r w:rsidRPr="003131D5">
        <w:rPr>
          <w:b/>
        </w:rPr>
        <w:t>Precondición:</w:t>
      </w:r>
      <w:r>
        <w:t xml:space="preserve"> Conexión a BD del SI transaccional disponible y funcionando.</w:t>
      </w:r>
    </w:p>
    <w:p w:rsidR="002E6AC9" w:rsidRPr="003131D5" w:rsidRDefault="002E6AC9" w:rsidP="002E6AC9">
      <w:pPr>
        <w:pStyle w:val="Prrafodelista"/>
        <w:numPr>
          <w:ilvl w:val="0"/>
          <w:numId w:val="3"/>
        </w:numPr>
        <w:rPr>
          <w:b/>
          <w:lang w:val="en-US"/>
        </w:rPr>
      </w:pPr>
      <w:r w:rsidRPr="003131D5">
        <w:rPr>
          <w:b/>
          <w:lang w:val="en-US"/>
        </w:rPr>
        <w:t xml:space="preserve">Post Condición: </w:t>
      </w:r>
    </w:p>
    <w:p w:rsidR="002E6AC9" w:rsidRDefault="002E6AC9" w:rsidP="002E6AC9">
      <w:pPr>
        <w:pStyle w:val="Prrafodelista"/>
        <w:numPr>
          <w:ilvl w:val="0"/>
          <w:numId w:val="3"/>
        </w:numPr>
      </w:pPr>
      <w:r w:rsidRPr="003131D5">
        <w:rPr>
          <w:b/>
          <w:lang w:val="en-US"/>
        </w:rPr>
        <w:t>Reglas de Negocio:</w:t>
      </w:r>
      <w:r>
        <w:t xml:space="preserve"> N/A</w:t>
      </w:r>
    </w:p>
    <w:p w:rsidR="002E6AC9" w:rsidRPr="003131D5" w:rsidRDefault="002E6AC9" w:rsidP="002E6AC9">
      <w:pPr>
        <w:pStyle w:val="Prrafodelista"/>
        <w:numPr>
          <w:ilvl w:val="0"/>
          <w:numId w:val="3"/>
        </w:numPr>
        <w:rPr>
          <w:b/>
          <w:lang w:val="en-US"/>
        </w:rPr>
      </w:pPr>
      <w:r w:rsidRPr="003131D5">
        <w:rPr>
          <w:b/>
          <w:lang w:val="en-US"/>
        </w:rPr>
        <w:t>Criterio de Aceptación:</w:t>
      </w:r>
    </w:p>
    <w:p w:rsidR="002E6AC9" w:rsidRPr="003131D5" w:rsidRDefault="002E6AC9" w:rsidP="002E6AC9">
      <w:pPr>
        <w:pStyle w:val="Prrafodelista"/>
        <w:numPr>
          <w:ilvl w:val="0"/>
          <w:numId w:val="3"/>
        </w:numPr>
        <w:rPr>
          <w:b/>
          <w:lang w:val="en-US"/>
        </w:rPr>
      </w:pPr>
      <w:r w:rsidRPr="003131D5">
        <w:rPr>
          <w:b/>
          <w:lang w:val="en-US"/>
        </w:rPr>
        <w:t xml:space="preserve">Discusiones: </w:t>
      </w:r>
      <w:r w:rsidRPr="003131D5">
        <w:rPr>
          <w:lang w:val="en-US"/>
        </w:rPr>
        <w:t>N/A</w:t>
      </w:r>
    </w:p>
    <w:p w:rsidR="002E6AC9" w:rsidRDefault="002E6AC9" w:rsidP="002E6AC9">
      <w:pPr>
        <w:pStyle w:val="Prrafodelista"/>
        <w:numPr>
          <w:ilvl w:val="0"/>
          <w:numId w:val="3"/>
        </w:numPr>
      </w:pPr>
      <w:r w:rsidRPr="003131D5">
        <w:rPr>
          <w:b/>
        </w:rPr>
        <w:t>Estimación:</w:t>
      </w:r>
      <w:r>
        <w:tab/>
        <w:t>1,00</w:t>
      </w:r>
      <w:r>
        <w:tab/>
      </w:r>
    </w:p>
    <w:p w:rsidR="002E6AC9" w:rsidRDefault="002E6AC9" w:rsidP="002E6AC9">
      <w:pPr>
        <w:pStyle w:val="Prrafodelista"/>
        <w:numPr>
          <w:ilvl w:val="0"/>
          <w:numId w:val="3"/>
        </w:numPr>
      </w:pPr>
      <w:r w:rsidRPr="003131D5">
        <w:rPr>
          <w:b/>
        </w:rPr>
        <w:t xml:space="preserve">Product </w:t>
      </w:r>
      <w:r w:rsidRPr="003131D5">
        <w:t>Owner:</w:t>
      </w:r>
      <w:r w:rsidRPr="003131D5">
        <w:tab/>
      </w:r>
      <w:r>
        <w:t>Pedro Bazan</w:t>
      </w:r>
    </w:p>
    <w:p w:rsidR="002E6AC9" w:rsidRDefault="002E6AC9" w:rsidP="002E6AC9">
      <w:pPr>
        <w:pStyle w:val="Prrafodelista"/>
        <w:numPr>
          <w:ilvl w:val="0"/>
          <w:numId w:val="3"/>
        </w:numPr>
      </w:pPr>
      <w:r w:rsidRPr="003131D5">
        <w:rPr>
          <w:b/>
        </w:rPr>
        <w:t>Responsables:</w:t>
      </w:r>
      <w:r w:rsidRPr="003131D5">
        <w:rPr>
          <w:b/>
        </w:rPr>
        <w:tab/>
      </w:r>
      <w:r>
        <w:t xml:space="preserve"> Laura Pastorino </w:t>
      </w:r>
    </w:p>
    <w:p w:rsidR="002E6AC9" w:rsidRDefault="002E6AC9" w:rsidP="002E6AC9">
      <w:pPr>
        <w:pStyle w:val="Prrafodelista"/>
        <w:numPr>
          <w:ilvl w:val="0"/>
          <w:numId w:val="3"/>
        </w:numPr>
      </w:pPr>
      <w:r w:rsidRPr="003131D5">
        <w:rPr>
          <w:b/>
        </w:rPr>
        <w:t>Prioridad:</w:t>
      </w:r>
      <w:r>
        <w:tab/>
        <w:t>Alto</w:t>
      </w:r>
      <w:r>
        <w:tab/>
      </w:r>
    </w:p>
    <w:p w:rsidR="002E6AC9" w:rsidRDefault="002E6AC9" w:rsidP="00387F80">
      <w:pPr>
        <w:pStyle w:val="Prrafodelista"/>
        <w:numPr>
          <w:ilvl w:val="0"/>
          <w:numId w:val="3"/>
        </w:numPr>
      </w:pPr>
      <w:r w:rsidRPr="00387F80">
        <w:rPr>
          <w:b/>
        </w:rPr>
        <w:t>Complejidad:</w:t>
      </w:r>
      <w:r>
        <w:tab/>
        <w:t>Medio</w:t>
      </w:r>
    </w:p>
    <w:p w:rsidR="002E6AC9" w:rsidRDefault="002E6AC9" w:rsidP="003D4D63"/>
    <w:p w:rsidR="003D4D63" w:rsidRDefault="003D4D63">
      <w:pPr>
        <w:spacing w:before="0" w:after="200" w:line="276" w:lineRule="auto"/>
        <w:ind w:firstLine="0"/>
        <w:jc w:val="left"/>
      </w:pPr>
      <w:r>
        <w:br w:type="page"/>
      </w:r>
    </w:p>
    <w:p w:rsidR="003D4D63" w:rsidRDefault="003D4D63" w:rsidP="003D4D63">
      <w:pPr>
        <w:pStyle w:val="Ttulo2"/>
        <w:jc w:val="center"/>
      </w:pPr>
      <w:bookmarkStart w:id="11" w:name="_Toc342500309"/>
      <w:r>
        <w:lastRenderedPageBreak/>
        <w:t>Modulo Reportes</w:t>
      </w:r>
      <w:bookmarkEnd w:id="11"/>
    </w:p>
    <w:p w:rsidR="00571CB2" w:rsidRDefault="00571CB2" w:rsidP="00571CB2"/>
    <w:p w:rsidR="00571CB2" w:rsidRDefault="00571CB2" w:rsidP="00571CB2">
      <w:r>
        <w:t>121. Como Directos o Psicopedagogo necesito mostrar lista de profesores del curso con cantidad de horas ausentes para poder hacer seguimiento de alumnos que necesitan atencion</w:t>
      </w:r>
    </w:p>
    <w:p w:rsidR="00571CB2" w:rsidRDefault="00571CB2" w:rsidP="00571CB2">
      <w:r>
        <w:t>123.Como Gestor de Reporte necesito generar grafico Comparativo Lineal de cada asignatura en un curso para poder hacer seguimiento de alumnos que necesitan atencion</w:t>
      </w:r>
    </w:p>
    <w:p w:rsidR="00571CB2" w:rsidRDefault="00571CB2" w:rsidP="00571CB2">
      <w:r>
        <w:t>125. Como Gestor de Reporte necesito generar Graficos Lineal de cantidad de inasistencias por tiempos (inasistensia/Quincena) para poder hacer seguimiento de alumnos que necesitan atencion</w:t>
      </w:r>
    </w:p>
    <w:p w:rsidR="00571CB2" w:rsidRDefault="00571CB2" w:rsidP="00571CB2">
      <w:r>
        <w:t>126. Como Gestor de Reporte necesito generar Grafico reporte de Amonestaciones (Cantidad de amonestaciones de cada alumno por el curso) para poder hacer seguimiento de alumnos que necesitan atencion</w:t>
      </w:r>
    </w:p>
    <w:p w:rsidR="00571CB2" w:rsidRDefault="00571CB2" w:rsidP="00571CB2">
      <w:r>
        <w:t>127.Como Gestor de Reporte necesito generar  Grafico de barra con cantidad por amonestaciones por alumno para poder hacer seguimiento de alumnos que necesitan atencion</w:t>
      </w:r>
    </w:p>
    <w:p w:rsidR="00571CB2" w:rsidRDefault="00571CB2" w:rsidP="00571CB2">
      <w:r>
        <w:t>128. Como Gestor de Reporte necesito generar Reporte de promedio de notas por curso por asignatura, comparando con Promedios de Años lectivos Anteriores para poder hacer seguimiento de alumnos que necesitan atención</w:t>
      </w:r>
    </w:p>
    <w:p w:rsidR="00571CB2" w:rsidRDefault="00571CB2" w:rsidP="00571CB2">
      <w:r>
        <w:t>129. Como Gestor de Reporte necesito generar Grafico comparativo de curvas de Rendimiento por Curso por asignatura (Rendimiento/Meses) de años lectivos anteriores.</w:t>
      </w:r>
    </w:p>
    <w:p w:rsidR="00571CB2" w:rsidRDefault="00571CB2" w:rsidP="00571CB2">
      <w:r>
        <w:t>130. Como Gestor de Reporte necesito generar reporte de Comparacion de inasistencias de Alumnos promedio por mes, con la de años lectivos anteriores para poder hacer seguimiento de alumnos que necesitan atencion</w:t>
      </w:r>
    </w:p>
    <w:p w:rsidR="00571CB2" w:rsidRDefault="00571CB2" w:rsidP="00571CB2">
      <w:r>
        <w:t>131. Como Gestor de Reporte necesito generar Grafico de Linea comparando promedio de inasistencias mensuales de años lectivos anteriores para poder hacer seguimiento de alumnos que necesitan atencion</w:t>
      </w:r>
    </w:p>
    <w:p w:rsidR="00571CB2" w:rsidRDefault="00571CB2" w:rsidP="00571CB2">
      <w:r>
        <w:t>132. Como Gestor de Reporte necesito generar reporte comparativo, por curso de un Docente, del promedio de notas por periodo para poder hacer seguimiento de alumnos que necesitan atencion</w:t>
      </w:r>
    </w:p>
    <w:p w:rsidR="00571CB2" w:rsidRDefault="00571CB2" w:rsidP="00571CB2">
      <w:r>
        <w:t>133. Como Gestor de Reporte generar Grafico comparativo de rendimiento de alumnos de cursos de un mismo Docente (Rendimiento/Meses) para poder hacer seguimiento de alumnos que necesitan atencion</w:t>
      </w:r>
    </w:p>
    <w:p w:rsidR="00571CB2" w:rsidRDefault="00571CB2" w:rsidP="00571CB2">
      <w:r>
        <w:t>24. Como Gestor de Reportes, necesito disponer del reporte resultado de la Encuesta de docente para poder utilizarlo como herramienta de diagnostiico del desempeño de los mismos.</w:t>
      </w:r>
    </w:p>
    <w:p w:rsidR="00571CB2" w:rsidRDefault="00571CB2" w:rsidP="00571CB2">
      <w:r>
        <w:t>25. Como Gestor de Reportes, necesito disponer de un reporte resultado de las encuestas sobre la institucion realizada a los Padres, para poder valorar que tan positiva es la imagen que se tiene del Colegio.</w:t>
      </w:r>
    </w:p>
    <w:p w:rsidR="00571CB2" w:rsidRDefault="00571CB2" w:rsidP="00571CB2">
      <w:r>
        <w:t>28. Como Usuario, debo poder exportar el reporte a formato PDF para poder compartirlo y usarlo en cualquier estacion de trabajo.</w:t>
      </w:r>
    </w:p>
    <w:p w:rsidR="00571CB2" w:rsidRDefault="00571CB2" w:rsidP="00571CB2">
      <w:pPr>
        <w:rPr>
          <w:rFonts w:eastAsiaTheme="minorHAnsi"/>
          <w:lang w:eastAsia="en-US"/>
        </w:rPr>
      </w:pPr>
      <w:r>
        <w:t>29. Como Usuario, es necesario poder imprimir los reportes del sistema con la idea de tener un respaldo en papel de los reportes para trabajar con los mismos.</w:t>
      </w:r>
    </w:p>
    <w:p w:rsidR="003D4D63" w:rsidRPr="003D4D63" w:rsidRDefault="003D4D63" w:rsidP="003D4D63"/>
    <w:p w:rsidR="002B0EE5" w:rsidRDefault="002B0EE5" w:rsidP="002B0EE5">
      <w:pPr>
        <w:pStyle w:val="Ttulo2"/>
        <w:jc w:val="center"/>
      </w:pPr>
      <w:r>
        <w:tab/>
      </w:r>
      <w:bookmarkStart w:id="12" w:name="_Toc342917841"/>
      <w:r>
        <w:t>Modulo Gestión de Información de Alumnos</w:t>
      </w:r>
      <w:bookmarkEnd w:id="12"/>
    </w:p>
    <w:p w:rsidR="002B0EE5" w:rsidRDefault="002B0EE5" w:rsidP="002B0EE5">
      <w:pPr>
        <w:pStyle w:val="Ttulo3"/>
      </w:pPr>
      <w:bookmarkStart w:id="13" w:name="_Toc342917842"/>
      <w:r>
        <w:t>User Story Nº122</w:t>
      </w:r>
      <w:bookmarkEnd w:id="13"/>
    </w:p>
    <w:p w:rsidR="002B0EE5" w:rsidRPr="003131D5" w:rsidRDefault="002B0EE5" w:rsidP="002B0EE5">
      <w:pPr>
        <w:pStyle w:val="Prrafodelista"/>
        <w:numPr>
          <w:ilvl w:val="0"/>
          <w:numId w:val="3"/>
        </w:numPr>
        <w:rPr>
          <w:b/>
          <w:lang w:val="en-US"/>
        </w:rPr>
      </w:pPr>
      <w:r w:rsidRPr="003131D5">
        <w:rPr>
          <w:b/>
          <w:lang w:val="en-US"/>
        </w:rPr>
        <w:t>ID:</w:t>
      </w:r>
    </w:p>
    <w:p w:rsidR="002B0EE5" w:rsidRPr="00621EE2" w:rsidRDefault="002B0EE5" w:rsidP="002B0EE5">
      <w:pPr>
        <w:pStyle w:val="Prrafodelista"/>
        <w:numPr>
          <w:ilvl w:val="0"/>
          <w:numId w:val="3"/>
        </w:numPr>
        <w:rPr>
          <w:lang w:val="en-US"/>
        </w:rPr>
      </w:pPr>
      <w:r w:rsidRPr="00B0262A">
        <w:rPr>
          <w:b/>
          <w:lang w:val="en-US"/>
        </w:rPr>
        <w:lastRenderedPageBreak/>
        <w:t>Titulo:</w:t>
      </w:r>
      <w:r w:rsidRPr="00B0262A">
        <w:rPr>
          <w:b/>
          <w:lang w:val="en-US"/>
        </w:rPr>
        <w:tab/>
      </w:r>
      <w:r>
        <w:t xml:space="preserve">122. Como Gestor de Reporte necesito generar Reporte quincenal del </w:t>
      </w:r>
      <w:r w:rsidRPr="008C67F2">
        <w:rPr>
          <w:b/>
        </w:rPr>
        <w:t>promedio de notas</w:t>
      </w:r>
      <w:r>
        <w:t xml:space="preserve"> hasta el momento por asignatura en un curso, para poder hacer seguimiento de alumnos que necesitan atención.</w:t>
      </w:r>
    </w:p>
    <w:p w:rsidR="002B0EE5" w:rsidRPr="003131D5" w:rsidRDefault="002B0EE5" w:rsidP="002B0EE5">
      <w:pPr>
        <w:pStyle w:val="Prrafodelista"/>
        <w:numPr>
          <w:ilvl w:val="0"/>
          <w:numId w:val="3"/>
        </w:numPr>
        <w:rPr>
          <w:lang w:val="en-US"/>
        </w:rPr>
      </w:pPr>
      <w:r>
        <w:rPr>
          <w:b/>
          <w:lang w:val="en-US"/>
        </w:rPr>
        <w:t xml:space="preserve"> Project: </w:t>
      </w:r>
      <w:r w:rsidRPr="003131D5">
        <w:rPr>
          <w:lang w:val="en-US"/>
        </w:rPr>
        <w:t>BLPM Product Backlog</w:t>
      </w:r>
    </w:p>
    <w:p w:rsidR="002B0EE5" w:rsidRPr="003131D5" w:rsidRDefault="002B0EE5" w:rsidP="002B0EE5">
      <w:pPr>
        <w:pStyle w:val="Prrafodelista"/>
        <w:numPr>
          <w:ilvl w:val="0"/>
          <w:numId w:val="3"/>
        </w:numPr>
        <w:rPr>
          <w:b/>
          <w:lang w:val="en-US"/>
        </w:rPr>
      </w:pPr>
      <w:r w:rsidRPr="003131D5">
        <w:rPr>
          <w:b/>
          <w:lang w:val="en-US"/>
        </w:rPr>
        <w:t>Sprint:</w:t>
      </w:r>
      <w:r w:rsidRPr="003131D5">
        <w:rPr>
          <w:b/>
          <w:lang w:val="en-US"/>
        </w:rPr>
        <w:tab/>
        <w:t xml:space="preserve">- </w:t>
      </w:r>
      <w:r>
        <w:rPr>
          <w:b/>
          <w:lang w:val="en-US"/>
        </w:rPr>
        <w:t>3</w:t>
      </w:r>
      <w:r w:rsidRPr="003131D5">
        <w:rPr>
          <w:b/>
          <w:lang w:val="en-US"/>
        </w:rPr>
        <w:tab/>
      </w:r>
    </w:p>
    <w:p w:rsidR="002B0EE5" w:rsidRDefault="002B0EE5" w:rsidP="002B0EE5">
      <w:pPr>
        <w:pStyle w:val="Prrafodelista"/>
        <w:numPr>
          <w:ilvl w:val="0"/>
          <w:numId w:val="3"/>
        </w:numPr>
      </w:pPr>
      <w:r w:rsidRPr="007A27EB">
        <w:rPr>
          <w:b/>
          <w:lang w:val="en-US"/>
        </w:rPr>
        <w:t>Descripción:</w:t>
      </w:r>
      <w:r>
        <w:t xml:space="preserve"> Como Gestor de Reporte necesito generar Reporte del </w:t>
      </w:r>
      <w:r w:rsidRPr="007A27EB">
        <w:rPr>
          <w:b/>
        </w:rPr>
        <w:t xml:space="preserve">promedio </w:t>
      </w:r>
      <w:r>
        <w:t xml:space="preserve"> de los alumnos de un curso por asignatura en el actual ciclo lectivo. Necesito poder consultar en cualquier momento las notas de cualquier alumno que este a mi cargo. </w:t>
      </w:r>
    </w:p>
    <w:p w:rsidR="002B0EE5" w:rsidRDefault="002B0EE5" w:rsidP="002B0EE5">
      <w:pPr>
        <w:pStyle w:val="Prrafodelista"/>
        <w:numPr>
          <w:ilvl w:val="0"/>
          <w:numId w:val="3"/>
        </w:numPr>
      </w:pPr>
      <w:r w:rsidRPr="007A27EB">
        <w:rPr>
          <w:b/>
        </w:rPr>
        <w:t>Supuestos:</w:t>
      </w:r>
      <w:r>
        <w:t xml:space="preserve"> BD transaccional disponible para desarrollo</w:t>
      </w:r>
    </w:p>
    <w:p w:rsidR="002B0EE5" w:rsidRDefault="002B0EE5" w:rsidP="002B0EE5">
      <w:pPr>
        <w:pStyle w:val="Prrafodelista"/>
        <w:numPr>
          <w:ilvl w:val="0"/>
          <w:numId w:val="3"/>
        </w:numPr>
      </w:pPr>
      <w:r w:rsidRPr="003131D5">
        <w:rPr>
          <w:b/>
        </w:rPr>
        <w:t>Precondición:</w:t>
      </w:r>
      <w:r>
        <w:t xml:space="preserve"> Conexión a BD del SI transaccional disponible y funcionando.</w:t>
      </w:r>
    </w:p>
    <w:p w:rsidR="002B0EE5" w:rsidRPr="003131D5" w:rsidRDefault="002B0EE5" w:rsidP="002B0EE5">
      <w:pPr>
        <w:pStyle w:val="Prrafodelista"/>
        <w:numPr>
          <w:ilvl w:val="0"/>
          <w:numId w:val="3"/>
        </w:numPr>
        <w:rPr>
          <w:b/>
          <w:lang w:val="en-US"/>
        </w:rPr>
      </w:pPr>
      <w:r w:rsidRPr="003131D5">
        <w:rPr>
          <w:b/>
          <w:lang w:val="en-US"/>
        </w:rPr>
        <w:t xml:space="preserve">Post Condición: </w:t>
      </w:r>
    </w:p>
    <w:p w:rsidR="002B0EE5" w:rsidRDefault="002B0EE5" w:rsidP="002B0EE5">
      <w:pPr>
        <w:pStyle w:val="Prrafodelista"/>
        <w:numPr>
          <w:ilvl w:val="0"/>
          <w:numId w:val="3"/>
        </w:numPr>
      </w:pPr>
      <w:r w:rsidRPr="003131D5">
        <w:rPr>
          <w:b/>
          <w:lang w:val="en-US"/>
        </w:rPr>
        <w:t>Reglas de Negocio:</w:t>
      </w:r>
      <w:r>
        <w:t xml:space="preserve"> N/A</w:t>
      </w:r>
    </w:p>
    <w:p w:rsidR="002B0EE5" w:rsidRPr="003131D5" w:rsidRDefault="002B0EE5" w:rsidP="002B0EE5">
      <w:pPr>
        <w:pStyle w:val="Prrafodelista"/>
        <w:numPr>
          <w:ilvl w:val="0"/>
          <w:numId w:val="3"/>
        </w:numPr>
        <w:rPr>
          <w:b/>
          <w:lang w:val="en-US"/>
        </w:rPr>
      </w:pPr>
      <w:r w:rsidRPr="003131D5">
        <w:rPr>
          <w:b/>
          <w:lang w:val="en-US"/>
        </w:rPr>
        <w:t>Criterio de Aceptación:</w:t>
      </w:r>
    </w:p>
    <w:p w:rsidR="002B0EE5" w:rsidRPr="003131D5" w:rsidRDefault="002B0EE5" w:rsidP="002B0EE5">
      <w:pPr>
        <w:pStyle w:val="Prrafodelista"/>
        <w:numPr>
          <w:ilvl w:val="0"/>
          <w:numId w:val="3"/>
        </w:numPr>
        <w:rPr>
          <w:b/>
          <w:lang w:val="en-US"/>
        </w:rPr>
      </w:pPr>
      <w:r w:rsidRPr="003131D5">
        <w:rPr>
          <w:b/>
          <w:lang w:val="en-US"/>
        </w:rPr>
        <w:t xml:space="preserve">Discusiones: </w:t>
      </w:r>
      <w:r w:rsidRPr="003131D5">
        <w:rPr>
          <w:lang w:val="en-US"/>
        </w:rPr>
        <w:t>N/A</w:t>
      </w:r>
    </w:p>
    <w:p w:rsidR="002B0EE5" w:rsidRDefault="002B0EE5" w:rsidP="002B0EE5">
      <w:pPr>
        <w:pStyle w:val="Prrafodelista"/>
        <w:numPr>
          <w:ilvl w:val="0"/>
          <w:numId w:val="3"/>
        </w:numPr>
      </w:pPr>
      <w:r w:rsidRPr="003131D5">
        <w:rPr>
          <w:b/>
        </w:rPr>
        <w:t>Estimación:</w:t>
      </w:r>
      <w:r>
        <w:tab/>
        <w:t>1,00</w:t>
      </w:r>
      <w:r>
        <w:tab/>
      </w:r>
    </w:p>
    <w:p w:rsidR="002B0EE5" w:rsidRDefault="002B0EE5" w:rsidP="002B0EE5">
      <w:pPr>
        <w:pStyle w:val="Prrafodelista"/>
        <w:numPr>
          <w:ilvl w:val="0"/>
          <w:numId w:val="3"/>
        </w:numPr>
      </w:pPr>
      <w:r w:rsidRPr="004C140D">
        <w:rPr>
          <w:b/>
        </w:rPr>
        <w:t>Product Owner:</w:t>
      </w:r>
      <w:r>
        <w:t xml:space="preserve"> Pedro Bazan</w:t>
      </w:r>
    </w:p>
    <w:p w:rsidR="002B0EE5" w:rsidRDefault="002B0EE5" w:rsidP="002B0EE5">
      <w:pPr>
        <w:pStyle w:val="Prrafodelista"/>
        <w:numPr>
          <w:ilvl w:val="0"/>
          <w:numId w:val="3"/>
        </w:numPr>
      </w:pPr>
      <w:r w:rsidRPr="003131D5">
        <w:rPr>
          <w:b/>
        </w:rPr>
        <w:t>Responsables:</w:t>
      </w:r>
      <w:r w:rsidRPr="003131D5">
        <w:rPr>
          <w:b/>
        </w:rPr>
        <w:tab/>
      </w:r>
      <w:r>
        <w:t xml:space="preserve"> Laura Pastorino </w:t>
      </w:r>
    </w:p>
    <w:p w:rsidR="002B0EE5" w:rsidRDefault="002B0EE5" w:rsidP="002B0EE5">
      <w:pPr>
        <w:pStyle w:val="Prrafodelista"/>
        <w:numPr>
          <w:ilvl w:val="0"/>
          <w:numId w:val="3"/>
        </w:numPr>
      </w:pPr>
      <w:r w:rsidRPr="003131D5">
        <w:rPr>
          <w:b/>
        </w:rPr>
        <w:t>Prioridad:</w:t>
      </w:r>
      <w:r>
        <w:tab/>
        <w:t>Alto</w:t>
      </w:r>
      <w:r>
        <w:tab/>
      </w:r>
    </w:p>
    <w:p w:rsidR="002B0EE5" w:rsidRDefault="002B0EE5" w:rsidP="002B0EE5">
      <w:pPr>
        <w:pStyle w:val="Prrafodelista"/>
        <w:numPr>
          <w:ilvl w:val="0"/>
          <w:numId w:val="3"/>
        </w:numPr>
      </w:pPr>
      <w:r w:rsidRPr="003131D5">
        <w:rPr>
          <w:b/>
        </w:rPr>
        <w:t>Complejidad:</w:t>
      </w:r>
      <w:r>
        <w:tab/>
        <w:t>Medio</w:t>
      </w:r>
      <w:r>
        <w:tab/>
      </w:r>
    </w:p>
    <w:p w:rsidR="002B0EE5" w:rsidRDefault="002B0EE5" w:rsidP="002B0EE5">
      <w:pPr>
        <w:pStyle w:val="Prrafodelista"/>
        <w:ind w:firstLine="0"/>
        <w:rPr>
          <w:b/>
        </w:rPr>
      </w:pPr>
    </w:p>
    <w:p w:rsidR="002B0EE5" w:rsidRPr="003131D5" w:rsidRDefault="002B0EE5" w:rsidP="002B0EE5">
      <w:pPr>
        <w:pStyle w:val="Ttulo3"/>
      </w:pPr>
      <w:bookmarkStart w:id="14" w:name="_Toc342917843"/>
      <w:r>
        <w:t>User Story Nº124</w:t>
      </w:r>
      <w:bookmarkEnd w:id="14"/>
    </w:p>
    <w:p w:rsidR="002B0EE5" w:rsidRDefault="002B0EE5" w:rsidP="002B0EE5">
      <w:pPr>
        <w:pStyle w:val="Prrafodelista"/>
        <w:ind w:firstLine="0"/>
      </w:pPr>
    </w:p>
    <w:p w:rsidR="002B0EE5" w:rsidRPr="003131D5" w:rsidRDefault="002B0EE5" w:rsidP="002B0EE5">
      <w:pPr>
        <w:pStyle w:val="Prrafodelista"/>
        <w:numPr>
          <w:ilvl w:val="0"/>
          <w:numId w:val="3"/>
        </w:numPr>
        <w:rPr>
          <w:b/>
          <w:lang w:val="en-US"/>
        </w:rPr>
      </w:pPr>
      <w:r w:rsidRPr="003131D5">
        <w:rPr>
          <w:b/>
          <w:lang w:val="en-US"/>
        </w:rPr>
        <w:t>ID:</w:t>
      </w:r>
      <w:r w:rsidRPr="003131D5">
        <w:rPr>
          <w:b/>
          <w:lang w:val="en-US"/>
        </w:rPr>
        <w:tab/>
      </w:r>
    </w:p>
    <w:p w:rsidR="002B0EE5" w:rsidRDefault="002B0EE5" w:rsidP="002B0EE5">
      <w:pPr>
        <w:pStyle w:val="Prrafodelista"/>
        <w:numPr>
          <w:ilvl w:val="0"/>
          <w:numId w:val="3"/>
        </w:numPr>
      </w:pPr>
      <w:r w:rsidRPr="003131D5">
        <w:rPr>
          <w:b/>
        </w:rPr>
        <w:t>Titulo:</w:t>
      </w:r>
      <w:r w:rsidRPr="003131D5">
        <w:rPr>
          <w:b/>
        </w:rPr>
        <w:tab/>
      </w:r>
      <w:r>
        <w:t xml:space="preserve">124. Como Director o Psicopedagogo necesito generar </w:t>
      </w:r>
      <w:r w:rsidRPr="008C67F2">
        <w:rPr>
          <w:b/>
        </w:rPr>
        <w:t>reportes de Inasistencia</w:t>
      </w:r>
      <w:r>
        <w:t xml:space="preserve"> por periodo para poder hacer seguimiento de alumnos que necesitan atención(Historial de inasistencias)</w:t>
      </w:r>
    </w:p>
    <w:p w:rsidR="002B0EE5" w:rsidRPr="003131D5" w:rsidRDefault="002B0EE5" w:rsidP="002B0EE5">
      <w:pPr>
        <w:pStyle w:val="Prrafodelista"/>
        <w:numPr>
          <w:ilvl w:val="0"/>
          <w:numId w:val="3"/>
        </w:numPr>
        <w:rPr>
          <w:lang w:val="en-US"/>
        </w:rPr>
      </w:pPr>
      <w:r>
        <w:rPr>
          <w:b/>
          <w:lang w:val="en-US"/>
        </w:rPr>
        <w:t xml:space="preserve">Project: </w:t>
      </w:r>
      <w:r w:rsidRPr="003131D5">
        <w:rPr>
          <w:lang w:val="en-US"/>
        </w:rPr>
        <w:t>BLPM Product Backlog</w:t>
      </w:r>
    </w:p>
    <w:p w:rsidR="002B0EE5" w:rsidRPr="003131D5" w:rsidRDefault="002B0EE5" w:rsidP="002B0EE5">
      <w:pPr>
        <w:pStyle w:val="Prrafodelista"/>
        <w:numPr>
          <w:ilvl w:val="0"/>
          <w:numId w:val="3"/>
        </w:numPr>
        <w:rPr>
          <w:b/>
          <w:lang w:val="en-US"/>
        </w:rPr>
      </w:pPr>
      <w:r w:rsidRPr="003131D5">
        <w:rPr>
          <w:b/>
          <w:lang w:val="en-US"/>
        </w:rPr>
        <w:t>Sprint:</w:t>
      </w:r>
      <w:r w:rsidRPr="003131D5">
        <w:rPr>
          <w:b/>
          <w:lang w:val="en-US"/>
        </w:rPr>
        <w:tab/>
      </w:r>
      <w:r>
        <w:rPr>
          <w:b/>
          <w:lang w:val="en-US"/>
        </w:rPr>
        <w:t>3</w:t>
      </w:r>
      <w:r w:rsidRPr="003131D5">
        <w:rPr>
          <w:b/>
          <w:lang w:val="en-US"/>
        </w:rPr>
        <w:tab/>
      </w:r>
    </w:p>
    <w:p w:rsidR="002B0EE5" w:rsidRDefault="002B0EE5" w:rsidP="002B0EE5">
      <w:pPr>
        <w:pStyle w:val="Prrafodelista"/>
        <w:numPr>
          <w:ilvl w:val="0"/>
          <w:numId w:val="3"/>
        </w:numPr>
      </w:pPr>
      <w:r w:rsidRPr="00D200F5">
        <w:rPr>
          <w:b/>
        </w:rPr>
        <w:t>Descripción:</w:t>
      </w:r>
      <w:r>
        <w:t xml:space="preserve"> </w:t>
      </w:r>
      <w:r>
        <w:tab/>
        <w:t xml:space="preserve">Como Director o Psicopedagogo, necesito estar al tanto de que alumnos estan faltando a clase ya sea en los últimos 15 días. O de cualquier otro periodo del actual ciclo lectivo. Tenga la posibilidad de generar un documento que enliste los alumnos y la fecha de inasistencia. Que me permita consultar las inasistencias de los alumnos utilizando filtros.  </w:t>
      </w:r>
    </w:p>
    <w:p w:rsidR="002B0EE5" w:rsidRDefault="002B0EE5" w:rsidP="002B0EE5">
      <w:pPr>
        <w:pStyle w:val="Prrafodelista"/>
        <w:numPr>
          <w:ilvl w:val="0"/>
          <w:numId w:val="3"/>
        </w:numPr>
      </w:pPr>
      <w:r w:rsidRPr="003131D5">
        <w:rPr>
          <w:b/>
        </w:rPr>
        <w:t>Supuestos:</w:t>
      </w:r>
      <w:r>
        <w:t xml:space="preserve"> BD transaccional disponible para desarrollo.</w:t>
      </w:r>
    </w:p>
    <w:p w:rsidR="002B0EE5" w:rsidRDefault="002B0EE5" w:rsidP="002B0EE5">
      <w:pPr>
        <w:pStyle w:val="Prrafodelista"/>
        <w:numPr>
          <w:ilvl w:val="0"/>
          <w:numId w:val="3"/>
        </w:numPr>
        <w:rPr>
          <w:b/>
        </w:rPr>
      </w:pPr>
      <w:r w:rsidRPr="00D200F5">
        <w:rPr>
          <w:b/>
        </w:rPr>
        <w:t xml:space="preserve">Precondición: </w:t>
      </w:r>
      <w:r w:rsidRPr="00D200F5">
        <w:t xml:space="preserve">Mantener </w:t>
      </w:r>
      <w:r>
        <w:t>actualizada la BD Eduar, obteniendo los información de la BD transaccional.</w:t>
      </w:r>
      <w:r w:rsidRPr="00D200F5">
        <w:rPr>
          <w:b/>
        </w:rPr>
        <w:t xml:space="preserve"> </w:t>
      </w:r>
    </w:p>
    <w:p w:rsidR="002B0EE5" w:rsidRPr="00D200F5" w:rsidRDefault="002B0EE5" w:rsidP="002B0EE5">
      <w:pPr>
        <w:pStyle w:val="Prrafodelista"/>
        <w:numPr>
          <w:ilvl w:val="0"/>
          <w:numId w:val="3"/>
        </w:numPr>
        <w:rPr>
          <w:b/>
        </w:rPr>
      </w:pPr>
      <w:r w:rsidRPr="00D200F5">
        <w:rPr>
          <w:b/>
        </w:rPr>
        <w:t>Post Condición:</w:t>
      </w:r>
      <w:r w:rsidRPr="00D200F5">
        <w:t xml:space="preserve"> </w:t>
      </w:r>
      <w:r>
        <w:t>G</w:t>
      </w:r>
      <w:r w:rsidRPr="00D200F5">
        <w:t xml:space="preserve">enerar un reporte con la información obtenida. </w:t>
      </w:r>
    </w:p>
    <w:p w:rsidR="002B0EE5" w:rsidRDefault="002B0EE5" w:rsidP="002B0EE5">
      <w:pPr>
        <w:pStyle w:val="Prrafodelista"/>
        <w:numPr>
          <w:ilvl w:val="0"/>
          <w:numId w:val="3"/>
        </w:numPr>
      </w:pPr>
      <w:r w:rsidRPr="00635261">
        <w:rPr>
          <w:b/>
        </w:rPr>
        <w:t>Reglas de Negacion:</w:t>
      </w:r>
      <w:r>
        <w:t xml:space="preserve"> N/A</w:t>
      </w:r>
    </w:p>
    <w:p w:rsidR="002B0EE5" w:rsidRPr="00D200F5" w:rsidRDefault="002B0EE5" w:rsidP="002B0EE5">
      <w:pPr>
        <w:pStyle w:val="Prrafodelista"/>
        <w:numPr>
          <w:ilvl w:val="0"/>
          <w:numId w:val="3"/>
        </w:numPr>
        <w:rPr>
          <w:b/>
        </w:rPr>
      </w:pPr>
      <w:r w:rsidRPr="00D200F5">
        <w:rPr>
          <w:b/>
        </w:rPr>
        <w:t xml:space="preserve">Criterio de Aceptación: </w:t>
      </w:r>
      <w:r w:rsidRPr="00D200F5">
        <w:t xml:space="preserve">El Directo o Psicopedagogo,  </w:t>
      </w:r>
      <w:r>
        <w:t xml:space="preserve">tiene la posibilidad cuando lo deseen de generar un informe, que le permita ver los alumnos y la fecha de sus inasistencias en el actual ciclo lectivo. </w:t>
      </w:r>
    </w:p>
    <w:p w:rsidR="002B0EE5" w:rsidRPr="00635261" w:rsidRDefault="002B0EE5" w:rsidP="002B0EE5">
      <w:pPr>
        <w:pStyle w:val="Prrafodelista"/>
        <w:numPr>
          <w:ilvl w:val="0"/>
          <w:numId w:val="3"/>
        </w:numPr>
        <w:rPr>
          <w:b/>
        </w:rPr>
      </w:pPr>
      <w:r w:rsidRPr="00635261">
        <w:rPr>
          <w:b/>
        </w:rPr>
        <w:t xml:space="preserve">Discusiones: </w:t>
      </w:r>
      <w:r w:rsidRPr="00635261">
        <w:t>N/A</w:t>
      </w:r>
    </w:p>
    <w:p w:rsidR="002B0EE5" w:rsidRDefault="002B0EE5" w:rsidP="002B0EE5">
      <w:pPr>
        <w:pStyle w:val="Prrafodelista"/>
        <w:numPr>
          <w:ilvl w:val="0"/>
          <w:numId w:val="3"/>
        </w:numPr>
      </w:pPr>
      <w:r w:rsidRPr="003131D5">
        <w:rPr>
          <w:b/>
        </w:rPr>
        <w:t>Estimación:</w:t>
      </w:r>
      <w:r>
        <w:tab/>
        <w:t>2,00</w:t>
      </w:r>
      <w:r>
        <w:tab/>
      </w:r>
    </w:p>
    <w:p w:rsidR="002B0EE5" w:rsidRDefault="002B0EE5" w:rsidP="002B0EE5">
      <w:pPr>
        <w:pStyle w:val="Prrafodelista"/>
        <w:numPr>
          <w:ilvl w:val="0"/>
          <w:numId w:val="3"/>
        </w:numPr>
      </w:pPr>
      <w:r w:rsidRPr="003131D5">
        <w:rPr>
          <w:b/>
        </w:rPr>
        <w:t xml:space="preserve">Product </w:t>
      </w:r>
      <w:r w:rsidRPr="00635261">
        <w:rPr>
          <w:b/>
        </w:rPr>
        <w:t>Owner</w:t>
      </w:r>
      <w:r>
        <w:t>: Pedro Bazán</w:t>
      </w:r>
    </w:p>
    <w:p w:rsidR="002B0EE5" w:rsidRDefault="002B0EE5" w:rsidP="002B0EE5">
      <w:pPr>
        <w:pStyle w:val="Prrafodelista"/>
        <w:numPr>
          <w:ilvl w:val="0"/>
          <w:numId w:val="3"/>
        </w:numPr>
      </w:pPr>
      <w:r w:rsidRPr="003131D5">
        <w:rPr>
          <w:b/>
        </w:rPr>
        <w:t>Responsables:</w:t>
      </w:r>
      <w:r w:rsidRPr="003131D5">
        <w:rPr>
          <w:b/>
        </w:rPr>
        <w:tab/>
      </w:r>
      <w:r>
        <w:t xml:space="preserve"> Laura Pastorino </w:t>
      </w:r>
    </w:p>
    <w:p w:rsidR="002B0EE5" w:rsidRDefault="002B0EE5" w:rsidP="002B0EE5">
      <w:pPr>
        <w:pStyle w:val="Prrafodelista"/>
        <w:numPr>
          <w:ilvl w:val="0"/>
          <w:numId w:val="3"/>
        </w:numPr>
      </w:pPr>
      <w:r w:rsidRPr="003131D5">
        <w:rPr>
          <w:b/>
        </w:rPr>
        <w:t>Prioridad:</w:t>
      </w:r>
      <w:r>
        <w:tab/>
        <w:t>Alto</w:t>
      </w:r>
      <w:r>
        <w:tab/>
      </w:r>
    </w:p>
    <w:p w:rsidR="002B0EE5" w:rsidRDefault="002B0EE5" w:rsidP="002B0EE5">
      <w:pPr>
        <w:pStyle w:val="Prrafodelista"/>
        <w:numPr>
          <w:ilvl w:val="0"/>
          <w:numId w:val="3"/>
        </w:numPr>
      </w:pPr>
      <w:r w:rsidRPr="003131D5">
        <w:rPr>
          <w:b/>
        </w:rPr>
        <w:t>Complejidad:</w:t>
      </w:r>
      <w:r>
        <w:tab/>
        <w:t>Medio</w:t>
      </w:r>
      <w:r>
        <w:tab/>
      </w:r>
    </w:p>
    <w:p w:rsidR="002B0EE5" w:rsidRDefault="002B0EE5" w:rsidP="002B0EE5">
      <w:pPr>
        <w:ind w:left="360" w:firstLine="0"/>
      </w:pPr>
    </w:p>
    <w:p w:rsidR="002B0EE5" w:rsidRDefault="002B0EE5" w:rsidP="002B0EE5">
      <w:pPr>
        <w:ind w:left="360" w:firstLine="0"/>
      </w:pPr>
      <w:r>
        <w:lastRenderedPageBreak/>
        <w:t xml:space="preserve">53. Como docente, preceptor, administrativo, director, psicopedagogo necesito tener la posibilidad de obtener un </w:t>
      </w:r>
      <w:r w:rsidRPr="002B0EE5">
        <w:rPr>
          <w:b/>
        </w:rPr>
        <w:t>histórico del alumno</w:t>
      </w:r>
      <w:r>
        <w:t xml:space="preserve"> por curso con el objeto de poder tener un listado de las sanciones del alumno en ciclo lectivos anteriores al actual.</w:t>
      </w:r>
    </w:p>
    <w:p w:rsidR="002B0EE5" w:rsidRDefault="002B0EE5" w:rsidP="002B0EE5">
      <w:pPr>
        <w:pStyle w:val="Prrafodelista"/>
        <w:ind w:firstLine="0"/>
      </w:pPr>
    </w:p>
    <w:p w:rsidR="003131D5" w:rsidRPr="003131D5" w:rsidRDefault="003131D5" w:rsidP="002B0EE5">
      <w:pPr>
        <w:pStyle w:val="Ttulo2"/>
        <w:tabs>
          <w:tab w:val="left" w:pos="2390"/>
        </w:tabs>
        <w:ind w:firstLine="0"/>
      </w:pPr>
    </w:p>
    <w:bookmarkStart w:id="15" w:name="_Toc293831063" w:displacedByCustomXml="next"/>
    <w:bookmarkStart w:id="16" w:name="_Toc293830976" w:displacedByCustomXml="next"/>
    <w:bookmarkStart w:id="17" w:name="_Toc293830894" w:displacedByCustomXml="next"/>
    <w:bookmarkStart w:id="18" w:name="_Toc293830721" w:displacedByCustomXml="next"/>
    <w:bookmarkStart w:id="19" w:name="_Toc293830635" w:displacedByCustomXml="next"/>
    <w:bookmarkStart w:id="20" w:name="_Toc342500310"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bookmarkEnd w:id="19" w:displacedByCustomXml="prev"/>
        <w:bookmarkEnd w:id="18" w:displacedByCustomXml="prev"/>
        <w:bookmarkEnd w:id="17" w:displacedByCustomXml="prev"/>
        <w:bookmarkEnd w:id="16" w:displacedByCustomXml="prev"/>
        <w:bookmarkEnd w:id="15" w:displacedByCustomXml="prev"/>
        <w:p w:rsidR="0021037F" w:rsidRPr="003E14EC" w:rsidRDefault="0084356E" w:rsidP="003E14EC">
          <w:pPr>
            <w:pStyle w:val="Ttulo1"/>
            <w:numPr>
              <w:ilvl w:val="0"/>
              <w:numId w:val="1"/>
            </w:numPr>
          </w:pPr>
          <w:r w:rsidRPr="003E14EC">
            <w:t>Recursos</w:t>
          </w:r>
          <w:bookmarkEnd w:id="20"/>
          <w:r w:rsidRPr="003E14EC">
            <w:tab/>
          </w:r>
        </w:p>
        <w:sdt>
          <w:sdtPr>
            <w:id w:val="111145805"/>
            <w:bibliography/>
          </w:sdtPr>
          <w:sdtEnd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21" w:name="_Toc293830636"/>
      <w:bookmarkStart w:id="22" w:name="_Toc293830722"/>
      <w:bookmarkStart w:id="23" w:name="_Toc293830895"/>
      <w:bookmarkStart w:id="24" w:name="_Toc293830977"/>
      <w:bookmarkStart w:id="25" w:name="_Toc293831064"/>
      <w:bookmarkStart w:id="26" w:name="_Toc342500311"/>
      <w:r w:rsidRPr="005B7876">
        <w:lastRenderedPageBreak/>
        <w:t>Anexo</w:t>
      </w:r>
      <w:bookmarkEnd w:id="21"/>
      <w:bookmarkEnd w:id="22"/>
      <w:bookmarkEnd w:id="23"/>
      <w:bookmarkEnd w:id="24"/>
      <w:bookmarkEnd w:id="25"/>
      <w:bookmarkEnd w:id="26"/>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359" w:rsidRDefault="000B0359" w:rsidP="0021037F">
      <w:r>
        <w:separator/>
      </w:r>
    </w:p>
  </w:endnote>
  <w:endnote w:type="continuationSeparator" w:id="0">
    <w:p w:rsidR="000B0359" w:rsidRDefault="000B0359"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C324CC" w:rsidRPr="004734D9" w:rsidTr="00EF15BE">
      <w:trPr>
        <w:trHeight w:val="9772"/>
      </w:trPr>
      <w:tc>
        <w:tcPr>
          <w:tcW w:w="0" w:type="auto"/>
          <w:tcBorders>
            <w:bottom w:val="single" w:sz="4" w:space="0" w:color="auto"/>
          </w:tcBorders>
          <w:textDirection w:val="btLr"/>
        </w:tcPr>
        <w:p w:rsidR="00C324CC" w:rsidRPr="004734D9" w:rsidRDefault="00C324CC" w:rsidP="000D174B">
          <w:pPr>
            <w:pStyle w:val="Encabezado"/>
            <w:ind w:left="113" w:right="113"/>
          </w:pPr>
          <w:r w:rsidRPr="004734D9">
            <w:rPr>
              <w:color w:val="4F81BD"/>
            </w:rPr>
            <w:t xml:space="preserve">Capítulo: </w:t>
          </w:r>
          <w:r w:rsidR="000B0359">
            <w:fldChar w:fldCharType="begin"/>
          </w:r>
          <w:r w:rsidR="000B0359">
            <w:instrText xml:space="preserve"> STYLEREF  "1"  </w:instrText>
          </w:r>
          <w:r w:rsidR="000B0359">
            <w:fldChar w:fldCharType="separate"/>
          </w:r>
          <w:r w:rsidR="002B0EE5">
            <w:rPr>
              <w:noProof/>
            </w:rPr>
            <w:t>Anexo</w:t>
          </w:r>
          <w:r w:rsidR="000B0359">
            <w:rPr>
              <w:noProof/>
            </w:rPr>
            <w:fldChar w:fldCharType="end"/>
          </w:r>
        </w:p>
      </w:tc>
    </w:tr>
    <w:tr w:rsidR="00C324CC" w:rsidRPr="004734D9" w:rsidTr="00EF15BE">
      <w:trPr>
        <w:trHeight w:val="688"/>
      </w:trPr>
      <w:tc>
        <w:tcPr>
          <w:tcW w:w="0" w:type="auto"/>
          <w:tcBorders>
            <w:top w:val="single" w:sz="4" w:space="0" w:color="auto"/>
          </w:tcBorders>
        </w:tcPr>
        <w:p w:rsidR="00C324CC" w:rsidRPr="004734D9" w:rsidRDefault="00C324CC"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2B0EE5" w:rsidRPr="002B0EE5">
            <w:rPr>
              <w:rFonts w:asciiTheme="majorHAnsi" w:eastAsiaTheme="majorEastAsia" w:hAnsiTheme="majorHAnsi" w:cstheme="majorBidi"/>
              <w:noProof/>
              <w:color w:val="4F81BD" w:themeColor="accent1"/>
              <w:sz w:val="32"/>
              <w:szCs w:val="40"/>
              <w:lang w:val="es-ES"/>
            </w:rPr>
            <w:t>20</w:t>
          </w:r>
          <w:r w:rsidRPr="009B4117">
            <w:rPr>
              <w:rFonts w:asciiTheme="majorHAnsi" w:eastAsiaTheme="majorEastAsia" w:hAnsiTheme="majorHAnsi" w:cstheme="majorBidi"/>
              <w:color w:val="4F81BD" w:themeColor="accent1"/>
              <w:sz w:val="32"/>
              <w:szCs w:val="40"/>
            </w:rPr>
            <w:fldChar w:fldCharType="end"/>
          </w:r>
        </w:p>
      </w:tc>
    </w:tr>
  </w:tbl>
  <w:p w:rsidR="00C324CC" w:rsidRPr="009B4117" w:rsidRDefault="000B0359" w:rsidP="00CE6132">
    <w:pPr>
      <w:pStyle w:val="Piedepgina"/>
      <w:ind w:firstLine="0"/>
      <w:rPr>
        <w:i/>
        <w:sz w:val="16"/>
        <w:szCs w:val="16"/>
      </w:rPr>
    </w:pPr>
    <w:r>
      <w:fldChar w:fldCharType="begin"/>
    </w:r>
    <w:r>
      <w:instrText xml:space="preserve"> FILENAME  \* Caps  \* MERGEFORMAT </w:instrText>
    </w:r>
    <w:r>
      <w:fldChar w:fldCharType="separate"/>
    </w:r>
    <w:r w:rsidR="00C324CC">
      <w:rPr>
        <w:rStyle w:val="nfasis"/>
        <w:noProof/>
        <w:sz w:val="16"/>
        <w:szCs w:val="16"/>
      </w:rPr>
      <w:t>Listado User Stories Para Sprint 1.Docx</w:t>
    </w:r>
    <w:r>
      <w:rPr>
        <w:rStyle w:val="nfasis"/>
        <w:noProof/>
        <w:sz w:val="16"/>
        <w:szCs w:val="16"/>
      </w:rPr>
      <w:fldChar w:fldCharType="end"/>
    </w:r>
    <w:r w:rsidR="00C324CC" w:rsidRPr="009B4117">
      <w:rPr>
        <w:i/>
        <w:sz w:val="16"/>
        <w:szCs w:val="16"/>
      </w:rPr>
      <w:t xml:space="preserve"> – Revisión N°: </w:t>
    </w:r>
    <w:r w:rsidR="00C324CC" w:rsidRPr="009B4117">
      <w:rPr>
        <w:i/>
        <w:sz w:val="16"/>
        <w:szCs w:val="16"/>
      </w:rPr>
      <w:fldChar w:fldCharType="begin"/>
    </w:r>
    <w:r w:rsidR="00C324CC" w:rsidRPr="009B4117">
      <w:rPr>
        <w:i/>
        <w:sz w:val="16"/>
        <w:szCs w:val="16"/>
      </w:rPr>
      <w:instrText xml:space="preserve"> REVNUM  \# "##0" \* Arabic  \* MERGEFORMAT </w:instrText>
    </w:r>
    <w:r w:rsidR="00C324CC" w:rsidRPr="009B4117">
      <w:rPr>
        <w:i/>
        <w:sz w:val="16"/>
        <w:szCs w:val="16"/>
      </w:rPr>
      <w:fldChar w:fldCharType="separate"/>
    </w:r>
    <w:r w:rsidR="00C324CC">
      <w:rPr>
        <w:i/>
        <w:noProof/>
        <w:sz w:val="16"/>
        <w:szCs w:val="16"/>
      </w:rPr>
      <w:t>2</w:t>
    </w:r>
    <w:r w:rsidR="00C324CC"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359" w:rsidRDefault="000B0359" w:rsidP="0021037F">
      <w:r>
        <w:separator/>
      </w:r>
    </w:p>
  </w:footnote>
  <w:footnote w:type="continuationSeparator" w:id="0">
    <w:p w:rsidR="000B0359" w:rsidRDefault="000B0359"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C324CC" w:rsidTr="004635FE">
      <w:trPr>
        <w:trHeight w:val="838"/>
      </w:trPr>
      <w:tc>
        <w:tcPr>
          <w:tcW w:w="4095" w:type="dxa"/>
        </w:tcPr>
        <w:p w:rsidR="00C324CC" w:rsidRDefault="00C324CC" w:rsidP="00983420">
          <w:pPr>
            <w:pStyle w:val="Encabezado"/>
            <w:spacing w:before="0"/>
            <w:ind w:firstLine="0"/>
            <w:rPr>
              <w:b/>
              <w:i/>
              <w:sz w:val="16"/>
              <w:szCs w:val="16"/>
            </w:rPr>
          </w:pPr>
          <w:r>
            <w:rPr>
              <w:b/>
              <w:i/>
              <w:sz w:val="16"/>
              <w:szCs w:val="16"/>
            </w:rPr>
            <w:t>Proyecto EDUAR 2.0</w:t>
          </w:r>
        </w:p>
        <w:p w:rsidR="00C324CC" w:rsidRPr="004635FE" w:rsidRDefault="00C324CC"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C324CC" w:rsidRPr="008D2B1A" w:rsidRDefault="00C324CC" w:rsidP="004635FE">
          <w:pPr>
            <w:pStyle w:val="Encabezado"/>
            <w:spacing w:before="0"/>
            <w:ind w:firstLine="0"/>
            <w:jc w:val="right"/>
            <w:rPr>
              <w:b/>
              <w:sz w:val="16"/>
              <w:szCs w:val="16"/>
            </w:rPr>
          </w:pPr>
          <w:r w:rsidRPr="008D2B1A">
            <w:rPr>
              <w:b/>
              <w:sz w:val="16"/>
              <w:szCs w:val="16"/>
            </w:rPr>
            <w:t>Universidad Tecnológica Nacional</w:t>
          </w:r>
        </w:p>
        <w:p w:rsidR="00C324CC" w:rsidRPr="008D2B1A" w:rsidRDefault="00C324CC" w:rsidP="004635FE">
          <w:pPr>
            <w:pStyle w:val="Encabezado"/>
            <w:spacing w:before="0"/>
            <w:ind w:firstLine="0"/>
            <w:jc w:val="right"/>
            <w:rPr>
              <w:i/>
              <w:sz w:val="16"/>
              <w:szCs w:val="16"/>
            </w:rPr>
          </w:pPr>
          <w:r w:rsidRPr="008D2B1A">
            <w:rPr>
              <w:i/>
              <w:sz w:val="16"/>
              <w:szCs w:val="16"/>
            </w:rPr>
            <w:t>Facultad Regional Córdoba</w:t>
          </w:r>
        </w:p>
        <w:p w:rsidR="00C324CC" w:rsidRDefault="00C324CC"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C324CC" w:rsidRDefault="00C324CC"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F32CD"/>
    <w:multiLevelType w:val="hybridMultilevel"/>
    <w:tmpl w:val="2C4A9E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F77D61"/>
    <w:multiLevelType w:val="hybridMultilevel"/>
    <w:tmpl w:val="2A30B9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00B0D"/>
    <w:rsid w:val="000852AE"/>
    <w:rsid w:val="000B0359"/>
    <w:rsid w:val="000B605F"/>
    <w:rsid w:val="000C17FF"/>
    <w:rsid w:val="000C2B0E"/>
    <w:rsid w:val="000D174B"/>
    <w:rsid w:val="001B29F6"/>
    <w:rsid w:val="001F3E3C"/>
    <w:rsid w:val="0021037F"/>
    <w:rsid w:val="0025547B"/>
    <w:rsid w:val="002B0EE5"/>
    <w:rsid w:val="002E6AC9"/>
    <w:rsid w:val="00301588"/>
    <w:rsid w:val="003131D5"/>
    <w:rsid w:val="00387F80"/>
    <w:rsid w:val="003D4D63"/>
    <w:rsid w:val="003E14EC"/>
    <w:rsid w:val="00431533"/>
    <w:rsid w:val="004358C0"/>
    <w:rsid w:val="00444A37"/>
    <w:rsid w:val="004552ED"/>
    <w:rsid w:val="0046322D"/>
    <w:rsid w:val="004635FE"/>
    <w:rsid w:val="005415ED"/>
    <w:rsid w:val="00555FD2"/>
    <w:rsid w:val="00571CB2"/>
    <w:rsid w:val="005A4291"/>
    <w:rsid w:val="005B2DFB"/>
    <w:rsid w:val="005B7876"/>
    <w:rsid w:val="005C6902"/>
    <w:rsid w:val="005E1A42"/>
    <w:rsid w:val="00635261"/>
    <w:rsid w:val="006411EE"/>
    <w:rsid w:val="006420E0"/>
    <w:rsid w:val="006969D2"/>
    <w:rsid w:val="006B2F95"/>
    <w:rsid w:val="006B5383"/>
    <w:rsid w:val="006D1497"/>
    <w:rsid w:val="006F669E"/>
    <w:rsid w:val="00716F15"/>
    <w:rsid w:val="007563FD"/>
    <w:rsid w:val="00763A77"/>
    <w:rsid w:val="00770E03"/>
    <w:rsid w:val="0079635A"/>
    <w:rsid w:val="007B2627"/>
    <w:rsid w:val="007D3B05"/>
    <w:rsid w:val="008102B9"/>
    <w:rsid w:val="008408C4"/>
    <w:rsid w:val="0084356E"/>
    <w:rsid w:val="008745BC"/>
    <w:rsid w:val="008E70FF"/>
    <w:rsid w:val="00971388"/>
    <w:rsid w:val="00983420"/>
    <w:rsid w:val="0099445B"/>
    <w:rsid w:val="009B4117"/>
    <w:rsid w:val="009D3DAA"/>
    <w:rsid w:val="009E3F38"/>
    <w:rsid w:val="00A11474"/>
    <w:rsid w:val="00A26D19"/>
    <w:rsid w:val="00A74EE2"/>
    <w:rsid w:val="00A8702E"/>
    <w:rsid w:val="00A87C7B"/>
    <w:rsid w:val="00AC1141"/>
    <w:rsid w:val="00AC6912"/>
    <w:rsid w:val="00AE440F"/>
    <w:rsid w:val="00B04FF2"/>
    <w:rsid w:val="00B30063"/>
    <w:rsid w:val="00B406ED"/>
    <w:rsid w:val="00B723BA"/>
    <w:rsid w:val="00B772F7"/>
    <w:rsid w:val="00B91254"/>
    <w:rsid w:val="00BC3358"/>
    <w:rsid w:val="00C324CC"/>
    <w:rsid w:val="00C51695"/>
    <w:rsid w:val="00C61D02"/>
    <w:rsid w:val="00C6356B"/>
    <w:rsid w:val="00C67E61"/>
    <w:rsid w:val="00CB18BF"/>
    <w:rsid w:val="00CB5357"/>
    <w:rsid w:val="00CC153B"/>
    <w:rsid w:val="00CE6132"/>
    <w:rsid w:val="00CE6BB0"/>
    <w:rsid w:val="00D0013C"/>
    <w:rsid w:val="00D200F5"/>
    <w:rsid w:val="00D4026A"/>
    <w:rsid w:val="00D95B99"/>
    <w:rsid w:val="00E17277"/>
    <w:rsid w:val="00E34CF1"/>
    <w:rsid w:val="00E54893"/>
    <w:rsid w:val="00E77E2D"/>
    <w:rsid w:val="00E966A2"/>
    <w:rsid w:val="00EB663D"/>
    <w:rsid w:val="00ED502A"/>
    <w:rsid w:val="00EF15BE"/>
    <w:rsid w:val="00F07E73"/>
    <w:rsid w:val="00F60E7C"/>
    <w:rsid w:val="00F63888"/>
    <w:rsid w:val="00F86D3A"/>
    <w:rsid w:val="00FA1A4A"/>
    <w:rsid w:val="00FB052D"/>
    <w:rsid w:val="00FC3136"/>
    <w:rsid w:val="00FD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841236951">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058238912">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412A1F"/>
    <w:rsid w:val="0063358C"/>
    <w:rsid w:val="007E0B01"/>
    <w:rsid w:val="00871477"/>
    <w:rsid w:val="00BE043B"/>
    <w:rsid w:val="00DE4AE4"/>
    <w:rsid w:val="00F7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F6EBFC88-94FF-4824-B003-5F6C027C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245</TotalTime>
  <Pages>20</Pages>
  <Words>4141</Words>
  <Characters>22780</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3</vt:lpstr>
      <vt:lpstr>User Stories para Sprint 1</vt:lpstr>
    </vt:vector>
  </TitlesOfParts>
  <Company>Pastorino</Company>
  <LinksUpToDate>false</LinksUpToDate>
  <CharactersWithSpaces>26868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3</dc:title>
  <dc:creator>Herran Martin Carlos-WPJD37</dc:creator>
  <cp:lastModifiedBy>María Belén Bazán</cp:lastModifiedBy>
  <cp:revision>13</cp:revision>
  <dcterms:created xsi:type="dcterms:W3CDTF">2012-11-15T07:21:00Z</dcterms:created>
  <dcterms:modified xsi:type="dcterms:W3CDTF">2013-01-17T23:53:00Z</dcterms:modified>
</cp:coreProperties>
</file>