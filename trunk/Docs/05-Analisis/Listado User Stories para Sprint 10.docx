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5B7876"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5B7876">
        <w:rPr>
          <w:rFonts w:ascii="Cambria" w:hAnsi="Cambria"/>
          <w:b/>
          <w:i/>
          <w:smallCaps/>
          <w:noProof/>
          <w:sz w:val="40"/>
        </w:rPr>
        <w:drawing>
          <wp:anchor distT="0" distB="126111" distL="126492" distR="124587" simplePos="0" relativeHeight="251659264"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cstate="print"/>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5B7876">
        <w:rPr>
          <w:rFonts w:ascii="Cambria" w:hAnsi="Cambria"/>
          <w:b/>
          <w:i/>
          <w:smallCaps/>
          <w:sz w:val="40"/>
        </w:rPr>
        <w:t>UNIVERSIDAD TECNOLÓGICA NACIONAL</w:t>
      </w:r>
    </w:p>
    <w:p w:rsidR="00F63888" w:rsidRPr="005B7876" w:rsidRDefault="00F63888" w:rsidP="00F63888">
      <w:pPr>
        <w:jc w:val="center"/>
        <w:rPr>
          <w:rFonts w:ascii="Cambria" w:hAnsi="Cambria"/>
          <w:b/>
          <w:i/>
          <w:smallCaps/>
          <w:sz w:val="40"/>
        </w:rPr>
      </w:pPr>
      <w:r w:rsidRPr="005B7876">
        <w:rPr>
          <w:rFonts w:ascii="Cambria" w:hAnsi="Cambria"/>
          <w:b/>
          <w:i/>
          <w:smallCaps/>
          <w:sz w:val="40"/>
        </w:rPr>
        <w:t>FACULTAD REGIONAL CÓRDOBA</w:t>
      </w:r>
    </w:p>
    <w:p w:rsidR="00F63888" w:rsidRPr="005B7876" w:rsidRDefault="00F63888" w:rsidP="00F63888">
      <w:pPr>
        <w:jc w:val="center"/>
        <w:rPr>
          <w:rFonts w:ascii="Cambria" w:hAnsi="Cambria"/>
          <w:b/>
          <w:smallCaps/>
          <w:sz w:val="40"/>
        </w:rPr>
      </w:pPr>
      <w:r w:rsidRPr="005B7876">
        <w:rPr>
          <w:rFonts w:ascii="Cambria" w:hAnsi="Cambria"/>
          <w:b/>
          <w:smallCaps/>
          <w:sz w:val="40"/>
        </w:rPr>
        <w:t>Ingeniería en Sistemas de Información</w:t>
      </w:r>
    </w:p>
    <w:p w:rsidR="00F63888" w:rsidRPr="005B7876" w:rsidRDefault="00F63888" w:rsidP="00F63888"/>
    <w:p w:rsidR="00F63888" w:rsidRPr="005B7876" w:rsidRDefault="00F63888" w:rsidP="00F63888"/>
    <w:p w:rsidR="00F63888" w:rsidRPr="005B7876" w:rsidRDefault="00F63888" w:rsidP="00F63888"/>
    <w:p w:rsidR="00F63888" w:rsidRPr="005B7876" w:rsidRDefault="00F63888" w:rsidP="00F63888">
      <w:pPr>
        <w:rPr>
          <w:sz w:val="24"/>
          <w:u w:val="single"/>
        </w:rPr>
      </w:pPr>
      <w:r w:rsidRPr="005B7876">
        <w:rPr>
          <w:sz w:val="24"/>
          <w:u w:val="single"/>
        </w:rPr>
        <w:t>Curso:</w:t>
      </w:r>
      <w:r w:rsidRPr="005B7876">
        <w:rPr>
          <w:sz w:val="24"/>
          <w:u w:val="single"/>
        </w:rPr>
        <w:tab/>
      </w:r>
      <w:r w:rsidRPr="005B7876">
        <w:rPr>
          <w:sz w:val="24"/>
        </w:rPr>
        <w:tab/>
        <w:t>5K4</w:t>
      </w:r>
      <w:r w:rsidRPr="005B7876">
        <w:rPr>
          <w:b/>
          <w:sz w:val="24"/>
        </w:rPr>
        <w:t>.</w:t>
      </w:r>
    </w:p>
    <w:p w:rsidR="00F63888" w:rsidRPr="005B7876" w:rsidRDefault="00F63888" w:rsidP="00F63888">
      <w:pPr>
        <w:rPr>
          <w:sz w:val="24"/>
          <w:u w:val="single"/>
        </w:rPr>
      </w:pPr>
      <w:r w:rsidRPr="005B7876">
        <w:rPr>
          <w:sz w:val="24"/>
          <w:u w:val="single"/>
        </w:rPr>
        <w:t>Profesor:</w:t>
      </w:r>
      <w:r w:rsidRPr="005B7876">
        <w:rPr>
          <w:sz w:val="24"/>
        </w:rPr>
        <w:tab/>
        <w:t xml:space="preserve">Ing. </w:t>
      </w:r>
      <w:proofErr w:type="spellStart"/>
      <w:r w:rsidRPr="005B7876">
        <w:rPr>
          <w:sz w:val="24"/>
        </w:rPr>
        <w:t>Zohil</w:t>
      </w:r>
      <w:proofErr w:type="spellEnd"/>
      <w:r w:rsidRPr="005B7876">
        <w:rPr>
          <w:sz w:val="24"/>
        </w:rPr>
        <w:t>, Julio</w:t>
      </w:r>
    </w:p>
    <w:p w:rsidR="00F63888" w:rsidRPr="005B7876" w:rsidRDefault="00F63888" w:rsidP="00F63888">
      <w:pPr>
        <w:rPr>
          <w:sz w:val="24"/>
          <w:u w:val="single"/>
        </w:rPr>
      </w:pPr>
      <w:r w:rsidRPr="005B7876">
        <w:rPr>
          <w:sz w:val="24"/>
          <w:u w:val="single"/>
        </w:rPr>
        <w:t>JTP:</w:t>
      </w:r>
      <w:r w:rsidRPr="005B7876">
        <w:rPr>
          <w:sz w:val="24"/>
        </w:rPr>
        <w:tab/>
      </w:r>
      <w:r w:rsidRPr="005B7876">
        <w:rPr>
          <w:sz w:val="24"/>
        </w:rPr>
        <w:tab/>
        <w:t>Ing. Aquino, Francisco</w:t>
      </w:r>
    </w:p>
    <w:p w:rsidR="00F63888" w:rsidRPr="005B7876" w:rsidRDefault="00F63888" w:rsidP="00F63888"/>
    <w:p w:rsidR="00F63888" w:rsidRPr="005B7876" w:rsidRDefault="00F63888" w:rsidP="00F63888">
      <w:pPr>
        <w:jc w:val="center"/>
        <w:rPr>
          <w:b/>
          <w:i/>
          <w:caps/>
          <w:sz w:val="52"/>
        </w:rPr>
      </w:pPr>
      <w:r w:rsidRPr="005B7876">
        <w:rPr>
          <w:b/>
          <w:i/>
          <w:caps/>
          <w:sz w:val="52"/>
        </w:rPr>
        <w:t>PROYECTO FINAL</w:t>
      </w:r>
    </w:p>
    <w:p w:rsidR="00F63888" w:rsidRPr="005B7876" w:rsidRDefault="00F63888" w:rsidP="00F63888"/>
    <w:p w:rsidR="00F63888" w:rsidRPr="005B7876" w:rsidRDefault="00F63888" w:rsidP="00F63888">
      <w:r w:rsidRPr="005B7876">
        <w:rPr>
          <w:u w:val="single"/>
        </w:rPr>
        <w:t>Producto</w:t>
      </w:r>
      <w:r w:rsidRPr="005B7876">
        <w:t>: Sistema de Explotación de Información Educativa</w:t>
      </w:r>
      <w:r w:rsidRPr="005B7876">
        <w:tab/>
      </w:r>
    </w:p>
    <w:p w:rsidR="00F63888" w:rsidRPr="005B7876" w:rsidRDefault="00F63888" w:rsidP="00F63888">
      <w:r w:rsidRPr="005B7876">
        <w:rPr>
          <w:u w:val="single"/>
        </w:rPr>
        <w:t>Sistema</w:t>
      </w:r>
      <w:r w:rsidRPr="005B7876">
        <w:t xml:space="preserve">: </w:t>
      </w:r>
    </w:p>
    <w:p w:rsidR="00F63888" w:rsidRPr="005B7876" w:rsidRDefault="00F63888" w:rsidP="00F63888"/>
    <w:p w:rsidR="00F63888" w:rsidRPr="005B7876" w:rsidRDefault="00F07E73" w:rsidP="00F07E73">
      <w:pPr>
        <w:jc w:val="center"/>
        <w:rPr>
          <w:b/>
          <w:i/>
          <w:caps/>
          <w:sz w:val="36"/>
        </w:rPr>
      </w:pPr>
      <w:r w:rsidRPr="005B7876">
        <w:rPr>
          <w:b/>
          <w:i/>
          <w:caps/>
          <w:sz w:val="36"/>
        </w:rPr>
        <w:t>EDUAR 2.0</w:t>
      </w:r>
    </w:p>
    <w:sdt>
      <w:sdtPr>
        <w:rPr>
          <w:b/>
          <w:i/>
          <w:caps/>
          <w:sz w:val="36"/>
        </w:rPr>
        <w:alias w:val="Título"/>
        <w:tag w:val=""/>
        <w:id w:val="-1275013336"/>
        <w:placeholder>
          <w:docPart w:val="35B8D030923F45E0A0ACBEB87A2699A3"/>
        </w:placeholder>
        <w:dataBinding w:prefixMappings="xmlns:ns0='http://purl.org/dc/elements/1.1/' xmlns:ns1='http://schemas.openxmlformats.org/package/2006/metadata/core-properties' " w:xpath="/ns1:coreProperties[1]/ns0:title[1]" w:storeItemID="{6C3C8BC8-F283-45AE-878A-BAB7291924A1}"/>
        <w:text/>
      </w:sdtPr>
      <w:sdtContent>
        <w:p w:rsidR="00F63888" w:rsidRPr="005B7876" w:rsidRDefault="008F0244" w:rsidP="00F63888">
          <w:pPr>
            <w:jc w:val="center"/>
            <w:rPr>
              <w:b/>
              <w:i/>
              <w:caps/>
              <w:sz w:val="36"/>
            </w:rPr>
          </w:pPr>
          <w:r>
            <w:rPr>
              <w:b/>
              <w:i/>
              <w:caps/>
              <w:sz w:val="36"/>
            </w:rPr>
            <w:t>User Stories para Sprint 10</w:t>
          </w:r>
        </w:p>
      </w:sdtContent>
    </w:sdt>
    <w:p w:rsidR="00F63888" w:rsidRPr="005B7876" w:rsidRDefault="00F63888" w:rsidP="00F63888"/>
    <w:p w:rsidR="00F63888" w:rsidRPr="005B7876" w:rsidRDefault="00F63888" w:rsidP="00F63888">
      <w:pPr>
        <w:rPr>
          <w:sz w:val="24"/>
        </w:rPr>
      </w:pPr>
      <w:r w:rsidRPr="005B7876">
        <w:rPr>
          <w:sz w:val="24"/>
          <w:u w:val="single"/>
        </w:rPr>
        <w:t>Grupo N</w:t>
      </w:r>
      <w:r w:rsidRPr="005B7876">
        <w:rPr>
          <w:sz w:val="24"/>
          <w:u w:val="single"/>
          <w:vertAlign w:val="superscript"/>
        </w:rPr>
        <w:t>ro</w:t>
      </w:r>
      <w:r w:rsidRPr="005B7876">
        <w:rPr>
          <w:sz w:val="24"/>
          <w:u w:val="single"/>
        </w:rPr>
        <w:t>.</w:t>
      </w:r>
      <w:r w:rsidRPr="005B7876">
        <w:rPr>
          <w:sz w:val="24"/>
        </w:rPr>
        <w:t>: 6</w:t>
      </w:r>
      <w:r w:rsidRPr="005B7876">
        <w:rPr>
          <w:sz w:val="24"/>
        </w:rPr>
        <w:tab/>
      </w:r>
    </w:p>
    <w:p w:rsidR="00F63888" w:rsidRPr="005B7876" w:rsidRDefault="00F63888" w:rsidP="00F63888"/>
    <w:p w:rsidR="00F63888" w:rsidRPr="005B7876" w:rsidRDefault="00F63888" w:rsidP="00F63888">
      <w:pPr>
        <w:pBdr>
          <w:bottom w:val="single" w:sz="4" w:space="1" w:color="auto"/>
        </w:pBdr>
        <w:rPr>
          <w:sz w:val="24"/>
        </w:rPr>
      </w:pPr>
      <w:r w:rsidRPr="005B7876">
        <w:rPr>
          <w:sz w:val="24"/>
        </w:rPr>
        <w:t>INTEGRANTES</w:t>
      </w:r>
      <w:r w:rsidRPr="005B7876">
        <w:rPr>
          <w:sz w:val="24"/>
        </w:rPr>
        <w:tab/>
      </w:r>
      <w:r w:rsidRPr="005B7876">
        <w:rPr>
          <w:sz w:val="24"/>
        </w:rPr>
        <w:tab/>
      </w:r>
      <w:r w:rsidRPr="005B7876">
        <w:rPr>
          <w:sz w:val="24"/>
        </w:rPr>
        <w:tab/>
      </w:r>
      <w:r w:rsidRPr="005B7876">
        <w:rPr>
          <w:sz w:val="24"/>
        </w:rPr>
        <w:tab/>
      </w:r>
      <w:r w:rsidRPr="005B7876">
        <w:rPr>
          <w:sz w:val="24"/>
        </w:rPr>
        <w:tab/>
        <w:t>LEGAJO</w:t>
      </w:r>
    </w:p>
    <w:p w:rsidR="00F63888" w:rsidRPr="005B7876" w:rsidRDefault="00F63888" w:rsidP="00F63888"/>
    <w:p w:rsidR="00F63888" w:rsidRPr="005B7876" w:rsidRDefault="00F63888" w:rsidP="00F63888">
      <w:pPr>
        <w:rPr>
          <w:b/>
          <w:i/>
          <w:sz w:val="24"/>
        </w:rPr>
      </w:pPr>
      <w:r w:rsidRPr="005B7876">
        <w:rPr>
          <w:b/>
          <w:i/>
          <w:sz w:val="24"/>
        </w:rPr>
        <w:t>Bazán, María Belén</w:t>
      </w:r>
      <w:r w:rsidRPr="005B7876">
        <w:rPr>
          <w:b/>
          <w:i/>
          <w:sz w:val="24"/>
        </w:rPr>
        <w:tab/>
      </w:r>
      <w:r w:rsidRPr="005B7876">
        <w:rPr>
          <w:b/>
          <w:i/>
          <w:sz w:val="24"/>
        </w:rPr>
        <w:tab/>
      </w:r>
      <w:r w:rsidRPr="005B7876">
        <w:rPr>
          <w:b/>
          <w:i/>
          <w:sz w:val="24"/>
        </w:rPr>
        <w:tab/>
      </w:r>
      <w:r w:rsidRPr="005B7876">
        <w:rPr>
          <w:b/>
          <w:i/>
          <w:sz w:val="24"/>
        </w:rPr>
        <w:tab/>
        <w:t>48071</w:t>
      </w:r>
    </w:p>
    <w:p w:rsidR="00F63888" w:rsidRPr="005B7876" w:rsidRDefault="00F63888" w:rsidP="00F63888">
      <w:pPr>
        <w:rPr>
          <w:b/>
          <w:i/>
          <w:sz w:val="24"/>
        </w:rPr>
      </w:pPr>
      <w:r w:rsidRPr="005B7876">
        <w:rPr>
          <w:b/>
          <w:i/>
          <w:sz w:val="24"/>
        </w:rPr>
        <w:t>Herrán, Martín Carlos</w:t>
      </w:r>
      <w:r w:rsidRPr="005B7876">
        <w:rPr>
          <w:b/>
          <w:i/>
          <w:sz w:val="24"/>
        </w:rPr>
        <w:tab/>
      </w:r>
      <w:r w:rsidRPr="005B7876">
        <w:rPr>
          <w:b/>
          <w:i/>
          <w:sz w:val="24"/>
        </w:rPr>
        <w:tab/>
      </w:r>
      <w:r w:rsidRPr="005B7876">
        <w:rPr>
          <w:b/>
          <w:i/>
          <w:sz w:val="24"/>
        </w:rPr>
        <w:tab/>
        <w:t>44633</w:t>
      </w:r>
    </w:p>
    <w:p w:rsidR="00F63888" w:rsidRPr="005B7876" w:rsidRDefault="00F63888" w:rsidP="00F63888">
      <w:pPr>
        <w:rPr>
          <w:b/>
          <w:i/>
          <w:sz w:val="24"/>
        </w:rPr>
      </w:pPr>
      <w:proofErr w:type="spellStart"/>
      <w:r w:rsidRPr="005B7876">
        <w:rPr>
          <w:b/>
          <w:i/>
          <w:sz w:val="24"/>
        </w:rPr>
        <w:t>Nicoliello</w:t>
      </w:r>
      <w:proofErr w:type="spellEnd"/>
      <w:r w:rsidRPr="005B7876">
        <w:rPr>
          <w:b/>
          <w:i/>
          <w:sz w:val="24"/>
        </w:rPr>
        <w:t>, Pablo Fabián</w:t>
      </w:r>
      <w:r w:rsidRPr="005B7876">
        <w:rPr>
          <w:b/>
          <w:i/>
          <w:sz w:val="24"/>
        </w:rPr>
        <w:tab/>
      </w:r>
      <w:r w:rsidRPr="005B7876">
        <w:rPr>
          <w:b/>
          <w:i/>
          <w:sz w:val="24"/>
        </w:rPr>
        <w:tab/>
      </w:r>
      <w:r w:rsidRPr="005B7876">
        <w:rPr>
          <w:b/>
          <w:i/>
          <w:sz w:val="24"/>
        </w:rPr>
        <w:tab/>
        <w:t>42318</w:t>
      </w:r>
    </w:p>
    <w:p w:rsidR="00F63888" w:rsidRPr="005B7876" w:rsidRDefault="00F63888" w:rsidP="00F63888">
      <w:pPr>
        <w:rPr>
          <w:b/>
          <w:i/>
          <w:sz w:val="24"/>
        </w:rPr>
      </w:pPr>
      <w:proofErr w:type="spellStart"/>
      <w:r w:rsidRPr="005B7876">
        <w:rPr>
          <w:b/>
          <w:i/>
          <w:sz w:val="24"/>
        </w:rPr>
        <w:t>Pastorino</w:t>
      </w:r>
      <w:proofErr w:type="spellEnd"/>
      <w:r w:rsidRPr="005B7876">
        <w:rPr>
          <w:b/>
          <w:i/>
          <w:sz w:val="24"/>
        </w:rPr>
        <w:t xml:space="preserve">, Laura </w:t>
      </w:r>
      <w:proofErr w:type="spellStart"/>
      <w:r w:rsidRPr="005B7876">
        <w:rPr>
          <w:b/>
          <w:i/>
          <w:sz w:val="24"/>
        </w:rPr>
        <w:t>Analía</w:t>
      </w:r>
      <w:proofErr w:type="spellEnd"/>
      <w:r w:rsidRPr="005B7876">
        <w:rPr>
          <w:b/>
          <w:i/>
          <w:sz w:val="24"/>
        </w:rPr>
        <w:tab/>
      </w:r>
      <w:r w:rsidRPr="005B7876">
        <w:rPr>
          <w:b/>
          <w:i/>
          <w:sz w:val="24"/>
        </w:rPr>
        <w:tab/>
      </w:r>
      <w:r w:rsidRPr="005B7876">
        <w:rPr>
          <w:b/>
          <w:i/>
          <w:sz w:val="24"/>
        </w:rPr>
        <w:tab/>
        <w:t>44647</w:t>
      </w:r>
    </w:p>
    <w:p w:rsidR="00F63888" w:rsidRPr="005B7876" w:rsidRDefault="00F63888" w:rsidP="00F63888"/>
    <w:p w:rsidR="00F63888" w:rsidRPr="005B7876" w:rsidRDefault="00F63888" w:rsidP="00F63888">
      <w:pPr>
        <w:pBdr>
          <w:top w:val="single" w:sz="4" w:space="1" w:color="auto"/>
        </w:pBdr>
        <w:rPr>
          <w:i/>
          <w:sz w:val="20"/>
        </w:rPr>
      </w:pPr>
      <w:r w:rsidRPr="005B7876">
        <w:rPr>
          <w:i/>
          <w:sz w:val="20"/>
        </w:rPr>
        <w:t>Revisión:</w:t>
      </w:r>
      <w:r w:rsidRPr="005B7876">
        <w:rPr>
          <w:i/>
          <w:sz w:val="20"/>
        </w:rPr>
        <w:tab/>
      </w:r>
      <w:r w:rsidRPr="005B7876">
        <w:rPr>
          <w:i/>
          <w:sz w:val="20"/>
        </w:rPr>
        <w:tab/>
      </w:r>
      <w:r w:rsidR="00FA1A4A" w:rsidRPr="005B7876">
        <w:rPr>
          <w:i/>
          <w:sz w:val="20"/>
        </w:rPr>
        <w:fldChar w:fldCharType="begin"/>
      </w:r>
      <w:r w:rsidRPr="005B7876">
        <w:rPr>
          <w:i/>
          <w:sz w:val="20"/>
        </w:rPr>
        <w:instrText xml:space="preserve"> REVNUM  \# "0"  \* MERGEFORMAT </w:instrText>
      </w:r>
      <w:r w:rsidR="00FA1A4A" w:rsidRPr="005B7876">
        <w:rPr>
          <w:i/>
          <w:sz w:val="20"/>
        </w:rPr>
        <w:fldChar w:fldCharType="separate"/>
      </w:r>
      <w:r w:rsidR="000C2B0E" w:rsidRPr="005B7876">
        <w:rPr>
          <w:i/>
          <w:noProof/>
          <w:sz w:val="20"/>
        </w:rPr>
        <w:t>1</w:t>
      </w:r>
      <w:r w:rsidR="00FA1A4A" w:rsidRPr="005B7876">
        <w:rPr>
          <w:i/>
          <w:sz w:val="20"/>
        </w:rPr>
        <w:fldChar w:fldCharType="end"/>
      </w:r>
    </w:p>
    <w:p w:rsidR="00F63888" w:rsidRPr="005B7876" w:rsidRDefault="00F63888" w:rsidP="00F63888">
      <w:pPr>
        <w:pBdr>
          <w:top w:val="single" w:sz="4" w:space="1" w:color="auto"/>
        </w:pBdr>
        <w:rPr>
          <w:i/>
          <w:sz w:val="20"/>
        </w:rPr>
      </w:pPr>
      <w:r w:rsidRPr="005B7876">
        <w:rPr>
          <w:i/>
          <w:sz w:val="20"/>
        </w:rPr>
        <w:t>Última Modificación:</w:t>
      </w:r>
      <w:r w:rsidRPr="005B7876">
        <w:rPr>
          <w:i/>
          <w:sz w:val="20"/>
        </w:rPr>
        <w:tab/>
      </w:r>
      <w:fldSimple w:instr=" SAVEDATE   \* MERGEFORMAT ">
        <w:r w:rsidR="00302BA2" w:rsidRPr="00302BA2">
          <w:rPr>
            <w:i/>
            <w:noProof/>
            <w:sz w:val="20"/>
          </w:rPr>
          <w:t>04/02/2013 18:13:00</w:t>
        </w:r>
      </w:fldSimple>
    </w:p>
    <w:p w:rsidR="0021037F" w:rsidRPr="005B7876" w:rsidRDefault="0021037F" w:rsidP="0021037F">
      <w:pPr>
        <w:jc w:val="center"/>
        <w:rPr>
          <w:rFonts w:ascii="Arial" w:hAnsi="Arial" w:cs="Arial"/>
          <w:b/>
          <w:snapToGrid w:val="0"/>
          <w:sz w:val="32"/>
        </w:rPr>
      </w:pPr>
    </w:p>
    <w:p w:rsidR="0021037F" w:rsidRPr="005B7876" w:rsidRDefault="0021037F">
      <w:pPr>
        <w:spacing w:after="200" w:line="276" w:lineRule="auto"/>
        <w:rPr>
          <w:rStyle w:val="CitaCar"/>
        </w:rPr>
      </w:pPr>
      <w:r w:rsidRPr="005B7876">
        <w:rPr>
          <w:rStyle w:val="CitaCar"/>
        </w:rPr>
        <w:br w:type="page"/>
      </w:r>
    </w:p>
    <w:p w:rsidR="0021037F" w:rsidRPr="005B7876" w:rsidRDefault="0021037F" w:rsidP="00F86D3A">
      <w:pPr>
        <w:pStyle w:val="Ttulo4"/>
        <w:rPr>
          <w:rStyle w:val="CitaCar"/>
          <w:rFonts w:eastAsiaTheme="majorEastAsia"/>
        </w:rPr>
      </w:pPr>
      <w:r w:rsidRPr="005B7876">
        <w:rPr>
          <w:rStyle w:val="CitaCar"/>
          <w:rFonts w:eastAsiaTheme="majorEastAsia"/>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Autor</w:t>
            </w:r>
          </w:p>
        </w:tc>
      </w:tr>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spacing w:before="20" w:after="20"/>
              <w:ind w:firstLine="0"/>
              <w:rPr>
                <w:rFonts w:ascii="Arial" w:hAnsi="Arial"/>
                <w:sz w:val="16"/>
              </w:rPr>
            </w:pPr>
            <w:r w:rsidRPr="005B7876">
              <w:rPr>
                <w:rFonts w:ascii="Arial" w:hAnsi="Arial"/>
                <w:sz w:val="16"/>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spacing w:before="20" w:after="20"/>
              <w:ind w:firstLine="0"/>
              <w:rPr>
                <w:rFonts w:ascii="Arial" w:hAnsi="Arial"/>
                <w:sz w:val="16"/>
              </w:rPr>
            </w:pPr>
            <w:r w:rsidRPr="005B7876">
              <w:rPr>
                <w:rFonts w:ascii="Arial" w:hAnsi="Arial"/>
                <w:sz w:val="16"/>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0C2B0E" w:rsidP="007B2627">
            <w:pPr>
              <w:pStyle w:val="Cita"/>
              <w:spacing w:before="20" w:after="20"/>
              <w:ind w:firstLine="0"/>
              <w:rPr>
                <w:rFonts w:ascii="Arial" w:hAnsi="Arial"/>
                <w:sz w:val="16"/>
              </w:rPr>
            </w:pPr>
            <w:r w:rsidRPr="005B7876">
              <w:rPr>
                <w:rFonts w:ascii="Arial" w:hAnsi="Arial"/>
                <w:sz w:val="16"/>
              </w:rPr>
              <w:t>Versión Inicial</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0C2B0E" w:rsidP="007B2627">
            <w:pPr>
              <w:pStyle w:val="Cita"/>
              <w:spacing w:before="20" w:after="20"/>
              <w:ind w:firstLine="0"/>
              <w:rPr>
                <w:rFonts w:ascii="Arial" w:hAnsi="Arial"/>
                <w:sz w:val="16"/>
              </w:rPr>
            </w:pPr>
            <w:r w:rsidRPr="005B7876">
              <w:rPr>
                <w:rFonts w:ascii="Arial" w:hAnsi="Arial"/>
                <w:sz w:val="16"/>
              </w:rPr>
              <w:t xml:space="preserve">Martin </w:t>
            </w:r>
            <w:proofErr w:type="spellStart"/>
            <w:r w:rsidRPr="005B7876">
              <w:rPr>
                <w:rFonts w:ascii="Arial" w:hAnsi="Arial"/>
                <w:sz w:val="16"/>
              </w:rPr>
              <w:t>Herran</w:t>
            </w:r>
            <w:proofErr w:type="spellEnd"/>
          </w:p>
        </w:tc>
      </w:tr>
      <w:tr w:rsidR="00543909"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r>
              <w:rPr>
                <w:rFonts w:ascii="Arial" w:hAnsi="Arial"/>
                <w:sz w:val="16"/>
              </w:rPr>
              <w:t>1.0.1</w:t>
            </w:r>
          </w:p>
        </w:tc>
        <w:tc>
          <w:tcPr>
            <w:tcW w:w="911"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r>
              <w:rPr>
                <w:rFonts w:ascii="Arial" w:hAnsi="Arial"/>
                <w:sz w:val="16"/>
              </w:rPr>
              <w:t>27/11/2012</w:t>
            </w:r>
          </w:p>
        </w:tc>
        <w:tc>
          <w:tcPr>
            <w:tcW w:w="2225"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r>
              <w:rPr>
                <w:rFonts w:ascii="Arial" w:hAnsi="Arial"/>
                <w:sz w:val="16"/>
              </w:rPr>
              <w:t xml:space="preserve">Detalle de </w:t>
            </w:r>
            <w:proofErr w:type="spellStart"/>
            <w:r>
              <w:rPr>
                <w:rFonts w:ascii="Arial" w:hAnsi="Arial"/>
                <w:sz w:val="16"/>
              </w:rPr>
              <w:t>User</w:t>
            </w:r>
            <w:proofErr w:type="spellEnd"/>
            <w:r>
              <w:rPr>
                <w:rFonts w:ascii="Arial" w:hAnsi="Arial"/>
                <w:sz w:val="16"/>
              </w:rPr>
              <w:t xml:space="preserve"> </w:t>
            </w:r>
            <w:proofErr w:type="spellStart"/>
            <w:r>
              <w:rPr>
                <w:rFonts w:ascii="Arial" w:hAnsi="Arial"/>
                <w:sz w:val="16"/>
              </w:rPr>
              <w:t>stories</w:t>
            </w:r>
            <w:proofErr w:type="spellEnd"/>
          </w:p>
        </w:tc>
        <w:tc>
          <w:tcPr>
            <w:tcW w:w="1021"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proofErr w:type="spellStart"/>
            <w:r>
              <w:rPr>
                <w:rFonts w:ascii="Arial" w:hAnsi="Arial"/>
                <w:sz w:val="16"/>
              </w:rPr>
              <w:t>Belen</w:t>
            </w:r>
            <w:proofErr w:type="spellEnd"/>
            <w:r>
              <w:rPr>
                <w:rFonts w:ascii="Arial" w:hAnsi="Arial"/>
                <w:sz w:val="16"/>
              </w:rPr>
              <w:t xml:space="preserve"> </w:t>
            </w:r>
            <w:proofErr w:type="spellStart"/>
            <w:r>
              <w:rPr>
                <w:rFonts w:ascii="Arial" w:hAnsi="Arial"/>
                <w:sz w:val="16"/>
              </w:rPr>
              <w:t>Bazan</w:t>
            </w:r>
            <w:proofErr w:type="spellEnd"/>
            <w:r>
              <w:rPr>
                <w:rFonts w:ascii="Arial" w:hAnsi="Arial"/>
                <w:sz w:val="16"/>
              </w:rPr>
              <w:t xml:space="preserve"> </w:t>
            </w:r>
          </w:p>
        </w:tc>
      </w:tr>
      <w:tr w:rsidR="00D265F8"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r>
              <w:rPr>
                <w:rFonts w:ascii="Arial" w:hAnsi="Arial"/>
                <w:sz w:val="16"/>
              </w:rPr>
              <w:t>1.0.2</w:t>
            </w:r>
          </w:p>
        </w:tc>
        <w:tc>
          <w:tcPr>
            <w:tcW w:w="911"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r>
              <w:rPr>
                <w:rFonts w:ascii="Arial" w:hAnsi="Arial"/>
                <w:sz w:val="16"/>
              </w:rPr>
              <w:t>11/12/2012</w:t>
            </w:r>
          </w:p>
        </w:tc>
        <w:tc>
          <w:tcPr>
            <w:tcW w:w="2225"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r>
              <w:rPr>
                <w:rFonts w:ascii="Arial" w:hAnsi="Arial"/>
                <w:sz w:val="16"/>
              </w:rPr>
              <w:t xml:space="preserve">Detalle de </w:t>
            </w:r>
            <w:proofErr w:type="spellStart"/>
            <w:r>
              <w:rPr>
                <w:rFonts w:ascii="Arial" w:hAnsi="Arial"/>
                <w:sz w:val="16"/>
              </w:rPr>
              <w:t>User</w:t>
            </w:r>
            <w:proofErr w:type="spellEnd"/>
            <w:r>
              <w:rPr>
                <w:rFonts w:ascii="Arial" w:hAnsi="Arial"/>
                <w:sz w:val="16"/>
              </w:rPr>
              <w:t xml:space="preserve"> </w:t>
            </w:r>
            <w:proofErr w:type="spellStart"/>
            <w:r>
              <w:rPr>
                <w:rFonts w:ascii="Arial" w:hAnsi="Arial"/>
                <w:sz w:val="16"/>
              </w:rPr>
              <w:t>stories</w:t>
            </w:r>
            <w:proofErr w:type="spellEnd"/>
          </w:p>
        </w:tc>
        <w:tc>
          <w:tcPr>
            <w:tcW w:w="1021"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proofErr w:type="spellStart"/>
            <w:r>
              <w:rPr>
                <w:rFonts w:ascii="Arial" w:hAnsi="Arial"/>
                <w:sz w:val="16"/>
              </w:rPr>
              <w:t>Belen</w:t>
            </w:r>
            <w:proofErr w:type="spellEnd"/>
            <w:r>
              <w:rPr>
                <w:rFonts w:ascii="Arial" w:hAnsi="Arial"/>
                <w:sz w:val="16"/>
              </w:rPr>
              <w:t xml:space="preserve"> </w:t>
            </w:r>
            <w:proofErr w:type="spellStart"/>
            <w:r>
              <w:rPr>
                <w:rFonts w:ascii="Arial" w:hAnsi="Arial"/>
                <w:sz w:val="16"/>
              </w:rPr>
              <w:t>Bazan</w:t>
            </w:r>
            <w:proofErr w:type="spellEnd"/>
          </w:p>
        </w:tc>
      </w:tr>
    </w:tbl>
    <w:p w:rsidR="0021037F" w:rsidRPr="005B7876" w:rsidRDefault="0021037F" w:rsidP="0021037F">
      <w:pPr>
        <w:pStyle w:val="TDC2"/>
      </w:pPr>
    </w:p>
    <w:p w:rsidR="0021037F" w:rsidRPr="005B7876" w:rsidRDefault="0021037F">
      <w:pPr>
        <w:spacing w:after="200" w:line="276" w:lineRule="auto"/>
        <w:rPr>
          <w:rFonts w:asciiTheme="majorHAnsi" w:eastAsiaTheme="majorEastAsia" w:hAnsiTheme="majorHAnsi" w:cstheme="majorBidi"/>
          <w:b/>
          <w:bCs/>
          <w:color w:val="365F91" w:themeColor="accent1" w:themeShade="BF"/>
          <w:sz w:val="28"/>
          <w:szCs w:val="28"/>
        </w:rPr>
      </w:pPr>
      <w:r w:rsidRPr="005B7876">
        <w:br w:type="page"/>
      </w:r>
    </w:p>
    <w:sdt>
      <w:sdtPr>
        <w:rPr>
          <w:b/>
          <w:bCs/>
        </w:rPr>
        <w:id w:val="-422952316"/>
        <w:docPartObj>
          <w:docPartGallery w:val="Table of Contents"/>
          <w:docPartUnique/>
        </w:docPartObj>
      </w:sdtPr>
      <w:sdtEndPr>
        <w:rPr>
          <w:b w:val="0"/>
          <w:bCs w:val="0"/>
        </w:rPr>
      </w:sdtEndPr>
      <w:sdtContent>
        <w:p w:rsidR="0021037F" w:rsidRPr="005B7876" w:rsidRDefault="0021037F">
          <w:pPr>
            <w:pStyle w:val="TDC2"/>
          </w:pPr>
          <w:r w:rsidRPr="005B7876">
            <w:t>Tabla de contenido</w:t>
          </w:r>
        </w:p>
        <w:p w:rsidR="00E15762" w:rsidRDefault="00FA1A4A">
          <w:pPr>
            <w:pStyle w:val="TDC1"/>
            <w:rPr>
              <w:rFonts w:asciiTheme="minorHAnsi" w:eastAsiaTheme="minorEastAsia" w:hAnsiTheme="minorHAnsi" w:cstheme="minorBidi"/>
              <w:noProof/>
            </w:rPr>
          </w:pPr>
          <w:r w:rsidRPr="005B7876">
            <w:fldChar w:fldCharType="begin"/>
          </w:r>
          <w:r w:rsidR="0021037F" w:rsidRPr="005B7876">
            <w:instrText xml:space="preserve"> TOC \o "1-3" \h \z \u </w:instrText>
          </w:r>
          <w:r w:rsidRPr="005B7876">
            <w:fldChar w:fldCharType="separate"/>
          </w:r>
          <w:hyperlink w:anchor="_Toc347786912" w:history="1">
            <w:r w:rsidR="00E15762" w:rsidRPr="007A77BB">
              <w:rPr>
                <w:rStyle w:val="Hipervnculo"/>
                <w:noProof/>
              </w:rPr>
              <w:t>1.</w:t>
            </w:r>
            <w:r w:rsidR="00E15762">
              <w:rPr>
                <w:rFonts w:asciiTheme="minorHAnsi" w:eastAsiaTheme="minorEastAsia" w:hAnsiTheme="minorHAnsi" w:cstheme="minorBidi"/>
                <w:noProof/>
              </w:rPr>
              <w:tab/>
            </w:r>
            <w:r w:rsidR="00E15762" w:rsidRPr="007A77BB">
              <w:rPr>
                <w:rStyle w:val="Hipervnculo"/>
                <w:noProof/>
              </w:rPr>
              <w:t>Listado Resumido</w:t>
            </w:r>
            <w:r w:rsidR="00E15762">
              <w:rPr>
                <w:noProof/>
                <w:webHidden/>
              </w:rPr>
              <w:tab/>
            </w:r>
            <w:r w:rsidR="00E15762">
              <w:rPr>
                <w:noProof/>
                <w:webHidden/>
              </w:rPr>
              <w:fldChar w:fldCharType="begin"/>
            </w:r>
            <w:r w:rsidR="00E15762">
              <w:rPr>
                <w:noProof/>
                <w:webHidden/>
              </w:rPr>
              <w:instrText xml:space="preserve"> PAGEREF _Toc347786912 \h </w:instrText>
            </w:r>
            <w:r w:rsidR="00E15762">
              <w:rPr>
                <w:noProof/>
                <w:webHidden/>
              </w:rPr>
            </w:r>
            <w:r w:rsidR="00E15762">
              <w:rPr>
                <w:noProof/>
                <w:webHidden/>
              </w:rPr>
              <w:fldChar w:fldCharType="separate"/>
            </w:r>
            <w:r w:rsidR="00E15762">
              <w:rPr>
                <w:noProof/>
                <w:webHidden/>
              </w:rPr>
              <w:t>4</w:t>
            </w:r>
            <w:r w:rsidR="00E15762">
              <w:rPr>
                <w:noProof/>
                <w:webHidden/>
              </w:rPr>
              <w:fldChar w:fldCharType="end"/>
            </w:r>
          </w:hyperlink>
        </w:p>
        <w:p w:rsidR="00E15762" w:rsidRDefault="00E15762">
          <w:pPr>
            <w:pStyle w:val="TDC1"/>
            <w:rPr>
              <w:rFonts w:asciiTheme="minorHAnsi" w:eastAsiaTheme="minorEastAsia" w:hAnsiTheme="minorHAnsi" w:cstheme="minorBidi"/>
              <w:noProof/>
            </w:rPr>
          </w:pPr>
          <w:hyperlink w:anchor="_Toc347786913" w:history="1">
            <w:r w:rsidRPr="007A77BB">
              <w:rPr>
                <w:rStyle w:val="Hipervnculo"/>
                <w:noProof/>
              </w:rPr>
              <w:t>2.</w:t>
            </w:r>
            <w:r>
              <w:rPr>
                <w:rFonts w:asciiTheme="minorHAnsi" w:eastAsiaTheme="minorEastAsia" w:hAnsiTheme="minorHAnsi" w:cstheme="minorBidi"/>
                <w:noProof/>
              </w:rPr>
              <w:tab/>
            </w:r>
            <w:r w:rsidRPr="007A77BB">
              <w:rPr>
                <w:rStyle w:val="Hipervnculo"/>
                <w:noProof/>
              </w:rPr>
              <w:t>Listado Detallado</w:t>
            </w:r>
            <w:r>
              <w:rPr>
                <w:noProof/>
                <w:webHidden/>
              </w:rPr>
              <w:tab/>
            </w:r>
            <w:r>
              <w:rPr>
                <w:noProof/>
                <w:webHidden/>
              </w:rPr>
              <w:fldChar w:fldCharType="begin"/>
            </w:r>
            <w:r>
              <w:rPr>
                <w:noProof/>
                <w:webHidden/>
              </w:rPr>
              <w:instrText xml:space="preserve"> PAGEREF _Toc347786913 \h </w:instrText>
            </w:r>
            <w:r>
              <w:rPr>
                <w:noProof/>
                <w:webHidden/>
              </w:rPr>
            </w:r>
            <w:r>
              <w:rPr>
                <w:noProof/>
                <w:webHidden/>
              </w:rPr>
              <w:fldChar w:fldCharType="separate"/>
            </w:r>
            <w:r>
              <w:rPr>
                <w:noProof/>
                <w:webHidden/>
              </w:rPr>
              <w:t>5</w:t>
            </w:r>
            <w:r>
              <w:rPr>
                <w:noProof/>
                <w:webHidden/>
              </w:rPr>
              <w:fldChar w:fldCharType="end"/>
            </w:r>
          </w:hyperlink>
        </w:p>
        <w:p w:rsidR="00E15762" w:rsidRDefault="00E15762">
          <w:pPr>
            <w:pStyle w:val="TDC2"/>
            <w:tabs>
              <w:tab w:val="right" w:leader="dot" w:pos="9737"/>
            </w:tabs>
            <w:rPr>
              <w:rFonts w:asciiTheme="minorHAnsi" w:eastAsiaTheme="minorEastAsia" w:hAnsiTheme="minorHAnsi" w:cstheme="minorBidi"/>
              <w:noProof/>
            </w:rPr>
          </w:pPr>
          <w:hyperlink w:anchor="_Toc347786914" w:history="1">
            <w:r w:rsidRPr="007A77BB">
              <w:rPr>
                <w:rStyle w:val="Hipervnculo"/>
                <w:noProof/>
              </w:rPr>
              <w:t>Modulo Gestión de Monitoreo</w:t>
            </w:r>
            <w:r>
              <w:rPr>
                <w:noProof/>
                <w:webHidden/>
              </w:rPr>
              <w:tab/>
            </w:r>
            <w:r>
              <w:rPr>
                <w:noProof/>
                <w:webHidden/>
              </w:rPr>
              <w:fldChar w:fldCharType="begin"/>
            </w:r>
            <w:r>
              <w:rPr>
                <w:noProof/>
                <w:webHidden/>
              </w:rPr>
              <w:instrText xml:space="preserve"> PAGEREF _Toc347786914 \h </w:instrText>
            </w:r>
            <w:r>
              <w:rPr>
                <w:noProof/>
                <w:webHidden/>
              </w:rPr>
            </w:r>
            <w:r>
              <w:rPr>
                <w:noProof/>
                <w:webHidden/>
              </w:rPr>
              <w:fldChar w:fldCharType="separate"/>
            </w:r>
            <w:r>
              <w:rPr>
                <w:noProof/>
                <w:webHidden/>
              </w:rPr>
              <w:t>5</w:t>
            </w:r>
            <w:r>
              <w:rPr>
                <w:noProof/>
                <w:webHidden/>
              </w:rPr>
              <w:fldChar w:fldCharType="end"/>
            </w:r>
          </w:hyperlink>
        </w:p>
        <w:p w:rsidR="00E15762" w:rsidRDefault="00E15762">
          <w:pPr>
            <w:pStyle w:val="TDC3"/>
            <w:tabs>
              <w:tab w:val="right" w:leader="dot" w:pos="9737"/>
            </w:tabs>
            <w:rPr>
              <w:rFonts w:asciiTheme="minorHAnsi" w:eastAsiaTheme="minorEastAsia" w:hAnsiTheme="minorHAnsi" w:cstheme="minorBidi"/>
              <w:noProof/>
            </w:rPr>
          </w:pPr>
          <w:hyperlink w:anchor="_Toc347786915" w:history="1">
            <w:r w:rsidRPr="007A77BB">
              <w:rPr>
                <w:rStyle w:val="Hipervnculo"/>
                <w:noProof/>
              </w:rPr>
              <w:t>User Story Nº138</w:t>
            </w:r>
            <w:r>
              <w:rPr>
                <w:noProof/>
                <w:webHidden/>
              </w:rPr>
              <w:tab/>
            </w:r>
            <w:r>
              <w:rPr>
                <w:noProof/>
                <w:webHidden/>
              </w:rPr>
              <w:fldChar w:fldCharType="begin"/>
            </w:r>
            <w:r>
              <w:rPr>
                <w:noProof/>
                <w:webHidden/>
              </w:rPr>
              <w:instrText xml:space="preserve"> PAGEREF _Toc347786915 \h </w:instrText>
            </w:r>
            <w:r>
              <w:rPr>
                <w:noProof/>
                <w:webHidden/>
              </w:rPr>
            </w:r>
            <w:r>
              <w:rPr>
                <w:noProof/>
                <w:webHidden/>
              </w:rPr>
              <w:fldChar w:fldCharType="separate"/>
            </w:r>
            <w:r>
              <w:rPr>
                <w:noProof/>
                <w:webHidden/>
              </w:rPr>
              <w:t>5</w:t>
            </w:r>
            <w:r>
              <w:rPr>
                <w:noProof/>
                <w:webHidden/>
              </w:rPr>
              <w:fldChar w:fldCharType="end"/>
            </w:r>
          </w:hyperlink>
        </w:p>
        <w:p w:rsidR="00E15762" w:rsidRDefault="00E15762">
          <w:pPr>
            <w:pStyle w:val="TDC3"/>
            <w:tabs>
              <w:tab w:val="right" w:leader="dot" w:pos="9737"/>
            </w:tabs>
            <w:rPr>
              <w:rFonts w:asciiTheme="minorHAnsi" w:eastAsiaTheme="minorEastAsia" w:hAnsiTheme="minorHAnsi" w:cstheme="minorBidi"/>
              <w:noProof/>
            </w:rPr>
          </w:pPr>
          <w:hyperlink w:anchor="_Toc347786916" w:history="1">
            <w:r w:rsidRPr="007A77BB">
              <w:rPr>
                <w:rStyle w:val="Hipervnculo"/>
                <w:noProof/>
              </w:rPr>
              <w:t>User Story Nº139</w:t>
            </w:r>
            <w:r>
              <w:rPr>
                <w:noProof/>
                <w:webHidden/>
              </w:rPr>
              <w:tab/>
            </w:r>
            <w:r>
              <w:rPr>
                <w:noProof/>
                <w:webHidden/>
              </w:rPr>
              <w:fldChar w:fldCharType="begin"/>
            </w:r>
            <w:r>
              <w:rPr>
                <w:noProof/>
                <w:webHidden/>
              </w:rPr>
              <w:instrText xml:space="preserve"> PAGEREF _Toc347786916 \h </w:instrText>
            </w:r>
            <w:r>
              <w:rPr>
                <w:noProof/>
                <w:webHidden/>
              </w:rPr>
            </w:r>
            <w:r>
              <w:rPr>
                <w:noProof/>
                <w:webHidden/>
              </w:rPr>
              <w:fldChar w:fldCharType="separate"/>
            </w:r>
            <w:r>
              <w:rPr>
                <w:noProof/>
                <w:webHidden/>
              </w:rPr>
              <w:t>6</w:t>
            </w:r>
            <w:r>
              <w:rPr>
                <w:noProof/>
                <w:webHidden/>
              </w:rPr>
              <w:fldChar w:fldCharType="end"/>
            </w:r>
          </w:hyperlink>
        </w:p>
        <w:p w:rsidR="00E15762" w:rsidRDefault="00E15762">
          <w:pPr>
            <w:pStyle w:val="TDC3"/>
            <w:tabs>
              <w:tab w:val="right" w:leader="dot" w:pos="9737"/>
            </w:tabs>
            <w:rPr>
              <w:rFonts w:asciiTheme="minorHAnsi" w:eastAsiaTheme="minorEastAsia" w:hAnsiTheme="minorHAnsi" w:cstheme="minorBidi"/>
              <w:noProof/>
            </w:rPr>
          </w:pPr>
          <w:hyperlink w:anchor="_Toc347786917" w:history="1">
            <w:r w:rsidRPr="007A77BB">
              <w:rPr>
                <w:rStyle w:val="Hipervnculo"/>
                <w:noProof/>
              </w:rPr>
              <w:t>User Story Nº47</w:t>
            </w:r>
            <w:r>
              <w:rPr>
                <w:noProof/>
                <w:webHidden/>
              </w:rPr>
              <w:tab/>
            </w:r>
            <w:r>
              <w:rPr>
                <w:noProof/>
                <w:webHidden/>
              </w:rPr>
              <w:fldChar w:fldCharType="begin"/>
            </w:r>
            <w:r>
              <w:rPr>
                <w:noProof/>
                <w:webHidden/>
              </w:rPr>
              <w:instrText xml:space="preserve"> PAGEREF _Toc347786917 \h </w:instrText>
            </w:r>
            <w:r>
              <w:rPr>
                <w:noProof/>
                <w:webHidden/>
              </w:rPr>
            </w:r>
            <w:r>
              <w:rPr>
                <w:noProof/>
                <w:webHidden/>
              </w:rPr>
              <w:fldChar w:fldCharType="separate"/>
            </w:r>
            <w:r>
              <w:rPr>
                <w:noProof/>
                <w:webHidden/>
              </w:rPr>
              <w:t>7</w:t>
            </w:r>
            <w:r>
              <w:rPr>
                <w:noProof/>
                <w:webHidden/>
              </w:rPr>
              <w:fldChar w:fldCharType="end"/>
            </w:r>
          </w:hyperlink>
        </w:p>
        <w:p w:rsidR="00E15762" w:rsidRDefault="00E15762">
          <w:pPr>
            <w:pStyle w:val="TDC3"/>
            <w:tabs>
              <w:tab w:val="right" w:leader="dot" w:pos="9737"/>
            </w:tabs>
            <w:rPr>
              <w:rFonts w:asciiTheme="minorHAnsi" w:eastAsiaTheme="minorEastAsia" w:hAnsiTheme="minorHAnsi" w:cstheme="minorBidi"/>
              <w:noProof/>
            </w:rPr>
          </w:pPr>
          <w:hyperlink w:anchor="_Toc347786918" w:history="1">
            <w:r w:rsidRPr="007A77BB">
              <w:rPr>
                <w:rStyle w:val="Hipervnculo"/>
                <w:noProof/>
              </w:rPr>
              <w:t>User Story Nº48</w:t>
            </w:r>
            <w:r>
              <w:rPr>
                <w:noProof/>
                <w:webHidden/>
              </w:rPr>
              <w:tab/>
            </w:r>
            <w:r>
              <w:rPr>
                <w:noProof/>
                <w:webHidden/>
              </w:rPr>
              <w:fldChar w:fldCharType="begin"/>
            </w:r>
            <w:r>
              <w:rPr>
                <w:noProof/>
                <w:webHidden/>
              </w:rPr>
              <w:instrText xml:space="preserve"> PAGEREF _Toc347786918 \h </w:instrText>
            </w:r>
            <w:r>
              <w:rPr>
                <w:noProof/>
                <w:webHidden/>
              </w:rPr>
            </w:r>
            <w:r>
              <w:rPr>
                <w:noProof/>
                <w:webHidden/>
              </w:rPr>
              <w:fldChar w:fldCharType="separate"/>
            </w:r>
            <w:r>
              <w:rPr>
                <w:noProof/>
                <w:webHidden/>
              </w:rPr>
              <w:t>8</w:t>
            </w:r>
            <w:r>
              <w:rPr>
                <w:noProof/>
                <w:webHidden/>
              </w:rPr>
              <w:fldChar w:fldCharType="end"/>
            </w:r>
          </w:hyperlink>
        </w:p>
        <w:p w:rsidR="00E15762" w:rsidRDefault="00E15762">
          <w:pPr>
            <w:pStyle w:val="TDC3"/>
            <w:tabs>
              <w:tab w:val="right" w:leader="dot" w:pos="9737"/>
            </w:tabs>
            <w:rPr>
              <w:rFonts w:asciiTheme="minorHAnsi" w:eastAsiaTheme="minorEastAsia" w:hAnsiTheme="minorHAnsi" w:cstheme="minorBidi"/>
              <w:noProof/>
            </w:rPr>
          </w:pPr>
          <w:hyperlink w:anchor="_Toc347786919" w:history="1">
            <w:r w:rsidRPr="007A77BB">
              <w:rPr>
                <w:rStyle w:val="Hipervnculo"/>
                <w:noProof/>
              </w:rPr>
              <w:t>User Story Nº 49</w:t>
            </w:r>
            <w:r>
              <w:rPr>
                <w:noProof/>
                <w:webHidden/>
              </w:rPr>
              <w:tab/>
            </w:r>
            <w:r>
              <w:rPr>
                <w:noProof/>
                <w:webHidden/>
              </w:rPr>
              <w:fldChar w:fldCharType="begin"/>
            </w:r>
            <w:r>
              <w:rPr>
                <w:noProof/>
                <w:webHidden/>
              </w:rPr>
              <w:instrText xml:space="preserve"> PAGEREF _Toc347786919 \h </w:instrText>
            </w:r>
            <w:r>
              <w:rPr>
                <w:noProof/>
                <w:webHidden/>
              </w:rPr>
            </w:r>
            <w:r>
              <w:rPr>
                <w:noProof/>
                <w:webHidden/>
              </w:rPr>
              <w:fldChar w:fldCharType="separate"/>
            </w:r>
            <w:r>
              <w:rPr>
                <w:noProof/>
                <w:webHidden/>
              </w:rPr>
              <w:t>8</w:t>
            </w:r>
            <w:r>
              <w:rPr>
                <w:noProof/>
                <w:webHidden/>
              </w:rPr>
              <w:fldChar w:fldCharType="end"/>
            </w:r>
          </w:hyperlink>
        </w:p>
        <w:p w:rsidR="00E15762" w:rsidRDefault="00E15762">
          <w:pPr>
            <w:pStyle w:val="TDC3"/>
            <w:tabs>
              <w:tab w:val="right" w:leader="dot" w:pos="9737"/>
            </w:tabs>
            <w:rPr>
              <w:rFonts w:asciiTheme="minorHAnsi" w:eastAsiaTheme="minorEastAsia" w:hAnsiTheme="minorHAnsi" w:cstheme="minorBidi"/>
              <w:noProof/>
            </w:rPr>
          </w:pPr>
          <w:hyperlink w:anchor="_Toc347786920" w:history="1">
            <w:r w:rsidRPr="007A77BB">
              <w:rPr>
                <w:rStyle w:val="Hipervnculo"/>
                <w:noProof/>
              </w:rPr>
              <w:t>User Story Nº 50</w:t>
            </w:r>
            <w:r>
              <w:rPr>
                <w:noProof/>
                <w:webHidden/>
              </w:rPr>
              <w:tab/>
            </w:r>
            <w:r>
              <w:rPr>
                <w:noProof/>
                <w:webHidden/>
              </w:rPr>
              <w:fldChar w:fldCharType="begin"/>
            </w:r>
            <w:r>
              <w:rPr>
                <w:noProof/>
                <w:webHidden/>
              </w:rPr>
              <w:instrText xml:space="preserve"> PAGEREF _Toc347786920 \h </w:instrText>
            </w:r>
            <w:r>
              <w:rPr>
                <w:noProof/>
                <w:webHidden/>
              </w:rPr>
            </w:r>
            <w:r>
              <w:rPr>
                <w:noProof/>
                <w:webHidden/>
              </w:rPr>
              <w:fldChar w:fldCharType="separate"/>
            </w:r>
            <w:r>
              <w:rPr>
                <w:noProof/>
                <w:webHidden/>
              </w:rPr>
              <w:t>9</w:t>
            </w:r>
            <w:r>
              <w:rPr>
                <w:noProof/>
                <w:webHidden/>
              </w:rPr>
              <w:fldChar w:fldCharType="end"/>
            </w:r>
          </w:hyperlink>
        </w:p>
        <w:p w:rsidR="00E15762" w:rsidRDefault="00E15762">
          <w:pPr>
            <w:pStyle w:val="TDC3"/>
            <w:tabs>
              <w:tab w:val="right" w:leader="dot" w:pos="9737"/>
            </w:tabs>
            <w:rPr>
              <w:rFonts w:asciiTheme="minorHAnsi" w:eastAsiaTheme="minorEastAsia" w:hAnsiTheme="minorHAnsi" w:cstheme="minorBidi"/>
              <w:noProof/>
            </w:rPr>
          </w:pPr>
          <w:hyperlink w:anchor="_Toc347786921" w:history="1">
            <w:r w:rsidRPr="007A77BB">
              <w:rPr>
                <w:rStyle w:val="Hipervnculo"/>
                <w:noProof/>
              </w:rPr>
              <w:t>User Story Nº136</w:t>
            </w:r>
            <w:r>
              <w:rPr>
                <w:noProof/>
                <w:webHidden/>
              </w:rPr>
              <w:tab/>
            </w:r>
            <w:r>
              <w:rPr>
                <w:noProof/>
                <w:webHidden/>
              </w:rPr>
              <w:fldChar w:fldCharType="begin"/>
            </w:r>
            <w:r>
              <w:rPr>
                <w:noProof/>
                <w:webHidden/>
              </w:rPr>
              <w:instrText xml:space="preserve"> PAGEREF _Toc347786921 \h </w:instrText>
            </w:r>
            <w:r>
              <w:rPr>
                <w:noProof/>
                <w:webHidden/>
              </w:rPr>
            </w:r>
            <w:r>
              <w:rPr>
                <w:noProof/>
                <w:webHidden/>
              </w:rPr>
              <w:fldChar w:fldCharType="separate"/>
            </w:r>
            <w:r>
              <w:rPr>
                <w:noProof/>
                <w:webHidden/>
              </w:rPr>
              <w:t>10</w:t>
            </w:r>
            <w:r>
              <w:rPr>
                <w:noProof/>
                <w:webHidden/>
              </w:rPr>
              <w:fldChar w:fldCharType="end"/>
            </w:r>
          </w:hyperlink>
        </w:p>
        <w:p w:rsidR="00E15762" w:rsidRDefault="00E15762">
          <w:pPr>
            <w:pStyle w:val="TDC3"/>
            <w:tabs>
              <w:tab w:val="right" w:leader="dot" w:pos="9737"/>
            </w:tabs>
            <w:rPr>
              <w:rFonts w:asciiTheme="minorHAnsi" w:eastAsiaTheme="minorEastAsia" w:hAnsiTheme="minorHAnsi" w:cstheme="minorBidi"/>
              <w:noProof/>
            </w:rPr>
          </w:pPr>
          <w:hyperlink w:anchor="_Toc347786922" w:history="1">
            <w:r w:rsidRPr="007A77BB">
              <w:rPr>
                <w:rStyle w:val="Hipervnculo"/>
                <w:noProof/>
              </w:rPr>
              <w:t>User Story Nº137</w:t>
            </w:r>
            <w:r>
              <w:rPr>
                <w:noProof/>
                <w:webHidden/>
              </w:rPr>
              <w:tab/>
            </w:r>
            <w:r>
              <w:rPr>
                <w:noProof/>
                <w:webHidden/>
              </w:rPr>
              <w:fldChar w:fldCharType="begin"/>
            </w:r>
            <w:r>
              <w:rPr>
                <w:noProof/>
                <w:webHidden/>
              </w:rPr>
              <w:instrText xml:space="preserve"> PAGEREF _Toc347786922 \h </w:instrText>
            </w:r>
            <w:r>
              <w:rPr>
                <w:noProof/>
                <w:webHidden/>
              </w:rPr>
            </w:r>
            <w:r>
              <w:rPr>
                <w:noProof/>
                <w:webHidden/>
              </w:rPr>
              <w:fldChar w:fldCharType="separate"/>
            </w:r>
            <w:r>
              <w:rPr>
                <w:noProof/>
                <w:webHidden/>
              </w:rPr>
              <w:t>10</w:t>
            </w:r>
            <w:r>
              <w:rPr>
                <w:noProof/>
                <w:webHidden/>
              </w:rPr>
              <w:fldChar w:fldCharType="end"/>
            </w:r>
          </w:hyperlink>
        </w:p>
        <w:p w:rsidR="00E15762" w:rsidRDefault="00E15762">
          <w:pPr>
            <w:pStyle w:val="TDC3"/>
            <w:tabs>
              <w:tab w:val="right" w:leader="dot" w:pos="9737"/>
            </w:tabs>
            <w:rPr>
              <w:rFonts w:asciiTheme="minorHAnsi" w:eastAsiaTheme="minorEastAsia" w:hAnsiTheme="minorHAnsi" w:cstheme="minorBidi"/>
              <w:noProof/>
            </w:rPr>
          </w:pPr>
          <w:hyperlink w:anchor="_Toc347786923" w:history="1">
            <w:r w:rsidRPr="007A77BB">
              <w:rPr>
                <w:rStyle w:val="Hipervnculo"/>
                <w:noProof/>
              </w:rPr>
              <w:t>User Story Nº117</w:t>
            </w:r>
            <w:r>
              <w:rPr>
                <w:noProof/>
                <w:webHidden/>
              </w:rPr>
              <w:tab/>
            </w:r>
            <w:r>
              <w:rPr>
                <w:noProof/>
                <w:webHidden/>
              </w:rPr>
              <w:fldChar w:fldCharType="begin"/>
            </w:r>
            <w:r>
              <w:rPr>
                <w:noProof/>
                <w:webHidden/>
              </w:rPr>
              <w:instrText xml:space="preserve"> PAGEREF _Toc347786923 \h </w:instrText>
            </w:r>
            <w:r>
              <w:rPr>
                <w:noProof/>
                <w:webHidden/>
              </w:rPr>
            </w:r>
            <w:r>
              <w:rPr>
                <w:noProof/>
                <w:webHidden/>
              </w:rPr>
              <w:fldChar w:fldCharType="separate"/>
            </w:r>
            <w:r>
              <w:rPr>
                <w:noProof/>
                <w:webHidden/>
              </w:rPr>
              <w:t>11</w:t>
            </w:r>
            <w:r>
              <w:rPr>
                <w:noProof/>
                <w:webHidden/>
              </w:rPr>
              <w:fldChar w:fldCharType="end"/>
            </w:r>
          </w:hyperlink>
        </w:p>
        <w:p w:rsidR="00E15762" w:rsidRDefault="00E15762">
          <w:pPr>
            <w:pStyle w:val="TDC3"/>
            <w:tabs>
              <w:tab w:val="right" w:leader="dot" w:pos="9737"/>
            </w:tabs>
            <w:rPr>
              <w:rFonts w:asciiTheme="minorHAnsi" w:eastAsiaTheme="minorEastAsia" w:hAnsiTheme="minorHAnsi" w:cstheme="minorBidi"/>
              <w:noProof/>
            </w:rPr>
          </w:pPr>
          <w:hyperlink w:anchor="_Toc347786924" w:history="1">
            <w:r w:rsidRPr="007A77BB">
              <w:rPr>
                <w:rStyle w:val="Hipervnculo"/>
                <w:noProof/>
              </w:rPr>
              <w:t>User Story Nº118</w:t>
            </w:r>
            <w:r>
              <w:rPr>
                <w:noProof/>
                <w:webHidden/>
              </w:rPr>
              <w:tab/>
            </w:r>
            <w:r>
              <w:rPr>
                <w:noProof/>
                <w:webHidden/>
              </w:rPr>
              <w:fldChar w:fldCharType="begin"/>
            </w:r>
            <w:r>
              <w:rPr>
                <w:noProof/>
                <w:webHidden/>
              </w:rPr>
              <w:instrText xml:space="preserve"> PAGEREF _Toc347786924 \h </w:instrText>
            </w:r>
            <w:r>
              <w:rPr>
                <w:noProof/>
                <w:webHidden/>
              </w:rPr>
            </w:r>
            <w:r>
              <w:rPr>
                <w:noProof/>
                <w:webHidden/>
              </w:rPr>
              <w:fldChar w:fldCharType="separate"/>
            </w:r>
            <w:r>
              <w:rPr>
                <w:noProof/>
                <w:webHidden/>
              </w:rPr>
              <w:t>12</w:t>
            </w:r>
            <w:r>
              <w:rPr>
                <w:noProof/>
                <w:webHidden/>
              </w:rPr>
              <w:fldChar w:fldCharType="end"/>
            </w:r>
          </w:hyperlink>
        </w:p>
        <w:p w:rsidR="00E15762" w:rsidRDefault="00E15762">
          <w:pPr>
            <w:pStyle w:val="TDC2"/>
            <w:tabs>
              <w:tab w:val="right" w:leader="dot" w:pos="9737"/>
            </w:tabs>
            <w:rPr>
              <w:rFonts w:asciiTheme="minorHAnsi" w:eastAsiaTheme="minorEastAsia" w:hAnsiTheme="minorHAnsi" w:cstheme="minorBidi"/>
              <w:noProof/>
            </w:rPr>
          </w:pPr>
          <w:hyperlink w:anchor="_Toc347786925" w:history="1">
            <w:r w:rsidRPr="007A77BB">
              <w:rPr>
                <w:rStyle w:val="Hipervnculo"/>
                <w:noProof/>
              </w:rPr>
              <w:t>Módulo de comunicación</w:t>
            </w:r>
            <w:r>
              <w:rPr>
                <w:noProof/>
                <w:webHidden/>
              </w:rPr>
              <w:tab/>
            </w:r>
            <w:r>
              <w:rPr>
                <w:noProof/>
                <w:webHidden/>
              </w:rPr>
              <w:fldChar w:fldCharType="begin"/>
            </w:r>
            <w:r>
              <w:rPr>
                <w:noProof/>
                <w:webHidden/>
              </w:rPr>
              <w:instrText xml:space="preserve"> PAGEREF _Toc347786925 \h </w:instrText>
            </w:r>
            <w:r>
              <w:rPr>
                <w:noProof/>
                <w:webHidden/>
              </w:rPr>
            </w:r>
            <w:r>
              <w:rPr>
                <w:noProof/>
                <w:webHidden/>
              </w:rPr>
              <w:fldChar w:fldCharType="separate"/>
            </w:r>
            <w:r>
              <w:rPr>
                <w:noProof/>
                <w:webHidden/>
              </w:rPr>
              <w:t>13</w:t>
            </w:r>
            <w:r>
              <w:rPr>
                <w:noProof/>
                <w:webHidden/>
              </w:rPr>
              <w:fldChar w:fldCharType="end"/>
            </w:r>
          </w:hyperlink>
        </w:p>
        <w:p w:rsidR="00E15762" w:rsidRDefault="00E15762">
          <w:pPr>
            <w:pStyle w:val="TDC1"/>
            <w:rPr>
              <w:rFonts w:asciiTheme="minorHAnsi" w:eastAsiaTheme="minorEastAsia" w:hAnsiTheme="minorHAnsi" w:cstheme="minorBidi"/>
              <w:noProof/>
            </w:rPr>
          </w:pPr>
          <w:hyperlink w:anchor="_Toc347786926" w:history="1">
            <w:r w:rsidRPr="007A77BB">
              <w:rPr>
                <w:rStyle w:val="Hipervnculo"/>
                <w:noProof/>
              </w:rPr>
              <w:t>3.</w:t>
            </w:r>
            <w:r>
              <w:rPr>
                <w:rFonts w:asciiTheme="minorHAnsi" w:eastAsiaTheme="minorEastAsia" w:hAnsiTheme="minorHAnsi" w:cstheme="minorBidi"/>
                <w:noProof/>
              </w:rPr>
              <w:tab/>
            </w:r>
            <w:r w:rsidRPr="007A77BB">
              <w:rPr>
                <w:rStyle w:val="Hipervnculo"/>
                <w:noProof/>
              </w:rPr>
              <w:t>Recursos</w:t>
            </w:r>
            <w:r>
              <w:rPr>
                <w:noProof/>
                <w:webHidden/>
              </w:rPr>
              <w:tab/>
            </w:r>
            <w:r>
              <w:rPr>
                <w:noProof/>
                <w:webHidden/>
              </w:rPr>
              <w:fldChar w:fldCharType="begin"/>
            </w:r>
            <w:r>
              <w:rPr>
                <w:noProof/>
                <w:webHidden/>
              </w:rPr>
              <w:instrText xml:space="preserve"> PAGEREF _Toc347786926 \h </w:instrText>
            </w:r>
            <w:r>
              <w:rPr>
                <w:noProof/>
                <w:webHidden/>
              </w:rPr>
            </w:r>
            <w:r>
              <w:rPr>
                <w:noProof/>
                <w:webHidden/>
              </w:rPr>
              <w:fldChar w:fldCharType="separate"/>
            </w:r>
            <w:r>
              <w:rPr>
                <w:noProof/>
                <w:webHidden/>
              </w:rPr>
              <w:t>14</w:t>
            </w:r>
            <w:r>
              <w:rPr>
                <w:noProof/>
                <w:webHidden/>
              </w:rPr>
              <w:fldChar w:fldCharType="end"/>
            </w:r>
          </w:hyperlink>
        </w:p>
        <w:p w:rsidR="00E15762" w:rsidRDefault="00E15762">
          <w:pPr>
            <w:pStyle w:val="TDC1"/>
            <w:rPr>
              <w:rFonts w:asciiTheme="minorHAnsi" w:eastAsiaTheme="minorEastAsia" w:hAnsiTheme="minorHAnsi" w:cstheme="minorBidi"/>
              <w:noProof/>
            </w:rPr>
          </w:pPr>
          <w:hyperlink w:anchor="_Toc347786927" w:history="1">
            <w:r w:rsidRPr="007A77BB">
              <w:rPr>
                <w:rStyle w:val="Hipervnculo"/>
                <w:noProof/>
              </w:rPr>
              <w:t>4.</w:t>
            </w:r>
            <w:r>
              <w:rPr>
                <w:rFonts w:asciiTheme="minorHAnsi" w:eastAsiaTheme="minorEastAsia" w:hAnsiTheme="minorHAnsi" w:cstheme="minorBidi"/>
                <w:noProof/>
              </w:rPr>
              <w:tab/>
            </w:r>
            <w:r w:rsidRPr="007A77BB">
              <w:rPr>
                <w:rStyle w:val="Hipervnculo"/>
                <w:noProof/>
              </w:rPr>
              <w:t>Anexo</w:t>
            </w:r>
            <w:r>
              <w:rPr>
                <w:noProof/>
                <w:webHidden/>
              </w:rPr>
              <w:tab/>
            </w:r>
            <w:r>
              <w:rPr>
                <w:noProof/>
                <w:webHidden/>
              </w:rPr>
              <w:fldChar w:fldCharType="begin"/>
            </w:r>
            <w:r>
              <w:rPr>
                <w:noProof/>
                <w:webHidden/>
              </w:rPr>
              <w:instrText xml:space="preserve"> PAGEREF _Toc347786927 \h </w:instrText>
            </w:r>
            <w:r>
              <w:rPr>
                <w:noProof/>
                <w:webHidden/>
              </w:rPr>
            </w:r>
            <w:r>
              <w:rPr>
                <w:noProof/>
                <w:webHidden/>
              </w:rPr>
              <w:fldChar w:fldCharType="separate"/>
            </w:r>
            <w:r>
              <w:rPr>
                <w:noProof/>
                <w:webHidden/>
              </w:rPr>
              <w:t>15</w:t>
            </w:r>
            <w:r>
              <w:rPr>
                <w:noProof/>
                <w:webHidden/>
              </w:rPr>
              <w:fldChar w:fldCharType="end"/>
            </w:r>
          </w:hyperlink>
        </w:p>
        <w:p w:rsidR="0021037F" w:rsidRPr="005B7876" w:rsidRDefault="00FA1A4A">
          <w:r w:rsidRPr="005B7876">
            <w:rPr>
              <w:b/>
              <w:bCs/>
            </w:rPr>
            <w:fldChar w:fldCharType="end"/>
          </w:r>
        </w:p>
      </w:sdtContent>
    </w:sdt>
    <w:p w:rsidR="0021037F" w:rsidRPr="005B7876" w:rsidRDefault="0021037F" w:rsidP="0021037F">
      <w:pPr>
        <w:pStyle w:val="TDC2"/>
      </w:pPr>
    </w:p>
    <w:p w:rsidR="0021037F" w:rsidRPr="005B7876" w:rsidRDefault="0021037F">
      <w:pPr>
        <w:spacing w:after="200" w:line="276" w:lineRule="auto"/>
        <w:rPr>
          <w:rFonts w:ascii="Cambria" w:hAnsi="Cambria"/>
          <w:b/>
          <w:bCs/>
          <w:smallCaps/>
          <w:color w:val="365F91"/>
          <w:sz w:val="28"/>
          <w:szCs w:val="28"/>
        </w:rPr>
      </w:pPr>
      <w:r w:rsidRPr="005B7876">
        <w:br w:type="page"/>
      </w:r>
    </w:p>
    <w:p w:rsidR="0021037F" w:rsidRPr="005B7876" w:rsidRDefault="00C67E61" w:rsidP="0021037F">
      <w:pPr>
        <w:pStyle w:val="Ttulo1"/>
        <w:numPr>
          <w:ilvl w:val="0"/>
          <w:numId w:val="1"/>
        </w:numPr>
      </w:pPr>
      <w:bookmarkStart w:id="4" w:name="_Toc347786912"/>
      <w:bookmarkEnd w:id="0"/>
      <w:bookmarkEnd w:id="1"/>
      <w:bookmarkEnd w:id="2"/>
      <w:bookmarkEnd w:id="3"/>
      <w:r w:rsidRPr="005B7876">
        <w:lastRenderedPageBreak/>
        <w:t>Listado Resumido</w:t>
      </w:r>
      <w:bookmarkEnd w:id="4"/>
    </w:p>
    <w:p w:rsidR="000C2B0E" w:rsidRPr="005B7876" w:rsidRDefault="000C2B0E" w:rsidP="000C2B0E"/>
    <w:p w:rsidR="000C2B0E" w:rsidRPr="005B7876" w:rsidRDefault="000C2B0E" w:rsidP="000C2B0E">
      <w:pPr>
        <w:ind w:left="-1170" w:firstLine="0"/>
      </w:pPr>
    </w:p>
    <w:tbl>
      <w:tblPr>
        <w:tblW w:w="9317" w:type="dxa"/>
        <w:tblInd w:w="65" w:type="dxa"/>
        <w:tblLayout w:type="fixed"/>
        <w:tblCellMar>
          <w:left w:w="70" w:type="dxa"/>
          <w:right w:w="70" w:type="dxa"/>
        </w:tblCellMar>
        <w:tblLook w:val="04A0" w:firstRow="1" w:lastRow="0" w:firstColumn="1" w:lastColumn="0" w:noHBand="0" w:noVBand="1"/>
      </w:tblPr>
      <w:tblGrid>
        <w:gridCol w:w="4825"/>
        <w:gridCol w:w="850"/>
        <w:gridCol w:w="709"/>
        <w:gridCol w:w="827"/>
        <w:gridCol w:w="1162"/>
        <w:gridCol w:w="944"/>
      </w:tblGrid>
      <w:tr w:rsidR="00C826C5" w:rsidRPr="008C2DD3" w:rsidTr="00A516C5">
        <w:trPr>
          <w:trHeight w:val="855"/>
        </w:trPr>
        <w:tc>
          <w:tcPr>
            <w:tcW w:w="48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Titulo</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sidRPr="005B7876">
              <w:rPr>
                <w:rFonts w:ascii="Arial" w:hAnsi="Arial" w:cs="Arial"/>
                <w:sz w:val="20"/>
                <w:szCs w:val="20"/>
                <w:lang w:eastAsia="en-US"/>
              </w:rPr>
              <w:t>ID</w:t>
            </w:r>
            <w:r>
              <w:rPr>
                <w:rFonts w:ascii="Arial" w:hAnsi="Arial" w:cs="Arial"/>
                <w:sz w:val="20"/>
                <w:szCs w:val="20"/>
                <w:lang w:eastAsia="en-US"/>
              </w:rPr>
              <w:t xml:space="preserve"> (VO)</w:t>
            </w:r>
          </w:p>
        </w:tc>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proofErr w:type="spellStart"/>
            <w:r w:rsidRPr="005B7876">
              <w:rPr>
                <w:rFonts w:ascii="Arial" w:hAnsi="Arial" w:cs="Arial"/>
                <w:sz w:val="20"/>
                <w:szCs w:val="20"/>
                <w:lang w:eastAsia="en-US"/>
              </w:rPr>
              <w:t>Owner</w:t>
            </w:r>
            <w:proofErr w:type="spellEnd"/>
          </w:p>
        </w:tc>
        <w:tc>
          <w:tcPr>
            <w:tcW w:w="8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Prioridad</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Estimación</w:t>
            </w:r>
          </w:p>
        </w:tc>
        <w:tc>
          <w:tcPr>
            <w:tcW w:w="9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sidRPr="005B7876">
              <w:rPr>
                <w:rFonts w:ascii="Arial" w:hAnsi="Arial" w:cs="Arial"/>
                <w:sz w:val="20"/>
                <w:szCs w:val="20"/>
                <w:lang w:eastAsia="en-US"/>
              </w:rPr>
              <w:t>Project</w:t>
            </w:r>
          </w:p>
        </w:tc>
      </w:tr>
      <w:tr w:rsidR="00CC7BB7" w:rsidRPr="008C2DD3" w:rsidTr="00526CE4">
        <w:trPr>
          <w:trHeight w:val="855"/>
        </w:trPr>
        <w:tc>
          <w:tcPr>
            <w:tcW w:w="48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138. Como Director necesito ver indicador/es en el  TC donde me muestre de manera </w:t>
            </w:r>
            <w:proofErr w:type="spellStart"/>
            <w:r>
              <w:rPr>
                <w:rFonts w:ascii="Arial" w:hAnsi="Arial" w:cs="Arial"/>
                <w:color w:val="000000"/>
              </w:rPr>
              <w:t>rapida</w:t>
            </w:r>
            <w:proofErr w:type="spellEnd"/>
            <w:r>
              <w:rPr>
                <w:rFonts w:ascii="Arial" w:hAnsi="Arial" w:cs="Arial"/>
                <w:color w:val="000000"/>
              </w:rPr>
              <w:t xml:space="preserve"> una alerta </w:t>
            </w:r>
            <w:proofErr w:type="gramStart"/>
            <w:r>
              <w:rPr>
                <w:rFonts w:ascii="Arial" w:hAnsi="Arial" w:cs="Arial"/>
                <w:color w:val="000000"/>
              </w:rPr>
              <w:t xml:space="preserve">de las ausencia de docentes en un cierto periodo </w:t>
            </w:r>
            <w:proofErr w:type="gramEnd"/>
            <w:r>
              <w:rPr>
                <w:rFonts w:ascii="Arial" w:hAnsi="Arial" w:cs="Arial"/>
                <w:color w:val="000000"/>
              </w:rPr>
              <w:t xml:space="preserve"> de un curso para poder hacer seguimiento de alumnos que necesitan </w:t>
            </w:r>
            <w:proofErr w:type="spellStart"/>
            <w:r>
              <w:rPr>
                <w:rFonts w:ascii="Arial" w:hAnsi="Arial" w:cs="Arial"/>
                <w:color w:val="000000"/>
              </w:rPr>
              <w:t>atencion</w:t>
            </w:r>
            <w:proofErr w:type="spellEnd"/>
            <w:r>
              <w:rPr>
                <w:rFonts w:ascii="Arial" w:hAnsi="Arial" w:cs="Arial"/>
                <w:color w:val="000000"/>
              </w:rPr>
              <w:t>.</w:t>
            </w:r>
          </w:p>
        </w:tc>
        <w:tc>
          <w:tcPr>
            <w:tcW w:w="850" w:type="dxa"/>
            <w:tcBorders>
              <w:top w:val="single" w:sz="4" w:space="0" w:color="000000"/>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01040</w:t>
            </w:r>
          </w:p>
        </w:tc>
        <w:tc>
          <w:tcPr>
            <w:tcW w:w="709" w:type="dxa"/>
            <w:tcBorders>
              <w:top w:val="single" w:sz="4" w:space="0" w:color="000000"/>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000000"/>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000000"/>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Pr>
                <w:rFonts w:ascii="Arial" w:hAnsi="Arial" w:cs="Arial"/>
                <w:color w:val="000000"/>
              </w:rPr>
              <w:t>8</w:t>
            </w:r>
          </w:p>
        </w:tc>
        <w:tc>
          <w:tcPr>
            <w:tcW w:w="944" w:type="dxa"/>
            <w:tcBorders>
              <w:top w:val="single" w:sz="4" w:space="0" w:color="000000"/>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526CE4">
        <w:trPr>
          <w:trHeight w:val="855"/>
        </w:trPr>
        <w:tc>
          <w:tcPr>
            <w:tcW w:w="4825" w:type="dxa"/>
            <w:tcBorders>
              <w:top w:val="nil"/>
              <w:left w:val="single" w:sz="4" w:space="0" w:color="000000"/>
              <w:bottom w:val="single" w:sz="4" w:space="0" w:color="000000"/>
              <w:right w:val="single" w:sz="4" w:space="0" w:color="000000"/>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139. Como Director necesito ver en detalles de cantidad de ausencia de docentes por curso en un periodo  para poder hacer seguimiento del curso que esta ha tenido </w:t>
            </w:r>
            <w:proofErr w:type="gramStart"/>
            <w:r>
              <w:rPr>
                <w:rFonts w:ascii="Arial" w:hAnsi="Arial" w:cs="Arial"/>
                <w:color w:val="000000"/>
              </w:rPr>
              <w:t>mucha</w:t>
            </w:r>
            <w:proofErr w:type="gramEnd"/>
            <w:r>
              <w:rPr>
                <w:rFonts w:ascii="Arial" w:hAnsi="Arial" w:cs="Arial"/>
                <w:color w:val="000000"/>
              </w:rPr>
              <w:t xml:space="preserve"> horas libres y la necesidad de recuperar esas clases.</w:t>
            </w:r>
          </w:p>
        </w:tc>
        <w:tc>
          <w:tcPr>
            <w:tcW w:w="850" w:type="dxa"/>
            <w:tcBorders>
              <w:top w:val="nil"/>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01041</w:t>
            </w:r>
          </w:p>
        </w:tc>
        <w:tc>
          <w:tcPr>
            <w:tcW w:w="709" w:type="dxa"/>
            <w:tcBorders>
              <w:top w:val="nil"/>
              <w:left w:val="single" w:sz="4" w:space="0" w:color="000000"/>
              <w:bottom w:val="single" w:sz="4" w:space="0" w:color="000000"/>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nil"/>
              <w:left w:val="single" w:sz="4" w:space="0" w:color="000000"/>
              <w:bottom w:val="single" w:sz="4" w:space="0" w:color="000000"/>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5</w:t>
            </w:r>
          </w:p>
        </w:tc>
        <w:tc>
          <w:tcPr>
            <w:tcW w:w="944" w:type="dxa"/>
            <w:tcBorders>
              <w:top w:val="nil"/>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526CE4">
        <w:trPr>
          <w:trHeight w:val="570"/>
        </w:trPr>
        <w:tc>
          <w:tcPr>
            <w:tcW w:w="4825" w:type="dxa"/>
            <w:tcBorders>
              <w:top w:val="nil"/>
              <w:left w:val="single" w:sz="4" w:space="0" w:color="000000"/>
              <w:bottom w:val="single" w:sz="4" w:space="0" w:color="000000"/>
              <w:right w:val="single" w:sz="4" w:space="0" w:color="000000"/>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47. Como Director, necesito tener </w:t>
            </w:r>
            <w:proofErr w:type="spellStart"/>
            <w:r>
              <w:rPr>
                <w:rFonts w:ascii="Arial" w:hAnsi="Arial" w:cs="Arial"/>
                <w:color w:val="000000"/>
              </w:rPr>
              <w:t>informacion</w:t>
            </w:r>
            <w:proofErr w:type="spellEnd"/>
            <w:r>
              <w:rPr>
                <w:rFonts w:ascii="Arial" w:hAnsi="Arial" w:cs="Arial"/>
                <w:color w:val="000000"/>
              </w:rPr>
              <w:t xml:space="preserve"> </w:t>
            </w:r>
            <w:proofErr w:type="spellStart"/>
            <w:r>
              <w:rPr>
                <w:rFonts w:ascii="Arial" w:hAnsi="Arial" w:cs="Arial"/>
                <w:color w:val="000000"/>
              </w:rPr>
              <w:t>sumarizada</w:t>
            </w:r>
            <w:proofErr w:type="spellEnd"/>
            <w:r>
              <w:rPr>
                <w:rFonts w:ascii="Arial" w:hAnsi="Arial" w:cs="Arial"/>
                <w:color w:val="000000"/>
              </w:rPr>
              <w:t xml:space="preserve"> y procesada, en una sola pantalla </w:t>
            </w:r>
            <w:proofErr w:type="spellStart"/>
            <w:r>
              <w:rPr>
                <w:rFonts w:ascii="Arial" w:hAnsi="Arial" w:cs="Arial"/>
                <w:color w:val="000000"/>
              </w:rPr>
              <w:t>nececito</w:t>
            </w:r>
            <w:proofErr w:type="spellEnd"/>
            <w:r>
              <w:rPr>
                <w:rFonts w:ascii="Arial" w:hAnsi="Arial" w:cs="Arial"/>
                <w:color w:val="000000"/>
              </w:rPr>
              <w:t xml:space="preserve"> que resuma la </w:t>
            </w:r>
            <w:proofErr w:type="spellStart"/>
            <w:r>
              <w:rPr>
                <w:rFonts w:ascii="Arial" w:hAnsi="Arial" w:cs="Arial"/>
                <w:color w:val="000000"/>
              </w:rPr>
              <w:t>informacion</w:t>
            </w:r>
            <w:proofErr w:type="spellEnd"/>
            <w:r>
              <w:rPr>
                <w:rFonts w:ascii="Arial" w:hAnsi="Arial" w:cs="Arial"/>
                <w:color w:val="000000"/>
              </w:rPr>
              <w:t xml:space="preserve"> importante del curso. </w:t>
            </w:r>
          </w:p>
        </w:tc>
        <w:tc>
          <w:tcPr>
            <w:tcW w:w="850" w:type="dxa"/>
            <w:tcBorders>
              <w:top w:val="nil"/>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01042</w:t>
            </w:r>
          </w:p>
        </w:tc>
        <w:tc>
          <w:tcPr>
            <w:tcW w:w="709" w:type="dxa"/>
            <w:tcBorders>
              <w:top w:val="nil"/>
              <w:left w:val="single" w:sz="4" w:space="0" w:color="000000"/>
              <w:bottom w:val="single" w:sz="4" w:space="0" w:color="000000"/>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nil"/>
              <w:left w:val="single" w:sz="4" w:space="0" w:color="000000"/>
              <w:bottom w:val="single" w:sz="4" w:space="0" w:color="000000"/>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3</w:t>
            </w:r>
          </w:p>
        </w:tc>
        <w:tc>
          <w:tcPr>
            <w:tcW w:w="944" w:type="dxa"/>
            <w:tcBorders>
              <w:top w:val="nil"/>
              <w:left w:val="single" w:sz="4" w:space="0" w:color="000000"/>
              <w:bottom w:val="single" w:sz="4" w:space="0" w:color="000000"/>
              <w:right w:val="single" w:sz="4" w:space="0" w:color="000000"/>
            </w:tcBorders>
          </w:tcPr>
          <w:p w:rsidR="00CC7BB7" w:rsidRPr="008C2DD3" w:rsidRDefault="00CC7BB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570"/>
        </w:trPr>
        <w:tc>
          <w:tcPr>
            <w:tcW w:w="4825" w:type="dxa"/>
            <w:tcBorders>
              <w:top w:val="nil"/>
              <w:left w:val="single" w:sz="4" w:space="0" w:color="000000"/>
              <w:bottom w:val="single" w:sz="4" w:space="0" w:color="auto"/>
              <w:right w:val="single" w:sz="4" w:space="0" w:color="000000"/>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48. Como Director, necesito tener alertas sobre cursos que se han desviado en la </w:t>
            </w:r>
            <w:proofErr w:type="spellStart"/>
            <w:r>
              <w:rPr>
                <w:rFonts w:ascii="Arial" w:hAnsi="Arial" w:cs="Arial"/>
                <w:color w:val="000000"/>
              </w:rPr>
              <w:t>planificacion</w:t>
            </w:r>
            <w:proofErr w:type="spellEnd"/>
            <w:r>
              <w:rPr>
                <w:rFonts w:ascii="Arial" w:hAnsi="Arial" w:cs="Arial"/>
                <w:color w:val="000000"/>
              </w:rPr>
              <w:t xml:space="preserve"> de clases.</w:t>
            </w:r>
          </w:p>
        </w:tc>
        <w:tc>
          <w:tcPr>
            <w:tcW w:w="850" w:type="dxa"/>
            <w:tcBorders>
              <w:top w:val="nil"/>
              <w:left w:val="single" w:sz="4" w:space="0" w:color="000000"/>
              <w:bottom w:val="single" w:sz="4" w:space="0" w:color="auto"/>
              <w:right w:val="single" w:sz="4" w:space="0" w:color="000000"/>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01045</w:t>
            </w:r>
          </w:p>
        </w:tc>
        <w:tc>
          <w:tcPr>
            <w:tcW w:w="709" w:type="dxa"/>
            <w:tcBorders>
              <w:top w:val="nil"/>
              <w:left w:val="single" w:sz="4" w:space="0" w:color="000000"/>
              <w:bottom w:val="single" w:sz="4" w:space="0" w:color="auto"/>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nil"/>
              <w:left w:val="single" w:sz="4" w:space="0" w:color="000000"/>
              <w:bottom w:val="single" w:sz="4" w:space="0" w:color="auto"/>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auto"/>
              <w:right w:val="single" w:sz="4" w:space="0" w:color="000000"/>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auto"/>
              <w:right w:val="single" w:sz="4" w:space="0" w:color="000000"/>
            </w:tcBorders>
          </w:tcPr>
          <w:p w:rsidR="00CC7BB7" w:rsidRPr="008C2DD3" w:rsidRDefault="00CC7BB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49. Como Director, necesito  ver indicadores en el TC cuando un alumno este llegando al </w:t>
            </w:r>
            <w:proofErr w:type="spellStart"/>
            <w:r>
              <w:rPr>
                <w:rFonts w:ascii="Arial" w:hAnsi="Arial" w:cs="Arial"/>
                <w:color w:val="000000"/>
              </w:rPr>
              <w:t>limite</w:t>
            </w:r>
            <w:proofErr w:type="spellEnd"/>
            <w:r>
              <w:rPr>
                <w:rFonts w:ascii="Arial" w:hAnsi="Arial" w:cs="Arial"/>
                <w:color w:val="000000"/>
              </w:rPr>
              <w:t xml:space="preserve"> de sanciones con el objeto de poder comunicarme con </w:t>
            </w:r>
            <w:proofErr w:type="spellStart"/>
            <w:r>
              <w:rPr>
                <w:rFonts w:ascii="Arial" w:hAnsi="Arial" w:cs="Arial"/>
                <w:color w:val="000000"/>
              </w:rPr>
              <w:t>el</w:t>
            </w:r>
            <w:proofErr w:type="spellEnd"/>
            <w:r>
              <w:rPr>
                <w:rFonts w:ascii="Arial" w:hAnsi="Arial" w:cs="Arial"/>
                <w:color w:val="000000"/>
              </w:rPr>
              <w:t xml:space="preserve"> y sus tutores con </w:t>
            </w:r>
            <w:proofErr w:type="spellStart"/>
            <w:r>
              <w:rPr>
                <w:rFonts w:ascii="Arial" w:hAnsi="Arial" w:cs="Arial"/>
                <w:color w:val="000000"/>
              </w:rPr>
              <w:t>anthelacion</w:t>
            </w:r>
            <w:proofErr w:type="spellEnd"/>
            <w:r>
              <w:rPr>
                <w:rFonts w:ascii="Arial" w:hAnsi="Arial" w:cs="Arial"/>
                <w:color w:val="000000"/>
              </w:rPr>
              <w:t>.</w:t>
            </w:r>
          </w:p>
        </w:tc>
        <w:tc>
          <w:tcPr>
            <w:tcW w:w="850" w:type="dxa"/>
            <w:tcBorders>
              <w:top w:val="single" w:sz="4" w:space="0" w:color="auto"/>
              <w:left w:val="single" w:sz="4" w:space="0" w:color="auto"/>
              <w:bottom w:val="single" w:sz="4" w:space="0" w:color="auto"/>
              <w:right w:val="single" w:sz="4" w:space="0" w:color="auto"/>
            </w:tcBorders>
          </w:tcPr>
          <w:p w:rsidR="00CC7BB7" w:rsidRDefault="00CC7BB7">
            <w:r w:rsidRPr="00DA660B">
              <w:rPr>
                <w:lang w:val="en-US"/>
              </w:rPr>
              <w:t>S-0104</w:t>
            </w:r>
            <w:r>
              <w:rPr>
                <w:lang w:val="en-US"/>
              </w:rPr>
              <w:t>6</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50. Como director del colegio necesito analizar los detalles de las sanciones que son alertadas en el indicador por curso </w:t>
            </w:r>
            <w:proofErr w:type="spellStart"/>
            <w:r>
              <w:rPr>
                <w:rFonts w:ascii="Arial" w:hAnsi="Arial" w:cs="Arial"/>
                <w:color w:val="000000"/>
              </w:rPr>
              <w:t>esten</w:t>
            </w:r>
            <w:proofErr w:type="spellEnd"/>
            <w:r>
              <w:rPr>
                <w:rFonts w:ascii="Arial" w:hAnsi="Arial" w:cs="Arial"/>
                <w:color w:val="000000"/>
              </w:rPr>
              <w:t xml:space="preserve"> por encima del valor esperado.</w:t>
            </w:r>
          </w:p>
        </w:tc>
        <w:tc>
          <w:tcPr>
            <w:tcW w:w="850" w:type="dxa"/>
            <w:tcBorders>
              <w:top w:val="single" w:sz="4" w:space="0" w:color="auto"/>
              <w:left w:val="single" w:sz="4" w:space="0" w:color="auto"/>
              <w:bottom w:val="single" w:sz="4" w:space="0" w:color="auto"/>
              <w:right w:val="single" w:sz="4" w:space="0" w:color="auto"/>
            </w:tcBorders>
          </w:tcPr>
          <w:p w:rsidR="00CC7BB7" w:rsidRDefault="00CC7BB7">
            <w:r w:rsidRPr="00DA660B">
              <w:rPr>
                <w:lang w:val="en-US"/>
              </w:rPr>
              <w:t>S-0104</w:t>
            </w:r>
            <w:r>
              <w:rPr>
                <w:lang w:val="en-US"/>
              </w:rPr>
              <w:t>7</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136. Como Director o </w:t>
            </w:r>
            <w:proofErr w:type="spellStart"/>
            <w:r>
              <w:rPr>
                <w:rFonts w:ascii="Arial" w:hAnsi="Arial" w:cs="Arial"/>
                <w:color w:val="000000"/>
              </w:rPr>
              <w:t>Piscopedagogo</w:t>
            </w:r>
            <w:proofErr w:type="spellEnd"/>
            <w:r>
              <w:rPr>
                <w:rFonts w:ascii="Arial" w:hAnsi="Arial" w:cs="Arial"/>
                <w:color w:val="000000"/>
              </w:rPr>
              <w:t xml:space="preserve">, necesito ver indicadores en el TC que den </w:t>
            </w:r>
            <w:proofErr w:type="spellStart"/>
            <w:r>
              <w:rPr>
                <w:rFonts w:ascii="Arial" w:hAnsi="Arial" w:cs="Arial"/>
                <w:color w:val="000000"/>
              </w:rPr>
              <w:t>informacion</w:t>
            </w:r>
            <w:proofErr w:type="spellEnd"/>
            <w:r>
              <w:rPr>
                <w:rFonts w:ascii="Arial" w:hAnsi="Arial" w:cs="Arial"/>
                <w:color w:val="000000"/>
              </w:rPr>
              <w:t xml:space="preserve"> resumida de cantidad de alumnos con notas de Aplazo en </w:t>
            </w:r>
            <w:proofErr w:type="spellStart"/>
            <w:r>
              <w:rPr>
                <w:rFonts w:ascii="Arial" w:hAnsi="Arial" w:cs="Arial"/>
                <w:color w:val="000000"/>
              </w:rPr>
              <w:t>mas</w:t>
            </w:r>
            <w:proofErr w:type="spellEnd"/>
            <w:r>
              <w:rPr>
                <w:rFonts w:ascii="Arial" w:hAnsi="Arial" w:cs="Arial"/>
                <w:color w:val="000000"/>
              </w:rPr>
              <w:t xml:space="preserve"> de 3 Asignaturas para poder hacer seguimiento de alumnos que necesitan </w:t>
            </w:r>
            <w:proofErr w:type="spellStart"/>
            <w:r>
              <w:rPr>
                <w:rFonts w:ascii="Arial" w:hAnsi="Arial" w:cs="Arial"/>
                <w:color w:val="000000"/>
              </w:rPr>
              <w:t>atencion</w:t>
            </w:r>
            <w:proofErr w:type="spellEnd"/>
            <w:r>
              <w:rPr>
                <w:rFonts w:ascii="Arial" w:hAnsi="Arial" w:cs="Arial"/>
                <w:color w:val="000000"/>
              </w:rPr>
              <w:t>.</w:t>
            </w:r>
          </w:p>
        </w:tc>
        <w:tc>
          <w:tcPr>
            <w:tcW w:w="850" w:type="dxa"/>
            <w:tcBorders>
              <w:top w:val="single" w:sz="4" w:space="0" w:color="auto"/>
              <w:left w:val="single" w:sz="4" w:space="0" w:color="auto"/>
              <w:bottom w:val="single" w:sz="4" w:space="0" w:color="auto"/>
              <w:right w:val="single" w:sz="4" w:space="0" w:color="auto"/>
            </w:tcBorders>
          </w:tcPr>
          <w:p w:rsidR="00CC7BB7" w:rsidRDefault="00CC7BB7">
            <w:r w:rsidRPr="00DA660B">
              <w:rPr>
                <w:lang w:val="en-US"/>
              </w:rPr>
              <w:t>S-0104</w:t>
            </w:r>
            <w:r>
              <w:rPr>
                <w:lang w:val="en-US"/>
              </w:rPr>
              <w:t>8</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 xml:space="preserve">137. Como Directo o Psicopedagogo necesito analizar en detalle cantidad de Asignaturas que tienen </w:t>
            </w:r>
            <w:proofErr w:type="spellStart"/>
            <w:r>
              <w:rPr>
                <w:rFonts w:ascii="Arial" w:hAnsi="Arial" w:cs="Arial"/>
                <w:color w:val="000000"/>
              </w:rPr>
              <w:t>Aplazos</w:t>
            </w:r>
            <w:proofErr w:type="spellEnd"/>
            <w:r>
              <w:rPr>
                <w:rFonts w:ascii="Arial" w:hAnsi="Arial" w:cs="Arial"/>
                <w:color w:val="000000"/>
              </w:rPr>
              <w:t xml:space="preserve">(nota menor que 3) por cada alumno para poder hacer seguimiento de alumnos que necesitan </w:t>
            </w:r>
            <w:proofErr w:type="spellStart"/>
            <w:r>
              <w:rPr>
                <w:rFonts w:ascii="Arial" w:hAnsi="Arial" w:cs="Arial"/>
                <w:color w:val="000000"/>
              </w:rPr>
              <w:t>atencion</w:t>
            </w:r>
            <w:proofErr w:type="spellEnd"/>
          </w:p>
        </w:tc>
        <w:tc>
          <w:tcPr>
            <w:tcW w:w="850" w:type="dxa"/>
            <w:tcBorders>
              <w:top w:val="single" w:sz="4" w:space="0" w:color="auto"/>
              <w:left w:val="single" w:sz="4" w:space="0" w:color="auto"/>
              <w:bottom w:val="single" w:sz="4" w:space="0" w:color="auto"/>
              <w:right w:val="single" w:sz="4" w:space="0" w:color="auto"/>
            </w:tcBorders>
          </w:tcPr>
          <w:p w:rsidR="00CC7BB7" w:rsidRDefault="00CC7BB7">
            <w:r w:rsidRPr="00DA660B">
              <w:rPr>
                <w:lang w:val="en-US"/>
              </w:rPr>
              <w:t>S-0104</w:t>
            </w:r>
            <w:r>
              <w:rPr>
                <w:lang w:val="en-US"/>
              </w:rPr>
              <w:t>9</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lastRenderedPageBreak/>
              <w:t xml:space="preserve">117. Como Director o Psicopedagogo necesito ver TC de Alumnos con </w:t>
            </w:r>
            <w:proofErr w:type="spellStart"/>
            <w:r>
              <w:rPr>
                <w:rFonts w:ascii="Arial" w:hAnsi="Arial" w:cs="Arial"/>
                <w:color w:val="000000"/>
              </w:rPr>
              <w:t>mas</w:t>
            </w:r>
            <w:proofErr w:type="spellEnd"/>
            <w:r>
              <w:rPr>
                <w:rFonts w:ascii="Arial" w:hAnsi="Arial" w:cs="Arial"/>
                <w:color w:val="000000"/>
              </w:rPr>
              <w:t xml:space="preserve"> de 15 faltas  para poder hacer seguimiento de alumnos que necesitan </w:t>
            </w:r>
            <w:proofErr w:type="spellStart"/>
            <w:r>
              <w:rPr>
                <w:rFonts w:ascii="Arial" w:hAnsi="Arial" w:cs="Arial"/>
                <w:color w:val="000000"/>
              </w:rPr>
              <w:t>atencion</w:t>
            </w:r>
            <w:proofErr w:type="spellEnd"/>
          </w:p>
        </w:tc>
        <w:tc>
          <w:tcPr>
            <w:tcW w:w="850" w:type="dxa"/>
            <w:tcBorders>
              <w:top w:val="single" w:sz="4" w:space="0" w:color="auto"/>
              <w:left w:val="single" w:sz="4" w:space="0" w:color="auto"/>
              <w:bottom w:val="single" w:sz="4" w:space="0" w:color="auto"/>
              <w:right w:val="single" w:sz="4" w:space="0" w:color="auto"/>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01050</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118. Como Director o psicopedagogo necesito mostrar representación Grafica TC de cantidad de faltas por cada alumno para poder hacer seguimiento de alumnos que necesitan atención.</w:t>
            </w:r>
          </w:p>
        </w:tc>
        <w:tc>
          <w:tcPr>
            <w:tcW w:w="850" w:type="dxa"/>
            <w:tcBorders>
              <w:top w:val="single" w:sz="4" w:space="0" w:color="auto"/>
              <w:left w:val="single" w:sz="4" w:space="0" w:color="auto"/>
              <w:bottom w:val="single" w:sz="4" w:space="0" w:color="auto"/>
              <w:right w:val="single" w:sz="4" w:space="0" w:color="auto"/>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01051</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119</w:t>
            </w:r>
            <w:proofErr w:type="gramStart"/>
            <w:r>
              <w:rPr>
                <w:rFonts w:ascii="Arial" w:hAnsi="Arial" w:cs="Arial"/>
                <w:color w:val="000000"/>
              </w:rPr>
              <w:t>.Como</w:t>
            </w:r>
            <w:proofErr w:type="gramEnd"/>
            <w:r>
              <w:rPr>
                <w:rFonts w:ascii="Arial" w:hAnsi="Arial" w:cs="Arial"/>
                <w:color w:val="000000"/>
              </w:rPr>
              <w:t xml:space="preserve"> Director o Psicopedagogo necesito generar TC de Cursos con horas </w:t>
            </w:r>
            <w:proofErr w:type="spellStart"/>
            <w:r>
              <w:rPr>
                <w:rFonts w:ascii="Arial" w:hAnsi="Arial" w:cs="Arial"/>
                <w:color w:val="000000"/>
              </w:rPr>
              <w:t>catedras</w:t>
            </w:r>
            <w:proofErr w:type="spellEnd"/>
            <w:r>
              <w:rPr>
                <w:rFonts w:ascii="Arial" w:hAnsi="Arial" w:cs="Arial"/>
                <w:color w:val="000000"/>
              </w:rPr>
              <w:t xml:space="preserve"> libres por ausencia de docentes en un cierto periodo para poder hacer seguimiento de alumnos que necesitan atención.</w:t>
            </w:r>
          </w:p>
        </w:tc>
        <w:tc>
          <w:tcPr>
            <w:tcW w:w="850" w:type="dxa"/>
            <w:tcBorders>
              <w:top w:val="single" w:sz="4" w:space="0" w:color="auto"/>
              <w:left w:val="single" w:sz="4" w:space="0" w:color="auto"/>
              <w:bottom w:val="single" w:sz="4" w:space="0" w:color="auto"/>
              <w:right w:val="single" w:sz="4" w:space="0" w:color="auto"/>
            </w:tcBorders>
          </w:tcPr>
          <w:p w:rsidR="00CC7BB7" w:rsidRPr="008C2DD3" w:rsidRDefault="00CC7BB7" w:rsidP="008C2DD3">
            <w:pPr>
              <w:spacing w:before="0"/>
              <w:ind w:firstLine="0"/>
              <w:jc w:val="left"/>
              <w:rPr>
                <w:rFonts w:ascii="Arial" w:hAnsi="Arial" w:cs="Arial"/>
                <w:color w:val="000000"/>
              </w:rPr>
            </w:pPr>
            <w:r w:rsidRPr="00A26F0F">
              <w:rPr>
                <w:lang w:val="en-US"/>
              </w:rPr>
              <w:t>S-</w:t>
            </w:r>
            <w:r>
              <w:rPr>
                <w:lang w:val="en-US"/>
              </w:rPr>
              <w:t>01052</w:t>
            </w: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Laura </w:t>
            </w:r>
            <w:proofErr w:type="spellStart"/>
            <w:r>
              <w:rPr>
                <w:rFonts w:ascii="Arial" w:hAnsi="Arial" w:cs="Arial"/>
                <w:color w:val="000000"/>
              </w:rPr>
              <w:t>Pastorino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CC7BB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CC7BB7" w:rsidRDefault="00CC7BB7">
            <w:pPr>
              <w:rPr>
                <w:rFonts w:ascii="Arial" w:hAnsi="Arial" w:cs="Arial"/>
                <w:color w:val="000000"/>
              </w:rPr>
            </w:pPr>
            <w:r>
              <w:rPr>
                <w:rFonts w:ascii="Arial" w:hAnsi="Arial" w:cs="Arial"/>
                <w:color w:val="000000"/>
              </w:rPr>
              <w:t>120</w:t>
            </w:r>
            <w:proofErr w:type="gramStart"/>
            <w:r>
              <w:rPr>
                <w:rFonts w:ascii="Arial" w:hAnsi="Arial" w:cs="Arial"/>
                <w:color w:val="000000"/>
              </w:rPr>
              <w:t>.Como</w:t>
            </w:r>
            <w:proofErr w:type="gramEnd"/>
            <w:r>
              <w:rPr>
                <w:rFonts w:ascii="Arial" w:hAnsi="Arial" w:cs="Arial"/>
                <w:color w:val="000000"/>
              </w:rPr>
              <w:t xml:space="preserve"> Director o Psicopedagogo necesito mostrar representación grafica TC de cantidad de horas Cátedras libres por curso en un periodo para poder hacer seguimiento de alumnos que necesitan atención.</w:t>
            </w:r>
          </w:p>
        </w:tc>
        <w:tc>
          <w:tcPr>
            <w:tcW w:w="850" w:type="dxa"/>
            <w:tcBorders>
              <w:top w:val="single" w:sz="4" w:space="0" w:color="auto"/>
              <w:left w:val="single" w:sz="4" w:space="0" w:color="auto"/>
              <w:bottom w:val="single" w:sz="4" w:space="0" w:color="auto"/>
              <w:right w:val="single" w:sz="4" w:space="0" w:color="auto"/>
            </w:tcBorders>
          </w:tcPr>
          <w:p w:rsidR="00CC7BB7" w:rsidRPr="008C2DD3" w:rsidRDefault="00CC7BB7" w:rsidP="008C2DD3">
            <w:pPr>
              <w:spacing w:before="0"/>
              <w:ind w:firstLine="0"/>
              <w:jc w:val="left"/>
              <w:rPr>
                <w:rFonts w:ascii="Arial" w:hAnsi="Arial" w:cs="Arial"/>
                <w:color w:val="000000"/>
              </w:rPr>
            </w:pPr>
          </w:p>
        </w:tc>
        <w:tc>
          <w:tcPr>
            <w:tcW w:w="709"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 xml:space="preserve">Laura </w:t>
            </w:r>
            <w:proofErr w:type="spellStart"/>
            <w:r>
              <w:rPr>
                <w:rFonts w:ascii="Arial" w:hAnsi="Arial" w:cs="Arial"/>
                <w:color w:val="000000"/>
              </w:rPr>
              <w:t>Pastorino</w:t>
            </w:r>
            <w:proofErr w:type="spellEnd"/>
          </w:p>
        </w:tc>
        <w:tc>
          <w:tcPr>
            <w:tcW w:w="827"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CC7BB7" w:rsidRPr="008C2DD3" w:rsidRDefault="00CC7BB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bl>
    <w:p w:rsidR="0021037F" w:rsidRPr="005B7876" w:rsidRDefault="00C67E61" w:rsidP="0021037F">
      <w:pPr>
        <w:pStyle w:val="Ttulo1"/>
        <w:numPr>
          <w:ilvl w:val="0"/>
          <w:numId w:val="1"/>
        </w:numPr>
      </w:pPr>
      <w:bookmarkStart w:id="5" w:name="_Toc347786913"/>
      <w:r w:rsidRPr="005B7876">
        <w:t>Listado Detallado</w:t>
      </w:r>
      <w:bookmarkEnd w:id="5"/>
    </w:p>
    <w:p w:rsidR="00925D6B" w:rsidRDefault="00925D6B" w:rsidP="00230E77">
      <w:pPr>
        <w:pStyle w:val="Ttulo2"/>
        <w:ind w:firstLine="0"/>
      </w:pPr>
      <w:bookmarkStart w:id="6" w:name="_Toc340716421"/>
    </w:p>
    <w:p w:rsidR="00925D6B" w:rsidRDefault="0053260B" w:rsidP="0053260B">
      <w:pPr>
        <w:pStyle w:val="Ttulo2"/>
        <w:ind w:firstLine="0"/>
        <w:jc w:val="center"/>
      </w:pPr>
      <w:bookmarkStart w:id="7" w:name="_Toc347786914"/>
      <w:r>
        <w:t xml:space="preserve">Modulo Gestión de </w:t>
      </w:r>
      <w:r w:rsidR="006F4D21">
        <w:t>Monitoreo</w:t>
      </w:r>
      <w:bookmarkEnd w:id="7"/>
    </w:p>
    <w:p w:rsidR="006F4D21" w:rsidRPr="003131D5" w:rsidRDefault="006F4D21" w:rsidP="006F4D21">
      <w:pPr>
        <w:pStyle w:val="Ttulo3"/>
      </w:pPr>
      <w:bookmarkStart w:id="8" w:name="_Toc347786915"/>
      <w:bookmarkEnd w:id="6"/>
      <w:proofErr w:type="spellStart"/>
      <w:r>
        <w:t>User</w:t>
      </w:r>
      <w:proofErr w:type="spellEnd"/>
      <w:r>
        <w:t xml:space="preserve"> </w:t>
      </w:r>
      <w:proofErr w:type="spellStart"/>
      <w:r>
        <w:t>Story</w:t>
      </w:r>
      <w:proofErr w:type="spellEnd"/>
      <w:r>
        <w:t xml:space="preserve"> Nº1</w:t>
      </w:r>
      <w:r w:rsidR="003812C7">
        <w:t>38</w:t>
      </w:r>
      <w:bookmarkEnd w:id="8"/>
    </w:p>
    <w:p w:rsidR="003812C7" w:rsidRPr="002F52DA" w:rsidRDefault="003812C7" w:rsidP="003812C7">
      <w:pPr>
        <w:pStyle w:val="Prrafodelista"/>
        <w:numPr>
          <w:ilvl w:val="0"/>
          <w:numId w:val="3"/>
        </w:numPr>
        <w:rPr>
          <w:b/>
        </w:rPr>
      </w:pPr>
      <w:r w:rsidRPr="002F52DA">
        <w:rPr>
          <w:b/>
          <w:lang w:val="en-US"/>
        </w:rPr>
        <w:t>ID-Version One-:</w:t>
      </w:r>
      <w:r w:rsidRPr="002F52DA">
        <w:rPr>
          <w:b/>
          <w:lang w:val="en-US"/>
        </w:rPr>
        <w:tab/>
      </w:r>
    </w:p>
    <w:p w:rsidR="00AC34C9" w:rsidRPr="00AC34C9" w:rsidRDefault="003812C7" w:rsidP="00AC34C9">
      <w:pPr>
        <w:pStyle w:val="Prrafodelista"/>
        <w:numPr>
          <w:ilvl w:val="0"/>
          <w:numId w:val="3"/>
        </w:numPr>
        <w:spacing w:after="200" w:line="276" w:lineRule="auto"/>
        <w:rPr>
          <w:lang w:val="en-US"/>
        </w:rPr>
      </w:pPr>
      <w:proofErr w:type="spellStart"/>
      <w:r w:rsidRPr="00AC34C9">
        <w:rPr>
          <w:b/>
        </w:rPr>
        <w:t>Titulo</w:t>
      </w:r>
      <w:proofErr w:type="spellEnd"/>
      <w:r w:rsidRPr="00AC34C9">
        <w:rPr>
          <w:b/>
        </w:rPr>
        <w:t>:</w:t>
      </w:r>
      <w:r w:rsidR="00CC7BB7" w:rsidRPr="00CC7BB7">
        <w:t xml:space="preserve"> </w:t>
      </w:r>
      <w:r w:rsidR="00AC34C9" w:rsidRPr="00AC34C9">
        <w:t xml:space="preserve">138. Como Director necesito ver indicador/es en el  TC donde me muestre de manera </w:t>
      </w:r>
      <w:r w:rsidR="00DE39C1" w:rsidRPr="00AC34C9">
        <w:t>rápida</w:t>
      </w:r>
      <w:r w:rsidR="00AC34C9" w:rsidRPr="00AC34C9">
        <w:t xml:space="preserve"> una alerta </w:t>
      </w:r>
      <w:r w:rsidR="004F1902" w:rsidRPr="00AC34C9">
        <w:t>de las ausencias de docentes en un cierto periodo</w:t>
      </w:r>
      <w:r w:rsidR="00AC34C9" w:rsidRPr="00AC34C9">
        <w:t xml:space="preserve"> de un curso para poder hacer seguimiento de alumnos que necesitan atención.</w:t>
      </w:r>
    </w:p>
    <w:p w:rsidR="003812C7" w:rsidRPr="00AC34C9" w:rsidRDefault="003812C7" w:rsidP="00AC34C9">
      <w:pPr>
        <w:pStyle w:val="Prrafodelista"/>
        <w:numPr>
          <w:ilvl w:val="0"/>
          <w:numId w:val="3"/>
        </w:numPr>
        <w:spacing w:after="200" w:line="276" w:lineRule="auto"/>
        <w:rPr>
          <w:lang w:val="en-US"/>
        </w:rPr>
      </w:pPr>
      <w:r w:rsidRPr="00AC34C9">
        <w:rPr>
          <w:b/>
          <w:lang w:val="en-US"/>
        </w:rPr>
        <w:t xml:space="preserve">Project: </w:t>
      </w:r>
      <w:r w:rsidRPr="00AC34C9">
        <w:rPr>
          <w:lang w:val="en-US"/>
        </w:rPr>
        <w:t>BLPM Product Backlog</w:t>
      </w:r>
    </w:p>
    <w:p w:rsidR="003812C7" w:rsidRPr="003131D5" w:rsidRDefault="000503BC" w:rsidP="003812C7">
      <w:pPr>
        <w:pStyle w:val="Prrafodelista"/>
        <w:numPr>
          <w:ilvl w:val="0"/>
          <w:numId w:val="3"/>
        </w:numPr>
        <w:rPr>
          <w:b/>
          <w:lang w:val="en-US"/>
        </w:rPr>
      </w:pPr>
      <w:r>
        <w:rPr>
          <w:b/>
          <w:lang w:val="en-US"/>
        </w:rPr>
        <w:t>Sprint:</w:t>
      </w:r>
      <w:r>
        <w:rPr>
          <w:b/>
          <w:lang w:val="en-US"/>
        </w:rPr>
        <w:tab/>
      </w:r>
      <w:r w:rsidRPr="000503BC">
        <w:rPr>
          <w:lang w:val="en-US"/>
        </w:rPr>
        <w:t>10</w:t>
      </w:r>
      <w:r w:rsidR="003812C7" w:rsidRPr="003131D5">
        <w:rPr>
          <w:b/>
          <w:lang w:val="en-US"/>
        </w:rPr>
        <w:tab/>
      </w:r>
      <w:bookmarkStart w:id="9" w:name="_GoBack"/>
      <w:bookmarkEnd w:id="9"/>
    </w:p>
    <w:p w:rsidR="00AC34C9" w:rsidRDefault="003812C7" w:rsidP="00302BA2">
      <w:pPr>
        <w:pStyle w:val="Prrafodelista"/>
        <w:numPr>
          <w:ilvl w:val="0"/>
          <w:numId w:val="3"/>
        </w:numPr>
      </w:pPr>
      <w:r w:rsidRPr="00302BA2">
        <w:rPr>
          <w:b/>
        </w:rPr>
        <w:t>Descripción:</w:t>
      </w:r>
      <w:r w:rsidR="00302BA2">
        <w:rPr>
          <w:b/>
        </w:rPr>
        <w:t xml:space="preserve"> </w:t>
      </w:r>
      <w:r w:rsidR="00AC34C9">
        <w:t>Necesit</w:t>
      </w:r>
      <w:r w:rsidR="00DE39C1">
        <w:t>o poder identificar rápidamente</w:t>
      </w:r>
      <w:r w:rsidR="00AC34C9">
        <w:t xml:space="preserve"> ausencias de Docente en este curso. Donde muestre indicadores en un Tablero de Control.  Cada indicador debe representar numéricamente la</w:t>
      </w:r>
      <w:r w:rsidR="00DE39C1">
        <w:t>s</w:t>
      </w:r>
      <w:r w:rsidR="00AC34C9">
        <w:t xml:space="preserve">  ausencias de docente</w:t>
      </w:r>
      <w:r w:rsidR="00DE39C1">
        <w:t>s</w:t>
      </w:r>
      <w:r w:rsidR="005833D8">
        <w:t xml:space="preserve"> del curso</w:t>
      </w:r>
      <w:r w:rsidR="00AC34C9">
        <w:t xml:space="preserve">.  </w:t>
      </w:r>
    </w:p>
    <w:p w:rsidR="00AC34C9" w:rsidRDefault="00AC34C9" w:rsidP="00DE39C1">
      <w:pPr>
        <w:ind w:left="708" w:firstLine="0"/>
      </w:pPr>
      <w:r>
        <w:t xml:space="preserve">*El número indica </w:t>
      </w:r>
      <w:r w:rsidR="005833D8">
        <w:t xml:space="preserve">la cantidad de ausencia de los docentes </w:t>
      </w:r>
      <w:r>
        <w:t xml:space="preserve"> en un periodo dado. </w:t>
      </w:r>
      <w:r w:rsidR="00DE39C1">
        <w:t xml:space="preserve">La cantidad de ausencia de docentes es obtenida de los registro de clases diarios. </w:t>
      </w:r>
    </w:p>
    <w:p w:rsidR="008D5EDE" w:rsidRDefault="008D5EDE" w:rsidP="008D5EDE">
      <w:pPr>
        <w:ind w:left="708" w:firstLine="0"/>
      </w:pPr>
      <w:r>
        <w:t xml:space="preserve">Necesito que me muestre los indicadores con colores Rojo, verde y amarillo, para </w:t>
      </w:r>
      <w:proofErr w:type="gramStart"/>
      <w:r>
        <w:t>darle</w:t>
      </w:r>
      <w:proofErr w:type="gramEnd"/>
      <w:r>
        <w:t xml:space="preserve"> mayor atención a los indicadores de color rojo, y darle menor importancia a los de color verde. Los indicadores de color amarillo me muestren una cantidad </w:t>
      </w:r>
      <w:proofErr w:type="spellStart"/>
      <w:r>
        <w:t>cantidad</w:t>
      </w:r>
      <w:proofErr w:type="spellEnd"/>
      <w:r>
        <w:t xml:space="preserve"> de ausencia de docentes no tan importante pero que me mantenga alerta.</w:t>
      </w:r>
    </w:p>
    <w:p w:rsidR="00DE39C1" w:rsidRDefault="00DE39C1" w:rsidP="00DE39C1">
      <w:pPr>
        <w:ind w:left="708" w:firstLine="0"/>
      </w:pPr>
      <w:r>
        <w:t>Las cantidad de ausencias significativas se muestran con un color Rojo, en caso de que la cantidad de ausencia no sea significativa se muestra de color verde. (</w:t>
      </w:r>
      <w:proofErr w:type="spellStart"/>
      <w:r>
        <w:t>Paremetr</w:t>
      </w:r>
      <w:r w:rsidR="00AF58DC">
        <w:t>izar</w:t>
      </w:r>
      <w:proofErr w:type="spellEnd"/>
      <w:r w:rsidR="00AF58DC">
        <w:t xml:space="preserve"> los valores que definen el grado de importancia</w:t>
      </w:r>
      <w:r>
        <w:t>)</w:t>
      </w:r>
      <w:r w:rsidR="00AF58DC">
        <w:t>.</w:t>
      </w:r>
    </w:p>
    <w:p w:rsidR="009E754C" w:rsidRDefault="003812C7" w:rsidP="003812C7">
      <w:pPr>
        <w:pStyle w:val="Prrafodelista"/>
        <w:numPr>
          <w:ilvl w:val="0"/>
          <w:numId w:val="3"/>
        </w:numPr>
      </w:pPr>
      <w:r w:rsidRPr="009E754C">
        <w:rPr>
          <w:b/>
        </w:rPr>
        <w:lastRenderedPageBreak/>
        <w:t>Supuestos:</w:t>
      </w:r>
      <w:r w:rsidR="009E754C">
        <w:t xml:space="preserve"> Los datos de ausencia de docentes son  cargados en el Registro de Clases diario. </w:t>
      </w:r>
      <w:r w:rsidR="00BB0528">
        <w:t xml:space="preserve">En caso de ausencia de docente se supone que el rol de preceptores registra en el registro de clase la ausencia y alguna descripción del motivo de ausencia. </w:t>
      </w:r>
      <w:r w:rsidR="002961C2">
        <w:t>Se supone que esto datos son actualizador diariamente.</w:t>
      </w:r>
    </w:p>
    <w:p w:rsidR="002E2A92" w:rsidRDefault="003812C7" w:rsidP="003812C7">
      <w:pPr>
        <w:pStyle w:val="Prrafodelista"/>
        <w:numPr>
          <w:ilvl w:val="0"/>
          <w:numId w:val="3"/>
        </w:numPr>
      </w:pPr>
      <w:r w:rsidRPr="002E2A92">
        <w:rPr>
          <w:b/>
        </w:rPr>
        <w:t>Precondición:</w:t>
      </w:r>
      <w:r w:rsidRPr="00BA4018">
        <w:t xml:space="preserve"> </w:t>
      </w:r>
      <w:proofErr w:type="spellStart"/>
      <w:r w:rsidR="002E2A92">
        <w:t>User</w:t>
      </w:r>
      <w:proofErr w:type="spellEnd"/>
      <w:r w:rsidR="002E2A92">
        <w:t xml:space="preserve"> </w:t>
      </w:r>
      <w:proofErr w:type="spellStart"/>
      <w:r w:rsidR="002E2A92">
        <w:t>story</w:t>
      </w:r>
      <w:proofErr w:type="spellEnd"/>
      <w:r w:rsidR="002E2A92">
        <w:t xml:space="preserve"> 47 me muestra una información general del curso, con cantidades </w:t>
      </w:r>
      <w:proofErr w:type="spellStart"/>
      <w:r w:rsidR="002E2A92">
        <w:t>sumarizadas</w:t>
      </w:r>
      <w:proofErr w:type="spellEnd"/>
      <w:r w:rsidR="002E2A92">
        <w:t>. A</w:t>
      </w:r>
      <w:r w:rsidR="00AF58DC">
        <w:t xml:space="preserve"> </w:t>
      </w:r>
      <w:r w:rsidR="002E2A92">
        <w:t>partir del US47 obtendremos mayor detalle en el US 138.</w:t>
      </w:r>
    </w:p>
    <w:p w:rsidR="002E2A92" w:rsidRDefault="00BB0528" w:rsidP="003812C7">
      <w:pPr>
        <w:pStyle w:val="Prrafodelista"/>
        <w:numPr>
          <w:ilvl w:val="0"/>
          <w:numId w:val="3"/>
        </w:numPr>
      </w:pPr>
      <w:r w:rsidRPr="002E2A92">
        <w:rPr>
          <w:b/>
        </w:rPr>
        <w:t>Post Condición</w:t>
      </w:r>
      <w:r w:rsidRPr="00B30A50">
        <w:t>:</w:t>
      </w:r>
      <w:r w:rsidR="003D7DE3" w:rsidRPr="00B30A50">
        <w:t xml:space="preserve"> </w:t>
      </w:r>
      <w:r w:rsidR="00B30A50" w:rsidRPr="00B30A50">
        <w:t xml:space="preserve">mostrar un Grafico en el Tablero de control que muestre los indicadores respectivos a la ausencia de los docentes. </w:t>
      </w:r>
    </w:p>
    <w:p w:rsidR="003812C7" w:rsidRPr="002E2A92" w:rsidRDefault="003812C7" w:rsidP="00AF58DC">
      <w:pPr>
        <w:pStyle w:val="Prrafodelista"/>
        <w:numPr>
          <w:ilvl w:val="0"/>
          <w:numId w:val="3"/>
        </w:numPr>
      </w:pPr>
      <w:r w:rsidRPr="00AF58DC">
        <w:rPr>
          <w:b/>
        </w:rPr>
        <w:t>Reglas de Negocio:</w:t>
      </w:r>
      <w:r>
        <w:t xml:space="preserve"> </w:t>
      </w:r>
      <w:r w:rsidR="00AF58DC">
        <w:t>La ausencia de los docentes son obtenidas del registro de clase diario. El mismo se supone debe estar actualizado diariamente.</w:t>
      </w:r>
    </w:p>
    <w:p w:rsidR="003812C7" w:rsidRPr="00B50ABD" w:rsidRDefault="003812C7" w:rsidP="003812C7">
      <w:pPr>
        <w:pStyle w:val="Prrafodelista"/>
        <w:numPr>
          <w:ilvl w:val="0"/>
          <w:numId w:val="3"/>
        </w:numPr>
        <w:rPr>
          <w:b/>
        </w:rPr>
      </w:pPr>
      <w:r w:rsidRPr="00B50ABD">
        <w:rPr>
          <w:b/>
        </w:rPr>
        <w:t>Discusiones:</w:t>
      </w:r>
      <w:r w:rsidR="00BF16C4">
        <w:t>-</w:t>
      </w:r>
    </w:p>
    <w:p w:rsidR="003812C7" w:rsidRDefault="003812C7" w:rsidP="003812C7">
      <w:pPr>
        <w:pStyle w:val="Prrafodelista"/>
        <w:numPr>
          <w:ilvl w:val="0"/>
          <w:numId w:val="3"/>
        </w:numPr>
      </w:pPr>
      <w:r w:rsidRPr="003131D5">
        <w:rPr>
          <w:b/>
        </w:rPr>
        <w:t>Estimación:</w:t>
      </w:r>
      <w:r>
        <w:tab/>
        <w:t>8,00</w:t>
      </w:r>
      <w:r>
        <w:tab/>
      </w:r>
    </w:p>
    <w:p w:rsidR="003812C7" w:rsidRDefault="003812C7" w:rsidP="003812C7">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3812C7" w:rsidRDefault="003812C7" w:rsidP="003812C7">
      <w:pPr>
        <w:pStyle w:val="Prrafodelista"/>
        <w:numPr>
          <w:ilvl w:val="0"/>
          <w:numId w:val="3"/>
        </w:numPr>
      </w:pPr>
      <w:r w:rsidRPr="003131D5">
        <w:rPr>
          <w:b/>
        </w:rPr>
        <w:t>Responsables:</w:t>
      </w:r>
      <w:r w:rsidRPr="003131D5">
        <w:rPr>
          <w:b/>
        </w:rPr>
        <w:tab/>
      </w:r>
      <w:r w:rsidR="00BF16C4">
        <w:t xml:space="preserve">Laura </w:t>
      </w:r>
      <w:proofErr w:type="spellStart"/>
      <w:r w:rsidR="00BF16C4">
        <w:t>Pastorino</w:t>
      </w:r>
      <w:proofErr w:type="spellEnd"/>
      <w:r>
        <w:t xml:space="preserve"> </w:t>
      </w:r>
    </w:p>
    <w:p w:rsidR="003812C7" w:rsidRDefault="003812C7" w:rsidP="003812C7">
      <w:pPr>
        <w:pStyle w:val="Prrafodelista"/>
        <w:numPr>
          <w:ilvl w:val="0"/>
          <w:numId w:val="3"/>
        </w:numPr>
      </w:pPr>
      <w:r w:rsidRPr="003131D5">
        <w:rPr>
          <w:b/>
        </w:rPr>
        <w:t>Prioridad:</w:t>
      </w:r>
      <w:r>
        <w:tab/>
        <w:t>Alto</w:t>
      </w:r>
      <w:r>
        <w:tab/>
      </w:r>
    </w:p>
    <w:p w:rsidR="003812C7" w:rsidRDefault="003812C7" w:rsidP="003812C7">
      <w:pPr>
        <w:pStyle w:val="Prrafodelista"/>
        <w:numPr>
          <w:ilvl w:val="0"/>
          <w:numId w:val="3"/>
        </w:numPr>
      </w:pPr>
      <w:r w:rsidRPr="003131D5">
        <w:rPr>
          <w:b/>
        </w:rPr>
        <w:t>Complejidad:</w:t>
      </w:r>
      <w:r>
        <w:tab/>
        <w:t>Alta</w:t>
      </w:r>
    </w:p>
    <w:p w:rsidR="000503BC" w:rsidRPr="003131D5" w:rsidRDefault="00BA0421" w:rsidP="000503BC">
      <w:pPr>
        <w:pStyle w:val="Ttulo3"/>
      </w:pPr>
      <w:bookmarkStart w:id="10" w:name="_Toc347786916"/>
      <w:proofErr w:type="spellStart"/>
      <w:r>
        <w:t>User</w:t>
      </w:r>
      <w:proofErr w:type="spellEnd"/>
      <w:r>
        <w:t xml:space="preserve"> </w:t>
      </w:r>
      <w:proofErr w:type="spellStart"/>
      <w:r>
        <w:t>Story</w:t>
      </w:r>
      <w:proofErr w:type="spellEnd"/>
      <w:r>
        <w:t xml:space="preserve"> Nº139</w:t>
      </w:r>
      <w:bookmarkEnd w:id="10"/>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E12E7E" w:rsidRPr="00E12E7E" w:rsidRDefault="000503BC" w:rsidP="00E12E7E">
      <w:pPr>
        <w:pStyle w:val="Prrafodelista"/>
        <w:numPr>
          <w:ilvl w:val="0"/>
          <w:numId w:val="3"/>
        </w:numPr>
        <w:spacing w:after="200" w:line="276" w:lineRule="auto"/>
        <w:rPr>
          <w:lang w:val="en-US"/>
        </w:rPr>
      </w:pPr>
      <w:proofErr w:type="spellStart"/>
      <w:r w:rsidRPr="002E1B28">
        <w:rPr>
          <w:b/>
        </w:rPr>
        <w:t>Titulo</w:t>
      </w:r>
      <w:proofErr w:type="spellEnd"/>
      <w:r w:rsidRPr="002E1B28">
        <w:rPr>
          <w:b/>
        </w:rPr>
        <w:t>:</w:t>
      </w:r>
      <w:r w:rsidR="00BA0421" w:rsidRPr="00BA0421">
        <w:t xml:space="preserve"> </w:t>
      </w:r>
      <w:r w:rsidR="00A00125" w:rsidRPr="00A00125">
        <w:t>139.</w:t>
      </w:r>
      <w:r w:rsidR="00E12E7E" w:rsidRPr="00E12E7E">
        <w:t xml:space="preserve"> Como Director necesito ver en detalles de cantidad de ausencia de docentes por curso en un periodo  para poder hacer seguimiento del curso que esta ha tenido </w:t>
      </w:r>
      <w:proofErr w:type="gramStart"/>
      <w:r w:rsidR="00E12E7E" w:rsidRPr="00E12E7E">
        <w:t>mucha</w:t>
      </w:r>
      <w:proofErr w:type="gramEnd"/>
      <w:r w:rsidR="00E12E7E" w:rsidRPr="00E12E7E">
        <w:t xml:space="preserve"> horas libres y la necesidad de recuperar esas clases.</w:t>
      </w:r>
    </w:p>
    <w:p w:rsidR="000503BC" w:rsidRPr="002E1B28" w:rsidRDefault="00A00125" w:rsidP="00A00125">
      <w:pPr>
        <w:pStyle w:val="Prrafodelista"/>
        <w:numPr>
          <w:ilvl w:val="0"/>
          <w:numId w:val="3"/>
        </w:numPr>
        <w:spacing w:after="200" w:line="276" w:lineRule="auto"/>
        <w:rPr>
          <w:lang w:val="en-US"/>
        </w:rPr>
      </w:pPr>
      <w:r w:rsidRPr="00A00125">
        <w:t xml:space="preserve"> </w:t>
      </w:r>
      <w:r w:rsidR="000503BC" w:rsidRPr="002E1B28">
        <w:rPr>
          <w:b/>
          <w:lang w:val="en-US"/>
        </w:rPr>
        <w:t xml:space="preserve">Project: </w:t>
      </w:r>
      <w:r w:rsidR="000503BC" w:rsidRPr="002E1B28">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2E1B28" w:rsidRDefault="000503BC" w:rsidP="000503BC">
      <w:pPr>
        <w:pStyle w:val="Prrafodelista"/>
        <w:numPr>
          <w:ilvl w:val="0"/>
          <w:numId w:val="3"/>
        </w:numPr>
      </w:pPr>
      <w:r w:rsidRPr="003812C7">
        <w:rPr>
          <w:b/>
        </w:rPr>
        <w:t>Descripción:</w:t>
      </w:r>
      <w:r>
        <w:t xml:space="preserve"> </w:t>
      </w:r>
      <w:r w:rsidR="002E1B28">
        <w:t>Necesito información con más detalle</w:t>
      </w:r>
      <w:r w:rsidR="00E12E7E">
        <w:t xml:space="preserve"> del indicador para poder analizar mejor el indicador. Necesito ver datos </w:t>
      </w:r>
      <w:proofErr w:type="gramStart"/>
      <w:r w:rsidR="00E12E7E">
        <w:t>de</w:t>
      </w:r>
      <w:r w:rsidR="002E1B28">
        <w:t xml:space="preserve"> los docente</w:t>
      </w:r>
      <w:proofErr w:type="gramEnd"/>
      <w:r w:rsidR="002E1B28">
        <w:t xml:space="preserve"> ausentes del curs</w:t>
      </w:r>
      <w:r w:rsidR="00E12E7E">
        <w:t xml:space="preserve">o; el </w:t>
      </w:r>
      <w:r w:rsidR="002E1B28">
        <w:t>nombre</w:t>
      </w:r>
      <w:r w:rsidR="00E12E7E">
        <w:t xml:space="preserve">, apellido, </w:t>
      </w:r>
      <w:r w:rsidR="002E1B28">
        <w:t>asignatura y fecha de la ausencia. Para evaluar el origen de las cantidad de ausencias y la gravedad de los mismos.</w:t>
      </w:r>
    </w:p>
    <w:p w:rsidR="002B3DC8" w:rsidRPr="002B3DC8" w:rsidRDefault="002B3DC8" w:rsidP="002B3DC8">
      <w:pPr>
        <w:pStyle w:val="Prrafodelista"/>
        <w:ind w:left="1416" w:firstLine="0"/>
      </w:pPr>
      <w:r>
        <w:t>Necesito ver la fecha desde y hasta del periodo que estoy analizando. Además tener la posibilidad de modificar la fecha desde hasta y que me muestra los detalles de ausencia de docentes en un nuevo periodo.</w:t>
      </w:r>
    </w:p>
    <w:p w:rsidR="002B3DC8" w:rsidRPr="002B3DC8" w:rsidRDefault="002B3DC8" w:rsidP="002B3DC8">
      <w:pPr>
        <w:pStyle w:val="Prrafodelista"/>
        <w:ind w:left="1416" w:firstLine="0"/>
      </w:pPr>
      <w:r w:rsidRPr="002B3DC8">
        <w:t xml:space="preserve">Debo poder imprimir </w:t>
      </w:r>
      <w:r>
        <w:t xml:space="preserve">en archivo PDF, el análisis obtenido para dejar documentar. El PDF debe mostrar en el periodo de análisis (fecha desde y hasta), el curso analizado, el nombre del usuario que genero el PDF, la fecha y hora de generación de PDF. </w:t>
      </w:r>
    </w:p>
    <w:p w:rsidR="00B42E3D" w:rsidRDefault="000503BC" w:rsidP="00B42E3D">
      <w:pPr>
        <w:pStyle w:val="Prrafodelista"/>
        <w:numPr>
          <w:ilvl w:val="0"/>
          <w:numId w:val="3"/>
        </w:numPr>
      </w:pPr>
      <w:r w:rsidRPr="003812C7">
        <w:rPr>
          <w:b/>
        </w:rPr>
        <w:t>Supuestos</w:t>
      </w:r>
      <w:proofErr w:type="gramStart"/>
      <w:r w:rsidRPr="003812C7">
        <w:rPr>
          <w:b/>
        </w:rPr>
        <w:t>:</w:t>
      </w:r>
      <w:r>
        <w:t xml:space="preserve">  </w:t>
      </w:r>
      <w:r w:rsidR="00B42E3D">
        <w:t>Los</w:t>
      </w:r>
      <w:proofErr w:type="gramEnd"/>
      <w:r w:rsidR="00B42E3D">
        <w:t xml:space="preserve"> datos de ausencia de docentes son  cargados en el Registro de Clases diario. En caso de ausencia de docente se supone que el rol de preceptores registra en el registro de clase la ausencia y alguna descripción del motivo de ausencia. </w:t>
      </w:r>
      <w:r w:rsidR="002961C2">
        <w:t xml:space="preserve">Se supone que esto datos son actualizador diariamente. </w:t>
      </w:r>
    </w:p>
    <w:p w:rsidR="000503BC" w:rsidRPr="00BA4018" w:rsidRDefault="000503BC" w:rsidP="000503BC">
      <w:pPr>
        <w:pStyle w:val="Prrafodelista"/>
        <w:numPr>
          <w:ilvl w:val="0"/>
          <w:numId w:val="3"/>
        </w:numPr>
      </w:pPr>
      <w:r w:rsidRPr="00B50ABD">
        <w:rPr>
          <w:b/>
        </w:rPr>
        <w:t>Precondición:</w:t>
      </w:r>
      <w:r w:rsidRPr="00BA4018">
        <w:t xml:space="preserve"> </w:t>
      </w:r>
      <w:r w:rsidR="00B42E3D">
        <w:t xml:space="preserve">los indicadores del grafico son configurables por el administrador, donde determinara los rangos de cantidad de ausencia de docentes  y el color que identifique cada rango. (ejemplo: verde si en los últimos 30 días hay 2 ausencias)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r w:rsidR="003D7DE3">
        <w:t>---</w:t>
      </w:r>
    </w:p>
    <w:p w:rsidR="00302BA2" w:rsidRPr="00B50ABD" w:rsidRDefault="000503BC" w:rsidP="00302BA2">
      <w:pPr>
        <w:pStyle w:val="Prrafodelista"/>
        <w:numPr>
          <w:ilvl w:val="0"/>
          <w:numId w:val="3"/>
        </w:numPr>
        <w:rPr>
          <w:b/>
        </w:rPr>
      </w:pPr>
      <w:r w:rsidRPr="00B50ABD">
        <w:rPr>
          <w:b/>
        </w:rPr>
        <w:t>Criterio de Aceptación:</w:t>
      </w:r>
      <w:r w:rsidR="003D7DE3">
        <w:rPr>
          <w:b/>
        </w:rPr>
        <w:t xml:space="preserve"> </w:t>
      </w:r>
      <w:r w:rsidR="00302BA2" w:rsidRPr="00302BA2">
        <w:t xml:space="preserve">obtener los detalles del indicador que </w:t>
      </w:r>
      <w:proofErr w:type="spellStart"/>
      <w:r w:rsidR="00302BA2" w:rsidRPr="00302BA2">
        <w:t>selección</w:t>
      </w:r>
      <w:r w:rsidR="00302BA2">
        <w:t>e</w:t>
      </w:r>
      <w:proofErr w:type="spellEnd"/>
      <w:r w:rsidR="00302BA2" w:rsidRPr="00302BA2">
        <w:t>.</w:t>
      </w:r>
      <w:r w:rsidR="00302BA2">
        <w:t xml:space="preserve"> Los detalles incluye apellido y nombre del docente encargado de la clase de este curso, y fecha que no se </w:t>
      </w:r>
      <w:proofErr w:type="spellStart"/>
      <w:r w:rsidR="00302BA2">
        <w:t>dicto</w:t>
      </w:r>
      <w:proofErr w:type="spellEnd"/>
      <w:r w:rsidR="00302BA2">
        <w:t xml:space="preserve"> clase en la hora de Docente ausente.</w:t>
      </w:r>
    </w:p>
    <w:p w:rsidR="000503BC" w:rsidRPr="00B50ABD" w:rsidRDefault="000503BC" w:rsidP="000503BC">
      <w:pPr>
        <w:pStyle w:val="Prrafodelista"/>
        <w:numPr>
          <w:ilvl w:val="0"/>
          <w:numId w:val="3"/>
        </w:numPr>
        <w:rPr>
          <w:b/>
        </w:rPr>
      </w:pPr>
    </w:p>
    <w:p w:rsidR="000503BC" w:rsidRPr="00B50ABD" w:rsidRDefault="000503BC" w:rsidP="000503BC">
      <w:pPr>
        <w:pStyle w:val="Prrafodelista"/>
        <w:numPr>
          <w:ilvl w:val="0"/>
          <w:numId w:val="3"/>
        </w:numPr>
        <w:rPr>
          <w:b/>
        </w:rPr>
      </w:pPr>
      <w:r w:rsidRPr="00B50ABD">
        <w:rPr>
          <w:b/>
        </w:rPr>
        <w:t>Discusiones:</w:t>
      </w:r>
      <w:r w:rsidR="003D7DE3">
        <w:t>--</w:t>
      </w:r>
    </w:p>
    <w:p w:rsidR="000503BC" w:rsidRDefault="000503BC" w:rsidP="000503BC">
      <w:pPr>
        <w:pStyle w:val="Prrafodelista"/>
        <w:numPr>
          <w:ilvl w:val="0"/>
          <w:numId w:val="3"/>
        </w:numPr>
      </w:pPr>
      <w:r w:rsidRPr="003131D5">
        <w:rPr>
          <w:b/>
        </w:rPr>
        <w:lastRenderedPageBreak/>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6F4D21" w:rsidRDefault="006F4D21" w:rsidP="006F4D21">
      <w:pPr>
        <w:spacing w:after="200" w:line="276" w:lineRule="auto"/>
      </w:pPr>
    </w:p>
    <w:p w:rsidR="000503BC" w:rsidRPr="003131D5" w:rsidRDefault="00B42E3D" w:rsidP="000503BC">
      <w:pPr>
        <w:pStyle w:val="Ttulo3"/>
      </w:pPr>
      <w:bookmarkStart w:id="11" w:name="_Toc347786917"/>
      <w:proofErr w:type="spellStart"/>
      <w:r>
        <w:t>User</w:t>
      </w:r>
      <w:proofErr w:type="spellEnd"/>
      <w:r>
        <w:t xml:space="preserve"> </w:t>
      </w:r>
      <w:proofErr w:type="spellStart"/>
      <w:r>
        <w:t>Story</w:t>
      </w:r>
      <w:proofErr w:type="spellEnd"/>
      <w:r>
        <w:t xml:space="preserve"> Nº47</w:t>
      </w:r>
      <w:bookmarkEnd w:id="11"/>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0503BC" w:rsidRDefault="000503BC" w:rsidP="000C684F">
      <w:pPr>
        <w:pStyle w:val="Prrafodelista"/>
        <w:numPr>
          <w:ilvl w:val="0"/>
          <w:numId w:val="3"/>
        </w:numPr>
        <w:spacing w:after="200" w:line="276" w:lineRule="auto"/>
      </w:pPr>
      <w:proofErr w:type="spellStart"/>
      <w:r w:rsidRPr="000C684F">
        <w:rPr>
          <w:b/>
        </w:rPr>
        <w:t>Titulo</w:t>
      </w:r>
      <w:proofErr w:type="spellEnd"/>
      <w:r w:rsidRPr="000C684F">
        <w:rPr>
          <w:b/>
        </w:rPr>
        <w:t>:</w:t>
      </w:r>
      <w:r w:rsidRPr="000C684F">
        <w:rPr>
          <w:b/>
        </w:rPr>
        <w:tab/>
        <w:t xml:space="preserve"> </w:t>
      </w:r>
      <w:r w:rsidR="00B42E3D">
        <w:t>47. Como Director, necesito tener info</w:t>
      </w:r>
      <w:r w:rsidR="004A499E">
        <w:t xml:space="preserve">rmación </w:t>
      </w:r>
      <w:proofErr w:type="spellStart"/>
      <w:r w:rsidR="004A499E">
        <w:t>sumarizada</w:t>
      </w:r>
      <w:proofErr w:type="spellEnd"/>
      <w:r w:rsidR="004A499E">
        <w:t xml:space="preserve"> y procesada </w:t>
      </w:r>
      <w:r w:rsidR="00B42E3D">
        <w:t>sobre información estratégica.</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4A499E" w:rsidRDefault="000503BC" w:rsidP="002E2A92">
      <w:pPr>
        <w:pStyle w:val="Prrafodelista"/>
        <w:numPr>
          <w:ilvl w:val="0"/>
          <w:numId w:val="3"/>
        </w:numPr>
      </w:pPr>
      <w:r w:rsidRPr="004A499E">
        <w:rPr>
          <w:b/>
        </w:rPr>
        <w:t>Descripción:</w:t>
      </w:r>
      <w:r>
        <w:t xml:space="preserve"> </w:t>
      </w:r>
      <w:r w:rsidR="002E2A92">
        <w:t>C</w:t>
      </w:r>
      <w:r w:rsidR="004A499E">
        <w:t>omo Director necesito ingresar acceder al macro de información de un curso específico. Donde en ese Macro me muestre diferentes indicadores que me permitan detectar alguna anomalía del curso. Necesito ver en una sola pantalla que me indique</w:t>
      </w:r>
      <w:r w:rsidR="00F7214F">
        <w:t xml:space="preserve"> el estado del curso con los siguientes indicadores: </w:t>
      </w:r>
    </w:p>
    <w:p w:rsidR="00F7214F" w:rsidRDefault="00F7214F" w:rsidP="00F7214F">
      <w:pPr>
        <w:ind w:left="360" w:firstLine="0"/>
      </w:pPr>
      <w:r>
        <w:t xml:space="preserve">* % de cobertura de la planificación. </w:t>
      </w:r>
    </w:p>
    <w:p w:rsidR="00F7214F" w:rsidRDefault="00F7214F" w:rsidP="00F7214F">
      <w:pPr>
        <w:ind w:left="360" w:firstLine="0"/>
      </w:pPr>
      <w:r>
        <w:t>*Ausencia de Docentes.</w:t>
      </w:r>
    </w:p>
    <w:p w:rsidR="00F7214F" w:rsidRDefault="00F7214F" w:rsidP="00F7214F">
      <w:pPr>
        <w:ind w:left="360" w:firstLine="0"/>
      </w:pPr>
      <w:r>
        <w:t>*Promedio General.</w:t>
      </w:r>
    </w:p>
    <w:p w:rsidR="00F7214F" w:rsidRDefault="00F7214F" w:rsidP="00F7214F">
      <w:pPr>
        <w:ind w:left="360" w:firstLine="0"/>
      </w:pPr>
      <w:r>
        <w:t xml:space="preserve">*Alumnos con </w:t>
      </w:r>
      <w:r w:rsidR="00302BA2">
        <w:t>más</w:t>
      </w:r>
      <w:r>
        <w:t xml:space="preserve"> de # faltas</w:t>
      </w:r>
      <w:r w:rsidR="00AC4CF0">
        <w:t xml:space="preserve"> (# valor configurable)</w:t>
      </w:r>
    </w:p>
    <w:p w:rsidR="00F7214F" w:rsidRDefault="00F7214F" w:rsidP="00F7214F">
      <w:pPr>
        <w:ind w:left="360" w:firstLine="0"/>
      </w:pPr>
      <w:r>
        <w:t xml:space="preserve">*Alumnos con </w:t>
      </w:r>
      <w:r w:rsidR="00302BA2">
        <w:t>más</w:t>
      </w:r>
      <w:r>
        <w:t xml:space="preserve"> de # sanciones. </w:t>
      </w:r>
      <w:r w:rsidR="00AC4CF0">
        <w:t xml:space="preserve">(# </w:t>
      </w:r>
      <w:r w:rsidR="00302BA2">
        <w:t>Valor</w:t>
      </w:r>
      <w:r w:rsidR="00AC4CF0">
        <w:t xml:space="preserve"> configurable)</w:t>
      </w:r>
    </w:p>
    <w:p w:rsidR="00F7214F" w:rsidRDefault="00F7214F" w:rsidP="00F7214F">
      <w:pPr>
        <w:ind w:left="360" w:firstLine="0"/>
      </w:pPr>
      <w:r>
        <w:t xml:space="preserve">*Alumnos con </w:t>
      </w:r>
      <w:r w:rsidR="00302BA2">
        <w:t>más</w:t>
      </w:r>
      <w:r>
        <w:t xml:space="preserve"> de # Asignaturas Reprobadas. </w:t>
      </w:r>
      <w:r w:rsidR="00AC4CF0">
        <w:t xml:space="preserve">(# </w:t>
      </w:r>
      <w:r w:rsidR="00302BA2">
        <w:t>Valor</w:t>
      </w:r>
      <w:r w:rsidR="00AC4CF0">
        <w:t xml:space="preserve"> configurable)</w:t>
      </w:r>
    </w:p>
    <w:p w:rsidR="00F7214F" w:rsidRPr="00F7214F" w:rsidRDefault="00F7214F" w:rsidP="00F7214F">
      <w:pPr>
        <w:ind w:left="360" w:firstLine="0"/>
      </w:pPr>
      <w:r>
        <w:t>Necesito tener la posibi</w:t>
      </w:r>
      <w:r w:rsidR="00AC4CF0">
        <w:t>li</w:t>
      </w:r>
      <w:r>
        <w:t xml:space="preserve">dad de adaptar los indicadores a las circunstancias de mi Institución. Y permitir configurar los valores que debe tomar como indicadores </w:t>
      </w:r>
      <w:r w:rsidR="00AC4CF0">
        <w:t xml:space="preserve">que se </w:t>
      </w:r>
      <w:r w:rsidR="00554C77">
        <w:t>están</w:t>
      </w:r>
      <w:r w:rsidR="00AC4CF0">
        <w:t xml:space="preserve"> alejando de valores estándares de la </w:t>
      </w:r>
      <w:r w:rsidR="00C34FC0">
        <w:t>institución</w:t>
      </w:r>
      <w:r w:rsidR="00AC4CF0">
        <w:t xml:space="preserve"> o valores alejados de los objetivos educativos e institucionales; mostrarlos de un color que llame mi atención y </w:t>
      </w:r>
      <w:r w:rsidR="00554C77">
        <w:t>así</w:t>
      </w:r>
      <w:r w:rsidR="00AC4CF0">
        <w:t xml:space="preserve"> identificarlos rápidamente</w:t>
      </w:r>
    </w:p>
    <w:p w:rsidR="002E2A92" w:rsidRDefault="000503BC" w:rsidP="002E2A92">
      <w:pPr>
        <w:pStyle w:val="Prrafodelista"/>
        <w:numPr>
          <w:ilvl w:val="0"/>
          <w:numId w:val="3"/>
        </w:numPr>
      </w:pPr>
      <w:r w:rsidRPr="004A499E">
        <w:rPr>
          <w:b/>
        </w:rPr>
        <w:t>Supuestos:</w:t>
      </w:r>
      <w:r w:rsidR="00AC4CF0">
        <w:rPr>
          <w:b/>
        </w:rPr>
        <w:t xml:space="preserve"> </w:t>
      </w:r>
      <w:r w:rsidR="00AC4CF0" w:rsidRPr="00AC4CF0">
        <w:t>suponemos que la institución tiene el nivel de aprobación en nota promedio 6</w:t>
      </w:r>
      <w:r w:rsidR="00AC4CF0">
        <w:t xml:space="preserve">. </w:t>
      </w:r>
    </w:p>
    <w:p w:rsidR="0025743D" w:rsidRDefault="009C2167" w:rsidP="0025743D">
      <w:pPr>
        <w:pStyle w:val="Prrafodelista"/>
        <w:ind w:firstLine="0"/>
      </w:pPr>
      <w:r>
        <w:t>Respecto al indicador de sanciones solo toma cantidad de amonestaciones.</w:t>
      </w:r>
    </w:p>
    <w:p w:rsidR="00554C77" w:rsidRPr="00C34FC0" w:rsidRDefault="00554C77" w:rsidP="0025743D">
      <w:pPr>
        <w:pStyle w:val="Prrafodelista"/>
        <w:ind w:firstLine="0"/>
      </w:pPr>
      <w:r>
        <w:t>Suponemos que el registro de clase esta actualizado con la asociación de los contenidos y los registros de ausencia de los docentes correspondientes.</w:t>
      </w:r>
    </w:p>
    <w:p w:rsidR="002E2A92" w:rsidRPr="003D7DE3" w:rsidRDefault="000503BC" w:rsidP="002E2A92">
      <w:pPr>
        <w:pStyle w:val="Prrafodelista"/>
        <w:numPr>
          <w:ilvl w:val="0"/>
          <w:numId w:val="3"/>
        </w:numPr>
      </w:pPr>
      <w:r w:rsidRPr="002E2A92">
        <w:rPr>
          <w:b/>
        </w:rPr>
        <w:t>Precondición:</w:t>
      </w:r>
      <w:r w:rsidR="00554C77">
        <w:t xml:space="preserve"> - </w:t>
      </w:r>
    </w:p>
    <w:p w:rsidR="000503BC" w:rsidRDefault="000503BC" w:rsidP="000503BC">
      <w:pPr>
        <w:pStyle w:val="Prrafodelista"/>
        <w:numPr>
          <w:ilvl w:val="0"/>
          <w:numId w:val="3"/>
        </w:numPr>
      </w:pPr>
      <w:r w:rsidRPr="000503BC">
        <w:rPr>
          <w:b/>
        </w:rPr>
        <w:t xml:space="preserve">Post Condición: </w:t>
      </w:r>
      <w:r w:rsidR="009C2167">
        <w:rPr>
          <w:b/>
        </w:rPr>
        <w:t>-</w:t>
      </w:r>
    </w:p>
    <w:p w:rsidR="000503BC" w:rsidRPr="00B50ABD" w:rsidRDefault="000503BC" w:rsidP="000503BC">
      <w:pPr>
        <w:pStyle w:val="Prrafodelista"/>
        <w:numPr>
          <w:ilvl w:val="0"/>
          <w:numId w:val="3"/>
        </w:numPr>
      </w:pPr>
      <w:r w:rsidRPr="000503BC">
        <w:rPr>
          <w:b/>
        </w:rPr>
        <w:t>Reglas de Negocio:</w:t>
      </w:r>
      <w:r>
        <w:t xml:space="preserve"> </w:t>
      </w:r>
      <w:r w:rsidR="009C2167">
        <w:t>-</w:t>
      </w:r>
    </w:p>
    <w:p w:rsidR="000503BC" w:rsidRPr="00B50ABD" w:rsidRDefault="000503BC" w:rsidP="000503BC">
      <w:pPr>
        <w:pStyle w:val="Prrafodelista"/>
        <w:numPr>
          <w:ilvl w:val="0"/>
          <w:numId w:val="3"/>
        </w:numPr>
        <w:rPr>
          <w:b/>
        </w:rPr>
      </w:pPr>
      <w:r w:rsidRPr="00B50ABD">
        <w:rPr>
          <w:b/>
        </w:rPr>
        <w:t>Criterio de Aceptación:</w:t>
      </w:r>
      <w:r w:rsidR="00CA3A7A" w:rsidRPr="00CA3A7A">
        <w:t xml:space="preserve"> </w:t>
      </w:r>
      <w:r w:rsidR="00554C77">
        <w:t>mostrar en una sola pantalla todos los indicares del curso.</w:t>
      </w:r>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r w:rsidR="00CA3A7A">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0503BC" w:rsidRDefault="000503BC" w:rsidP="006F4D21">
      <w:pPr>
        <w:spacing w:after="200" w:line="276" w:lineRule="auto"/>
      </w:pPr>
    </w:p>
    <w:p w:rsidR="000503BC" w:rsidRPr="003131D5" w:rsidRDefault="000503BC" w:rsidP="000503BC">
      <w:pPr>
        <w:pStyle w:val="Ttulo3"/>
      </w:pPr>
      <w:bookmarkStart w:id="12" w:name="_Toc347786918"/>
      <w:proofErr w:type="spellStart"/>
      <w:r>
        <w:lastRenderedPageBreak/>
        <w:t>User</w:t>
      </w:r>
      <w:proofErr w:type="spellEnd"/>
      <w:r>
        <w:t xml:space="preserve"> </w:t>
      </w:r>
      <w:proofErr w:type="spellStart"/>
      <w:r>
        <w:t>Story</w:t>
      </w:r>
      <w:proofErr w:type="spellEnd"/>
      <w:r>
        <w:t xml:space="preserve"> Nº</w:t>
      </w:r>
      <w:r w:rsidR="00CA3A7A">
        <w:t>4</w:t>
      </w:r>
      <w:r>
        <w:t>8</w:t>
      </w:r>
      <w:bookmarkEnd w:id="12"/>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CA3A7A" w:rsidRDefault="000503BC" w:rsidP="00CA3A7A">
      <w:pPr>
        <w:pStyle w:val="Prrafodelista"/>
        <w:numPr>
          <w:ilvl w:val="0"/>
          <w:numId w:val="3"/>
        </w:numPr>
        <w:spacing w:after="200" w:line="276" w:lineRule="auto"/>
      </w:pPr>
      <w:proofErr w:type="spellStart"/>
      <w:r w:rsidRPr="00CA3A7A">
        <w:rPr>
          <w:b/>
        </w:rPr>
        <w:t>Titulo</w:t>
      </w:r>
      <w:proofErr w:type="spellEnd"/>
      <w:r w:rsidRPr="00CA3A7A">
        <w:rPr>
          <w:b/>
        </w:rPr>
        <w:t>:</w:t>
      </w:r>
      <w:r w:rsidRPr="00CA3A7A">
        <w:rPr>
          <w:b/>
        </w:rPr>
        <w:tab/>
        <w:t xml:space="preserve"> </w:t>
      </w:r>
      <w:r w:rsidR="00CA3A7A">
        <w:t>48. Como Director, necesito tener alertas sobre cursos que se han desviado en la planificación de clases.</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8653DC" w:rsidRDefault="000503BC" w:rsidP="000503BC">
      <w:pPr>
        <w:pStyle w:val="Prrafodelista"/>
        <w:numPr>
          <w:ilvl w:val="0"/>
          <w:numId w:val="3"/>
        </w:numPr>
      </w:pPr>
      <w:r w:rsidRPr="003812C7">
        <w:rPr>
          <w:b/>
        </w:rPr>
        <w:t>Descripción:</w:t>
      </w:r>
      <w:r>
        <w:t xml:space="preserve"> </w:t>
      </w:r>
      <w:r w:rsidR="008653DC">
        <w:t xml:space="preserve">Necesito poder identificar rápidamente alguna desviación que se </w:t>
      </w:r>
      <w:proofErr w:type="spellStart"/>
      <w:r w:rsidR="008653DC">
        <w:t>este</w:t>
      </w:r>
      <w:proofErr w:type="spellEnd"/>
      <w:r w:rsidR="008653DC">
        <w:t xml:space="preserve"> dando en algunos de los cursos del establecimiento. Donde muestre indicadores en un Tablero de Control.  Cada indicador debe representar numéricamente la gravedad de la desviación de la planificación del curso.  </w:t>
      </w:r>
    </w:p>
    <w:p w:rsidR="00ED44AB" w:rsidRDefault="00ED44AB" w:rsidP="00ED44AB">
      <w:pPr>
        <w:ind w:left="720" w:firstLine="0"/>
      </w:pPr>
      <w:r>
        <w:t xml:space="preserve">*El número indica el porcentaje de la cobertura de la planificación en un periodo dado. Tomando como la totalidad el conjunto de contenidos planificados en un periodo, la cobertura </w:t>
      </w:r>
      <w:r w:rsidR="00302BA2">
        <w:t>de los planificados</w:t>
      </w:r>
      <w:r>
        <w:t xml:space="preserve"> los obtenemos de los contenidos dictados en clases, Tomados del registro de clase diario. </w:t>
      </w:r>
    </w:p>
    <w:p w:rsidR="00C56853" w:rsidRDefault="00181E24" w:rsidP="008D5EDE">
      <w:pPr>
        <w:pStyle w:val="Prrafodelista"/>
        <w:ind w:firstLine="0"/>
      </w:pPr>
      <w:r>
        <w:t xml:space="preserve">Como director necesito </w:t>
      </w:r>
      <w:r w:rsidR="00ED44AB">
        <w:t xml:space="preserve">poder analizar en </w:t>
      </w:r>
      <w:proofErr w:type="spellStart"/>
      <w:proofErr w:type="gramStart"/>
      <w:r w:rsidR="00ED44AB">
        <w:t>mas</w:t>
      </w:r>
      <w:proofErr w:type="spellEnd"/>
      <w:proofErr w:type="gramEnd"/>
      <w:r w:rsidR="00ED44AB">
        <w:t xml:space="preserve"> </w:t>
      </w:r>
      <w:r w:rsidR="00C56853">
        <w:t>Detalle (una tabla)</w:t>
      </w:r>
      <w:r w:rsidR="00ED44AB">
        <w:t xml:space="preserve"> el indicador. </w:t>
      </w:r>
      <w:r w:rsidR="001B3AE0">
        <w:t>Necesito</w:t>
      </w:r>
      <w:r w:rsidR="00C56853">
        <w:t xml:space="preserve"> saber en </w:t>
      </w:r>
      <w:proofErr w:type="spellStart"/>
      <w:r w:rsidR="00C56853">
        <w:t>que</w:t>
      </w:r>
      <w:proofErr w:type="spellEnd"/>
      <w:r w:rsidR="00C56853">
        <w:t xml:space="preserve"> </w:t>
      </w:r>
      <w:r w:rsidR="00C56853" w:rsidRPr="00C56853">
        <w:rPr>
          <w:u w:val="single"/>
        </w:rPr>
        <w:t>A</w:t>
      </w:r>
      <w:r w:rsidR="00ED44AB" w:rsidRPr="00C56853">
        <w:rPr>
          <w:u w:val="single"/>
        </w:rPr>
        <w:t>signaturas</w:t>
      </w:r>
      <w:r w:rsidR="00ED44AB">
        <w:t xml:space="preserve"> ha ocurrido </w:t>
      </w:r>
      <w:r w:rsidR="001B3AE0">
        <w:t>la</w:t>
      </w:r>
      <w:r w:rsidR="00C56853">
        <w:t>s</w:t>
      </w:r>
      <w:r w:rsidR="001B3AE0">
        <w:t xml:space="preserve"> </w:t>
      </w:r>
      <w:r w:rsidR="00C56853">
        <w:t xml:space="preserve">desviaciones. Además ver en detalle la cantidad de </w:t>
      </w:r>
      <w:r w:rsidR="00C56853" w:rsidRPr="00C56853">
        <w:rPr>
          <w:u w:val="single"/>
        </w:rPr>
        <w:t>contenidos planeados</w:t>
      </w:r>
      <w:r w:rsidR="00C56853">
        <w:t xml:space="preserve"> en el periodo analizado y la </w:t>
      </w:r>
      <w:r w:rsidR="00C56853" w:rsidRPr="00C56853">
        <w:rPr>
          <w:u w:val="single"/>
        </w:rPr>
        <w:t>cantidad de contenidos ya dictados</w:t>
      </w:r>
      <w:r w:rsidR="00C56853">
        <w:t xml:space="preserve"> en clase en el mismo periodo</w:t>
      </w:r>
      <w:r w:rsidR="001B3AE0">
        <w:t xml:space="preserve">. </w:t>
      </w:r>
    </w:p>
    <w:p w:rsidR="00C56853" w:rsidRDefault="00C56853" w:rsidP="00C56853">
      <w:pPr>
        <w:ind w:left="708" w:firstLine="0"/>
      </w:pPr>
      <w:r>
        <w:t>Quiero tener la posibilidad de analizar distintos periodos y me demuestra cantidad de Contenidos planeados y los dictados realmente de cada Asignatura.</w:t>
      </w:r>
    </w:p>
    <w:p w:rsidR="00C56853" w:rsidRDefault="00C56853" w:rsidP="00C56853">
      <w:pPr>
        <w:pStyle w:val="Prrafodelista"/>
        <w:ind w:firstLine="0"/>
      </w:pPr>
      <w:r>
        <w:t>Necesito la posibilidad de imprimir en un archivo PDF el Detalle de este indicador.</w:t>
      </w:r>
    </w:p>
    <w:p w:rsidR="000503BC" w:rsidRDefault="000503BC" w:rsidP="000503BC">
      <w:pPr>
        <w:pStyle w:val="Prrafodelista"/>
        <w:numPr>
          <w:ilvl w:val="0"/>
          <w:numId w:val="3"/>
        </w:numPr>
      </w:pPr>
      <w:r w:rsidRPr="00C56853">
        <w:rPr>
          <w:b/>
        </w:rPr>
        <w:t>Supuestos:</w:t>
      </w:r>
      <w:r>
        <w:t xml:space="preserve"> </w:t>
      </w:r>
      <w:r w:rsidR="00376E59">
        <w:t xml:space="preserve">Los datos de la planificación y los datos de registros de clases dictados son cargados por el docente y están actualizados. y aprobados. </w:t>
      </w:r>
      <w:r>
        <w:t xml:space="preserve"> </w:t>
      </w:r>
    </w:p>
    <w:p w:rsidR="000503BC" w:rsidRPr="00BA4018" w:rsidRDefault="000503BC" w:rsidP="000503BC">
      <w:pPr>
        <w:pStyle w:val="Prrafodelista"/>
        <w:numPr>
          <w:ilvl w:val="0"/>
          <w:numId w:val="3"/>
        </w:numPr>
      </w:pPr>
      <w:r w:rsidRPr="00B50ABD">
        <w:rPr>
          <w:b/>
        </w:rPr>
        <w:t>Precondición:</w:t>
      </w:r>
      <w:r w:rsidRPr="00BA4018">
        <w:t xml:space="preserve"> </w:t>
      </w:r>
      <w:r w:rsidR="00760580">
        <w:t xml:space="preserve">la planificación debe estar creada aprobada. Y los registros de clases deben estar al </w:t>
      </w:r>
      <w:r w:rsidR="00C251FC">
        <w:t>día</w:t>
      </w:r>
      <w:r w:rsidR="00760580">
        <w:t>.</w:t>
      </w:r>
    </w:p>
    <w:p w:rsidR="000503BC" w:rsidRDefault="000503BC" w:rsidP="000503BC">
      <w:pPr>
        <w:pStyle w:val="Prrafodelista"/>
        <w:numPr>
          <w:ilvl w:val="0"/>
          <w:numId w:val="3"/>
        </w:numPr>
      </w:pPr>
      <w:r w:rsidRPr="000503BC">
        <w:rPr>
          <w:b/>
        </w:rPr>
        <w:t xml:space="preserve">Post Condición: </w:t>
      </w:r>
    </w:p>
    <w:p w:rsidR="00D00244" w:rsidRPr="00B50ABD" w:rsidRDefault="000503BC" w:rsidP="000503BC">
      <w:pPr>
        <w:pStyle w:val="Prrafodelista"/>
        <w:numPr>
          <w:ilvl w:val="0"/>
          <w:numId w:val="3"/>
        </w:numPr>
      </w:pPr>
      <w:r w:rsidRPr="00D00244">
        <w:rPr>
          <w:b/>
        </w:rPr>
        <w:t>Reglas de Negocio:</w:t>
      </w:r>
      <w:r>
        <w:t xml:space="preserve"> </w:t>
      </w:r>
      <w:r w:rsidR="00D00244">
        <w:t xml:space="preserve">Los contenidos de </w:t>
      </w:r>
      <w:r w:rsidR="000A49E0">
        <w:t>las asignaturas</w:t>
      </w:r>
      <w:r w:rsidR="00D00244">
        <w:t xml:space="preserve"> con registrados del Diseño curricular que determina el gobierno de Córdoba. A partir de estos contenidos los docentes registraran su planificación en curso y asignatura que le corresponde. Luego de la aprobación de la misma, se podrá asociar contenido a cada registro de clase diario. </w:t>
      </w:r>
    </w:p>
    <w:p w:rsidR="000503BC" w:rsidRPr="00B50ABD" w:rsidRDefault="000503BC" w:rsidP="000503BC">
      <w:pPr>
        <w:pStyle w:val="Prrafodelista"/>
        <w:numPr>
          <w:ilvl w:val="0"/>
          <w:numId w:val="3"/>
        </w:numPr>
        <w:rPr>
          <w:b/>
        </w:rPr>
      </w:pPr>
      <w:r w:rsidRPr="00B50ABD">
        <w:rPr>
          <w:b/>
        </w:rPr>
        <w:t>Criterio de Aceptación:</w:t>
      </w:r>
      <w:r w:rsidR="007F3D84">
        <w:rPr>
          <w:b/>
        </w:rPr>
        <w:t xml:space="preserve"> -</w:t>
      </w:r>
      <w:r w:rsidR="00376E59">
        <w:rPr>
          <w:b/>
        </w:rPr>
        <w:t xml:space="preserve"> </w:t>
      </w:r>
    </w:p>
    <w:p w:rsidR="000503BC" w:rsidRPr="00B50ABD" w:rsidRDefault="000503BC" w:rsidP="000503BC">
      <w:pPr>
        <w:pStyle w:val="Prrafodelista"/>
        <w:numPr>
          <w:ilvl w:val="0"/>
          <w:numId w:val="3"/>
        </w:numPr>
        <w:rPr>
          <w:b/>
        </w:rPr>
      </w:pPr>
      <w:r w:rsidRPr="00B50ABD">
        <w:rPr>
          <w:b/>
        </w:rPr>
        <w:t>Discusiones:</w:t>
      </w:r>
      <w:r w:rsidR="007F3D84">
        <w:t>-</w:t>
      </w:r>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r w:rsidR="00C251FC">
        <w:t>Bazán</w:t>
      </w:r>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302BA2" w:rsidRDefault="00302BA2" w:rsidP="000503BC">
      <w:pPr>
        <w:pStyle w:val="Ttulo3"/>
      </w:pPr>
    </w:p>
    <w:p w:rsidR="000503BC" w:rsidRPr="003131D5" w:rsidRDefault="00760580" w:rsidP="000503BC">
      <w:pPr>
        <w:pStyle w:val="Ttulo3"/>
      </w:pPr>
      <w:bookmarkStart w:id="13" w:name="_Toc347786919"/>
      <w:proofErr w:type="spellStart"/>
      <w:r>
        <w:t>User</w:t>
      </w:r>
      <w:proofErr w:type="spellEnd"/>
      <w:r>
        <w:t xml:space="preserve"> </w:t>
      </w:r>
      <w:proofErr w:type="spellStart"/>
      <w:r>
        <w:t>Story</w:t>
      </w:r>
      <w:proofErr w:type="spellEnd"/>
      <w:r>
        <w:t xml:space="preserve"> Nº 49</w:t>
      </w:r>
      <w:bookmarkEnd w:id="13"/>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CF6BA0" w:rsidRPr="00CF6BA0" w:rsidRDefault="000503BC" w:rsidP="00CF6BA0">
      <w:pPr>
        <w:pStyle w:val="Prrafodelista"/>
        <w:numPr>
          <w:ilvl w:val="0"/>
          <w:numId w:val="3"/>
        </w:numPr>
        <w:spacing w:after="200" w:line="276" w:lineRule="auto"/>
        <w:rPr>
          <w:lang w:val="en-US"/>
        </w:rPr>
      </w:pPr>
      <w:proofErr w:type="spellStart"/>
      <w:r w:rsidRPr="00CF6BA0">
        <w:rPr>
          <w:b/>
        </w:rPr>
        <w:t>Titulo</w:t>
      </w:r>
      <w:proofErr w:type="spellEnd"/>
      <w:r w:rsidRPr="00CF6BA0">
        <w:rPr>
          <w:b/>
        </w:rPr>
        <w:t>:</w:t>
      </w:r>
      <w:r w:rsidRPr="00CF6BA0">
        <w:rPr>
          <w:b/>
        </w:rPr>
        <w:tab/>
        <w:t xml:space="preserve"> </w:t>
      </w:r>
      <w:r w:rsidR="00EC0A87" w:rsidRPr="00EC0A87">
        <w:t xml:space="preserve">49. </w:t>
      </w:r>
      <w:r w:rsidR="00CF6BA0" w:rsidRPr="00CF6BA0">
        <w:t xml:space="preserve">Como Director, necesito  ver indicadores en el TC cuando un alumno este llegando al límite de sanciones con el objeto de poder comunicarme con </w:t>
      </w:r>
      <w:r w:rsidR="00BC3947" w:rsidRPr="00CF6BA0">
        <w:t>él</w:t>
      </w:r>
      <w:r w:rsidR="00CF6BA0" w:rsidRPr="00CF6BA0">
        <w:t xml:space="preserve"> y sus tutores con antelación.</w:t>
      </w:r>
    </w:p>
    <w:p w:rsidR="000503BC" w:rsidRPr="00CF6BA0" w:rsidRDefault="000503BC" w:rsidP="00CF6BA0">
      <w:pPr>
        <w:pStyle w:val="Prrafodelista"/>
        <w:numPr>
          <w:ilvl w:val="0"/>
          <w:numId w:val="3"/>
        </w:numPr>
        <w:spacing w:after="200" w:line="276" w:lineRule="auto"/>
        <w:rPr>
          <w:lang w:val="en-US"/>
        </w:rPr>
      </w:pPr>
      <w:r w:rsidRPr="00CF6BA0">
        <w:rPr>
          <w:b/>
          <w:lang w:val="en-US"/>
        </w:rPr>
        <w:t xml:space="preserve">Project: </w:t>
      </w:r>
      <w:r w:rsidRPr="00CF6BA0">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BC3947" w:rsidRDefault="000503BC" w:rsidP="00BC3947">
      <w:pPr>
        <w:pStyle w:val="Prrafodelista"/>
        <w:numPr>
          <w:ilvl w:val="0"/>
          <w:numId w:val="3"/>
        </w:numPr>
      </w:pPr>
      <w:r w:rsidRPr="003812C7">
        <w:rPr>
          <w:b/>
        </w:rPr>
        <w:lastRenderedPageBreak/>
        <w:t>Descripción:</w:t>
      </w:r>
      <w:r>
        <w:t xml:space="preserve"> </w:t>
      </w:r>
      <w:r w:rsidR="00BC3947">
        <w:t>Como director necesito</w:t>
      </w:r>
      <w:r w:rsidR="00C70903">
        <w:t xml:space="preserve"> poder identificar rápidamente</w:t>
      </w:r>
      <w:r w:rsidR="00BC3947">
        <w:t xml:space="preserve"> el nivel de amonestaciones de un curso. </w:t>
      </w:r>
      <w:r w:rsidR="00C70903">
        <w:t>Si los a</w:t>
      </w:r>
      <w:r w:rsidR="00BC3947">
        <w:t xml:space="preserve">lumnos está sobrepasando el nivel esperado de </w:t>
      </w:r>
      <w:r w:rsidR="00C70903">
        <w:t>amonestaciones</w:t>
      </w:r>
      <w:r w:rsidR="00BC3947">
        <w:t xml:space="preserve"> en un curso en un periodo definido. </w:t>
      </w:r>
    </w:p>
    <w:p w:rsidR="00BC3947" w:rsidRDefault="00BC3947" w:rsidP="00BC3947">
      <w:pPr>
        <w:ind w:left="708" w:firstLine="0"/>
      </w:pPr>
      <w:r>
        <w:t xml:space="preserve">Necesito que muestre en el tablero de control del curso por analizar, indicadores </w:t>
      </w:r>
      <w:r w:rsidR="00741B45">
        <w:t>que represente</w:t>
      </w:r>
      <w:r w:rsidR="00C70903">
        <w:t xml:space="preserve"> la </w:t>
      </w:r>
      <w:r>
        <w:t xml:space="preserve"> cantidad de </w:t>
      </w:r>
      <w:r w:rsidR="00F7292B">
        <w:t xml:space="preserve">alumnos con </w:t>
      </w:r>
      <w:r w:rsidR="00F7292B" w:rsidRPr="008D5EDE">
        <w:rPr>
          <w:b/>
        </w:rPr>
        <w:t>más</w:t>
      </w:r>
      <w:r w:rsidR="00741B45" w:rsidRPr="008D5EDE">
        <w:rPr>
          <w:b/>
        </w:rPr>
        <w:t xml:space="preserve"> de</w:t>
      </w:r>
      <w:r w:rsidRPr="008D5EDE">
        <w:rPr>
          <w:b/>
        </w:rPr>
        <w:t xml:space="preserve"> n </w:t>
      </w:r>
      <w:r w:rsidR="00F7292B" w:rsidRPr="008D5EDE">
        <w:rPr>
          <w:b/>
        </w:rPr>
        <w:t>amonestaciones</w:t>
      </w:r>
      <w:r>
        <w:t xml:space="preserve"> en un periodo. </w:t>
      </w:r>
    </w:p>
    <w:p w:rsidR="00DA7433" w:rsidRDefault="00741B45" w:rsidP="00BC3947">
      <w:pPr>
        <w:ind w:left="708" w:firstLine="0"/>
      </w:pPr>
      <w:r>
        <w:t xml:space="preserve">Necesito que me muestre los indicadores con colores Rojo, verde y amarillo, para </w:t>
      </w:r>
      <w:proofErr w:type="gramStart"/>
      <w:r>
        <w:t>darle</w:t>
      </w:r>
      <w:proofErr w:type="gramEnd"/>
      <w:r>
        <w:t xml:space="preserve"> mayor atención a los indicadores de color rojo, y darle menor importancia a los de color verde. Los indicadores de color amarillo me </w:t>
      </w:r>
      <w:r w:rsidR="008F395B">
        <w:t>muestren</w:t>
      </w:r>
      <w:r>
        <w:t xml:space="preserve"> una cantidad de alumnos no tan importante pero que me mantenga alerta.</w:t>
      </w:r>
    </w:p>
    <w:p w:rsidR="00BC3947" w:rsidRDefault="00BC3947" w:rsidP="00BC3947">
      <w:pPr>
        <w:ind w:left="708" w:firstLine="0"/>
      </w:pPr>
      <w:r>
        <w:t xml:space="preserve">*El número del indicador representa la cantidad de alumnos que tienen registradas </w:t>
      </w:r>
      <w:r w:rsidR="00C70903">
        <w:t>más</w:t>
      </w:r>
      <w:r>
        <w:t xml:space="preserve"> n </w:t>
      </w:r>
      <w:r w:rsidR="00C70903">
        <w:t>amon</w:t>
      </w:r>
      <w:r>
        <w:t>e</w:t>
      </w:r>
      <w:r w:rsidR="00C70903">
        <w:t>s</w:t>
      </w:r>
      <w:r w:rsidR="00F7292B">
        <w:t>taciones en</w:t>
      </w:r>
      <w:r>
        <w:t xml:space="preserve"> un periodo dado.  N: cantidad de </w:t>
      </w:r>
      <w:r w:rsidR="00F7292B">
        <w:t>amonestaciones</w:t>
      </w:r>
      <w:r>
        <w:t xml:space="preserve">; Periodo: fecha desde y fecha hasta de donde analizamos las </w:t>
      </w:r>
      <w:r w:rsidR="00F7292B">
        <w:t>amonestaciones</w:t>
      </w:r>
      <w:r>
        <w:t xml:space="preserve"> registradas en este curso. (US 47)</w:t>
      </w:r>
    </w:p>
    <w:p w:rsidR="00096B83" w:rsidRDefault="000503BC" w:rsidP="00096B83">
      <w:pPr>
        <w:pStyle w:val="Prrafodelista"/>
        <w:numPr>
          <w:ilvl w:val="0"/>
          <w:numId w:val="3"/>
        </w:numPr>
      </w:pPr>
      <w:r w:rsidRPr="003812C7">
        <w:rPr>
          <w:b/>
        </w:rPr>
        <w:t>Supuestos:</w:t>
      </w:r>
      <w:r w:rsidR="000A49E0">
        <w:t xml:space="preserve"> S</w:t>
      </w:r>
      <w:r w:rsidR="00096B83">
        <w:t>uponemos que el administrador adecuo los valores de parámetros de la cantidad de faltas a tener en cuenta y los valores de significancia para darle el co</w:t>
      </w:r>
      <w:r w:rsidR="00DB41AE">
        <w:t xml:space="preserve">lor de nivel de atención a cada </w:t>
      </w:r>
      <w:r w:rsidR="00096B83">
        <w:t>indicador.</w:t>
      </w:r>
    </w:p>
    <w:p w:rsidR="000503BC" w:rsidRPr="00BA4018" w:rsidRDefault="000503BC" w:rsidP="000503BC">
      <w:pPr>
        <w:pStyle w:val="Prrafodelista"/>
        <w:numPr>
          <w:ilvl w:val="0"/>
          <w:numId w:val="3"/>
        </w:numPr>
      </w:pPr>
      <w:r w:rsidRPr="00B50ABD">
        <w:rPr>
          <w:b/>
        </w:rPr>
        <w:t>Precondición:</w:t>
      </w:r>
      <w:r w:rsidRPr="00BA4018">
        <w:t xml:space="preserve"> </w:t>
      </w:r>
    </w:p>
    <w:p w:rsidR="000503BC" w:rsidRDefault="000503BC" w:rsidP="000503BC">
      <w:pPr>
        <w:pStyle w:val="Prrafodelista"/>
        <w:numPr>
          <w:ilvl w:val="0"/>
          <w:numId w:val="3"/>
        </w:numPr>
      </w:pPr>
      <w:r w:rsidRPr="000503BC">
        <w:rPr>
          <w:b/>
        </w:rPr>
        <w:t xml:space="preserve">Post Condición: </w:t>
      </w:r>
      <w:r w:rsidR="008F395B" w:rsidRPr="00B30A50">
        <w:t xml:space="preserve">mostrar un Grafico en el Tablero de control que muestre </w:t>
      </w:r>
      <w:r w:rsidR="008F395B">
        <w:t>los indicadores respectivos al nivel de</w:t>
      </w:r>
      <w:r w:rsidR="008F395B" w:rsidRPr="00B30A50">
        <w:t xml:space="preserve"> </w:t>
      </w:r>
      <w:r w:rsidR="008F395B">
        <w:t>amonestaciones  del curso.</w:t>
      </w:r>
    </w:p>
    <w:p w:rsidR="000503BC" w:rsidRPr="00B50ABD" w:rsidRDefault="000503BC" w:rsidP="000503BC">
      <w:pPr>
        <w:pStyle w:val="Prrafodelista"/>
        <w:numPr>
          <w:ilvl w:val="0"/>
          <w:numId w:val="3"/>
        </w:numPr>
      </w:pPr>
      <w:r w:rsidRPr="000503BC">
        <w:rPr>
          <w:b/>
        </w:rPr>
        <w:t>Reglas de Negocio:</w:t>
      </w:r>
      <w:r>
        <w:t xml:space="preserve"> </w:t>
      </w:r>
    </w:p>
    <w:p w:rsidR="000503BC" w:rsidRPr="00B50ABD" w:rsidRDefault="000503BC" w:rsidP="000503BC">
      <w:pPr>
        <w:pStyle w:val="Prrafodelista"/>
        <w:numPr>
          <w:ilvl w:val="0"/>
          <w:numId w:val="3"/>
        </w:numPr>
        <w:rPr>
          <w:b/>
        </w:rPr>
      </w:pPr>
      <w:r w:rsidRPr="00B50ABD">
        <w:rPr>
          <w:b/>
        </w:rPr>
        <w:t>Criterio de Aceptación:</w:t>
      </w:r>
      <w:r w:rsidR="008F395B">
        <w:rPr>
          <w:b/>
        </w:rPr>
        <w:t xml:space="preserve"> </w:t>
      </w:r>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0503BC" w:rsidRDefault="000503BC" w:rsidP="006F4D21">
      <w:pPr>
        <w:spacing w:after="200" w:line="276" w:lineRule="auto"/>
      </w:pPr>
    </w:p>
    <w:p w:rsidR="000503BC" w:rsidRPr="003131D5" w:rsidRDefault="000503BC" w:rsidP="000503BC">
      <w:pPr>
        <w:pStyle w:val="Ttulo3"/>
      </w:pPr>
      <w:bookmarkStart w:id="14" w:name="_Toc347786920"/>
      <w:proofErr w:type="spellStart"/>
      <w:r>
        <w:t>User</w:t>
      </w:r>
      <w:proofErr w:type="spellEnd"/>
      <w:r>
        <w:t xml:space="preserve"> </w:t>
      </w:r>
      <w:proofErr w:type="spellStart"/>
      <w:r>
        <w:t>Story</w:t>
      </w:r>
      <w:proofErr w:type="spellEnd"/>
      <w:r>
        <w:t xml:space="preserve"> Nº</w:t>
      </w:r>
      <w:r w:rsidR="00DB41AE">
        <w:t xml:space="preserve"> 50</w:t>
      </w:r>
      <w:bookmarkEnd w:id="14"/>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302BA2" w:rsidRPr="00302BA2" w:rsidRDefault="000503BC" w:rsidP="00F92E6E">
      <w:pPr>
        <w:pStyle w:val="Prrafodelista"/>
        <w:numPr>
          <w:ilvl w:val="0"/>
          <w:numId w:val="3"/>
        </w:numPr>
        <w:rPr>
          <w:lang w:val="en-US"/>
        </w:rPr>
      </w:pPr>
      <w:proofErr w:type="spellStart"/>
      <w:r w:rsidRPr="00F92E6E">
        <w:rPr>
          <w:b/>
        </w:rPr>
        <w:t>Titulo</w:t>
      </w:r>
      <w:proofErr w:type="spellEnd"/>
      <w:r w:rsidRPr="00F92E6E">
        <w:rPr>
          <w:b/>
        </w:rPr>
        <w:t>:</w:t>
      </w:r>
      <w:r w:rsidRPr="00F92E6E">
        <w:rPr>
          <w:b/>
        </w:rPr>
        <w:tab/>
        <w:t xml:space="preserve"> </w:t>
      </w:r>
      <w:r w:rsidR="00F92E6E" w:rsidRPr="00F92E6E">
        <w:rPr>
          <w:rFonts w:ascii="Arial" w:hAnsi="Arial" w:cs="Arial"/>
          <w:color w:val="000000"/>
        </w:rPr>
        <w:t xml:space="preserve">50. Como director del colegio necesito analizar los detalles de las sanciones que son alertadas en el indicador por curso </w:t>
      </w:r>
      <w:r w:rsidR="00C40564" w:rsidRPr="00F92E6E">
        <w:rPr>
          <w:rFonts w:ascii="Arial" w:hAnsi="Arial" w:cs="Arial"/>
          <w:color w:val="000000"/>
        </w:rPr>
        <w:t>estén</w:t>
      </w:r>
      <w:r w:rsidR="00F92E6E" w:rsidRPr="00F92E6E">
        <w:rPr>
          <w:rFonts w:ascii="Arial" w:hAnsi="Arial" w:cs="Arial"/>
          <w:color w:val="000000"/>
        </w:rPr>
        <w:t xml:space="preserve"> por encima del valor esperado.</w:t>
      </w:r>
    </w:p>
    <w:p w:rsidR="000503BC" w:rsidRPr="00F92E6E" w:rsidRDefault="000503BC" w:rsidP="00F92E6E">
      <w:pPr>
        <w:pStyle w:val="Prrafodelista"/>
        <w:numPr>
          <w:ilvl w:val="0"/>
          <w:numId w:val="3"/>
        </w:numPr>
        <w:rPr>
          <w:lang w:val="en-US"/>
        </w:rPr>
      </w:pPr>
      <w:r w:rsidRPr="00F92E6E">
        <w:rPr>
          <w:b/>
          <w:lang w:val="en-US"/>
        </w:rPr>
        <w:t xml:space="preserve">Project: </w:t>
      </w:r>
      <w:r w:rsidRPr="00F92E6E">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F92E6E" w:rsidRDefault="000503BC" w:rsidP="00302BA2">
      <w:pPr>
        <w:pStyle w:val="Prrafodelista"/>
        <w:numPr>
          <w:ilvl w:val="0"/>
          <w:numId w:val="3"/>
        </w:numPr>
      </w:pPr>
      <w:r w:rsidRPr="00302BA2">
        <w:rPr>
          <w:b/>
        </w:rPr>
        <w:t>Descripción:</w:t>
      </w:r>
      <w:r>
        <w:t xml:space="preserve"> </w:t>
      </w:r>
      <w:r w:rsidR="008D5EDE">
        <w:t xml:space="preserve">Como director necesito analizar con más detalles cuales son los alumnos que superan las n amonestaciones, y de qué fecha son cada una de las amonestaciones. Necesito estar al tanto de la cantidad de alumnos que superen las N </w:t>
      </w:r>
      <w:r w:rsidR="00F92E6E">
        <w:t>amonestaciones</w:t>
      </w:r>
      <w:r w:rsidR="008D5EDE">
        <w:t xml:space="preserve">, saber el nombre de los alumnos que estén </w:t>
      </w:r>
      <w:r w:rsidR="00F92E6E">
        <w:t>con problemas y requieren mayor atención</w:t>
      </w:r>
      <w:r w:rsidR="008D5EDE">
        <w:t xml:space="preserve">.  Necesito </w:t>
      </w:r>
      <w:r w:rsidR="00F92E6E">
        <w:t xml:space="preserve">conocer el motivo por el cual fueron sancionados. </w:t>
      </w:r>
    </w:p>
    <w:p w:rsidR="008D5EDE" w:rsidRPr="003B327B" w:rsidRDefault="008D5EDE" w:rsidP="00F92E6E">
      <w:pPr>
        <w:pStyle w:val="Prrafodelista"/>
        <w:ind w:firstLine="0"/>
      </w:pPr>
      <w:r w:rsidRPr="003B327B">
        <w:t xml:space="preserve">Necesito una vez que obtenga los detalles </w:t>
      </w:r>
      <w:r w:rsidR="00F92E6E">
        <w:t>de este indicador</w:t>
      </w:r>
      <w:r>
        <w:t xml:space="preserve">, poder imprimir en un archivo de PDF. </w:t>
      </w:r>
    </w:p>
    <w:p w:rsidR="00096B83" w:rsidRDefault="000503BC" w:rsidP="00096B83">
      <w:pPr>
        <w:pStyle w:val="Prrafodelista"/>
        <w:numPr>
          <w:ilvl w:val="0"/>
          <w:numId w:val="3"/>
        </w:numPr>
      </w:pPr>
      <w:r w:rsidRPr="008D5EDE">
        <w:rPr>
          <w:b/>
        </w:rPr>
        <w:t>Supuestos:</w:t>
      </w:r>
      <w:r w:rsidR="00DB41AE" w:rsidRPr="008D5EDE">
        <w:rPr>
          <w:b/>
        </w:rPr>
        <w:t xml:space="preserve"> </w:t>
      </w:r>
      <w:r w:rsidR="00DB41AE" w:rsidRPr="00DB41AE">
        <w:t>S</w:t>
      </w:r>
      <w:r w:rsidR="00096B83">
        <w:t xml:space="preserve">uponemos que el administrador adecuo los valores de parámetros de la cantidad de </w:t>
      </w:r>
      <w:r w:rsidR="00F92E6E">
        <w:t>amonestaciones</w:t>
      </w:r>
      <w:r w:rsidR="00096B83">
        <w:t xml:space="preserve"> a tener en cuenta y los valores de significancia para darle el color de niv</w:t>
      </w:r>
      <w:r w:rsidR="00302BA2">
        <w:t>el de atención a cada</w:t>
      </w:r>
      <w:r w:rsidR="00096B83">
        <w:t xml:space="preserve"> indicador.</w:t>
      </w:r>
    </w:p>
    <w:p w:rsidR="000503BC" w:rsidRPr="00BA4018" w:rsidRDefault="000503BC" w:rsidP="000503BC">
      <w:pPr>
        <w:pStyle w:val="Prrafodelista"/>
        <w:numPr>
          <w:ilvl w:val="0"/>
          <w:numId w:val="3"/>
        </w:numPr>
      </w:pPr>
      <w:r w:rsidRPr="00B50ABD">
        <w:rPr>
          <w:b/>
        </w:rPr>
        <w:t>Precondición:</w:t>
      </w:r>
      <w:r w:rsidRPr="00BA4018">
        <w:t xml:space="preserve">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p>
    <w:p w:rsidR="000503BC" w:rsidRPr="00B50ABD" w:rsidRDefault="000503BC" w:rsidP="000503BC">
      <w:pPr>
        <w:pStyle w:val="Prrafodelista"/>
        <w:numPr>
          <w:ilvl w:val="0"/>
          <w:numId w:val="3"/>
        </w:numPr>
        <w:rPr>
          <w:b/>
        </w:rPr>
      </w:pPr>
      <w:r w:rsidRPr="00B50ABD">
        <w:rPr>
          <w:b/>
        </w:rPr>
        <w:lastRenderedPageBreak/>
        <w:t>Criterio de Aceptación:</w:t>
      </w:r>
      <w:r w:rsidR="00302BA2">
        <w:rPr>
          <w:b/>
        </w:rPr>
        <w:t xml:space="preserve"> </w:t>
      </w:r>
      <w:r w:rsidR="00302BA2" w:rsidRPr="00302BA2">
        <w:t>obtener los detalles del indicador que selección. Los detalles incluye fecha que se registra la amonestación, nombre del alumno, cantidad, motivo de sanción.</w:t>
      </w:r>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0503BC" w:rsidRPr="003131D5" w:rsidRDefault="000503BC" w:rsidP="000503BC">
      <w:pPr>
        <w:pStyle w:val="Ttulo3"/>
      </w:pPr>
      <w:bookmarkStart w:id="15" w:name="_Toc347786921"/>
      <w:proofErr w:type="spellStart"/>
      <w:r>
        <w:t>User</w:t>
      </w:r>
      <w:proofErr w:type="spellEnd"/>
      <w:r>
        <w:t xml:space="preserve"> </w:t>
      </w:r>
      <w:proofErr w:type="spellStart"/>
      <w:r>
        <w:t>Story</w:t>
      </w:r>
      <w:proofErr w:type="spellEnd"/>
      <w:r>
        <w:t xml:space="preserve"> Nº13</w:t>
      </w:r>
      <w:r w:rsidR="00BC3947">
        <w:t>6</w:t>
      </w:r>
      <w:bookmarkEnd w:id="15"/>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FB3220" w:rsidRPr="00FB3220" w:rsidRDefault="00FB3220" w:rsidP="00FB3220">
      <w:pPr>
        <w:rPr>
          <w:rFonts w:ascii="Arial" w:hAnsi="Arial" w:cs="Arial"/>
          <w:color w:val="000000"/>
        </w:rPr>
      </w:pPr>
      <w:r>
        <w:rPr>
          <w:b/>
        </w:rPr>
        <w:t xml:space="preserve">Título: </w:t>
      </w:r>
      <w:r w:rsidRPr="00FB3220">
        <w:rPr>
          <w:rFonts w:ascii="Arial" w:hAnsi="Arial" w:cs="Arial"/>
          <w:color w:val="000000"/>
        </w:rPr>
        <w:t xml:space="preserve">136. Como Director o </w:t>
      </w:r>
      <w:proofErr w:type="spellStart"/>
      <w:r w:rsidRPr="00FB3220">
        <w:rPr>
          <w:rFonts w:ascii="Arial" w:hAnsi="Arial" w:cs="Arial"/>
          <w:color w:val="000000"/>
        </w:rPr>
        <w:t>Piscopedagogo</w:t>
      </w:r>
      <w:proofErr w:type="spellEnd"/>
      <w:r w:rsidRPr="00FB3220">
        <w:rPr>
          <w:rFonts w:ascii="Arial" w:hAnsi="Arial" w:cs="Arial"/>
          <w:color w:val="000000"/>
        </w:rPr>
        <w:t xml:space="preserve">, necesito ver indicadores en el TC que den información resumida de cantidad de alumnos con notas de Aplazo en </w:t>
      </w:r>
      <w:proofErr w:type="spellStart"/>
      <w:r w:rsidRPr="00FB3220">
        <w:rPr>
          <w:rFonts w:ascii="Arial" w:hAnsi="Arial" w:cs="Arial"/>
          <w:color w:val="000000"/>
        </w:rPr>
        <w:t>mas</w:t>
      </w:r>
      <w:proofErr w:type="spellEnd"/>
      <w:r w:rsidRPr="00FB3220">
        <w:rPr>
          <w:rFonts w:ascii="Arial" w:hAnsi="Arial" w:cs="Arial"/>
          <w:color w:val="000000"/>
        </w:rPr>
        <w:t xml:space="preserve"> de 3 Asignaturas para poder hacer seguimiento de alumnos que necesitan atención.</w:t>
      </w:r>
    </w:p>
    <w:p w:rsidR="000503BC" w:rsidRPr="00FB3220" w:rsidRDefault="000503BC" w:rsidP="000503BC">
      <w:pPr>
        <w:pStyle w:val="Prrafodelista"/>
        <w:numPr>
          <w:ilvl w:val="0"/>
          <w:numId w:val="3"/>
        </w:numPr>
        <w:spacing w:after="200" w:line="276" w:lineRule="auto"/>
        <w:rPr>
          <w:lang w:val="en-US"/>
        </w:rPr>
      </w:pPr>
      <w:r w:rsidRPr="00FB3220">
        <w:rPr>
          <w:b/>
        </w:rPr>
        <w:t xml:space="preserve"> </w:t>
      </w:r>
      <w:r w:rsidRPr="00FB3220">
        <w:rPr>
          <w:b/>
          <w:lang w:val="en-US"/>
        </w:rPr>
        <w:t xml:space="preserve">Project: </w:t>
      </w:r>
      <w:r w:rsidRPr="00FB3220">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FB3220" w:rsidRDefault="000503BC" w:rsidP="00FB3220">
      <w:pPr>
        <w:pStyle w:val="Prrafodelista"/>
        <w:numPr>
          <w:ilvl w:val="0"/>
          <w:numId w:val="3"/>
        </w:numPr>
        <w:ind w:left="708" w:firstLine="0"/>
      </w:pPr>
      <w:r w:rsidRPr="00FB3220">
        <w:rPr>
          <w:b/>
        </w:rPr>
        <w:t>Descripción:</w:t>
      </w:r>
      <w:r>
        <w:t xml:space="preserve"> </w:t>
      </w:r>
      <w:r w:rsidR="00FB3220">
        <w:t>Como director necesito poder ide</w:t>
      </w:r>
      <w:r w:rsidR="003553F8">
        <w:t>ntificar rápidamente el nivel</w:t>
      </w:r>
      <w:r w:rsidR="00FB3220">
        <w:t xml:space="preserve"> </w:t>
      </w:r>
      <w:r w:rsidR="00AC0A65">
        <w:t>académico</w:t>
      </w:r>
      <w:r w:rsidR="00FB3220">
        <w:t xml:space="preserve"> de un curso. Necesito conocer </w:t>
      </w:r>
      <w:r w:rsidR="00F61A5F">
        <w:t>cuál</w:t>
      </w:r>
      <w:r w:rsidR="00FB3220">
        <w:t xml:space="preserve"> es la cantidad de los alumnos que tienen notas bajas y se encuentran en riesgo de NO aprobar por lo men</w:t>
      </w:r>
      <w:r w:rsidR="00F61A5F">
        <w:t xml:space="preserve">os </w:t>
      </w:r>
      <w:r w:rsidR="00205C99">
        <w:t>‘</w:t>
      </w:r>
      <w:r w:rsidR="00F61A5F">
        <w:t>n</w:t>
      </w:r>
      <w:r w:rsidR="00205C99">
        <w:t xml:space="preserve">’ </w:t>
      </w:r>
      <w:r w:rsidR="00FB3220">
        <w:t xml:space="preserve">o </w:t>
      </w:r>
      <w:proofErr w:type="spellStart"/>
      <w:r w:rsidR="00FB3220">
        <w:t>mas</w:t>
      </w:r>
      <w:proofErr w:type="spellEnd"/>
      <w:r w:rsidR="00FB3220">
        <w:t xml:space="preserve"> materias (</w:t>
      </w:r>
      <w:r w:rsidR="00F61A5F">
        <w:t xml:space="preserve">n: es la cantidad de materias sin promedio mayor a 6 de un alumno, el valor de n tiene que ser </w:t>
      </w:r>
      <w:proofErr w:type="spellStart"/>
      <w:r w:rsidR="00F61A5F">
        <w:t>parametrizado</w:t>
      </w:r>
      <w:proofErr w:type="spellEnd"/>
      <w:r w:rsidR="00F61A5F">
        <w:t xml:space="preserve"> por el Administrador.</w:t>
      </w:r>
      <w:r w:rsidR="00FB3220">
        <w:t xml:space="preserve">) está por debajo del nivel esperado o si han logrado superar el nivel de aprobación académica. </w:t>
      </w:r>
    </w:p>
    <w:p w:rsidR="00FB3220" w:rsidRDefault="00FB3220" w:rsidP="00FB3220">
      <w:pPr>
        <w:pStyle w:val="Prrafodelista"/>
        <w:ind w:left="708" w:firstLine="0"/>
      </w:pPr>
      <w:r>
        <w:t>Necesito que muestre en el tablero de control del curso por analizar, indicadores que</w:t>
      </w:r>
      <w:r w:rsidR="00F61A5F">
        <w:t xml:space="preserve"> represente la cantidad de alumnos</w:t>
      </w:r>
      <w:r w:rsidR="00AC0A65">
        <w:t xml:space="preserve"> que tienen</w:t>
      </w:r>
      <w:r w:rsidR="00F61A5F">
        <w:t xml:space="preserve"> promedio de aplazo en </w:t>
      </w:r>
      <w:r w:rsidR="00670D20">
        <w:t>más</w:t>
      </w:r>
      <w:r w:rsidR="00F61A5F">
        <w:t xml:space="preserve"> de n asignaturas</w:t>
      </w:r>
      <w:r>
        <w:t xml:space="preserve">. </w:t>
      </w:r>
    </w:p>
    <w:p w:rsidR="00FB3220" w:rsidRDefault="00FB3220" w:rsidP="00FB3220">
      <w:pPr>
        <w:ind w:left="708" w:firstLine="0"/>
      </w:pPr>
      <w:r>
        <w:t xml:space="preserve">Necesito que me muestre los indicadores con colores Rojo, verde y amarillo, para </w:t>
      </w:r>
      <w:proofErr w:type="gramStart"/>
      <w:r>
        <w:t>darle</w:t>
      </w:r>
      <w:proofErr w:type="gramEnd"/>
      <w:r>
        <w:t xml:space="preserve"> mayor atención a los indicadores de color rojo, y darle menor importancia a los de color verde. Los indicadores de color amarillo me muestren una cantidad de alumnos no tan importante pero que me mantenga alerta.</w:t>
      </w:r>
    </w:p>
    <w:p w:rsidR="00AC0A65" w:rsidRDefault="00FB3220" w:rsidP="00FB3220">
      <w:pPr>
        <w:ind w:left="708" w:firstLine="0"/>
      </w:pPr>
      <w:r>
        <w:t xml:space="preserve">*El número del indicador representa la cantidad de </w:t>
      </w:r>
      <w:r w:rsidR="00AC0A65">
        <w:t xml:space="preserve">alumnos que tienen promedio de aplazo en </w:t>
      </w:r>
      <w:r w:rsidR="00AC0A65">
        <w:t>más</w:t>
      </w:r>
      <w:r w:rsidR="00AC0A65">
        <w:t xml:space="preserve"> de n asignaturas</w:t>
      </w:r>
      <w:r w:rsidR="00AC0A65">
        <w:t xml:space="preserve">. El promedio es calculado </w:t>
      </w:r>
      <w:r w:rsidR="00670D20">
        <w:t>por la notas registradas en un periodo determinado (periodo es configurado, US 47).</w:t>
      </w:r>
    </w:p>
    <w:p w:rsidR="00096B83" w:rsidRDefault="000503BC" w:rsidP="00096B83">
      <w:pPr>
        <w:pStyle w:val="Prrafodelista"/>
        <w:numPr>
          <w:ilvl w:val="0"/>
          <w:numId w:val="3"/>
        </w:numPr>
      </w:pPr>
      <w:r w:rsidRPr="003812C7">
        <w:rPr>
          <w:b/>
        </w:rPr>
        <w:t>Supuestos:</w:t>
      </w:r>
      <w:r w:rsidR="00EA3845">
        <w:t xml:space="preserve"> S</w:t>
      </w:r>
      <w:r w:rsidR="00096B83">
        <w:t>uponemos que el administrador adecuo los valores de parámetros de la cantidad de faltas a tener en cuenta y los valores de significancia para darle el color de nivel de atención a cadí indicador.</w:t>
      </w:r>
    </w:p>
    <w:p w:rsidR="000503BC" w:rsidRPr="00BA4018" w:rsidRDefault="000503BC" w:rsidP="000503BC">
      <w:pPr>
        <w:pStyle w:val="Prrafodelista"/>
        <w:numPr>
          <w:ilvl w:val="0"/>
          <w:numId w:val="3"/>
        </w:numPr>
      </w:pPr>
      <w:r w:rsidRPr="00B50ABD">
        <w:rPr>
          <w:b/>
        </w:rPr>
        <w:t>Precondición:</w:t>
      </w:r>
      <w:r w:rsidRPr="00BA4018">
        <w:t xml:space="preserve">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p>
    <w:p w:rsidR="000503BC" w:rsidRPr="00B50ABD" w:rsidRDefault="000503BC" w:rsidP="000503BC">
      <w:pPr>
        <w:pStyle w:val="Prrafodelista"/>
        <w:numPr>
          <w:ilvl w:val="0"/>
          <w:numId w:val="3"/>
        </w:numPr>
        <w:rPr>
          <w:b/>
        </w:rPr>
      </w:pPr>
      <w:r w:rsidRPr="00B50ABD">
        <w:rPr>
          <w:b/>
        </w:rPr>
        <w:t>Criterio de Aceptación:</w:t>
      </w:r>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r w:rsidR="00C40564">
        <w:t>Bazán</w:t>
      </w:r>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0503BC" w:rsidRPr="003131D5" w:rsidRDefault="000503BC" w:rsidP="000503BC">
      <w:pPr>
        <w:pStyle w:val="Ttulo3"/>
      </w:pPr>
      <w:bookmarkStart w:id="16" w:name="_Toc347786922"/>
      <w:proofErr w:type="spellStart"/>
      <w:r>
        <w:t>User</w:t>
      </w:r>
      <w:proofErr w:type="spellEnd"/>
      <w:r>
        <w:t xml:space="preserve"> </w:t>
      </w:r>
      <w:proofErr w:type="spellStart"/>
      <w:r>
        <w:t>Story</w:t>
      </w:r>
      <w:proofErr w:type="spellEnd"/>
      <w:r>
        <w:t xml:space="preserve"> Nº13</w:t>
      </w:r>
      <w:r w:rsidR="00E15762">
        <w:t>7</w:t>
      </w:r>
      <w:bookmarkEnd w:id="16"/>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0503BC" w:rsidRDefault="00C40564" w:rsidP="00177CDB">
      <w:pPr>
        <w:pStyle w:val="Prrafodelista"/>
        <w:numPr>
          <w:ilvl w:val="0"/>
          <w:numId w:val="3"/>
        </w:numPr>
        <w:spacing w:after="200" w:line="276" w:lineRule="auto"/>
      </w:pPr>
      <w:proofErr w:type="spellStart"/>
      <w:r w:rsidRPr="00177CDB">
        <w:rPr>
          <w:b/>
        </w:rPr>
        <w:lastRenderedPageBreak/>
        <w:t>Titulo</w:t>
      </w:r>
      <w:proofErr w:type="spellEnd"/>
      <w:r w:rsidRPr="00177CDB">
        <w:rPr>
          <w:b/>
        </w:rPr>
        <w:t>:</w:t>
      </w:r>
      <w:r w:rsidR="000503BC" w:rsidRPr="00177CDB">
        <w:rPr>
          <w:b/>
        </w:rPr>
        <w:t xml:space="preserve"> </w:t>
      </w:r>
      <w:r w:rsidR="00177CDB" w:rsidRPr="00177CDB">
        <w:t xml:space="preserve">137. Como Directo o Psicopedagogo necesito analizar en detalle cantidad de Asignaturas que tienen </w:t>
      </w:r>
      <w:proofErr w:type="spellStart"/>
      <w:proofErr w:type="gramStart"/>
      <w:r w:rsidR="00177CDB" w:rsidRPr="00177CDB">
        <w:t>Aplazos</w:t>
      </w:r>
      <w:proofErr w:type="spellEnd"/>
      <w:r w:rsidR="00177CDB" w:rsidRPr="00177CDB">
        <w:t>(</w:t>
      </w:r>
      <w:proofErr w:type="gramEnd"/>
      <w:r w:rsidR="00177CDB" w:rsidRPr="00177CDB">
        <w:t>nota menor que 3) por cada alumno para poder hacer seguimiento de alumnos que necesitan atención.</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177CDB" w:rsidRDefault="000503BC" w:rsidP="00E15762">
      <w:pPr>
        <w:pStyle w:val="Prrafodelista"/>
        <w:numPr>
          <w:ilvl w:val="0"/>
          <w:numId w:val="3"/>
        </w:numPr>
      </w:pPr>
      <w:r w:rsidRPr="003812C7">
        <w:rPr>
          <w:b/>
        </w:rPr>
        <w:t>Descripción:</w:t>
      </w:r>
      <w:r>
        <w:t xml:space="preserve"> </w:t>
      </w:r>
      <w:r w:rsidR="00177CDB">
        <w:t xml:space="preserve">Como director necesito analizar con más detalles cuales son los alumnos que </w:t>
      </w:r>
      <w:r w:rsidR="00E15762">
        <w:t>necesitan atención respecto a su nivel académico.</w:t>
      </w:r>
      <w:r w:rsidR="00177CDB">
        <w:t xml:space="preserve"> Necesito estar al tanto de la cantidad de alumnos que superen las N</w:t>
      </w:r>
      <w:r w:rsidR="00E15762">
        <w:t xml:space="preserve"> asignaturas sin aprobar</w:t>
      </w:r>
      <w:r w:rsidR="00177CDB">
        <w:t xml:space="preserve">, saber el nombre de los alumnos que estén en riesgo de </w:t>
      </w:r>
      <w:r w:rsidR="00E15762">
        <w:t>reprobar la asignatura, el nombre de la asignatura y el promedio de nota en el periodo analizado</w:t>
      </w:r>
      <w:r w:rsidR="00177CDB">
        <w:t xml:space="preserve">.  </w:t>
      </w:r>
    </w:p>
    <w:p w:rsidR="00177CDB" w:rsidRPr="003B327B" w:rsidRDefault="00177CDB" w:rsidP="00177CDB">
      <w:pPr>
        <w:pStyle w:val="Prrafodelista"/>
        <w:ind w:firstLine="0"/>
      </w:pPr>
      <w:r w:rsidRPr="003B327B">
        <w:t xml:space="preserve">Necesito una vez que obtenga los detalles de </w:t>
      </w:r>
      <w:r w:rsidR="00E15762">
        <w:t xml:space="preserve">los alumnos con </w:t>
      </w:r>
      <w:proofErr w:type="spellStart"/>
      <w:proofErr w:type="gramStart"/>
      <w:r w:rsidR="00E15762">
        <w:t>mas</w:t>
      </w:r>
      <w:proofErr w:type="spellEnd"/>
      <w:proofErr w:type="gramEnd"/>
      <w:r w:rsidR="00E15762">
        <w:t xml:space="preserve"> de N asignaturas reprobadas,</w:t>
      </w:r>
      <w:r>
        <w:t xml:space="preserve"> imprimir en un archivo de PDF. </w:t>
      </w:r>
    </w:p>
    <w:p w:rsidR="00096B83" w:rsidRDefault="000503BC" w:rsidP="00096B83">
      <w:pPr>
        <w:pStyle w:val="Prrafodelista"/>
        <w:numPr>
          <w:ilvl w:val="0"/>
          <w:numId w:val="3"/>
        </w:numPr>
      </w:pPr>
      <w:r w:rsidRPr="003812C7">
        <w:rPr>
          <w:b/>
        </w:rPr>
        <w:t>Supuestos:</w:t>
      </w:r>
      <w:r w:rsidR="00C40564">
        <w:t xml:space="preserve"> S</w:t>
      </w:r>
      <w:r w:rsidR="00096B83">
        <w:t>uponemos que el administrador adecuo los valores de parámetros de la cantidad de faltas a tener en cuenta y los valores de significancia para darle el color de nivel de atención a cadí indicador.</w:t>
      </w:r>
    </w:p>
    <w:p w:rsidR="000503BC" w:rsidRPr="00BA4018" w:rsidRDefault="000503BC" w:rsidP="000503BC">
      <w:pPr>
        <w:pStyle w:val="Prrafodelista"/>
        <w:numPr>
          <w:ilvl w:val="0"/>
          <w:numId w:val="3"/>
        </w:numPr>
      </w:pPr>
      <w:r w:rsidRPr="00B50ABD">
        <w:rPr>
          <w:b/>
        </w:rPr>
        <w:t>Precondición:</w:t>
      </w:r>
      <w:r w:rsidRPr="00BA4018">
        <w:t xml:space="preserve">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p>
    <w:p w:rsidR="000503BC" w:rsidRPr="00B50ABD" w:rsidRDefault="000503BC" w:rsidP="000503BC">
      <w:pPr>
        <w:pStyle w:val="Prrafodelista"/>
        <w:numPr>
          <w:ilvl w:val="0"/>
          <w:numId w:val="3"/>
        </w:numPr>
        <w:rPr>
          <w:b/>
        </w:rPr>
      </w:pPr>
      <w:r w:rsidRPr="00B50ABD">
        <w:rPr>
          <w:b/>
        </w:rPr>
        <w:t>Criterio de Aceptación:</w:t>
      </w:r>
      <w:r w:rsidR="00670D20" w:rsidRPr="00670D20">
        <w:t xml:space="preserve"> </w:t>
      </w:r>
      <w:r w:rsidR="00670D20">
        <w:t>M</w:t>
      </w:r>
      <w:r w:rsidR="00670D20" w:rsidRPr="00415175">
        <w:t>ostrar l</w:t>
      </w:r>
      <w:r w:rsidR="00670D20">
        <w:t>os indicadores correspondientes en el tablero de control respetando los valores configurados de colores.</w:t>
      </w:r>
    </w:p>
    <w:p w:rsidR="000503BC" w:rsidRPr="00B50ABD" w:rsidRDefault="000503BC" w:rsidP="000503BC">
      <w:pPr>
        <w:pStyle w:val="Prrafodelista"/>
        <w:numPr>
          <w:ilvl w:val="0"/>
          <w:numId w:val="3"/>
        </w:numPr>
        <w:rPr>
          <w:b/>
        </w:rPr>
      </w:pPr>
      <w:r w:rsidRPr="00B50ABD">
        <w:rPr>
          <w:b/>
        </w:rPr>
        <w:t>Discusiones:</w:t>
      </w:r>
    </w:p>
    <w:p w:rsidR="000503BC" w:rsidRDefault="000503BC" w:rsidP="000503BC">
      <w:pPr>
        <w:pStyle w:val="Prrafodelista"/>
        <w:numPr>
          <w:ilvl w:val="0"/>
          <w:numId w:val="3"/>
        </w:numPr>
      </w:pPr>
      <w:r w:rsidRPr="003131D5">
        <w:rPr>
          <w:b/>
        </w:rPr>
        <w:t>Estimación:</w:t>
      </w:r>
      <w:r w:rsidR="00C40564">
        <w:t xml:space="preserve"> </w:t>
      </w:r>
      <w:r>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0503BC" w:rsidRPr="003131D5" w:rsidRDefault="00E23BCA" w:rsidP="000503BC">
      <w:pPr>
        <w:pStyle w:val="Ttulo3"/>
      </w:pPr>
      <w:bookmarkStart w:id="17" w:name="_Toc347786923"/>
      <w:proofErr w:type="spellStart"/>
      <w:r>
        <w:t>User</w:t>
      </w:r>
      <w:proofErr w:type="spellEnd"/>
      <w:r>
        <w:t xml:space="preserve"> </w:t>
      </w:r>
      <w:proofErr w:type="spellStart"/>
      <w:r>
        <w:t>Story</w:t>
      </w:r>
      <w:proofErr w:type="spellEnd"/>
      <w:r>
        <w:t xml:space="preserve"> Nº117</w:t>
      </w:r>
      <w:bookmarkEnd w:id="17"/>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0503BC" w:rsidRPr="00E23BCA" w:rsidRDefault="000503BC" w:rsidP="00E23BCA">
      <w:pPr>
        <w:pStyle w:val="Prrafodelista"/>
        <w:numPr>
          <w:ilvl w:val="0"/>
          <w:numId w:val="3"/>
        </w:numPr>
        <w:spacing w:after="200" w:line="276" w:lineRule="auto"/>
      </w:pPr>
      <w:proofErr w:type="spellStart"/>
      <w:r w:rsidRPr="000503BC">
        <w:rPr>
          <w:b/>
        </w:rPr>
        <w:t>Titulo</w:t>
      </w:r>
      <w:proofErr w:type="spellEnd"/>
      <w:r w:rsidRPr="000503BC">
        <w:rPr>
          <w:b/>
        </w:rPr>
        <w:t>:</w:t>
      </w:r>
      <w:r w:rsidRPr="000503BC">
        <w:rPr>
          <w:b/>
        </w:rPr>
        <w:tab/>
      </w:r>
      <w:r w:rsidRPr="00681B45">
        <w:t xml:space="preserve"> </w:t>
      </w:r>
      <w:r w:rsidR="00E23BCA" w:rsidRPr="00681B45">
        <w:t>117.</w:t>
      </w:r>
      <w:r w:rsidR="00E23BCA" w:rsidRPr="00E23BCA">
        <w:rPr>
          <w:b/>
        </w:rPr>
        <w:t xml:space="preserve"> </w:t>
      </w:r>
      <w:r w:rsidR="00E23BCA" w:rsidRPr="00E23BCA">
        <w:t xml:space="preserve">Como Director o Psicopedagogo necesito </w:t>
      </w:r>
      <w:r w:rsidR="00E23BCA">
        <w:t xml:space="preserve">ver TC de Alumnos con más de N </w:t>
      </w:r>
      <w:r w:rsidR="00E23BCA" w:rsidRPr="00E23BCA">
        <w:t>faltas  para poder hacer seguimiento de alumnos que necesitan atención</w:t>
      </w:r>
      <w:r w:rsidR="00E23BCA">
        <w:t>.</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E23BCA" w:rsidRDefault="000503BC" w:rsidP="00E23BCA">
      <w:pPr>
        <w:pStyle w:val="Prrafodelista"/>
        <w:numPr>
          <w:ilvl w:val="0"/>
          <w:numId w:val="3"/>
        </w:numPr>
      </w:pPr>
      <w:r w:rsidRPr="003812C7">
        <w:rPr>
          <w:b/>
        </w:rPr>
        <w:t>Descripción:</w:t>
      </w:r>
      <w:r>
        <w:t xml:space="preserve"> </w:t>
      </w:r>
      <w:r w:rsidR="00E23BCA">
        <w:t xml:space="preserve">Como director necesito poder identificar rápidamente si el nivel de ausencias de </w:t>
      </w:r>
      <w:r w:rsidR="00BC3947">
        <w:t xml:space="preserve">un </w:t>
      </w:r>
      <w:proofErr w:type="spellStart"/>
      <w:r w:rsidR="00BC3947">
        <w:t>curs</w:t>
      </w:r>
      <w:proofErr w:type="spellEnd"/>
      <w:r w:rsidR="00BC3947">
        <w:t>, si</w:t>
      </w:r>
      <w:r w:rsidR="00E23BCA">
        <w:t xml:space="preserve"> </w:t>
      </w:r>
      <w:r w:rsidR="0004776C">
        <w:t>está</w:t>
      </w:r>
      <w:r w:rsidR="00E23BCA">
        <w:t xml:space="preserve"> sobrepasando el nivel esperado de ausencias en un curso en un periodo definido. </w:t>
      </w:r>
    </w:p>
    <w:p w:rsidR="00E23BCA" w:rsidRDefault="00E23BCA" w:rsidP="00E23BCA">
      <w:pPr>
        <w:pStyle w:val="Prrafodelista"/>
        <w:numPr>
          <w:ilvl w:val="0"/>
          <w:numId w:val="3"/>
        </w:numPr>
      </w:pPr>
      <w:r>
        <w:t xml:space="preserve">Necesito que muestre en el tablero de control del curso por analizar, indicadores con cantidad de </w:t>
      </w:r>
      <w:r w:rsidR="0004776C">
        <w:t>alumnos que han faltado más de n veces</w:t>
      </w:r>
      <w:r>
        <w:t xml:space="preserve"> en un periodo. </w:t>
      </w:r>
    </w:p>
    <w:p w:rsidR="000503BC" w:rsidRDefault="00E23BCA" w:rsidP="00415175">
      <w:pPr>
        <w:ind w:left="708" w:firstLine="0"/>
      </w:pPr>
      <w:r>
        <w:t>*El número de</w:t>
      </w:r>
      <w:r w:rsidR="0004776C">
        <w:t>l</w:t>
      </w:r>
      <w:r>
        <w:t xml:space="preserve"> indicador </w:t>
      </w:r>
      <w:r w:rsidR="0004776C">
        <w:t xml:space="preserve">representa la cantidad de </w:t>
      </w:r>
      <w:r w:rsidR="00415175">
        <w:t xml:space="preserve">alumnos que tienen registradas </w:t>
      </w:r>
      <w:proofErr w:type="spellStart"/>
      <w:r w:rsidR="00415175">
        <w:t>mas</w:t>
      </w:r>
      <w:proofErr w:type="spellEnd"/>
      <w:r w:rsidR="00415175">
        <w:t xml:space="preserve"> n faltas en un periodo dado. </w:t>
      </w:r>
      <w:r>
        <w:t xml:space="preserve"> </w:t>
      </w:r>
      <w:r w:rsidR="00415175">
        <w:t>N: cantidad de faltas; Periodo: fecha desde y fecha hasta de donde analizamos las falta registradas en este curso. (US 47)</w:t>
      </w:r>
    </w:p>
    <w:p w:rsidR="000503BC" w:rsidRDefault="000503BC" w:rsidP="000503BC">
      <w:pPr>
        <w:pStyle w:val="Prrafodelista"/>
        <w:numPr>
          <w:ilvl w:val="0"/>
          <w:numId w:val="3"/>
        </w:numPr>
      </w:pPr>
      <w:r w:rsidRPr="003812C7">
        <w:rPr>
          <w:b/>
        </w:rPr>
        <w:t>Supuestos</w:t>
      </w:r>
      <w:r w:rsidR="0004776C" w:rsidRPr="003812C7">
        <w:rPr>
          <w:b/>
        </w:rPr>
        <w:t>:</w:t>
      </w:r>
      <w:r w:rsidR="0004776C">
        <w:t xml:space="preserve"> suponemos que el administrador adecuo los valores de parámetros de la cantidad de faltas a tener en cuenta y los valores de significancia para darle el color de nivel de atención a cadí indicador.</w:t>
      </w:r>
    </w:p>
    <w:p w:rsidR="000503BC" w:rsidRPr="00BA4018" w:rsidRDefault="000503BC" w:rsidP="000503BC">
      <w:pPr>
        <w:pStyle w:val="Prrafodelista"/>
        <w:numPr>
          <w:ilvl w:val="0"/>
          <w:numId w:val="3"/>
        </w:numPr>
      </w:pPr>
      <w:r w:rsidRPr="00B50ABD">
        <w:rPr>
          <w:b/>
        </w:rPr>
        <w:t>Precondición:</w:t>
      </w:r>
      <w:r w:rsidRPr="00BA4018">
        <w:t xml:space="preserve"> </w:t>
      </w:r>
      <w:r w:rsidR="00415175">
        <w:t>-</w:t>
      </w:r>
    </w:p>
    <w:p w:rsidR="00415175" w:rsidRPr="00415175" w:rsidRDefault="000503BC" w:rsidP="000503BC">
      <w:pPr>
        <w:pStyle w:val="Prrafodelista"/>
        <w:numPr>
          <w:ilvl w:val="0"/>
          <w:numId w:val="3"/>
        </w:numPr>
      </w:pPr>
      <w:r w:rsidRPr="00415175">
        <w:rPr>
          <w:b/>
        </w:rPr>
        <w:t xml:space="preserve">Post Condición: </w:t>
      </w:r>
      <w:r w:rsidR="00681B45">
        <w:t>-</w:t>
      </w:r>
    </w:p>
    <w:p w:rsidR="000503BC" w:rsidRPr="00B50ABD" w:rsidRDefault="000503BC" w:rsidP="000503BC">
      <w:pPr>
        <w:pStyle w:val="Prrafodelista"/>
        <w:numPr>
          <w:ilvl w:val="0"/>
          <w:numId w:val="3"/>
        </w:numPr>
      </w:pPr>
      <w:r w:rsidRPr="00415175">
        <w:rPr>
          <w:b/>
        </w:rPr>
        <w:t>Reglas de Negocio:</w:t>
      </w:r>
      <w:r>
        <w:t xml:space="preserve"> </w:t>
      </w:r>
      <w:r w:rsidR="00415175">
        <w:t>-</w:t>
      </w:r>
    </w:p>
    <w:p w:rsidR="00415175" w:rsidRPr="00415175" w:rsidRDefault="000503BC" w:rsidP="00415175">
      <w:pPr>
        <w:pStyle w:val="Prrafodelista"/>
        <w:numPr>
          <w:ilvl w:val="0"/>
          <w:numId w:val="3"/>
        </w:numPr>
      </w:pPr>
      <w:r w:rsidRPr="00B50ABD">
        <w:rPr>
          <w:b/>
        </w:rPr>
        <w:t>Criterio de Aceptación:</w:t>
      </w:r>
      <w:r w:rsidR="00415175" w:rsidRPr="00415175">
        <w:t xml:space="preserve"> </w:t>
      </w:r>
      <w:r w:rsidR="00415175">
        <w:t>M</w:t>
      </w:r>
      <w:r w:rsidR="00415175" w:rsidRPr="00415175">
        <w:t>ostrar l</w:t>
      </w:r>
      <w:r w:rsidR="00415175">
        <w:t>os indicadores correspondientes en el tablero de control respetando los valores configurados de colores.</w:t>
      </w:r>
    </w:p>
    <w:p w:rsidR="000503BC" w:rsidRPr="00B50ABD" w:rsidRDefault="000503BC" w:rsidP="000503BC">
      <w:pPr>
        <w:pStyle w:val="Prrafodelista"/>
        <w:numPr>
          <w:ilvl w:val="0"/>
          <w:numId w:val="3"/>
        </w:numPr>
        <w:rPr>
          <w:b/>
        </w:rPr>
      </w:pPr>
      <w:r w:rsidRPr="00B50ABD">
        <w:rPr>
          <w:b/>
        </w:rPr>
        <w:lastRenderedPageBreak/>
        <w:t>Discusiones:</w:t>
      </w:r>
      <w:r w:rsidR="0096505E">
        <w:t>-</w:t>
      </w:r>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0503BC" w:rsidRPr="003131D5" w:rsidRDefault="0096505E" w:rsidP="000503BC">
      <w:pPr>
        <w:pStyle w:val="Ttulo3"/>
      </w:pPr>
      <w:bookmarkStart w:id="18" w:name="_Toc347786924"/>
      <w:proofErr w:type="spellStart"/>
      <w:r>
        <w:t>User</w:t>
      </w:r>
      <w:proofErr w:type="spellEnd"/>
      <w:r>
        <w:t xml:space="preserve"> </w:t>
      </w:r>
      <w:proofErr w:type="spellStart"/>
      <w:r>
        <w:t>Story</w:t>
      </w:r>
      <w:proofErr w:type="spellEnd"/>
      <w:r>
        <w:t xml:space="preserve"> Nº118</w:t>
      </w:r>
      <w:bookmarkEnd w:id="18"/>
    </w:p>
    <w:p w:rsidR="000503BC" w:rsidRPr="002F52DA" w:rsidRDefault="000503BC" w:rsidP="000503BC">
      <w:pPr>
        <w:pStyle w:val="Prrafodelista"/>
        <w:numPr>
          <w:ilvl w:val="0"/>
          <w:numId w:val="3"/>
        </w:numPr>
        <w:rPr>
          <w:b/>
        </w:rPr>
      </w:pPr>
      <w:r w:rsidRPr="002F52DA">
        <w:rPr>
          <w:b/>
          <w:lang w:val="en-US"/>
        </w:rPr>
        <w:t>ID-Version One-:</w:t>
      </w:r>
      <w:r w:rsidRPr="002F52DA">
        <w:rPr>
          <w:b/>
          <w:lang w:val="en-US"/>
        </w:rPr>
        <w:tab/>
      </w:r>
    </w:p>
    <w:p w:rsidR="000503BC" w:rsidRPr="0096505E" w:rsidRDefault="000503BC" w:rsidP="00FE4A36">
      <w:pPr>
        <w:pStyle w:val="Prrafodelista"/>
        <w:numPr>
          <w:ilvl w:val="0"/>
          <w:numId w:val="3"/>
        </w:numPr>
        <w:spacing w:after="200" w:line="276" w:lineRule="auto"/>
      </w:pPr>
      <w:proofErr w:type="spellStart"/>
      <w:r w:rsidRPr="000503BC">
        <w:rPr>
          <w:b/>
        </w:rPr>
        <w:t>Titulo</w:t>
      </w:r>
      <w:proofErr w:type="spellEnd"/>
      <w:r w:rsidRPr="000503BC">
        <w:rPr>
          <w:b/>
        </w:rPr>
        <w:t>:</w:t>
      </w:r>
      <w:r w:rsidRPr="000503BC">
        <w:rPr>
          <w:b/>
        </w:rPr>
        <w:tab/>
        <w:t xml:space="preserve"> </w:t>
      </w:r>
      <w:r w:rsidR="0096505E" w:rsidRPr="0096505E">
        <w:t xml:space="preserve">118. </w:t>
      </w:r>
      <w:r w:rsidR="00FE4A36" w:rsidRPr="00FE4A36">
        <w:t>Como Director o psicopedagogo necesito ver detalles de cantidad de faltas por cada alumno para poder hacer seguimiento de alumnos que necesitan atención.</w:t>
      </w:r>
    </w:p>
    <w:p w:rsidR="000503BC" w:rsidRPr="003812C7" w:rsidRDefault="000503BC" w:rsidP="000503BC">
      <w:pPr>
        <w:pStyle w:val="Prrafodelista"/>
        <w:numPr>
          <w:ilvl w:val="0"/>
          <w:numId w:val="3"/>
        </w:numPr>
        <w:rPr>
          <w:lang w:val="en-US"/>
        </w:rPr>
      </w:pPr>
      <w:r w:rsidRPr="003812C7">
        <w:rPr>
          <w:b/>
          <w:lang w:val="en-US"/>
        </w:rPr>
        <w:t xml:space="preserve">Project: </w:t>
      </w:r>
      <w:r w:rsidRPr="003812C7">
        <w:rPr>
          <w:lang w:val="en-US"/>
        </w:rPr>
        <w:t>BLPM Product Backlog</w:t>
      </w:r>
    </w:p>
    <w:p w:rsidR="000503BC" w:rsidRPr="003131D5" w:rsidRDefault="000503BC" w:rsidP="000503BC">
      <w:pPr>
        <w:pStyle w:val="Prrafodelista"/>
        <w:numPr>
          <w:ilvl w:val="0"/>
          <w:numId w:val="3"/>
        </w:numPr>
        <w:rPr>
          <w:b/>
          <w:lang w:val="en-US"/>
        </w:rPr>
      </w:pPr>
      <w:r>
        <w:rPr>
          <w:b/>
          <w:lang w:val="en-US"/>
        </w:rPr>
        <w:t>Sprint:</w:t>
      </w:r>
      <w:r>
        <w:rPr>
          <w:b/>
          <w:lang w:val="en-US"/>
        </w:rPr>
        <w:tab/>
      </w:r>
      <w:r w:rsidRPr="000503BC">
        <w:rPr>
          <w:lang w:val="en-US"/>
        </w:rPr>
        <w:t>10</w:t>
      </w:r>
      <w:r w:rsidRPr="003131D5">
        <w:rPr>
          <w:b/>
          <w:lang w:val="en-US"/>
        </w:rPr>
        <w:tab/>
      </w:r>
    </w:p>
    <w:p w:rsidR="00D56A78" w:rsidRDefault="000503BC" w:rsidP="000503BC">
      <w:pPr>
        <w:pStyle w:val="Prrafodelista"/>
        <w:numPr>
          <w:ilvl w:val="0"/>
          <w:numId w:val="3"/>
        </w:numPr>
      </w:pPr>
      <w:r w:rsidRPr="00D56A78">
        <w:rPr>
          <w:b/>
        </w:rPr>
        <w:t>Descripción:</w:t>
      </w:r>
      <w:r>
        <w:t xml:space="preserve"> </w:t>
      </w:r>
      <w:r w:rsidR="001F447D">
        <w:t>C</w:t>
      </w:r>
      <w:r w:rsidR="00FE4A36">
        <w:t xml:space="preserve">omo director necesito analizar con </w:t>
      </w:r>
      <w:r w:rsidR="001F447D">
        <w:t>más</w:t>
      </w:r>
      <w:r w:rsidR="00FE4A36">
        <w:t xml:space="preserve"> detalles cuales son los alumnos</w:t>
      </w:r>
      <w:r w:rsidR="001F447D">
        <w:t xml:space="preserve"> que superan las n faltas, y de </w:t>
      </w:r>
      <w:r w:rsidR="00843CFF">
        <w:t>qué</w:t>
      </w:r>
      <w:r w:rsidR="001F447D">
        <w:t xml:space="preserve"> fecha son cada una de las faltas. </w:t>
      </w:r>
      <w:r w:rsidR="0005595C">
        <w:t xml:space="preserve">Necesito estar al tanto </w:t>
      </w:r>
      <w:r w:rsidR="00681B45">
        <w:t xml:space="preserve">de </w:t>
      </w:r>
      <w:r w:rsidR="00D56A78">
        <w:t>la cantidad de alumnos qu</w:t>
      </w:r>
      <w:r w:rsidR="00681B45">
        <w:t xml:space="preserve">e superen las N faltas, saber el nombre de los alumnos que estén </w:t>
      </w:r>
      <w:r w:rsidR="003B327B">
        <w:t xml:space="preserve">en riesgo de </w:t>
      </w:r>
      <w:r w:rsidR="00681B45">
        <w:t>quedarse libre</w:t>
      </w:r>
      <w:r w:rsidR="003B327B">
        <w:t xml:space="preserve">. </w:t>
      </w:r>
      <w:r w:rsidR="00D56A78">
        <w:t xml:space="preserve"> </w:t>
      </w:r>
      <w:r w:rsidR="003B327B">
        <w:t xml:space="preserve">Necesito conocer la fecha exacta de cada una de las faltas que se registren de los alumnos. </w:t>
      </w:r>
    </w:p>
    <w:p w:rsidR="003B327B" w:rsidRPr="003B327B" w:rsidRDefault="003B327B" w:rsidP="003B327B">
      <w:pPr>
        <w:pStyle w:val="Prrafodelista"/>
        <w:ind w:firstLine="0"/>
      </w:pPr>
      <w:r w:rsidRPr="003B327B">
        <w:t>Necesito una vez que obtenga los detalles de las inasistencia</w:t>
      </w:r>
      <w:r>
        <w:t>s</w:t>
      </w:r>
      <w:r w:rsidRPr="003B327B">
        <w:t xml:space="preserve"> del grupo de alumnos que más</w:t>
      </w:r>
      <w:r>
        <w:t xml:space="preserve"> han </w:t>
      </w:r>
      <w:r w:rsidRPr="003B327B">
        <w:t xml:space="preserve"> falta</w:t>
      </w:r>
      <w:r>
        <w:t>do del curso</w:t>
      </w:r>
      <w:r w:rsidR="00096B83">
        <w:t xml:space="preserve">, poder imprimir en un archivo de PDF. </w:t>
      </w:r>
    </w:p>
    <w:p w:rsidR="00096B83" w:rsidRDefault="000503BC" w:rsidP="00096B83">
      <w:pPr>
        <w:pStyle w:val="Prrafodelista"/>
        <w:numPr>
          <w:ilvl w:val="0"/>
          <w:numId w:val="3"/>
        </w:numPr>
      </w:pPr>
      <w:r w:rsidRPr="00D56A78">
        <w:rPr>
          <w:b/>
        </w:rPr>
        <w:t>Supuestos</w:t>
      </w:r>
      <w:r w:rsidR="00177CDB" w:rsidRPr="00D56A78">
        <w:rPr>
          <w:b/>
        </w:rPr>
        <w:t>:</w:t>
      </w:r>
      <w:r w:rsidR="00177CDB">
        <w:t xml:space="preserve"> suponemos</w:t>
      </w:r>
      <w:r w:rsidR="00096B83">
        <w:t xml:space="preserve"> que el administrador adecuo los valores de parámetros de la cantidad de faltas a tener en cuenta y los valores de significancia para darle el color de nivel de atención a cadí indicador.</w:t>
      </w:r>
    </w:p>
    <w:p w:rsidR="000503BC" w:rsidRPr="00BA4018" w:rsidRDefault="000503BC" w:rsidP="000503BC">
      <w:pPr>
        <w:pStyle w:val="Prrafodelista"/>
        <w:numPr>
          <w:ilvl w:val="0"/>
          <w:numId w:val="3"/>
        </w:numPr>
      </w:pPr>
      <w:r w:rsidRPr="00B50ABD">
        <w:rPr>
          <w:b/>
        </w:rPr>
        <w:t>Precondición:</w:t>
      </w:r>
      <w:r w:rsidRPr="00BA4018">
        <w:t xml:space="preserve"> </w:t>
      </w:r>
    </w:p>
    <w:p w:rsidR="000503BC" w:rsidRDefault="000503BC" w:rsidP="000503BC">
      <w:pPr>
        <w:pStyle w:val="Prrafodelista"/>
        <w:numPr>
          <w:ilvl w:val="0"/>
          <w:numId w:val="3"/>
        </w:numPr>
      </w:pPr>
      <w:r w:rsidRPr="000503BC">
        <w:rPr>
          <w:b/>
        </w:rPr>
        <w:t xml:space="preserve">Post Condición: </w:t>
      </w:r>
    </w:p>
    <w:p w:rsidR="000503BC" w:rsidRPr="00B50ABD" w:rsidRDefault="000503BC" w:rsidP="000503BC">
      <w:pPr>
        <w:pStyle w:val="Prrafodelista"/>
        <w:numPr>
          <w:ilvl w:val="0"/>
          <w:numId w:val="3"/>
        </w:numPr>
      </w:pPr>
      <w:r w:rsidRPr="000503BC">
        <w:rPr>
          <w:b/>
        </w:rPr>
        <w:t>Reglas de Negocio:</w:t>
      </w:r>
      <w:r>
        <w:t xml:space="preserve"> </w:t>
      </w:r>
    </w:p>
    <w:p w:rsidR="000503BC" w:rsidRPr="00B50ABD" w:rsidRDefault="000503BC" w:rsidP="000503BC">
      <w:pPr>
        <w:pStyle w:val="Prrafodelista"/>
        <w:numPr>
          <w:ilvl w:val="0"/>
          <w:numId w:val="3"/>
        </w:numPr>
        <w:rPr>
          <w:b/>
        </w:rPr>
      </w:pPr>
      <w:r w:rsidRPr="00B50ABD">
        <w:rPr>
          <w:b/>
        </w:rPr>
        <w:t>Criterio de Aceptación:</w:t>
      </w:r>
      <w:r w:rsidR="00670D20">
        <w:rPr>
          <w:b/>
        </w:rPr>
        <w:t xml:space="preserve"> </w:t>
      </w:r>
      <w:r w:rsidR="00670D20" w:rsidRPr="00670D20">
        <w:t>Mostrar información valiosa que permita analizar cada indicador. Contenido de Detalles del indicador:</w:t>
      </w:r>
      <w:r w:rsidR="00670D20">
        <w:rPr>
          <w:b/>
        </w:rPr>
        <w:t xml:space="preserve"> </w:t>
      </w:r>
      <w:r w:rsidR="00177CDB">
        <w:rPr>
          <w:b/>
        </w:rPr>
        <w:t>nombre y</w:t>
      </w:r>
      <w:r w:rsidR="00900EDE">
        <w:rPr>
          <w:b/>
        </w:rPr>
        <w:t xml:space="preserve"> apellido</w:t>
      </w:r>
      <w:r w:rsidR="00177CDB">
        <w:rPr>
          <w:b/>
        </w:rPr>
        <w:t xml:space="preserve"> del alumno, fecha de ausencia</w:t>
      </w:r>
      <w:r w:rsidR="00900EDE">
        <w:rPr>
          <w:b/>
        </w:rPr>
        <w:t xml:space="preserve">. </w:t>
      </w:r>
    </w:p>
    <w:p w:rsidR="000503BC" w:rsidRPr="00B50ABD" w:rsidRDefault="000503BC" w:rsidP="000503BC">
      <w:pPr>
        <w:pStyle w:val="Prrafodelista"/>
        <w:numPr>
          <w:ilvl w:val="0"/>
          <w:numId w:val="3"/>
        </w:numPr>
        <w:rPr>
          <w:b/>
        </w:rPr>
      </w:pPr>
      <w:r w:rsidRPr="00B50ABD">
        <w:rPr>
          <w:b/>
        </w:rPr>
        <w:t>Discusiones</w:t>
      </w:r>
      <w:proofErr w:type="gramStart"/>
      <w:r w:rsidRPr="00B50ABD">
        <w:rPr>
          <w:b/>
        </w:rPr>
        <w:t>:</w:t>
      </w:r>
      <w:r w:rsidRPr="000721F3">
        <w:t>.</w:t>
      </w:r>
      <w:proofErr w:type="gramEnd"/>
    </w:p>
    <w:p w:rsidR="000503BC" w:rsidRDefault="000503BC" w:rsidP="000503BC">
      <w:pPr>
        <w:pStyle w:val="Prrafodelista"/>
        <w:numPr>
          <w:ilvl w:val="0"/>
          <w:numId w:val="3"/>
        </w:numPr>
      </w:pPr>
      <w:r w:rsidRPr="003131D5">
        <w:rPr>
          <w:b/>
        </w:rPr>
        <w:t>Estimación:</w:t>
      </w:r>
      <w:r>
        <w:tab/>
        <w:t>8,00</w:t>
      </w:r>
      <w:r>
        <w:tab/>
      </w:r>
    </w:p>
    <w:p w:rsidR="000503BC" w:rsidRDefault="000503BC" w:rsidP="000503BC">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503BC" w:rsidRDefault="000503BC" w:rsidP="000503BC">
      <w:pPr>
        <w:pStyle w:val="Prrafodelista"/>
        <w:numPr>
          <w:ilvl w:val="0"/>
          <w:numId w:val="3"/>
        </w:numPr>
      </w:pPr>
      <w:r w:rsidRPr="003131D5">
        <w:rPr>
          <w:b/>
        </w:rPr>
        <w:t>Responsables:</w:t>
      </w:r>
      <w:r w:rsidRPr="003131D5">
        <w:rPr>
          <w:b/>
        </w:rPr>
        <w:tab/>
      </w:r>
      <w:r>
        <w:t xml:space="preserve">Pablo </w:t>
      </w:r>
      <w:proofErr w:type="spellStart"/>
      <w:r>
        <w:t>Nicoliello</w:t>
      </w:r>
      <w:proofErr w:type="spellEnd"/>
      <w:r>
        <w:t xml:space="preserve"> </w:t>
      </w:r>
    </w:p>
    <w:p w:rsidR="000503BC" w:rsidRDefault="000503BC" w:rsidP="000503BC">
      <w:pPr>
        <w:pStyle w:val="Prrafodelista"/>
        <w:numPr>
          <w:ilvl w:val="0"/>
          <w:numId w:val="3"/>
        </w:numPr>
      </w:pPr>
      <w:r w:rsidRPr="003131D5">
        <w:rPr>
          <w:b/>
        </w:rPr>
        <w:t>Prioridad:</w:t>
      </w:r>
      <w:r>
        <w:tab/>
        <w:t>Alto</w:t>
      </w:r>
      <w:r>
        <w:tab/>
      </w:r>
    </w:p>
    <w:p w:rsidR="000503BC" w:rsidRDefault="000503BC" w:rsidP="000503BC">
      <w:pPr>
        <w:pStyle w:val="Prrafodelista"/>
        <w:numPr>
          <w:ilvl w:val="0"/>
          <w:numId w:val="3"/>
        </w:numPr>
      </w:pPr>
      <w:r w:rsidRPr="003131D5">
        <w:rPr>
          <w:b/>
        </w:rPr>
        <w:t>Complejidad:</w:t>
      </w:r>
      <w:r>
        <w:tab/>
        <w:t>Alta</w:t>
      </w:r>
    </w:p>
    <w:p w:rsidR="008B7CEF" w:rsidRDefault="008B7CEF">
      <w:pPr>
        <w:spacing w:before="0" w:after="200" w:line="276" w:lineRule="auto"/>
        <w:ind w:firstLine="0"/>
        <w:jc w:val="left"/>
        <w:rPr>
          <w:rFonts w:ascii="Cambria" w:hAnsi="Cambria"/>
          <w:b/>
          <w:bCs/>
          <w:color w:val="4F81BD"/>
          <w:sz w:val="26"/>
          <w:szCs w:val="26"/>
        </w:rPr>
      </w:pPr>
      <w:r>
        <w:br w:type="page"/>
      </w:r>
    </w:p>
    <w:p w:rsidR="000503BC" w:rsidRDefault="002E1B28" w:rsidP="009E1C03">
      <w:pPr>
        <w:pStyle w:val="Ttulo2"/>
        <w:ind w:firstLine="0"/>
        <w:jc w:val="center"/>
      </w:pPr>
      <w:bookmarkStart w:id="19" w:name="_Toc347786925"/>
      <w:r>
        <w:lastRenderedPageBreak/>
        <w:t>Módulo</w:t>
      </w:r>
      <w:r w:rsidR="000503BC">
        <w:t xml:space="preserve"> de comunicación</w:t>
      </w:r>
      <w:bookmarkEnd w:id="19"/>
    </w:p>
    <w:p w:rsidR="009E1C03" w:rsidRDefault="009E1C03" w:rsidP="009E1C03">
      <w:pPr>
        <w:spacing w:after="200" w:line="276" w:lineRule="auto"/>
      </w:pPr>
      <w:r>
        <w:t xml:space="preserve">34. Como notificador necesito poder enviar mensaje de texto a los tutores sobre inasistencias y sanciones para que los mismos </w:t>
      </w:r>
      <w:r w:rsidR="002E1B28">
        <w:t>estén</w:t>
      </w:r>
      <w:r>
        <w:t xml:space="preserve"> notificados</w:t>
      </w:r>
    </w:p>
    <w:p w:rsidR="002E1B28" w:rsidRDefault="009E1C03" w:rsidP="009E1C03">
      <w:pPr>
        <w:spacing w:after="200" w:line="276" w:lineRule="auto"/>
      </w:pPr>
      <w:r>
        <w:t xml:space="preserve">35. Como notificador necesito poder enviar mensaje de texto a los tutores sobre sanciones para que los mismos </w:t>
      </w:r>
      <w:proofErr w:type="spellStart"/>
      <w:r>
        <w:t>esten</w:t>
      </w:r>
      <w:proofErr w:type="spellEnd"/>
      <w:r>
        <w:t xml:space="preserve"> notificados</w:t>
      </w:r>
    </w:p>
    <w:p w:rsidR="002E1B28" w:rsidRDefault="002E1B28">
      <w:pPr>
        <w:spacing w:before="0" w:after="200" w:line="276" w:lineRule="auto"/>
        <w:ind w:firstLine="0"/>
        <w:jc w:val="left"/>
      </w:pPr>
      <w:r>
        <w:br w:type="page"/>
      </w:r>
    </w:p>
    <w:p w:rsidR="000503BC" w:rsidRPr="005B7876" w:rsidRDefault="000503BC" w:rsidP="009E1C03">
      <w:pPr>
        <w:spacing w:after="200" w:line="276" w:lineRule="auto"/>
      </w:pPr>
    </w:p>
    <w:bookmarkStart w:id="20" w:name="_Toc293830635" w:displacedByCustomXml="next"/>
    <w:bookmarkStart w:id="21" w:name="_Toc293830721" w:displacedByCustomXml="next"/>
    <w:bookmarkStart w:id="22" w:name="_Toc293830894" w:displacedByCustomXml="next"/>
    <w:bookmarkStart w:id="23" w:name="_Toc293830976" w:displacedByCustomXml="next"/>
    <w:bookmarkStart w:id="24" w:name="_Toc293831063" w:displacedByCustomXml="next"/>
    <w:bookmarkStart w:id="25" w:name="_Toc347786926" w:displacedByCustomXml="next"/>
    <w:sdt>
      <w:sdtPr>
        <w:rPr>
          <w:rFonts w:ascii="Calibri" w:hAnsi="Calibri"/>
          <w:b w:val="0"/>
          <w:bCs w:val="0"/>
          <w:smallCaps w:val="0"/>
          <w:color w:val="auto"/>
          <w:sz w:val="22"/>
          <w:szCs w:val="22"/>
        </w:rPr>
        <w:id w:val="-83231708"/>
        <w:docPartObj>
          <w:docPartGallery w:val="Bibliographies"/>
          <w:docPartUnique/>
        </w:docPartObj>
      </w:sdtPr>
      <w:sdtContent>
        <w:bookmarkEnd w:id="24" w:displacedByCustomXml="prev"/>
        <w:bookmarkEnd w:id="23" w:displacedByCustomXml="prev"/>
        <w:bookmarkEnd w:id="22" w:displacedByCustomXml="prev"/>
        <w:bookmarkEnd w:id="21" w:displacedByCustomXml="prev"/>
        <w:bookmarkEnd w:id="20" w:displacedByCustomXml="prev"/>
        <w:p w:rsidR="0021037F" w:rsidRPr="005B7876" w:rsidRDefault="0084356E" w:rsidP="0021037F">
          <w:pPr>
            <w:pStyle w:val="Ttulo1"/>
            <w:numPr>
              <w:ilvl w:val="0"/>
              <w:numId w:val="1"/>
            </w:numPr>
          </w:pPr>
          <w:r w:rsidRPr="005B7876">
            <w:t>Recursos</w:t>
          </w:r>
          <w:bookmarkEnd w:id="25"/>
          <w:r w:rsidRPr="005B7876">
            <w:tab/>
          </w:r>
        </w:p>
        <w:sdt>
          <w:sdtPr>
            <w:id w:val="111145805"/>
            <w:bibliography/>
          </w:sdtPr>
          <w:sdtContent>
            <w:p w:rsidR="0021037F" w:rsidRPr="005B7876" w:rsidRDefault="0021037F" w:rsidP="0021037F">
              <w:pPr>
                <w:ind w:left="720" w:hanging="720"/>
              </w:pPr>
            </w:p>
            <w:p w:rsidR="0021037F" w:rsidRPr="005B7876" w:rsidRDefault="00FA1A4A" w:rsidP="0021037F">
              <w:pPr>
                <w:ind w:left="720" w:hanging="720"/>
                <w:rPr>
                  <w:noProof/>
                </w:rPr>
              </w:pPr>
              <w:r w:rsidRPr="005B7876">
                <w:fldChar w:fldCharType="begin"/>
              </w:r>
              <w:r w:rsidR="0021037F" w:rsidRPr="005B7876">
                <w:instrText>BIBLIOGRAPHY</w:instrText>
              </w:r>
              <w:r w:rsidRPr="005B7876">
                <w:fldChar w:fldCharType="separate"/>
              </w:r>
              <w:r w:rsidR="0084356E" w:rsidRPr="005B7876">
                <w:rPr>
                  <w:noProof/>
                </w:rPr>
                <w:t>Version One Agile Management Tool</w:t>
              </w:r>
            </w:p>
            <w:p w:rsidR="0021037F" w:rsidRPr="005B7876" w:rsidRDefault="00FA1A4A" w:rsidP="0021037F">
              <w:r w:rsidRPr="005B7876">
                <w:rPr>
                  <w:b/>
                  <w:bCs/>
                </w:rPr>
                <w:fldChar w:fldCharType="end"/>
              </w:r>
            </w:p>
          </w:sdtContent>
        </w:sdt>
      </w:sdtContent>
    </w:sdt>
    <w:p w:rsidR="0021037F" w:rsidRPr="005B7876" w:rsidRDefault="0021037F" w:rsidP="0021037F"/>
    <w:p w:rsidR="0021037F" w:rsidRPr="005B7876" w:rsidRDefault="0021037F" w:rsidP="0021037F">
      <w:pPr>
        <w:spacing w:after="200" w:line="276" w:lineRule="auto"/>
        <w:rPr>
          <w:rFonts w:ascii="Cambria" w:hAnsi="Cambria"/>
          <w:b/>
          <w:bCs/>
          <w:smallCaps/>
          <w:color w:val="365F91"/>
          <w:sz w:val="28"/>
          <w:szCs w:val="28"/>
        </w:rPr>
      </w:pPr>
      <w:r w:rsidRPr="005B7876">
        <w:br w:type="page"/>
      </w:r>
    </w:p>
    <w:p w:rsidR="0021037F" w:rsidRPr="005B7876" w:rsidRDefault="0021037F" w:rsidP="0021037F">
      <w:pPr>
        <w:pStyle w:val="Ttulo1"/>
        <w:numPr>
          <w:ilvl w:val="0"/>
          <w:numId w:val="1"/>
        </w:numPr>
      </w:pPr>
      <w:bookmarkStart w:id="26" w:name="_Toc293830636"/>
      <w:bookmarkStart w:id="27" w:name="_Toc293830722"/>
      <w:bookmarkStart w:id="28" w:name="_Toc293830895"/>
      <w:bookmarkStart w:id="29" w:name="_Toc293830977"/>
      <w:bookmarkStart w:id="30" w:name="_Toc293831064"/>
      <w:bookmarkStart w:id="31" w:name="_Toc347786927"/>
      <w:r w:rsidRPr="005B7876">
        <w:lastRenderedPageBreak/>
        <w:t>Anexo</w:t>
      </w:r>
      <w:bookmarkEnd w:id="26"/>
      <w:bookmarkEnd w:id="27"/>
      <w:bookmarkEnd w:id="28"/>
      <w:bookmarkEnd w:id="29"/>
      <w:bookmarkEnd w:id="30"/>
      <w:bookmarkEnd w:id="31"/>
    </w:p>
    <w:p w:rsidR="0021037F" w:rsidRPr="005B7876" w:rsidRDefault="0021037F" w:rsidP="0021037F"/>
    <w:p w:rsidR="0021037F" w:rsidRPr="005B7876" w:rsidRDefault="00C51695" w:rsidP="0021037F">
      <w:r w:rsidRPr="005B7876">
        <w:t>Matriz de Trazabilidad</w:t>
      </w:r>
    </w:p>
    <w:p w:rsidR="0021037F" w:rsidRPr="005B7876" w:rsidRDefault="0021037F" w:rsidP="0021037F"/>
    <w:p w:rsidR="00D4026A" w:rsidRPr="005B7876" w:rsidRDefault="00D4026A"/>
    <w:sectPr w:rsidR="00D4026A" w:rsidRPr="005B7876" w:rsidSect="0084356E">
      <w:headerReference w:type="default" r:id="rId10"/>
      <w:footerReference w:type="default" r:id="rId11"/>
      <w:pgSz w:w="11907" w:h="16840"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BD7" w:rsidRDefault="001A1BD7" w:rsidP="0021037F">
      <w:r>
        <w:separator/>
      </w:r>
    </w:p>
  </w:endnote>
  <w:endnote w:type="continuationSeparator" w:id="0">
    <w:p w:rsidR="001A1BD7" w:rsidRDefault="001A1BD7"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FB3220" w:rsidRPr="004734D9" w:rsidTr="00EF15BE">
      <w:trPr>
        <w:trHeight w:val="9772"/>
      </w:trPr>
      <w:tc>
        <w:tcPr>
          <w:tcW w:w="0" w:type="auto"/>
          <w:tcBorders>
            <w:bottom w:val="single" w:sz="4" w:space="0" w:color="auto"/>
          </w:tcBorders>
          <w:textDirection w:val="btLr"/>
        </w:tcPr>
        <w:p w:rsidR="00FB3220" w:rsidRPr="004734D9" w:rsidRDefault="00FB3220" w:rsidP="00A516C5">
          <w:pPr>
            <w:pStyle w:val="Encabezado"/>
            <w:ind w:left="113" w:right="113"/>
          </w:pPr>
          <w:r w:rsidRPr="004734D9">
            <w:rPr>
              <w:color w:val="4F81BD"/>
            </w:rPr>
            <w:t xml:space="preserve">Capítulo: </w:t>
          </w:r>
          <w:fldSimple w:instr=" STYLEREF  &quot;1&quot;  ">
            <w:r w:rsidR="004F1902">
              <w:rPr>
                <w:noProof/>
              </w:rPr>
              <w:t>Listado Detallado</w:t>
            </w:r>
          </w:fldSimple>
        </w:p>
      </w:tc>
    </w:tr>
    <w:tr w:rsidR="00FB3220" w:rsidRPr="004734D9" w:rsidTr="00EF15BE">
      <w:trPr>
        <w:trHeight w:val="688"/>
      </w:trPr>
      <w:tc>
        <w:tcPr>
          <w:tcW w:w="0" w:type="auto"/>
          <w:tcBorders>
            <w:top w:val="single" w:sz="4" w:space="0" w:color="auto"/>
          </w:tcBorders>
        </w:tcPr>
        <w:p w:rsidR="00FB3220" w:rsidRPr="004734D9" w:rsidRDefault="00FB3220"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4F1902" w:rsidRPr="004F1902">
            <w:rPr>
              <w:rFonts w:asciiTheme="majorHAnsi" w:eastAsiaTheme="majorEastAsia" w:hAnsiTheme="majorHAnsi" w:cstheme="majorBidi"/>
              <w:noProof/>
              <w:color w:val="4F81BD" w:themeColor="accent1"/>
              <w:sz w:val="32"/>
              <w:szCs w:val="40"/>
              <w:lang w:val="es-ES"/>
            </w:rPr>
            <w:t>5</w:t>
          </w:r>
          <w:r w:rsidRPr="009B4117">
            <w:rPr>
              <w:rFonts w:asciiTheme="majorHAnsi" w:eastAsiaTheme="majorEastAsia" w:hAnsiTheme="majorHAnsi" w:cstheme="majorBidi"/>
              <w:color w:val="4F81BD" w:themeColor="accent1"/>
              <w:sz w:val="32"/>
              <w:szCs w:val="40"/>
            </w:rPr>
            <w:fldChar w:fldCharType="end"/>
          </w:r>
        </w:p>
      </w:tc>
    </w:tr>
  </w:tbl>
  <w:p w:rsidR="00FB3220" w:rsidRPr="009B4117" w:rsidRDefault="00FB3220" w:rsidP="00CE6132">
    <w:pPr>
      <w:pStyle w:val="Piedepgina"/>
      <w:ind w:firstLine="0"/>
      <w:rPr>
        <w:i/>
        <w:sz w:val="16"/>
        <w:szCs w:val="16"/>
      </w:rPr>
    </w:pPr>
    <w:fldSimple w:instr=" FILENAME  \* Caps  \* MERGEFORMAT ">
      <w:r w:rsidRPr="002A0DB3">
        <w:rPr>
          <w:rStyle w:val="nfasis"/>
          <w:noProof/>
          <w:sz w:val="16"/>
          <w:szCs w:val="16"/>
        </w:rPr>
        <w:t>Listado User Stories Para Sprint 7.Docx</w:t>
      </w:r>
    </w:fldSimple>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2</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BD7" w:rsidRDefault="001A1BD7" w:rsidP="0021037F">
      <w:r>
        <w:separator/>
      </w:r>
    </w:p>
  </w:footnote>
  <w:footnote w:type="continuationSeparator" w:id="0">
    <w:p w:rsidR="001A1BD7" w:rsidRDefault="001A1BD7"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FB3220" w:rsidTr="004635FE">
      <w:trPr>
        <w:trHeight w:val="838"/>
      </w:trPr>
      <w:tc>
        <w:tcPr>
          <w:tcW w:w="4095" w:type="dxa"/>
        </w:tcPr>
        <w:p w:rsidR="00FB3220" w:rsidRDefault="00FB3220" w:rsidP="00983420">
          <w:pPr>
            <w:pStyle w:val="Encabezado"/>
            <w:spacing w:before="0"/>
            <w:ind w:firstLine="0"/>
            <w:rPr>
              <w:b/>
              <w:i/>
              <w:sz w:val="16"/>
              <w:szCs w:val="16"/>
            </w:rPr>
          </w:pPr>
          <w:r>
            <w:rPr>
              <w:b/>
              <w:i/>
              <w:sz w:val="16"/>
              <w:szCs w:val="16"/>
            </w:rPr>
            <w:t>Proyecto EDUAR 2.0</w:t>
          </w:r>
        </w:p>
        <w:p w:rsidR="00FB3220" w:rsidRPr="004635FE" w:rsidRDefault="00FB3220"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FB3220" w:rsidRPr="008D2B1A" w:rsidRDefault="00FB3220" w:rsidP="004635FE">
          <w:pPr>
            <w:pStyle w:val="Encabezado"/>
            <w:spacing w:before="0"/>
            <w:ind w:firstLine="0"/>
            <w:jc w:val="right"/>
            <w:rPr>
              <w:b/>
              <w:sz w:val="16"/>
              <w:szCs w:val="16"/>
            </w:rPr>
          </w:pPr>
          <w:r w:rsidRPr="008D2B1A">
            <w:rPr>
              <w:b/>
              <w:sz w:val="16"/>
              <w:szCs w:val="16"/>
            </w:rPr>
            <w:t>Universidad Tecnológica Nacional</w:t>
          </w:r>
        </w:p>
        <w:p w:rsidR="00FB3220" w:rsidRPr="008D2B1A" w:rsidRDefault="00FB3220" w:rsidP="004635FE">
          <w:pPr>
            <w:pStyle w:val="Encabezado"/>
            <w:spacing w:before="0"/>
            <w:ind w:firstLine="0"/>
            <w:jc w:val="right"/>
            <w:rPr>
              <w:i/>
              <w:sz w:val="16"/>
              <w:szCs w:val="16"/>
            </w:rPr>
          </w:pPr>
          <w:r w:rsidRPr="008D2B1A">
            <w:rPr>
              <w:i/>
              <w:sz w:val="16"/>
              <w:szCs w:val="16"/>
            </w:rPr>
            <w:t>Facultad Regional Córdoba</w:t>
          </w:r>
        </w:p>
        <w:p w:rsidR="00FB3220" w:rsidRDefault="00FB3220"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anchor>
            </w:drawing>
          </w:r>
          <w:r w:rsidRPr="008D2B1A">
            <w:rPr>
              <w:i/>
              <w:sz w:val="16"/>
              <w:szCs w:val="16"/>
            </w:rPr>
            <w:t>Proyecto Final</w:t>
          </w:r>
        </w:p>
      </w:tc>
    </w:tr>
  </w:tbl>
  <w:p w:rsidR="00FB3220" w:rsidRDefault="00FB3220"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F77D61"/>
    <w:multiLevelType w:val="hybridMultilevel"/>
    <w:tmpl w:val="D73EFD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61"/>
    <w:rsid w:val="00005D23"/>
    <w:rsid w:val="000321B1"/>
    <w:rsid w:val="00042EED"/>
    <w:rsid w:val="0004776C"/>
    <w:rsid w:val="000503BC"/>
    <w:rsid w:val="0005595C"/>
    <w:rsid w:val="000568DB"/>
    <w:rsid w:val="0006362B"/>
    <w:rsid w:val="000721F3"/>
    <w:rsid w:val="00083B72"/>
    <w:rsid w:val="000852AE"/>
    <w:rsid w:val="00096B83"/>
    <w:rsid w:val="000A49E0"/>
    <w:rsid w:val="000A5D19"/>
    <w:rsid w:val="000B605F"/>
    <w:rsid w:val="000C02AB"/>
    <w:rsid w:val="000C1BBE"/>
    <w:rsid w:val="000C2B0E"/>
    <w:rsid w:val="000C684F"/>
    <w:rsid w:val="000D1265"/>
    <w:rsid w:val="000E18E6"/>
    <w:rsid w:val="000F6868"/>
    <w:rsid w:val="001126AA"/>
    <w:rsid w:val="00121889"/>
    <w:rsid w:val="00124073"/>
    <w:rsid w:val="00141B88"/>
    <w:rsid w:val="001563A8"/>
    <w:rsid w:val="00156CDC"/>
    <w:rsid w:val="00177CDB"/>
    <w:rsid w:val="00181E24"/>
    <w:rsid w:val="001A1BD7"/>
    <w:rsid w:val="001A2414"/>
    <w:rsid w:val="001B3AE0"/>
    <w:rsid w:val="001B60D3"/>
    <w:rsid w:val="001E28DE"/>
    <w:rsid w:val="001F035D"/>
    <w:rsid w:val="001F447D"/>
    <w:rsid w:val="0020374B"/>
    <w:rsid w:val="00205C99"/>
    <w:rsid w:val="0021037F"/>
    <w:rsid w:val="00211A99"/>
    <w:rsid w:val="00213009"/>
    <w:rsid w:val="002155A7"/>
    <w:rsid w:val="002179EC"/>
    <w:rsid w:val="00220D64"/>
    <w:rsid w:val="00222E22"/>
    <w:rsid w:val="00230E77"/>
    <w:rsid w:val="0025547B"/>
    <w:rsid w:val="0025697B"/>
    <w:rsid w:val="0025743D"/>
    <w:rsid w:val="002961C2"/>
    <w:rsid w:val="002A0DB3"/>
    <w:rsid w:val="002B3DC8"/>
    <w:rsid w:val="002E1B28"/>
    <w:rsid w:val="002E2A92"/>
    <w:rsid w:val="002E4E35"/>
    <w:rsid w:val="002E79E1"/>
    <w:rsid w:val="002F52DA"/>
    <w:rsid w:val="00302BA2"/>
    <w:rsid w:val="00304F02"/>
    <w:rsid w:val="00306DEB"/>
    <w:rsid w:val="003122A4"/>
    <w:rsid w:val="003127B7"/>
    <w:rsid w:val="00345250"/>
    <w:rsid w:val="003553F8"/>
    <w:rsid w:val="00376E59"/>
    <w:rsid w:val="003812C7"/>
    <w:rsid w:val="003A561C"/>
    <w:rsid w:val="003B327B"/>
    <w:rsid w:val="003D7DE3"/>
    <w:rsid w:val="00404172"/>
    <w:rsid w:val="00415175"/>
    <w:rsid w:val="00427A9B"/>
    <w:rsid w:val="004358C0"/>
    <w:rsid w:val="00444A37"/>
    <w:rsid w:val="0046322D"/>
    <w:rsid w:val="004635FE"/>
    <w:rsid w:val="004953D4"/>
    <w:rsid w:val="004954BB"/>
    <w:rsid w:val="004A499E"/>
    <w:rsid w:val="004B10BA"/>
    <w:rsid w:val="004C6561"/>
    <w:rsid w:val="004C6CA1"/>
    <w:rsid w:val="004E2C73"/>
    <w:rsid w:val="004F1902"/>
    <w:rsid w:val="004F59E7"/>
    <w:rsid w:val="00502BE4"/>
    <w:rsid w:val="0050535D"/>
    <w:rsid w:val="0051144C"/>
    <w:rsid w:val="00516ABB"/>
    <w:rsid w:val="0052585A"/>
    <w:rsid w:val="00526CE4"/>
    <w:rsid w:val="0053260B"/>
    <w:rsid w:val="00543909"/>
    <w:rsid w:val="00554C77"/>
    <w:rsid w:val="00555FD2"/>
    <w:rsid w:val="005833D8"/>
    <w:rsid w:val="00587595"/>
    <w:rsid w:val="005A4291"/>
    <w:rsid w:val="005B1E91"/>
    <w:rsid w:val="005B2DFB"/>
    <w:rsid w:val="005B4003"/>
    <w:rsid w:val="005B7876"/>
    <w:rsid w:val="005C2843"/>
    <w:rsid w:val="005C5042"/>
    <w:rsid w:val="005C6902"/>
    <w:rsid w:val="005E1A42"/>
    <w:rsid w:val="00636B8B"/>
    <w:rsid w:val="006420E0"/>
    <w:rsid w:val="006508A9"/>
    <w:rsid w:val="00670D20"/>
    <w:rsid w:val="00681B45"/>
    <w:rsid w:val="006942E0"/>
    <w:rsid w:val="006969D2"/>
    <w:rsid w:val="006B0B0D"/>
    <w:rsid w:val="006B5383"/>
    <w:rsid w:val="006D3CD3"/>
    <w:rsid w:val="006F4D21"/>
    <w:rsid w:val="006F669E"/>
    <w:rsid w:val="00716F15"/>
    <w:rsid w:val="00737141"/>
    <w:rsid w:val="00741B45"/>
    <w:rsid w:val="007563FD"/>
    <w:rsid w:val="00760580"/>
    <w:rsid w:val="00763A77"/>
    <w:rsid w:val="00765602"/>
    <w:rsid w:val="0079635A"/>
    <w:rsid w:val="007A2636"/>
    <w:rsid w:val="007A5058"/>
    <w:rsid w:val="007B2627"/>
    <w:rsid w:val="007B2DE4"/>
    <w:rsid w:val="007D3B05"/>
    <w:rsid w:val="007D504A"/>
    <w:rsid w:val="007F3D84"/>
    <w:rsid w:val="008102B9"/>
    <w:rsid w:val="00812E98"/>
    <w:rsid w:val="00813755"/>
    <w:rsid w:val="00821D19"/>
    <w:rsid w:val="00827CB2"/>
    <w:rsid w:val="008408C4"/>
    <w:rsid w:val="0084356E"/>
    <w:rsid w:val="00843CFF"/>
    <w:rsid w:val="00851644"/>
    <w:rsid w:val="00854279"/>
    <w:rsid w:val="00860657"/>
    <w:rsid w:val="00863D9A"/>
    <w:rsid w:val="008653DC"/>
    <w:rsid w:val="008B20EE"/>
    <w:rsid w:val="008B7CEF"/>
    <w:rsid w:val="008C2DD3"/>
    <w:rsid w:val="008C3AB9"/>
    <w:rsid w:val="008D1365"/>
    <w:rsid w:val="008D5EDE"/>
    <w:rsid w:val="008F0244"/>
    <w:rsid w:val="008F395B"/>
    <w:rsid w:val="00900EDE"/>
    <w:rsid w:val="00916DCA"/>
    <w:rsid w:val="00924EFB"/>
    <w:rsid w:val="00925D6B"/>
    <w:rsid w:val="00944FF0"/>
    <w:rsid w:val="009550AD"/>
    <w:rsid w:val="00955F06"/>
    <w:rsid w:val="0096505E"/>
    <w:rsid w:val="0097556F"/>
    <w:rsid w:val="00983420"/>
    <w:rsid w:val="00992AE1"/>
    <w:rsid w:val="0099445B"/>
    <w:rsid w:val="00997584"/>
    <w:rsid w:val="009B4117"/>
    <w:rsid w:val="009C2167"/>
    <w:rsid w:val="009C770F"/>
    <w:rsid w:val="009E1C03"/>
    <w:rsid w:val="009E3F38"/>
    <w:rsid w:val="009E754C"/>
    <w:rsid w:val="009F5EE7"/>
    <w:rsid w:val="009F6698"/>
    <w:rsid w:val="00A00125"/>
    <w:rsid w:val="00A2333C"/>
    <w:rsid w:val="00A26F0F"/>
    <w:rsid w:val="00A30F8E"/>
    <w:rsid w:val="00A35F3F"/>
    <w:rsid w:val="00A516C5"/>
    <w:rsid w:val="00A74EE2"/>
    <w:rsid w:val="00A8702E"/>
    <w:rsid w:val="00A87C7B"/>
    <w:rsid w:val="00AC0A65"/>
    <w:rsid w:val="00AC34C9"/>
    <w:rsid w:val="00AC3804"/>
    <w:rsid w:val="00AC4CF0"/>
    <w:rsid w:val="00AC4D8B"/>
    <w:rsid w:val="00AE387C"/>
    <w:rsid w:val="00AE440F"/>
    <w:rsid w:val="00AE747A"/>
    <w:rsid w:val="00AF58DC"/>
    <w:rsid w:val="00B0168C"/>
    <w:rsid w:val="00B04FF2"/>
    <w:rsid w:val="00B1223F"/>
    <w:rsid w:val="00B30063"/>
    <w:rsid w:val="00B30679"/>
    <w:rsid w:val="00B30A50"/>
    <w:rsid w:val="00B406ED"/>
    <w:rsid w:val="00B42E3D"/>
    <w:rsid w:val="00B50ABD"/>
    <w:rsid w:val="00B723BA"/>
    <w:rsid w:val="00B772F7"/>
    <w:rsid w:val="00BA0421"/>
    <w:rsid w:val="00BA2931"/>
    <w:rsid w:val="00BA4018"/>
    <w:rsid w:val="00BA5EFA"/>
    <w:rsid w:val="00BB0528"/>
    <w:rsid w:val="00BC3947"/>
    <w:rsid w:val="00BC63D0"/>
    <w:rsid w:val="00BF16C4"/>
    <w:rsid w:val="00BF46F3"/>
    <w:rsid w:val="00C251FC"/>
    <w:rsid w:val="00C3261E"/>
    <w:rsid w:val="00C34FC0"/>
    <w:rsid w:val="00C40564"/>
    <w:rsid w:val="00C51695"/>
    <w:rsid w:val="00C51A4C"/>
    <w:rsid w:val="00C56853"/>
    <w:rsid w:val="00C6175C"/>
    <w:rsid w:val="00C61D02"/>
    <w:rsid w:val="00C67E61"/>
    <w:rsid w:val="00C70903"/>
    <w:rsid w:val="00C826C5"/>
    <w:rsid w:val="00C85583"/>
    <w:rsid w:val="00CA3A7A"/>
    <w:rsid w:val="00CB18BF"/>
    <w:rsid w:val="00CC153B"/>
    <w:rsid w:val="00CC7BB7"/>
    <w:rsid w:val="00CE6132"/>
    <w:rsid w:val="00CE7788"/>
    <w:rsid w:val="00CF2CFA"/>
    <w:rsid w:val="00CF6BA0"/>
    <w:rsid w:val="00D0013C"/>
    <w:rsid w:val="00D00244"/>
    <w:rsid w:val="00D20516"/>
    <w:rsid w:val="00D265F8"/>
    <w:rsid w:val="00D36510"/>
    <w:rsid w:val="00D36724"/>
    <w:rsid w:val="00D4026A"/>
    <w:rsid w:val="00D41096"/>
    <w:rsid w:val="00D56456"/>
    <w:rsid w:val="00D56A78"/>
    <w:rsid w:val="00D95B99"/>
    <w:rsid w:val="00DA7433"/>
    <w:rsid w:val="00DB2B4E"/>
    <w:rsid w:val="00DB41AE"/>
    <w:rsid w:val="00DB6634"/>
    <w:rsid w:val="00DC3F99"/>
    <w:rsid w:val="00DE39C1"/>
    <w:rsid w:val="00E12E7E"/>
    <w:rsid w:val="00E15762"/>
    <w:rsid w:val="00E23BCA"/>
    <w:rsid w:val="00E34CF1"/>
    <w:rsid w:val="00E44C31"/>
    <w:rsid w:val="00E47D48"/>
    <w:rsid w:val="00E51495"/>
    <w:rsid w:val="00E54893"/>
    <w:rsid w:val="00E77E2D"/>
    <w:rsid w:val="00E9170E"/>
    <w:rsid w:val="00E95FF6"/>
    <w:rsid w:val="00E966A2"/>
    <w:rsid w:val="00EA3845"/>
    <w:rsid w:val="00EB2012"/>
    <w:rsid w:val="00EB6E7B"/>
    <w:rsid w:val="00EC0A87"/>
    <w:rsid w:val="00ED11F9"/>
    <w:rsid w:val="00ED44AB"/>
    <w:rsid w:val="00ED502A"/>
    <w:rsid w:val="00EF15BE"/>
    <w:rsid w:val="00F07E73"/>
    <w:rsid w:val="00F27D20"/>
    <w:rsid w:val="00F457D6"/>
    <w:rsid w:val="00F60E7C"/>
    <w:rsid w:val="00F61A5F"/>
    <w:rsid w:val="00F63888"/>
    <w:rsid w:val="00F7214F"/>
    <w:rsid w:val="00F7292B"/>
    <w:rsid w:val="00F74CD1"/>
    <w:rsid w:val="00F86D3A"/>
    <w:rsid w:val="00F915F3"/>
    <w:rsid w:val="00F92E6E"/>
    <w:rsid w:val="00FA1A4A"/>
    <w:rsid w:val="00FA308C"/>
    <w:rsid w:val="00FA5384"/>
    <w:rsid w:val="00FA5845"/>
    <w:rsid w:val="00FB3220"/>
    <w:rsid w:val="00FB5F0F"/>
    <w:rsid w:val="00FB5FB6"/>
    <w:rsid w:val="00FB7D07"/>
    <w:rsid w:val="00FC3136"/>
    <w:rsid w:val="00FC3627"/>
    <w:rsid w:val="00FD000A"/>
    <w:rsid w:val="00FE4A36"/>
    <w:rsid w:val="00FF0BC9"/>
    <w:rsid w:val="00FF2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 w:type="paragraph" w:styleId="TDC3">
    <w:name w:val="toc 3"/>
    <w:basedOn w:val="Normal"/>
    <w:next w:val="Normal"/>
    <w:autoRedefine/>
    <w:uiPriority w:val="39"/>
    <w:unhideWhenUsed/>
    <w:rsid w:val="00AC380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 w:type="paragraph" w:styleId="TDC3">
    <w:name w:val="toc 3"/>
    <w:basedOn w:val="Normal"/>
    <w:next w:val="Normal"/>
    <w:autoRedefine/>
    <w:uiPriority w:val="39"/>
    <w:unhideWhenUsed/>
    <w:rsid w:val="00AC38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49764">
      <w:bodyDiv w:val="1"/>
      <w:marLeft w:val="0"/>
      <w:marRight w:val="0"/>
      <w:marTop w:val="0"/>
      <w:marBottom w:val="0"/>
      <w:divBdr>
        <w:top w:val="none" w:sz="0" w:space="0" w:color="auto"/>
        <w:left w:val="none" w:sz="0" w:space="0" w:color="auto"/>
        <w:bottom w:val="none" w:sz="0" w:space="0" w:color="auto"/>
        <w:right w:val="none" w:sz="0" w:space="0" w:color="auto"/>
      </w:divBdr>
    </w:div>
    <w:div w:id="229462691">
      <w:bodyDiv w:val="1"/>
      <w:marLeft w:val="0"/>
      <w:marRight w:val="0"/>
      <w:marTop w:val="0"/>
      <w:marBottom w:val="0"/>
      <w:divBdr>
        <w:top w:val="none" w:sz="0" w:space="0" w:color="auto"/>
        <w:left w:val="none" w:sz="0" w:space="0" w:color="auto"/>
        <w:bottom w:val="none" w:sz="0" w:space="0" w:color="auto"/>
        <w:right w:val="none" w:sz="0" w:space="0" w:color="auto"/>
      </w:divBdr>
    </w:div>
    <w:div w:id="439691072">
      <w:bodyDiv w:val="1"/>
      <w:marLeft w:val="0"/>
      <w:marRight w:val="0"/>
      <w:marTop w:val="0"/>
      <w:marBottom w:val="0"/>
      <w:divBdr>
        <w:top w:val="none" w:sz="0" w:space="0" w:color="auto"/>
        <w:left w:val="none" w:sz="0" w:space="0" w:color="auto"/>
        <w:bottom w:val="none" w:sz="0" w:space="0" w:color="auto"/>
        <w:right w:val="none" w:sz="0" w:space="0" w:color="auto"/>
      </w:divBdr>
    </w:div>
    <w:div w:id="449085083">
      <w:bodyDiv w:val="1"/>
      <w:marLeft w:val="0"/>
      <w:marRight w:val="0"/>
      <w:marTop w:val="0"/>
      <w:marBottom w:val="0"/>
      <w:divBdr>
        <w:top w:val="none" w:sz="0" w:space="0" w:color="auto"/>
        <w:left w:val="none" w:sz="0" w:space="0" w:color="auto"/>
        <w:bottom w:val="none" w:sz="0" w:space="0" w:color="auto"/>
        <w:right w:val="none" w:sz="0" w:space="0" w:color="auto"/>
      </w:divBdr>
    </w:div>
    <w:div w:id="521549031">
      <w:bodyDiv w:val="1"/>
      <w:marLeft w:val="0"/>
      <w:marRight w:val="0"/>
      <w:marTop w:val="0"/>
      <w:marBottom w:val="0"/>
      <w:divBdr>
        <w:top w:val="none" w:sz="0" w:space="0" w:color="auto"/>
        <w:left w:val="none" w:sz="0" w:space="0" w:color="auto"/>
        <w:bottom w:val="none" w:sz="0" w:space="0" w:color="auto"/>
        <w:right w:val="none" w:sz="0" w:space="0" w:color="auto"/>
      </w:divBdr>
    </w:div>
    <w:div w:id="746004169">
      <w:bodyDiv w:val="1"/>
      <w:marLeft w:val="0"/>
      <w:marRight w:val="0"/>
      <w:marTop w:val="0"/>
      <w:marBottom w:val="0"/>
      <w:divBdr>
        <w:top w:val="none" w:sz="0" w:space="0" w:color="auto"/>
        <w:left w:val="none" w:sz="0" w:space="0" w:color="auto"/>
        <w:bottom w:val="none" w:sz="0" w:space="0" w:color="auto"/>
        <w:right w:val="none" w:sz="0" w:space="0" w:color="auto"/>
      </w:divBdr>
    </w:div>
    <w:div w:id="757676567">
      <w:bodyDiv w:val="1"/>
      <w:marLeft w:val="0"/>
      <w:marRight w:val="0"/>
      <w:marTop w:val="0"/>
      <w:marBottom w:val="0"/>
      <w:divBdr>
        <w:top w:val="none" w:sz="0" w:space="0" w:color="auto"/>
        <w:left w:val="none" w:sz="0" w:space="0" w:color="auto"/>
        <w:bottom w:val="none" w:sz="0" w:space="0" w:color="auto"/>
        <w:right w:val="none" w:sz="0" w:space="0" w:color="auto"/>
      </w:divBdr>
    </w:div>
    <w:div w:id="833229267">
      <w:bodyDiv w:val="1"/>
      <w:marLeft w:val="0"/>
      <w:marRight w:val="0"/>
      <w:marTop w:val="0"/>
      <w:marBottom w:val="0"/>
      <w:divBdr>
        <w:top w:val="none" w:sz="0" w:space="0" w:color="auto"/>
        <w:left w:val="none" w:sz="0" w:space="0" w:color="auto"/>
        <w:bottom w:val="none" w:sz="0" w:space="0" w:color="auto"/>
        <w:right w:val="none" w:sz="0" w:space="0" w:color="auto"/>
      </w:divBdr>
    </w:div>
    <w:div w:id="1013384486">
      <w:bodyDiv w:val="1"/>
      <w:marLeft w:val="0"/>
      <w:marRight w:val="0"/>
      <w:marTop w:val="0"/>
      <w:marBottom w:val="0"/>
      <w:divBdr>
        <w:top w:val="none" w:sz="0" w:space="0" w:color="auto"/>
        <w:left w:val="none" w:sz="0" w:space="0" w:color="auto"/>
        <w:bottom w:val="none" w:sz="0" w:space="0" w:color="auto"/>
        <w:right w:val="none" w:sz="0" w:space="0" w:color="auto"/>
      </w:divBdr>
    </w:div>
    <w:div w:id="1021198648">
      <w:bodyDiv w:val="1"/>
      <w:marLeft w:val="0"/>
      <w:marRight w:val="0"/>
      <w:marTop w:val="0"/>
      <w:marBottom w:val="0"/>
      <w:divBdr>
        <w:top w:val="none" w:sz="0" w:space="0" w:color="auto"/>
        <w:left w:val="none" w:sz="0" w:space="0" w:color="auto"/>
        <w:bottom w:val="none" w:sz="0" w:space="0" w:color="auto"/>
        <w:right w:val="none" w:sz="0" w:space="0" w:color="auto"/>
      </w:divBdr>
    </w:div>
    <w:div w:id="1129859079">
      <w:bodyDiv w:val="1"/>
      <w:marLeft w:val="0"/>
      <w:marRight w:val="0"/>
      <w:marTop w:val="0"/>
      <w:marBottom w:val="0"/>
      <w:divBdr>
        <w:top w:val="none" w:sz="0" w:space="0" w:color="auto"/>
        <w:left w:val="none" w:sz="0" w:space="0" w:color="auto"/>
        <w:bottom w:val="none" w:sz="0" w:space="0" w:color="auto"/>
        <w:right w:val="none" w:sz="0" w:space="0" w:color="auto"/>
      </w:divBdr>
    </w:div>
    <w:div w:id="1308707977">
      <w:bodyDiv w:val="1"/>
      <w:marLeft w:val="0"/>
      <w:marRight w:val="0"/>
      <w:marTop w:val="0"/>
      <w:marBottom w:val="0"/>
      <w:divBdr>
        <w:top w:val="none" w:sz="0" w:space="0" w:color="auto"/>
        <w:left w:val="none" w:sz="0" w:space="0" w:color="auto"/>
        <w:bottom w:val="none" w:sz="0" w:space="0" w:color="auto"/>
        <w:right w:val="none" w:sz="0" w:space="0" w:color="auto"/>
      </w:divBdr>
    </w:div>
    <w:div w:id="1547835932">
      <w:bodyDiv w:val="1"/>
      <w:marLeft w:val="0"/>
      <w:marRight w:val="0"/>
      <w:marTop w:val="0"/>
      <w:marBottom w:val="0"/>
      <w:divBdr>
        <w:top w:val="none" w:sz="0" w:space="0" w:color="auto"/>
        <w:left w:val="none" w:sz="0" w:space="0" w:color="auto"/>
        <w:bottom w:val="none" w:sz="0" w:space="0" w:color="auto"/>
        <w:right w:val="none" w:sz="0" w:space="0" w:color="auto"/>
      </w:divBdr>
    </w:div>
    <w:div w:id="164373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FACU\Proyecto%20Final\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8D030923F45E0A0ACBEB87A2699A3"/>
        <w:category>
          <w:name w:val="General"/>
          <w:gallery w:val="placeholder"/>
        </w:category>
        <w:types>
          <w:type w:val="bbPlcHdr"/>
        </w:types>
        <w:behaviors>
          <w:behavior w:val="content"/>
        </w:behaviors>
        <w:guid w:val="{9CFAADAE-5C8E-4655-A1D6-A96F3A2E234F}"/>
      </w:docPartPr>
      <w:docPartBody>
        <w:p w:rsidR="00F75A07" w:rsidRDefault="00F75A07">
          <w:pPr>
            <w:pStyle w:val="35B8D030923F45E0A0ACBEB87A2699A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F75A07"/>
    <w:rsid w:val="00117773"/>
    <w:rsid w:val="00160C20"/>
    <w:rsid w:val="002D7970"/>
    <w:rsid w:val="00336B63"/>
    <w:rsid w:val="00465E9E"/>
    <w:rsid w:val="006004E5"/>
    <w:rsid w:val="006C7FEE"/>
    <w:rsid w:val="006E1B74"/>
    <w:rsid w:val="007E0B01"/>
    <w:rsid w:val="008F2C9D"/>
    <w:rsid w:val="009352E9"/>
    <w:rsid w:val="00AC2720"/>
    <w:rsid w:val="00C9061F"/>
    <w:rsid w:val="00DE2CAA"/>
    <w:rsid w:val="00E75F3A"/>
    <w:rsid w:val="00F75A07"/>
    <w:rsid w:val="00F95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A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5A07"/>
    <w:rPr>
      <w:color w:val="808080"/>
    </w:rPr>
  </w:style>
  <w:style w:type="paragraph" w:customStyle="1" w:styleId="35B8D030923F45E0A0ACBEB87A2699A3">
    <w:name w:val="35B8D030923F45E0A0ACBEB87A2699A3"/>
    <w:rsid w:val="00F75A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396E11E6-6792-47F0-87BE-D17BA2834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4969</TotalTime>
  <Pages>1</Pages>
  <Words>3452</Words>
  <Characters>18991</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User Stories para Sprint 10</vt:lpstr>
      <vt:lpstr>User Stories para Sprint 1</vt:lpstr>
    </vt:vector>
  </TitlesOfParts>
  <Company>Pastorino</Company>
  <LinksUpToDate>false</LinksUpToDate>
  <CharactersWithSpaces>22399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 para Sprint 10</dc:title>
  <dc:creator>Herran Martin Carlos-WPJD37</dc:creator>
  <cp:lastModifiedBy>María Belén Bazán</cp:lastModifiedBy>
  <cp:revision>40</cp:revision>
  <dcterms:created xsi:type="dcterms:W3CDTF">2013-01-19T18:53:00Z</dcterms:created>
  <dcterms:modified xsi:type="dcterms:W3CDTF">2013-02-05T03:20:00Z</dcterms:modified>
</cp:coreProperties>
</file>