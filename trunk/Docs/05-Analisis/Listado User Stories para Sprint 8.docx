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888" w:rsidRPr="005B7876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bookmarkStart w:id="0" w:name="_Toc293830632"/>
      <w:bookmarkStart w:id="1" w:name="_Toc293830718"/>
      <w:bookmarkStart w:id="2" w:name="_Toc293830891"/>
      <w:bookmarkStart w:id="3" w:name="_Toc293830973"/>
      <w:r w:rsidRPr="005B7876">
        <w:rPr>
          <w:rFonts w:ascii="Cambria" w:hAnsi="Cambria"/>
          <w:b/>
          <w:i/>
          <w:smallCaps/>
          <w:noProof/>
          <w:sz w:val="40"/>
        </w:rPr>
        <w:drawing>
          <wp:anchor distT="0" distB="126111" distL="126492" distR="124587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28371" cy="428879"/>
            <wp:effectExtent l="19050" t="0" r="10160" b="18097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n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28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5B7876">
        <w:rPr>
          <w:rFonts w:ascii="Cambria" w:hAnsi="Cambria"/>
          <w:b/>
          <w:i/>
          <w:smallCaps/>
          <w:sz w:val="40"/>
        </w:rPr>
        <w:t>UNIVERSIDAD TECNOLÓGICA NACIONAL</w:t>
      </w:r>
    </w:p>
    <w:p w:rsidR="00F63888" w:rsidRPr="005B7876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r w:rsidRPr="005B7876">
        <w:rPr>
          <w:rFonts w:ascii="Cambria" w:hAnsi="Cambria"/>
          <w:b/>
          <w:i/>
          <w:smallCaps/>
          <w:sz w:val="40"/>
        </w:rPr>
        <w:t>FACULTAD REGIONAL CÓRDOBA</w:t>
      </w:r>
    </w:p>
    <w:p w:rsidR="00F63888" w:rsidRPr="005B7876" w:rsidRDefault="00F63888" w:rsidP="00F63888">
      <w:pPr>
        <w:jc w:val="center"/>
        <w:rPr>
          <w:rFonts w:ascii="Cambria" w:hAnsi="Cambria"/>
          <w:b/>
          <w:smallCaps/>
          <w:sz w:val="40"/>
        </w:rPr>
      </w:pPr>
      <w:r w:rsidRPr="005B7876">
        <w:rPr>
          <w:rFonts w:ascii="Cambria" w:hAnsi="Cambria"/>
          <w:b/>
          <w:smallCaps/>
          <w:sz w:val="40"/>
        </w:rPr>
        <w:t>Ingeniería en Sistemas de Información</w:t>
      </w:r>
    </w:p>
    <w:p w:rsidR="00F63888" w:rsidRPr="005B7876" w:rsidRDefault="00F63888" w:rsidP="00F63888"/>
    <w:p w:rsidR="00F63888" w:rsidRPr="005B7876" w:rsidRDefault="00F63888" w:rsidP="00F63888"/>
    <w:p w:rsidR="00F63888" w:rsidRPr="005B7876" w:rsidRDefault="00F63888" w:rsidP="00F63888"/>
    <w:p w:rsidR="00F63888" w:rsidRPr="005B7876" w:rsidRDefault="00F63888" w:rsidP="00F63888">
      <w:pPr>
        <w:rPr>
          <w:sz w:val="24"/>
          <w:u w:val="single"/>
        </w:rPr>
      </w:pPr>
      <w:r w:rsidRPr="005B7876">
        <w:rPr>
          <w:sz w:val="24"/>
          <w:u w:val="single"/>
        </w:rPr>
        <w:t>Curso:</w:t>
      </w:r>
      <w:r w:rsidRPr="005B7876">
        <w:rPr>
          <w:sz w:val="24"/>
          <w:u w:val="single"/>
        </w:rPr>
        <w:tab/>
      </w:r>
      <w:r w:rsidRPr="005B7876">
        <w:rPr>
          <w:sz w:val="24"/>
        </w:rPr>
        <w:tab/>
        <w:t>5K4</w:t>
      </w:r>
      <w:r w:rsidRPr="005B7876">
        <w:rPr>
          <w:b/>
          <w:sz w:val="24"/>
        </w:rPr>
        <w:t>.</w:t>
      </w:r>
    </w:p>
    <w:p w:rsidR="00F63888" w:rsidRPr="005B7876" w:rsidRDefault="00F63888" w:rsidP="00F63888">
      <w:pPr>
        <w:rPr>
          <w:sz w:val="24"/>
          <w:u w:val="single"/>
        </w:rPr>
      </w:pPr>
      <w:r w:rsidRPr="005B7876">
        <w:rPr>
          <w:sz w:val="24"/>
          <w:u w:val="single"/>
        </w:rPr>
        <w:t>Profesor:</w:t>
      </w:r>
      <w:r w:rsidRPr="005B7876">
        <w:rPr>
          <w:sz w:val="24"/>
        </w:rPr>
        <w:tab/>
        <w:t xml:space="preserve">Ing. </w:t>
      </w:r>
      <w:proofErr w:type="spellStart"/>
      <w:r w:rsidRPr="005B7876">
        <w:rPr>
          <w:sz w:val="24"/>
        </w:rPr>
        <w:t>Zohil</w:t>
      </w:r>
      <w:proofErr w:type="spellEnd"/>
      <w:r w:rsidRPr="005B7876">
        <w:rPr>
          <w:sz w:val="24"/>
        </w:rPr>
        <w:t>, Julio</w:t>
      </w:r>
    </w:p>
    <w:p w:rsidR="00F63888" w:rsidRPr="005B7876" w:rsidRDefault="00F63888" w:rsidP="00F63888">
      <w:pPr>
        <w:rPr>
          <w:sz w:val="24"/>
          <w:u w:val="single"/>
        </w:rPr>
      </w:pPr>
      <w:r w:rsidRPr="005B7876">
        <w:rPr>
          <w:sz w:val="24"/>
          <w:u w:val="single"/>
        </w:rPr>
        <w:t>JTP:</w:t>
      </w:r>
      <w:r w:rsidRPr="005B7876">
        <w:rPr>
          <w:sz w:val="24"/>
        </w:rPr>
        <w:tab/>
      </w:r>
      <w:r w:rsidRPr="005B7876">
        <w:rPr>
          <w:sz w:val="24"/>
        </w:rPr>
        <w:tab/>
        <w:t>Ing. Aquino, Francisco</w:t>
      </w:r>
    </w:p>
    <w:p w:rsidR="00F63888" w:rsidRPr="005B7876" w:rsidRDefault="00F63888" w:rsidP="00F63888"/>
    <w:p w:rsidR="00F63888" w:rsidRPr="005B7876" w:rsidRDefault="00F63888" w:rsidP="00F63888">
      <w:pPr>
        <w:jc w:val="center"/>
        <w:rPr>
          <w:b/>
          <w:i/>
          <w:caps/>
          <w:sz w:val="52"/>
        </w:rPr>
      </w:pPr>
      <w:r w:rsidRPr="005B7876">
        <w:rPr>
          <w:b/>
          <w:i/>
          <w:caps/>
          <w:sz w:val="52"/>
        </w:rPr>
        <w:t>PROYECTO FINAL</w:t>
      </w:r>
    </w:p>
    <w:p w:rsidR="00F63888" w:rsidRPr="005B7876" w:rsidRDefault="00F63888" w:rsidP="00F63888"/>
    <w:p w:rsidR="00F63888" w:rsidRPr="005B7876" w:rsidRDefault="00F63888" w:rsidP="00F63888">
      <w:r w:rsidRPr="005B7876">
        <w:rPr>
          <w:u w:val="single"/>
        </w:rPr>
        <w:t>Producto</w:t>
      </w:r>
      <w:r w:rsidRPr="005B7876">
        <w:t>: Sistema de Explotación de Información Educativa</w:t>
      </w:r>
      <w:r w:rsidRPr="005B7876">
        <w:tab/>
      </w:r>
    </w:p>
    <w:p w:rsidR="00F63888" w:rsidRPr="005B7876" w:rsidRDefault="00F63888" w:rsidP="00F63888">
      <w:r w:rsidRPr="005B7876">
        <w:rPr>
          <w:u w:val="single"/>
        </w:rPr>
        <w:t>Sistema</w:t>
      </w:r>
      <w:r w:rsidRPr="005B7876">
        <w:t xml:space="preserve">: </w:t>
      </w:r>
    </w:p>
    <w:p w:rsidR="00F63888" w:rsidRPr="005B7876" w:rsidRDefault="00F63888" w:rsidP="00F63888"/>
    <w:p w:rsidR="00F63888" w:rsidRPr="005B7876" w:rsidRDefault="00F07E73" w:rsidP="00F07E73">
      <w:pPr>
        <w:jc w:val="center"/>
        <w:rPr>
          <w:b/>
          <w:i/>
          <w:caps/>
          <w:sz w:val="36"/>
        </w:rPr>
      </w:pPr>
      <w:r w:rsidRPr="005B7876">
        <w:rPr>
          <w:b/>
          <w:i/>
          <w:caps/>
          <w:sz w:val="36"/>
        </w:rPr>
        <w:t>EDUAR 2.0</w:t>
      </w:r>
    </w:p>
    <w:sdt>
      <w:sdtPr>
        <w:rPr>
          <w:b/>
          <w:i/>
          <w:caps/>
          <w:sz w:val="36"/>
        </w:rPr>
        <w:alias w:val="Título"/>
        <w:tag w:val=""/>
        <w:id w:val="-1275013336"/>
        <w:placeholder>
          <w:docPart w:val="35B8D030923F45E0A0ACBEB87A2699A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F63888" w:rsidRPr="005B7876" w:rsidRDefault="00107454" w:rsidP="00F63888">
          <w:pPr>
            <w:jc w:val="center"/>
            <w:rPr>
              <w:b/>
              <w:i/>
              <w:caps/>
              <w:sz w:val="36"/>
            </w:rPr>
          </w:pPr>
          <w:r>
            <w:rPr>
              <w:b/>
              <w:i/>
              <w:caps/>
              <w:sz w:val="36"/>
            </w:rPr>
            <w:t>User Stories para Sprint 8</w:t>
          </w:r>
        </w:p>
      </w:sdtContent>
    </w:sdt>
    <w:p w:rsidR="00F63888" w:rsidRPr="005B7876" w:rsidRDefault="00F63888" w:rsidP="00F63888"/>
    <w:p w:rsidR="00F63888" w:rsidRPr="005B7876" w:rsidRDefault="00F63888" w:rsidP="00F63888">
      <w:pPr>
        <w:rPr>
          <w:sz w:val="24"/>
        </w:rPr>
      </w:pPr>
      <w:r w:rsidRPr="005B7876">
        <w:rPr>
          <w:sz w:val="24"/>
          <w:u w:val="single"/>
        </w:rPr>
        <w:t>Grupo N</w:t>
      </w:r>
      <w:r w:rsidRPr="005B7876">
        <w:rPr>
          <w:sz w:val="24"/>
          <w:u w:val="single"/>
          <w:vertAlign w:val="superscript"/>
        </w:rPr>
        <w:t>ro</w:t>
      </w:r>
      <w:r w:rsidRPr="005B7876">
        <w:rPr>
          <w:sz w:val="24"/>
          <w:u w:val="single"/>
        </w:rPr>
        <w:t>.</w:t>
      </w:r>
      <w:r w:rsidRPr="005B7876">
        <w:rPr>
          <w:sz w:val="24"/>
        </w:rPr>
        <w:t>: 6</w:t>
      </w:r>
      <w:r w:rsidRPr="005B7876">
        <w:rPr>
          <w:sz w:val="24"/>
        </w:rPr>
        <w:tab/>
      </w:r>
    </w:p>
    <w:p w:rsidR="00F63888" w:rsidRPr="005B7876" w:rsidRDefault="00F63888" w:rsidP="00F63888"/>
    <w:p w:rsidR="00F63888" w:rsidRPr="005B7876" w:rsidRDefault="00F63888" w:rsidP="00F63888">
      <w:pPr>
        <w:pBdr>
          <w:bottom w:val="single" w:sz="4" w:space="1" w:color="auto"/>
        </w:pBdr>
        <w:rPr>
          <w:sz w:val="24"/>
        </w:rPr>
      </w:pPr>
      <w:r w:rsidRPr="005B7876">
        <w:rPr>
          <w:sz w:val="24"/>
        </w:rPr>
        <w:t>INTEGRANTES</w:t>
      </w:r>
      <w:r w:rsidRPr="005B7876">
        <w:rPr>
          <w:sz w:val="24"/>
        </w:rPr>
        <w:tab/>
      </w:r>
      <w:r w:rsidRPr="005B7876">
        <w:rPr>
          <w:sz w:val="24"/>
        </w:rPr>
        <w:tab/>
      </w:r>
      <w:r w:rsidRPr="005B7876">
        <w:rPr>
          <w:sz w:val="24"/>
        </w:rPr>
        <w:tab/>
      </w:r>
      <w:r w:rsidRPr="005B7876">
        <w:rPr>
          <w:sz w:val="24"/>
        </w:rPr>
        <w:tab/>
      </w:r>
      <w:r w:rsidRPr="005B7876">
        <w:rPr>
          <w:sz w:val="24"/>
        </w:rPr>
        <w:tab/>
        <w:t>LEGAJO</w:t>
      </w:r>
    </w:p>
    <w:p w:rsidR="00F63888" w:rsidRPr="005B7876" w:rsidRDefault="00F63888" w:rsidP="00F63888"/>
    <w:p w:rsidR="00F63888" w:rsidRPr="005B7876" w:rsidRDefault="00F63888" w:rsidP="00F63888">
      <w:pPr>
        <w:rPr>
          <w:b/>
          <w:i/>
          <w:sz w:val="24"/>
        </w:rPr>
      </w:pPr>
      <w:r w:rsidRPr="005B7876">
        <w:rPr>
          <w:b/>
          <w:i/>
          <w:sz w:val="24"/>
        </w:rPr>
        <w:t>Bazán, María Belén</w:t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  <w:t>48071</w:t>
      </w:r>
    </w:p>
    <w:p w:rsidR="00F63888" w:rsidRPr="005B7876" w:rsidRDefault="00F63888" w:rsidP="00F63888">
      <w:pPr>
        <w:rPr>
          <w:b/>
          <w:i/>
          <w:sz w:val="24"/>
        </w:rPr>
      </w:pPr>
      <w:r w:rsidRPr="005B7876">
        <w:rPr>
          <w:b/>
          <w:i/>
          <w:sz w:val="24"/>
        </w:rPr>
        <w:t>Herrán, Martín Carlos</w:t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  <w:t>44633</w:t>
      </w:r>
    </w:p>
    <w:p w:rsidR="00F63888" w:rsidRPr="005B7876" w:rsidRDefault="00F63888" w:rsidP="00F63888">
      <w:pPr>
        <w:rPr>
          <w:b/>
          <w:i/>
          <w:sz w:val="24"/>
        </w:rPr>
      </w:pPr>
      <w:proofErr w:type="spellStart"/>
      <w:r w:rsidRPr="005B7876">
        <w:rPr>
          <w:b/>
          <w:i/>
          <w:sz w:val="24"/>
        </w:rPr>
        <w:t>Nicoliello</w:t>
      </w:r>
      <w:proofErr w:type="spellEnd"/>
      <w:r w:rsidRPr="005B7876">
        <w:rPr>
          <w:b/>
          <w:i/>
          <w:sz w:val="24"/>
        </w:rPr>
        <w:t>, Pablo Fabián</w:t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  <w:t>42318</w:t>
      </w:r>
    </w:p>
    <w:p w:rsidR="00F63888" w:rsidRPr="005B7876" w:rsidRDefault="00F63888" w:rsidP="00F63888">
      <w:pPr>
        <w:rPr>
          <w:b/>
          <w:i/>
          <w:sz w:val="24"/>
        </w:rPr>
      </w:pPr>
      <w:proofErr w:type="spellStart"/>
      <w:r w:rsidRPr="005B7876">
        <w:rPr>
          <w:b/>
          <w:i/>
          <w:sz w:val="24"/>
        </w:rPr>
        <w:t>Pastorino</w:t>
      </w:r>
      <w:proofErr w:type="spellEnd"/>
      <w:r w:rsidRPr="005B7876">
        <w:rPr>
          <w:b/>
          <w:i/>
          <w:sz w:val="24"/>
        </w:rPr>
        <w:t xml:space="preserve">, Laura </w:t>
      </w:r>
      <w:proofErr w:type="spellStart"/>
      <w:r w:rsidRPr="005B7876">
        <w:rPr>
          <w:b/>
          <w:i/>
          <w:sz w:val="24"/>
        </w:rPr>
        <w:t>Analía</w:t>
      </w:r>
      <w:proofErr w:type="spellEnd"/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  <w:t>44647</w:t>
      </w:r>
    </w:p>
    <w:p w:rsidR="00F63888" w:rsidRPr="005B7876" w:rsidRDefault="00F63888" w:rsidP="00F63888"/>
    <w:p w:rsidR="00F63888" w:rsidRPr="005B7876" w:rsidRDefault="00F63888" w:rsidP="00F63888">
      <w:pPr>
        <w:pBdr>
          <w:top w:val="single" w:sz="4" w:space="1" w:color="auto"/>
        </w:pBdr>
        <w:rPr>
          <w:i/>
          <w:sz w:val="20"/>
        </w:rPr>
      </w:pPr>
      <w:r w:rsidRPr="005B7876">
        <w:rPr>
          <w:i/>
          <w:sz w:val="20"/>
        </w:rPr>
        <w:t>Revisión:</w:t>
      </w:r>
      <w:r w:rsidRPr="005B7876">
        <w:rPr>
          <w:i/>
          <w:sz w:val="20"/>
        </w:rPr>
        <w:tab/>
      </w:r>
      <w:r w:rsidRPr="005B7876">
        <w:rPr>
          <w:i/>
          <w:sz w:val="20"/>
        </w:rPr>
        <w:tab/>
      </w:r>
      <w:r w:rsidR="00FA1A4A" w:rsidRPr="005B7876">
        <w:rPr>
          <w:i/>
          <w:sz w:val="20"/>
        </w:rPr>
        <w:fldChar w:fldCharType="begin"/>
      </w:r>
      <w:r w:rsidRPr="005B7876">
        <w:rPr>
          <w:i/>
          <w:sz w:val="20"/>
        </w:rPr>
        <w:instrText xml:space="preserve"> REVNUM  \# "0"  \* MERGEFORMAT </w:instrText>
      </w:r>
      <w:r w:rsidR="00FA1A4A" w:rsidRPr="005B7876">
        <w:rPr>
          <w:i/>
          <w:sz w:val="20"/>
        </w:rPr>
        <w:fldChar w:fldCharType="separate"/>
      </w:r>
      <w:r w:rsidR="000C2B0E" w:rsidRPr="005B7876">
        <w:rPr>
          <w:i/>
          <w:noProof/>
          <w:sz w:val="20"/>
        </w:rPr>
        <w:t>1</w:t>
      </w:r>
      <w:r w:rsidR="00FA1A4A" w:rsidRPr="005B7876">
        <w:rPr>
          <w:i/>
          <w:sz w:val="20"/>
        </w:rPr>
        <w:fldChar w:fldCharType="end"/>
      </w:r>
    </w:p>
    <w:p w:rsidR="00F63888" w:rsidRPr="005B7876" w:rsidRDefault="00F63888" w:rsidP="00F63888">
      <w:pPr>
        <w:pBdr>
          <w:top w:val="single" w:sz="4" w:space="1" w:color="auto"/>
        </w:pBdr>
        <w:rPr>
          <w:i/>
          <w:sz w:val="20"/>
        </w:rPr>
      </w:pPr>
      <w:r w:rsidRPr="005B7876">
        <w:rPr>
          <w:i/>
          <w:sz w:val="20"/>
        </w:rPr>
        <w:t>Última Modificación:</w:t>
      </w:r>
      <w:r w:rsidRPr="005B7876">
        <w:rPr>
          <w:i/>
          <w:sz w:val="20"/>
        </w:rPr>
        <w:tab/>
      </w:r>
      <w:r w:rsidR="00FC1745">
        <w:fldChar w:fldCharType="begin"/>
      </w:r>
      <w:r w:rsidR="00FC1745">
        <w:instrText xml:space="preserve"> SAVEDATE   \* MERGEFORMAT </w:instrText>
      </w:r>
      <w:r w:rsidR="00FC1745">
        <w:fldChar w:fldCharType="separate"/>
      </w:r>
      <w:r w:rsidR="00CB79DE" w:rsidRPr="00CB79DE">
        <w:rPr>
          <w:i/>
          <w:noProof/>
          <w:sz w:val="20"/>
        </w:rPr>
        <w:t>11/12/2012 04:30:00</w:t>
      </w:r>
      <w:r w:rsidR="00FC1745">
        <w:rPr>
          <w:i/>
          <w:noProof/>
          <w:sz w:val="20"/>
        </w:rPr>
        <w:fldChar w:fldCharType="end"/>
      </w:r>
    </w:p>
    <w:p w:rsidR="0021037F" w:rsidRPr="005B7876" w:rsidRDefault="0021037F" w:rsidP="0021037F">
      <w:pPr>
        <w:jc w:val="center"/>
        <w:rPr>
          <w:rFonts w:ascii="Arial" w:hAnsi="Arial" w:cs="Arial"/>
          <w:b/>
          <w:snapToGrid w:val="0"/>
          <w:sz w:val="32"/>
        </w:rPr>
      </w:pPr>
    </w:p>
    <w:p w:rsidR="0021037F" w:rsidRPr="005B7876" w:rsidRDefault="0021037F">
      <w:pPr>
        <w:spacing w:after="200" w:line="276" w:lineRule="auto"/>
        <w:rPr>
          <w:rStyle w:val="CitaCar"/>
        </w:rPr>
      </w:pPr>
      <w:r w:rsidRPr="005B7876">
        <w:rPr>
          <w:rStyle w:val="CitaCar"/>
        </w:rPr>
        <w:br w:type="page"/>
      </w:r>
    </w:p>
    <w:p w:rsidR="0021037F" w:rsidRPr="005B7876" w:rsidRDefault="0021037F" w:rsidP="00F86D3A">
      <w:pPr>
        <w:pStyle w:val="Ttulo4"/>
        <w:rPr>
          <w:rStyle w:val="CitaCar"/>
          <w:rFonts w:eastAsiaTheme="majorEastAsia"/>
        </w:rPr>
      </w:pPr>
      <w:r w:rsidRPr="005B7876">
        <w:rPr>
          <w:rStyle w:val="CitaCar"/>
          <w:rFonts w:eastAsiaTheme="majorEastAsia"/>
        </w:rPr>
        <w:lastRenderedPageBreak/>
        <w:t>Historial de Revisión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1815"/>
        <w:gridCol w:w="4434"/>
        <w:gridCol w:w="2034"/>
      </w:tblGrid>
      <w:tr w:rsidR="0021037F" w:rsidRPr="005B7876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21037F" w:rsidP="007B2627">
            <w:pPr>
              <w:pStyle w:val="Cita"/>
              <w:ind w:firstLine="0"/>
              <w:rPr>
                <w:rFonts w:ascii="Arial" w:hAnsi="Arial" w:cs="Arial"/>
                <w:b/>
              </w:rPr>
            </w:pPr>
            <w:r w:rsidRPr="005B7876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21037F" w:rsidP="007B2627">
            <w:pPr>
              <w:pStyle w:val="Cita"/>
              <w:ind w:firstLine="0"/>
              <w:rPr>
                <w:rFonts w:ascii="Arial" w:hAnsi="Arial" w:cs="Arial"/>
                <w:b/>
              </w:rPr>
            </w:pPr>
            <w:r w:rsidRPr="005B7876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21037F" w:rsidP="007B2627">
            <w:pPr>
              <w:pStyle w:val="Cita"/>
              <w:ind w:firstLine="0"/>
              <w:rPr>
                <w:rFonts w:ascii="Arial" w:hAnsi="Arial" w:cs="Arial"/>
                <w:b/>
              </w:rPr>
            </w:pPr>
            <w:r w:rsidRPr="005B7876">
              <w:rPr>
                <w:rFonts w:ascii="Arial" w:hAnsi="Arial" w:cs="Arial"/>
                <w:b/>
              </w:rPr>
              <w:t>Descripción del Cambio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21037F" w:rsidP="007B2627">
            <w:pPr>
              <w:pStyle w:val="Cita"/>
              <w:ind w:firstLine="0"/>
              <w:rPr>
                <w:rFonts w:ascii="Arial" w:hAnsi="Arial" w:cs="Arial"/>
                <w:b/>
              </w:rPr>
            </w:pPr>
            <w:r w:rsidRPr="005B7876">
              <w:rPr>
                <w:rFonts w:ascii="Arial" w:hAnsi="Arial" w:cs="Arial"/>
                <w:b/>
              </w:rPr>
              <w:t>Autor</w:t>
            </w:r>
          </w:p>
        </w:tc>
      </w:tr>
      <w:tr w:rsidR="0021037F" w:rsidRPr="005B7876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21037F" w:rsidP="007B2627">
            <w:pPr>
              <w:pStyle w:val="Cita"/>
              <w:spacing w:before="20" w:after="20"/>
              <w:ind w:firstLine="0"/>
              <w:rPr>
                <w:rFonts w:ascii="Arial" w:hAnsi="Arial"/>
                <w:sz w:val="16"/>
              </w:rPr>
            </w:pPr>
            <w:r w:rsidRPr="005B7876">
              <w:rPr>
                <w:rFonts w:ascii="Arial" w:hAnsi="Arial"/>
                <w:sz w:val="16"/>
              </w:rPr>
              <w:t>1.0.0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21037F" w:rsidP="007B2627">
            <w:pPr>
              <w:pStyle w:val="Cita"/>
              <w:spacing w:before="20" w:after="20"/>
              <w:ind w:firstLine="0"/>
              <w:rPr>
                <w:rFonts w:ascii="Arial" w:hAnsi="Arial"/>
                <w:sz w:val="16"/>
              </w:rPr>
            </w:pPr>
            <w:r w:rsidRPr="005B7876">
              <w:rPr>
                <w:rFonts w:ascii="Arial" w:hAnsi="Arial"/>
                <w:sz w:val="16"/>
              </w:rPr>
              <w:t>03/04/2011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0C2B0E" w:rsidP="007B2627">
            <w:pPr>
              <w:pStyle w:val="Cita"/>
              <w:spacing w:before="20" w:after="20"/>
              <w:ind w:firstLine="0"/>
              <w:rPr>
                <w:rFonts w:ascii="Arial" w:hAnsi="Arial"/>
                <w:sz w:val="16"/>
              </w:rPr>
            </w:pPr>
            <w:r w:rsidRPr="005B7876">
              <w:rPr>
                <w:rFonts w:ascii="Arial" w:hAnsi="Arial"/>
                <w:sz w:val="16"/>
              </w:rPr>
              <w:t>Versión Inicial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0C2B0E" w:rsidP="007B2627">
            <w:pPr>
              <w:pStyle w:val="Cita"/>
              <w:spacing w:before="20" w:after="20"/>
              <w:ind w:firstLine="0"/>
              <w:rPr>
                <w:rFonts w:ascii="Arial" w:hAnsi="Arial"/>
                <w:sz w:val="16"/>
              </w:rPr>
            </w:pPr>
            <w:r w:rsidRPr="005B7876">
              <w:rPr>
                <w:rFonts w:ascii="Arial" w:hAnsi="Arial"/>
                <w:sz w:val="16"/>
              </w:rPr>
              <w:t xml:space="preserve">Martin </w:t>
            </w:r>
            <w:proofErr w:type="spellStart"/>
            <w:r w:rsidRPr="005B7876">
              <w:rPr>
                <w:rFonts w:ascii="Arial" w:hAnsi="Arial"/>
                <w:sz w:val="16"/>
              </w:rPr>
              <w:t>Herran</w:t>
            </w:r>
            <w:proofErr w:type="spellEnd"/>
          </w:p>
        </w:tc>
      </w:tr>
      <w:tr w:rsidR="00543909" w:rsidRPr="005B7876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909" w:rsidRPr="005B7876" w:rsidRDefault="00543909" w:rsidP="007B2627">
            <w:pPr>
              <w:pStyle w:val="Cita"/>
              <w:spacing w:before="20" w:after="20"/>
              <w:ind w:firstLine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1.0.1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909" w:rsidRPr="005B7876" w:rsidRDefault="00543909" w:rsidP="007B2627">
            <w:pPr>
              <w:pStyle w:val="Cita"/>
              <w:spacing w:before="20" w:after="20"/>
              <w:ind w:firstLine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27/11/2012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909" w:rsidRPr="005B7876" w:rsidRDefault="00F96B14" w:rsidP="007B2627">
            <w:pPr>
              <w:pStyle w:val="Cita"/>
              <w:spacing w:before="20" w:after="20"/>
              <w:ind w:firstLine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Listado de US del Modulo de </w:t>
            </w:r>
            <w:proofErr w:type="spellStart"/>
            <w:r>
              <w:rPr>
                <w:rFonts w:ascii="Arial" w:hAnsi="Arial"/>
                <w:sz w:val="16"/>
              </w:rPr>
              <w:t>Gestion</w:t>
            </w:r>
            <w:proofErr w:type="spellEnd"/>
            <w:r>
              <w:rPr>
                <w:rFonts w:ascii="Arial" w:hAnsi="Arial"/>
                <w:sz w:val="16"/>
              </w:rPr>
              <w:t xml:space="preserve"> de foro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909" w:rsidRPr="005B7876" w:rsidRDefault="00543909" w:rsidP="007B2627">
            <w:pPr>
              <w:pStyle w:val="Cita"/>
              <w:spacing w:before="20" w:after="20"/>
              <w:ind w:firstLine="0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Belen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Bazan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F96B14" w:rsidRPr="005B7876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B14" w:rsidRDefault="00F96B14" w:rsidP="007B2627">
            <w:pPr>
              <w:pStyle w:val="Cita"/>
              <w:spacing w:before="20" w:after="20"/>
              <w:ind w:firstLine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1.0.2 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B14" w:rsidRDefault="00F96B14" w:rsidP="007B2627">
            <w:pPr>
              <w:pStyle w:val="Cita"/>
              <w:spacing w:before="20" w:after="20"/>
              <w:ind w:firstLine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11/12/2012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B14" w:rsidRDefault="00F96B14" w:rsidP="00F96B14">
            <w:pPr>
              <w:pStyle w:val="Cita"/>
              <w:spacing w:before="20" w:after="20"/>
              <w:ind w:firstLine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Estructura de las características de cara Usa detallar.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B14" w:rsidRDefault="00F96B14" w:rsidP="007B2627">
            <w:pPr>
              <w:pStyle w:val="Cita"/>
              <w:spacing w:before="20" w:after="20"/>
              <w:ind w:firstLine="0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Belen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Bazan</w:t>
            </w:r>
            <w:proofErr w:type="spellEnd"/>
          </w:p>
        </w:tc>
      </w:tr>
    </w:tbl>
    <w:p w:rsidR="0021037F" w:rsidRPr="005B7876" w:rsidRDefault="0021037F" w:rsidP="0021037F">
      <w:pPr>
        <w:pStyle w:val="TDC2"/>
      </w:pPr>
    </w:p>
    <w:p w:rsidR="0021037F" w:rsidRPr="005B7876" w:rsidRDefault="0021037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B7876">
        <w:br w:type="page"/>
      </w:r>
    </w:p>
    <w:sdt>
      <w:sdtPr>
        <w:rPr>
          <w:b/>
          <w:bCs/>
        </w:rPr>
        <w:id w:val="-422952316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21037F" w:rsidRPr="005B7876" w:rsidRDefault="0021037F">
          <w:pPr>
            <w:pStyle w:val="TDC2"/>
          </w:pPr>
          <w:r w:rsidRPr="005B7876">
            <w:t>Tabla de contenido</w:t>
          </w:r>
        </w:p>
        <w:p w:rsidR="00F96B14" w:rsidRDefault="00FA1A4A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r w:rsidRPr="005B7876">
            <w:fldChar w:fldCharType="begin"/>
          </w:r>
          <w:r w:rsidR="0021037F" w:rsidRPr="005B7876">
            <w:instrText xml:space="preserve"> TOC \o "1-3" \h \z \u </w:instrText>
          </w:r>
          <w:r w:rsidRPr="005B7876">
            <w:fldChar w:fldCharType="separate"/>
          </w:r>
          <w:hyperlink w:anchor="_Toc342963465" w:history="1">
            <w:r w:rsidR="00F96B14" w:rsidRPr="00C3166D">
              <w:rPr>
                <w:rStyle w:val="Hipervnculo"/>
                <w:noProof/>
              </w:rPr>
              <w:t>1.</w:t>
            </w:r>
            <w:r w:rsidR="00F96B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96B14" w:rsidRPr="00C3166D">
              <w:rPr>
                <w:rStyle w:val="Hipervnculo"/>
                <w:noProof/>
              </w:rPr>
              <w:t>Listado Resumido</w:t>
            </w:r>
            <w:r w:rsidR="00F96B14">
              <w:rPr>
                <w:noProof/>
                <w:webHidden/>
              </w:rPr>
              <w:tab/>
            </w:r>
            <w:r w:rsidR="00F96B14">
              <w:rPr>
                <w:noProof/>
                <w:webHidden/>
              </w:rPr>
              <w:fldChar w:fldCharType="begin"/>
            </w:r>
            <w:r w:rsidR="00F96B14">
              <w:rPr>
                <w:noProof/>
                <w:webHidden/>
              </w:rPr>
              <w:instrText xml:space="preserve"> PAGEREF _Toc342963465 \h </w:instrText>
            </w:r>
            <w:r w:rsidR="00F96B14">
              <w:rPr>
                <w:noProof/>
                <w:webHidden/>
              </w:rPr>
            </w:r>
            <w:r w:rsidR="00F96B14">
              <w:rPr>
                <w:noProof/>
                <w:webHidden/>
              </w:rPr>
              <w:fldChar w:fldCharType="separate"/>
            </w:r>
            <w:r w:rsidR="00F96B14">
              <w:rPr>
                <w:noProof/>
                <w:webHidden/>
              </w:rPr>
              <w:t>4</w:t>
            </w:r>
            <w:r w:rsidR="00F96B14">
              <w:rPr>
                <w:noProof/>
                <w:webHidden/>
              </w:rPr>
              <w:fldChar w:fldCharType="end"/>
            </w:r>
          </w:hyperlink>
        </w:p>
        <w:p w:rsidR="00F96B14" w:rsidRDefault="00FC1745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42963466" w:history="1">
            <w:r w:rsidR="00F96B14" w:rsidRPr="00C3166D">
              <w:rPr>
                <w:rStyle w:val="Hipervnculo"/>
                <w:noProof/>
              </w:rPr>
              <w:t>2.</w:t>
            </w:r>
            <w:r w:rsidR="00F96B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96B14" w:rsidRPr="00C3166D">
              <w:rPr>
                <w:rStyle w:val="Hipervnculo"/>
                <w:noProof/>
              </w:rPr>
              <w:t>Listado Detallado</w:t>
            </w:r>
            <w:r w:rsidR="00F96B14">
              <w:rPr>
                <w:noProof/>
                <w:webHidden/>
              </w:rPr>
              <w:tab/>
            </w:r>
            <w:r w:rsidR="00F96B14">
              <w:rPr>
                <w:noProof/>
                <w:webHidden/>
              </w:rPr>
              <w:fldChar w:fldCharType="begin"/>
            </w:r>
            <w:r w:rsidR="00F96B14">
              <w:rPr>
                <w:noProof/>
                <w:webHidden/>
              </w:rPr>
              <w:instrText xml:space="preserve"> PAGEREF _Toc342963466 \h </w:instrText>
            </w:r>
            <w:r w:rsidR="00F96B14">
              <w:rPr>
                <w:noProof/>
                <w:webHidden/>
              </w:rPr>
            </w:r>
            <w:r w:rsidR="00F96B14">
              <w:rPr>
                <w:noProof/>
                <w:webHidden/>
              </w:rPr>
              <w:fldChar w:fldCharType="separate"/>
            </w:r>
            <w:r w:rsidR="00F96B14">
              <w:rPr>
                <w:noProof/>
                <w:webHidden/>
              </w:rPr>
              <w:t>6</w:t>
            </w:r>
            <w:r w:rsidR="00F96B14">
              <w:rPr>
                <w:noProof/>
                <w:webHidden/>
              </w:rPr>
              <w:fldChar w:fldCharType="end"/>
            </w:r>
          </w:hyperlink>
        </w:p>
        <w:p w:rsidR="00F96B14" w:rsidRDefault="00FC1745">
          <w:pPr>
            <w:pStyle w:val="TD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2963467" w:history="1">
            <w:r w:rsidR="00F96B14" w:rsidRPr="00C3166D">
              <w:rPr>
                <w:rStyle w:val="Hipervnculo"/>
                <w:noProof/>
              </w:rPr>
              <w:t>Modulo Gestión de Foro</w:t>
            </w:r>
            <w:r w:rsidR="00F96B14">
              <w:rPr>
                <w:noProof/>
                <w:webHidden/>
              </w:rPr>
              <w:tab/>
            </w:r>
            <w:r w:rsidR="00F96B14">
              <w:rPr>
                <w:noProof/>
                <w:webHidden/>
              </w:rPr>
              <w:fldChar w:fldCharType="begin"/>
            </w:r>
            <w:r w:rsidR="00F96B14">
              <w:rPr>
                <w:noProof/>
                <w:webHidden/>
              </w:rPr>
              <w:instrText xml:space="preserve"> PAGEREF _Toc342963467 \h </w:instrText>
            </w:r>
            <w:r w:rsidR="00F96B14">
              <w:rPr>
                <w:noProof/>
                <w:webHidden/>
              </w:rPr>
            </w:r>
            <w:r w:rsidR="00F96B14">
              <w:rPr>
                <w:noProof/>
                <w:webHidden/>
              </w:rPr>
              <w:fldChar w:fldCharType="separate"/>
            </w:r>
            <w:r w:rsidR="00F96B14">
              <w:rPr>
                <w:noProof/>
                <w:webHidden/>
              </w:rPr>
              <w:t>6</w:t>
            </w:r>
            <w:r w:rsidR="00F96B14">
              <w:rPr>
                <w:noProof/>
                <w:webHidden/>
              </w:rPr>
              <w:fldChar w:fldCharType="end"/>
            </w:r>
          </w:hyperlink>
        </w:p>
        <w:p w:rsidR="00F96B14" w:rsidRDefault="00FC1745">
          <w:pPr>
            <w:pStyle w:val="TDC3"/>
            <w:tabs>
              <w:tab w:val="right" w:leader="dot" w:pos="9737"/>
            </w:tabs>
            <w:rPr>
              <w:noProof/>
            </w:rPr>
          </w:pPr>
          <w:hyperlink w:anchor="_Toc342963468" w:history="1">
            <w:r w:rsidR="00F96B14" w:rsidRPr="00C3166D">
              <w:rPr>
                <w:rStyle w:val="Hipervnculo"/>
                <w:noProof/>
              </w:rPr>
              <w:t>User Story Nº 76</w:t>
            </w:r>
            <w:r w:rsidR="00F96B14">
              <w:rPr>
                <w:noProof/>
                <w:webHidden/>
              </w:rPr>
              <w:tab/>
            </w:r>
            <w:r w:rsidR="00F96B14">
              <w:rPr>
                <w:noProof/>
                <w:webHidden/>
              </w:rPr>
              <w:fldChar w:fldCharType="begin"/>
            </w:r>
            <w:r w:rsidR="00F96B14">
              <w:rPr>
                <w:noProof/>
                <w:webHidden/>
              </w:rPr>
              <w:instrText xml:space="preserve"> PAGEREF _Toc342963468 \h </w:instrText>
            </w:r>
            <w:r w:rsidR="00F96B14">
              <w:rPr>
                <w:noProof/>
                <w:webHidden/>
              </w:rPr>
            </w:r>
            <w:r w:rsidR="00F96B14">
              <w:rPr>
                <w:noProof/>
                <w:webHidden/>
              </w:rPr>
              <w:fldChar w:fldCharType="separate"/>
            </w:r>
            <w:r w:rsidR="00F96B14">
              <w:rPr>
                <w:noProof/>
                <w:webHidden/>
              </w:rPr>
              <w:t>6</w:t>
            </w:r>
            <w:r w:rsidR="00F96B14">
              <w:rPr>
                <w:noProof/>
                <w:webHidden/>
              </w:rPr>
              <w:fldChar w:fldCharType="end"/>
            </w:r>
          </w:hyperlink>
        </w:p>
        <w:p w:rsidR="00F96B14" w:rsidRDefault="00FC1745">
          <w:pPr>
            <w:pStyle w:val="TDC3"/>
            <w:tabs>
              <w:tab w:val="right" w:leader="dot" w:pos="9737"/>
            </w:tabs>
            <w:rPr>
              <w:noProof/>
            </w:rPr>
          </w:pPr>
          <w:hyperlink w:anchor="_Toc342963469" w:history="1">
            <w:r w:rsidR="00F96B14" w:rsidRPr="00C3166D">
              <w:rPr>
                <w:rStyle w:val="Hipervnculo"/>
                <w:noProof/>
              </w:rPr>
              <w:t>User Story Nº 76</w:t>
            </w:r>
            <w:r w:rsidR="00F96B14">
              <w:rPr>
                <w:noProof/>
                <w:webHidden/>
              </w:rPr>
              <w:tab/>
            </w:r>
            <w:r w:rsidR="00F96B14">
              <w:rPr>
                <w:noProof/>
                <w:webHidden/>
              </w:rPr>
              <w:fldChar w:fldCharType="begin"/>
            </w:r>
            <w:r w:rsidR="00F96B14">
              <w:rPr>
                <w:noProof/>
                <w:webHidden/>
              </w:rPr>
              <w:instrText xml:space="preserve"> PAGEREF _Toc342963469 \h </w:instrText>
            </w:r>
            <w:r w:rsidR="00F96B14">
              <w:rPr>
                <w:noProof/>
                <w:webHidden/>
              </w:rPr>
            </w:r>
            <w:r w:rsidR="00F96B14">
              <w:rPr>
                <w:noProof/>
                <w:webHidden/>
              </w:rPr>
              <w:fldChar w:fldCharType="separate"/>
            </w:r>
            <w:r w:rsidR="00F96B14">
              <w:rPr>
                <w:noProof/>
                <w:webHidden/>
              </w:rPr>
              <w:t>6</w:t>
            </w:r>
            <w:r w:rsidR="00F96B14">
              <w:rPr>
                <w:noProof/>
                <w:webHidden/>
              </w:rPr>
              <w:fldChar w:fldCharType="end"/>
            </w:r>
          </w:hyperlink>
        </w:p>
        <w:p w:rsidR="00F96B14" w:rsidRDefault="00FC1745">
          <w:pPr>
            <w:pStyle w:val="TDC3"/>
            <w:tabs>
              <w:tab w:val="right" w:leader="dot" w:pos="9737"/>
            </w:tabs>
            <w:rPr>
              <w:noProof/>
            </w:rPr>
          </w:pPr>
          <w:hyperlink w:anchor="_Toc342963470" w:history="1">
            <w:r w:rsidR="00F96B14" w:rsidRPr="00C3166D">
              <w:rPr>
                <w:rStyle w:val="Hipervnculo"/>
                <w:noProof/>
              </w:rPr>
              <w:t>User Story Nº 76</w:t>
            </w:r>
            <w:r w:rsidR="00F96B14">
              <w:rPr>
                <w:noProof/>
                <w:webHidden/>
              </w:rPr>
              <w:tab/>
            </w:r>
            <w:r w:rsidR="00F96B14">
              <w:rPr>
                <w:noProof/>
                <w:webHidden/>
              </w:rPr>
              <w:fldChar w:fldCharType="begin"/>
            </w:r>
            <w:r w:rsidR="00F96B14">
              <w:rPr>
                <w:noProof/>
                <w:webHidden/>
              </w:rPr>
              <w:instrText xml:space="preserve"> PAGEREF _Toc342963470 \h </w:instrText>
            </w:r>
            <w:r w:rsidR="00F96B14">
              <w:rPr>
                <w:noProof/>
                <w:webHidden/>
              </w:rPr>
            </w:r>
            <w:r w:rsidR="00F96B14">
              <w:rPr>
                <w:noProof/>
                <w:webHidden/>
              </w:rPr>
              <w:fldChar w:fldCharType="separate"/>
            </w:r>
            <w:r w:rsidR="00F96B14">
              <w:rPr>
                <w:noProof/>
                <w:webHidden/>
              </w:rPr>
              <w:t>7</w:t>
            </w:r>
            <w:r w:rsidR="00F96B14">
              <w:rPr>
                <w:noProof/>
                <w:webHidden/>
              </w:rPr>
              <w:fldChar w:fldCharType="end"/>
            </w:r>
          </w:hyperlink>
        </w:p>
        <w:p w:rsidR="00F96B14" w:rsidRDefault="00FC1745">
          <w:pPr>
            <w:pStyle w:val="TDC3"/>
            <w:tabs>
              <w:tab w:val="right" w:leader="dot" w:pos="9737"/>
            </w:tabs>
            <w:rPr>
              <w:noProof/>
            </w:rPr>
          </w:pPr>
          <w:hyperlink w:anchor="_Toc342963471" w:history="1">
            <w:r w:rsidR="00F96B14" w:rsidRPr="00C3166D">
              <w:rPr>
                <w:rStyle w:val="Hipervnculo"/>
                <w:noProof/>
              </w:rPr>
              <w:t>User Story Nº 76</w:t>
            </w:r>
            <w:r w:rsidR="00F96B14">
              <w:rPr>
                <w:noProof/>
                <w:webHidden/>
              </w:rPr>
              <w:tab/>
            </w:r>
            <w:r w:rsidR="00F96B14">
              <w:rPr>
                <w:noProof/>
                <w:webHidden/>
              </w:rPr>
              <w:fldChar w:fldCharType="begin"/>
            </w:r>
            <w:r w:rsidR="00F96B14">
              <w:rPr>
                <w:noProof/>
                <w:webHidden/>
              </w:rPr>
              <w:instrText xml:space="preserve"> PAGEREF _Toc342963471 \h </w:instrText>
            </w:r>
            <w:r w:rsidR="00F96B14">
              <w:rPr>
                <w:noProof/>
                <w:webHidden/>
              </w:rPr>
            </w:r>
            <w:r w:rsidR="00F96B14">
              <w:rPr>
                <w:noProof/>
                <w:webHidden/>
              </w:rPr>
              <w:fldChar w:fldCharType="separate"/>
            </w:r>
            <w:r w:rsidR="00F96B14">
              <w:rPr>
                <w:noProof/>
                <w:webHidden/>
              </w:rPr>
              <w:t>7</w:t>
            </w:r>
            <w:r w:rsidR="00F96B14">
              <w:rPr>
                <w:noProof/>
                <w:webHidden/>
              </w:rPr>
              <w:fldChar w:fldCharType="end"/>
            </w:r>
          </w:hyperlink>
        </w:p>
        <w:p w:rsidR="00F96B14" w:rsidRDefault="00FC1745">
          <w:pPr>
            <w:pStyle w:val="TDC3"/>
            <w:tabs>
              <w:tab w:val="right" w:leader="dot" w:pos="9737"/>
            </w:tabs>
            <w:rPr>
              <w:noProof/>
            </w:rPr>
          </w:pPr>
          <w:hyperlink w:anchor="_Toc342963472" w:history="1">
            <w:r w:rsidR="00F96B14" w:rsidRPr="00C3166D">
              <w:rPr>
                <w:rStyle w:val="Hipervnculo"/>
                <w:noProof/>
              </w:rPr>
              <w:t>User Story Nº 76</w:t>
            </w:r>
            <w:r w:rsidR="00F96B14">
              <w:rPr>
                <w:noProof/>
                <w:webHidden/>
              </w:rPr>
              <w:tab/>
            </w:r>
            <w:r w:rsidR="00F96B14">
              <w:rPr>
                <w:noProof/>
                <w:webHidden/>
              </w:rPr>
              <w:fldChar w:fldCharType="begin"/>
            </w:r>
            <w:r w:rsidR="00F96B14">
              <w:rPr>
                <w:noProof/>
                <w:webHidden/>
              </w:rPr>
              <w:instrText xml:space="preserve"> PAGEREF _Toc342963472 \h </w:instrText>
            </w:r>
            <w:r w:rsidR="00F96B14">
              <w:rPr>
                <w:noProof/>
                <w:webHidden/>
              </w:rPr>
            </w:r>
            <w:r w:rsidR="00F96B14">
              <w:rPr>
                <w:noProof/>
                <w:webHidden/>
              </w:rPr>
              <w:fldChar w:fldCharType="separate"/>
            </w:r>
            <w:r w:rsidR="00F96B14">
              <w:rPr>
                <w:noProof/>
                <w:webHidden/>
              </w:rPr>
              <w:t>7</w:t>
            </w:r>
            <w:r w:rsidR="00F96B14">
              <w:rPr>
                <w:noProof/>
                <w:webHidden/>
              </w:rPr>
              <w:fldChar w:fldCharType="end"/>
            </w:r>
          </w:hyperlink>
        </w:p>
        <w:p w:rsidR="00F96B14" w:rsidRDefault="00FC1745">
          <w:pPr>
            <w:pStyle w:val="TDC3"/>
            <w:tabs>
              <w:tab w:val="right" w:leader="dot" w:pos="9737"/>
            </w:tabs>
            <w:rPr>
              <w:noProof/>
            </w:rPr>
          </w:pPr>
          <w:hyperlink w:anchor="_Toc342963473" w:history="1">
            <w:r w:rsidR="00F96B14" w:rsidRPr="00C3166D">
              <w:rPr>
                <w:rStyle w:val="Hipervnculo"/>
                <w:noProof/>
              </w:rPr>
              <w:t>User Story Nº 76</w:t>
            </w:r>
            <w:r w:rsidR="00F96B14">
              <w:rPr>
                <w:noProof/>
                <w:webHidden/>
              </w:rPr>
              <w:tab/>
            </w:r>
            <w:r w:rsidR="00F96B14">
              <w:rPr>
                <w:noProof/>
                <w:webHidden/>
              </w:rPr>
              <w:fldChar w:fldCharType="begin"/>
            </w:r>
            <w:r w:rsidR="00F96B14">
              <w:rPr>
                <w:noProof/>
                <w:webHidden/>
              </w:rPr>
              <w:instrText xml:space="preserve"> PAGEREF _Toc342963473 \h </w:instrText>
            </w:r>
            <w:r w:rsidR="00F96B14">
              <w:rPr>
                <w:noProof/>
                <w:webHidden/>
              </w:rPr>
            </w:r>
            <w:r w:rsidR="00F96B14">
              <w:rPr>
                <w:noProof/>
                <w:webHidden/>
              </w:rPr>
              <w:fldChar w:fldCharType="separate"/>
            </w:r>
            <w:r w:rsidR="00F96B14">
              <w:rPr>
                <w:noProof/>
                <w:webHidden/>
              </w:rPr>
              <w:t>8</w:t>
            </w:r>
            <w:r w:rsidR="00F96B14">
              <w:rPr>
                <w:noProof/>
                <w:webHidden/>
              </w:rPr>
              <w:fldChar w:fldCharType="end"/>
            </w:r>
          </w:hyperlink>
        </w:p>
        <w:p w:rsidR="00F96B14" w:rsidRDefault="00FC1745">
          <w:pPr>
            <w:pStyle w:val="TDC3"/>
            <w:tabs>
              <w:tab w:val="right" w:leader="dot" w:pos="9737"/>
            </w:tabs>
            <w:rPr>
              <w:noProof/>
            </w:rPr>
          </w:pPr>
          <w:hyperlink w:anchor="_Toc342963474" w:history="1">
            <w:r w:rsidR="00F96B14" w:rsidRPr="00C3166D">
              <w:rPr>
                <w:rStyle w:val="Hipervnculo"/>
                <w:noProof/>
              </w:rPr>
              <w:t>User Story Nº 76</w:t>
            </w:r>
            <w:r w:rsidR="00F96B14">
              <w:rPr>
                <w:noProof/>
                <w:webHidden/>
              </w:rPr>
              <w:tab/>
            </w:r>
            <w:r w:rsidR="00F96B14">
              <w:rPr>
                <w:noProof/>
                <w:webHidden/>
              </w:rPr>
              <w:fldChar w:fldCharType="begin"/>
            </w:r>
            <w:r w:rsidR="00F96B14">
              <w:rPr>
                <w:noProof/>
                <w:webHidden/>
              </w:rPr>
              <w:instrText xml:space="preserve"> PAGEREF _Toc342963474 \h </w:instrText>
            </w:r>
            <w:r w:rsidR="00F96B14">
              <w:rPr>
                <w:noProof/>
                <w:webHidden/>
              </w:rPr>
            </w:r>
            <w:r w:rsidR="00F96B14">
              <w:rPr>
                <w:noProof/>
                <w:webHidden/>
              </w:rPr>
              <w:fldChar w:fldCharType="separate"/>
            </w:r>
            <w:r w:rsidR="00F96B14">
              <w:rPr>
                <w:noProof/>
                <w:webHidden/>
              </w:rPr>
              <w:t>8</w:t>
            </w:r>
            <w:r w:rsidR="00F96B14">
              <w:rPr>
                <w:noProof/>
                <w:webHidden/>
              </w:rPr>
              <w:fldChar w:fldCharType="end"/>
            </w:r>
          </w:hyperlink>
        </w:p>
        <w:p w:rsidR="00F96B14" w:rsidRDefault="00FC1745">
          <w:pPr>
            <w:pStyle w:val="TDC3"/>
            <w:tabs>
              <w:tab w:val="right" w:leader="dot" w:pos="9737"/>
            </w:tabs>
            <w:rPr>
              <w:noProof/>
            </w:rPr>
          </w:pPr>
          <w:hyperlink w:anchor="_Toc342963475" w:history="1">
            <w:r w:rsidR="00F96B14" w:rsidRPr="00C3166D">
              <w:rPr>
                <w:rStyle w:val="Hipervnculo"/>
                <w:noProof/>
              </w:rPr>
              <w:t>User Story Nº 76</w:t>
            </w:r>
            <w:r w:rsidR="00F96B14">
              <w:rPr>
                <w:noProof/>
                <w:webHidden/>
              </w:rPr>
              <w:tab/>
            </w:r>
            <w:r w:rsidR="00F96B14">
              <w:rPr>
                <w:noProof/>
                <w:webHidden/>
              </w:rPr>
              <w:fldChar w:fldCharType="begin"/>
            </w:r>
            <w:r w:rsidR="00F96B14">
              <w:rPr>
                <w:noProof/>
                <w:webHidden/>
              </w:rPr>
              <w:instrText xml:space="preserve"> PAGEREF _Toc342963475 \h </w:instrText>
            </w:r>
            <w:r w:rsidR="00F96B14">
              <w:rPr>
                <w:noProof/>
                <w:webHidden/>
              </w:rPr>
            </w:r>
            <w:r w:rsidR="00F96B14">
              <w:rPr>
                <w:noProof/>
                <w:webHidden/>
              </w:rPr>
              <w:fldChar w:fldCharType="separate"/>
            </w:r>
            <w:r w:rsidR="00F96B14">
              <w:rPr>
                <w:noProof/>
                <w:webHidden/>
              </w:rPr>
              <w:t>9</w:t>
            </w:r>
            <w:r w:rsidR="00F96B14">
              <w:rPr>
                <w:noProof/>
                <w:webHidden/>
              </w:rPr>
              <w:fldChar w:fldCharType="end"/>
            </w:r>
          </w:hyperlink>
        </w:p>
        <w:p w:rsidR="00F96B14" w:rsidRDefault="00FC1745">
          <w:pPr>
            <w:pStyle w:val="TDC3"/>
            <w:tabs>
              <w:tab w:val="right" w:leader="dot" w:pos="9737"/>
            </w:tabs>
            <w:rPr>
              <w:noProof/>
            </w:rPr>
          </w:pPr>
          <w:hyperlink w:anchor="_Toc342963476" w:history="1">
            <w:r w:rsidR="00F96B14" w:rsidRPr="00C3166D">
              <w:rPr>
                <w:rStyle w:val="Hipervnculo"/>
                <w:noProof/>
              </w:rPr>
              <w:t>User Story Nº 76</w:t>
            </w:r>
            <w:r w:rsidR="00F96B14">
              <w:rPr>
                <w:noProof/>
                <w:webHidden/>
              </w:rPr>
              <w:tab/>
            </w:r>
            <w:r w:rsidR="00F96B14">
              <w:rPr>
                <w:noProof/>
                <w:webHidden/>
              </w:rPr>
              <w:fldChar w:fldCharType="begin"/>
            </w:r>
            <w:r w:rsidR="00F96B14">
              <w:rPr>
                <w:noProof/>
                <w:webHidden/>
              </w:rPr>
              <w:instrText xml:space="preserve"> PAGEREF _Toc342963476 \h </w:instrText>
            </w:r>
            <w:r w:rsidR="00F96B14">
              <w:rPr>
                <w:noProof/>
                <w:webHidden/>
              </w:rPr>
            </w:r>
            <w:r w:rsidR="00F96B14">
              <w:rPr>
                <w:noProof/>
                <w:webHidden/>
              </w:rPr>
              <w:fldChar w:fldCharType="separate"/>
            </w:r>
            <w:r w:rsidR="00F96B14">
              <w:rPr>
                <w:noProof/>
                <w:webHidden/>
              </w:rPr>
              <w:t>9</w:t>
            </w:r>
            <w:r w:rsidR="00F96B14">
              <w:rPr>
                <w:noProof/>
                <w:webHidden/>
              </w:rPr>
              <w:fldChar w:fldCharType="end"/>
            </w:r>
          </w:hyperlink>
        </w:p>
        <w:p w:rsidR="00F96B14" w:rsidRDefault="00FC1745">
          <w:pPr>
            <w:pStyle w:val="TDC3"/>
            <w:tabs>
              <w:tab w:val="right" w:leader="dot" w:pos="9737"/>
            </w:tabs>
            <w:rPr>
              <w:noProof/>
            </w:rPr>
          </w:pPr>
          <w:hyperlink w:anchor="_Toc342963477" w:history="1">
            <w:r w:rsidR="00F96B14" w:rsidRPr="00C3166D">
              <w:rPr>
                <w:rStyle w:val="Hipervnculo"/>
                <w:noProof/>
              </w:rPr>
              <w:t>User Story Nº 76</w:t>
            </w:r>
            <w:r w:rsidR="00F96B14">
              <w:rPr>
                <w:noProof/>
                <w:webHidden/>
              </w:rPr>
              <w:tab/>
            </w:r>
            <w:r w:rsidR="00F96B14">
              <w:rPr>
                <w:noProof/>
                <w:webHidden/>
              </w:rPr>
              <w:fldChar w:fldCharType="begin"/>
            </w:r>
            <w:r w:rsidR="00F96B14">
              <w:rPr>
                <w:noProof/>
                <w:webHidden/>
              </w:rPr>
              <w:instrText xml:space="preserve"> PAGEREF _Toc342963477 \h </w:instrText>
            </w:r>
            <w:r w:rsidR="00F96B14">
              <w:rPr>
                <w:noProof/>
                <w:webHidden/>
              </w:rPr>
            </w:r>
            <w:r w:rsidR="00F96B14">
              <w:rPr>
                <w:noProof/>
                <w:webHidden/>
              </w:rPr>
              <w:fldChar w:fldCharType="separate"/>
            </w:r>
            <w:r w:rsidR="00F96B14">
              <w:rPr>
                <w:noProof/>
                <w:webHidden/>
              </w:rPr>
              <w:t>10</w:t>
            </w:r>
            <w:r w:rsidR="00F96B14">
              <w:rPr>
                <w:noProof/>
                <w:webHidden/>
              </w:rPr>
              <w:fldChar w:fldCharType="end"/>
            </w:r>
          </w:hyperlink>
        </w:p>
        <w:p w:rsidR="00F96B14" w:rsidRDefault="00FC1745">
          <w:pPr>
            <w:pStyle w:val="TDC3"/>
            <w:tabs>
              <w:tab w:val="right" w:leader="dot" w:pos="9737"/>
            </w:tabs>
            <w:rPr>
              <w:noProof/>
            </w:rPr>
          </w:pPr>
          <w:hyperlink w:anchor="_Toc342963478" w:history="1">
            <w:r w:rsidR="00F96B14" w:rsidRPr="00C3166D">
              <w:rPr>
                <w:rStyle w:val="Hipervnculo"/>
                <w:noProof/>
              </w:rPr>
              <w:t>User Story Nº 76</w:t>
            </w:r>
            <w:r w:rsidR="00F96B14">
              <w:rPr>
                <w:noProof/>
                <w:webHidden/>
              </w:rPr>
              <w:tab/>
            </w:r>
            <w:r w:rsidR="00F96B14">
              <w:rPr>
                <w:noProof/>
                <w:webHidden/>
              </w:rPr>
              <w:fldChar w:fldCharType="begin"/>
            </w:r>
            <w:r w:rsidR="00F96B14">
              <w:rPr>
                <w:noProof/>
                <w:webHidden/>
              </w:rPr>
              <w:instrText xml:space="preserve"> PAGEREF _Toc342963478 \h </w:instrText>
            </w:r>
            <w:r w:rsidR="00F96B14">
              <w:rPr>
                <w:noProof/>
                <w:webHidden/>
              </w:rPr>
            </w:r>
            <w:r w:rsidR="00F96B14">
              <w:rPr>
                <w:noProof/>
                <w:webHidden/>
              </w:rPr>
              <w:fldChar w:fldCharType="separate"/>
            </w:r>
            <w:r w:rsidR="00F96B14">
              <w:rPr>
                <w:noProof/>
                <w:webHidden/>
              </w:rPr>
              <w:t>10</w:t>
            </w:r>
            <w:r w:rsidR="00F96B14">
              <w:rPr>
                <w:noProof/>
                <w:webHidden/>
              </w:rPr>
              <w:fldChar w:fldCharType="end"/>
            </w:r>
          </w:hyperlink>
        </w:p>
        <w:p w:rsidR="00F96B14" w:rsidRDefault="00FC1745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42963479" w:history="1">
            <w:r w:rsidR="00F96B14" w:rsidRPr="00C3166D">
              <w:rPr>
                <w:rStyle w:val="Hipervnculo"/>
                <w:noProof/>
              </w:rPr>
              <w:t>3.</w:t>
            </w:r>
            <w:r w:rsidR="00F96B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96B14" w:rsidRPr="00C3166D">
              <w:rPr>
                <w:rStyle w:val="Hipervnculo"/>
                <w:noProof/>
              </w:rPr>
              <w:t>Recursos</w:t>
            </w:r>
            <w:r w:rsidR="00F96B14">
              <w:rPr>
                <w:noProof/>
                <w:webHidden/>
              </w:rPr>
              <w:tab/>
            </w:r>
            <w:r w:rsidR="00F96B14">
              <w:rPr>
                <w:noProof/>
                <w:webHidden/>
              </w:rPr>
              <w:fldChar w:fldCharType="begin"/>
            </w:r>
            <w:r w:rsidR="00F96B14">
              <w:rPr>
                <w:noProof/>
                <w:webHidden/>
              </w:rPr>
              <w:instrText xml:space="preserve"> PAGEREF _Toc342963479 \h </w:instrText>
            </w:r>
            <w:r w:rsidR="00F96B14">
              <w:rPr>
                <w:noProof/>
                <w:webHidden/>
              </w:rPr>
            </w:r>
            <w:r w:rsidR="00F96B14">
              <w:rPr>
                <w:noProof/>
                <w:webHidden/>
              </w:rPr>
              <w:fldChar w:fldCharType="separate"/>
            </w:r>
            <w:r w:rsidR="00F96B14">
              <w:rPr>
                <w:noProof/>
                <w:webHidden/>
              </w:rPr>
              <w:t>11</w:t>
            </w:r>
            <w:r w:rsidR="00F96B14">
              <w:rPr>
                <w:noProof/>
                <w:webHidden/>
              </w:rPr>
              <w:fldChar w:fldCharType="end"/>
            </w:r>
          </w:hyperlink>
        </w:p>
        <w:p w:rsidR="00F96B14" w:rsidRDefault="00FC1745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42963480" w:history="1">
            <w:r w:rsidR="00F96B14" w:rsidRPr="00C3166D">
              <w:rPr>
                <w:rStyle w:val="Hipervnculo"/>
                <w:noProof/>
              </w:rPr>
              <w:t>4.</w:t>
            </w:r>
            <w:r w:rsidR="00F96B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96B14" w:rsidRPr="00C3166D">
              <w:rPr>
                <w:rStyle w:val="Hipervnculo"/>
                <w:noProof/>
              </w:rPr>
              <w:t>Anexo</w:t>
            </w:r>
            <w:r w:rsidR="00F96B14">
              <w:rPr>
                <w:noProof/>
                <w:webHidden/>
              </w:rPr>
              <w:tab/>
            </w:r>
            <w:r w:rsidR="00F96B14">
              <w:rPr>
                <w:noProof/>
                <w:webHidden/>
              </w:rPr>
              <w:fldChar w:fldCharType="begin"/>
            </w:r>
            <w:r w:rsidR="00F96B14">
              <w:rPr>
                <w:noProof/>
                <w:webHidden/>
              </w:rPr>
              <w:instrText xml:space="preserve"> PAGEREF _Toc342963480 \h </w:instrText>
            </w:r>
            <w:r w:rsidR="00F96B14">
              <w:rPr>
                <w:noProof/>
                <w:webHidden/>
              </w:rPr>
            </w:r>
            <w:r w:rsidR="00F96B14">
              <w:rPr>
                <w:noProof/>
                <w:webHidden/>
              </w:rPr>
              <w:fldChar w:fldCharType="separate"/>
            </w:r>
            <w:r w:rsidR="00F96B14">
              <w:rPr>
                <w:noProof/>
                <w:webHidden/>
              </w:rPr>
              <w:t>12</w:t>
            </w:r>
            <w:r w:rsidR="00F96B14">
              <w:rPr>
                <w:noProof/>
                <w:webHidden/>
              </w:rPr>
              <w:fldChar w:fldCharType="end"/>
            </w:r>
          </w:hyperlink>
        </w:p>
        <w:p w:rsidR="0021037F" w:rsidRPr="005B7876" w:rsidRDefault="00FA1A4A">
          <w:r w:rsidRPr="005B7876">
            <w:rPr>
              <w:b/>
              <w:bCs/>
            </w:rPr>
            <w:fldChar w:fldCharType="end"/>
          </w:r>
        </w:p>
      </w:sdtContent>
    </w:sdt>
    <w:p w:rsidR="0021037F" w:rsidRPr="005B7876" w:rsidRDefault="0021037F" w:rsidP="0021037F">
      <w:pPr>
        <w:pStyle w:val="TDC2"/>
      </w:pPr>
    </w:p>
    <w:p w:rsidR="0021037F" w:rsidRPr="005B7876" w:rsidRDefault="0021037F">
      <w:pPr>
        <w:spacing w:after="200" w:line="276" w:lineRule="auto"/>
        <w:rPr>
          <w:rFonts w:ascii="Cambria" w:hAnsi="Cambria"/>
          <w:b/>
          <w:bCs/>
          <w:smallCaps/>
          <w:color w:val="365F91"/>
          <w:sz w:val="28"/>
          <w:szCs w:val="28"/>
        </w:rPr>
      </w:pPr>
      <w:r w:rsidRPr="005B7876">
        <w:br w:type="page"/>
      </w:r>
    </w:p>
    <w:p w:rsidR="0021037F" w:rsidRPr="005B7876" w:rsidRDefault="00C67E61" w:rsidP="0021037F">
      <w:pPr>
        <w:pStyle w:val="Ttulo1"/>
        <w:numPr>
          <w:ilvl w:val="0"/>
          <w:numId w:val="1"/>
        </w:numPr>
      </w:pPr>
      <w:bookmarkStart w:id="4" w:name="_Toc342963465"/>
      <w:bookmarkEnd w:id="0"/>
      <w:bookmarkEnd w:id="1"/>
      <w:bookmarkEnd w:id="2"/>
      <w:bookmarkEnd w:id="3"/>
      <w:r w:rsidRPr="005B7876">
        <w:lastRenderedPageBreak/>
        <w:t>Listado Resumido</w:t>
      </w:r>
      <w:bookmarkEnd w:id="4"/>
    </w:p>
    <w:p w:rsidR="000C2B0E" w:rsidRPr="005B7876" w:rsidRDefault="000C2B0E" w:rsidP="000C2B0E"/>
    <w:p w:rsidR="000C2B0E" w:rsidRPr="005B7876" w:rsidRDefault="000C2B0E" w:rsidP="000C2B0E">
      <w:pPr>
        <w:ind w:left="-1170" w:firstLine="0"/>
      </w:pPr>
    </w:p>
    <w:tbl>
      <w:tblPr>
        <w:tblW w:w="9317" w:type="dxa"/>
        <w:tblInd w:w="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25"/>
        <w:gridCol w:w="850"/>
        <w:gridCol w:w="709"/>
        <w:gridCol w:w="827"/>
        <w:gridCol w:w="1162"/>
        <w:gridCol w:w="944"/>
      </w:tblGrid>
      <w:tr w:rsidR="00C826C5" w:rsidRPr="008C2DD3" w:rsidTr="00A516C5">
        <w:trPr>
          <w:trHeight w:val="855"/>
        </w:trPr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C826C5" w:rsidRPr="005B7876" w:rsidRDefault="00C826C5" w:rsidP="00A516C5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Titulo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C826C5" w:rsidRPr="005B7876" w:rsidRDefault="00C826C5" w:rsidP="00A516C5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ID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(VO)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C826C5" w:rsidRPr="005B7876" w:rsidRDefault="00C826C5" w:rsidP="00A516C5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Owner</w:t>
            </w:r>
            <w:proofErr w:type="spellEnd"/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C826C5" w:rsidRPr="005B7876" w:rsidRDefault="00C826C5" w:rsidP="00A516C5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Prioridad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C826C5" w:rsidRPr="005B7876" w:rsidRDefault="00C826C5" w:rsidP="00A516C5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Estimación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C826C5" w:rsidRPr="005B7876" w:rsidRDefault="00C826C5" w:rsidP="00A516C5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Project</w:t>
            </w:r>
          </w:p>
        </w:tc>
      </w:tr>
      <w:tr w:rsidR="00871D64" w:rsidRPr="008C2DD3" w:rsidTr="008F06CC">
        <w:trPr>
          <w:trHeight w:val="855"/>
        </w:trPr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71D64" w:rsidRDefault="00871D6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76. Como </w:t>
            </w:r>
            <w:proofErr w:type="spellStart"/>
            <w:r>
              <w:rPr>
                <w:rFonts w:ascii="Arial" w:hAnsi="Arial" w:cs="Arial"/>
                <w:color w:val="000000"/>
              </w:rPr>
              <w:t>posteador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de foro, necesito que cuando acceda a la </w:t>
            </w:r>
            <w:proofErr w:type="spellStart"/>
            <w:r>
              <w:rPr>
                <w:rFonts w:ascii="Arial" w:hAnsi="Arial" w:cs="Arial"/>
                <w:color w:val="000000"/>
              </w:rPr>
              <w:t>seccion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de foros aparezcan todos los foros disponibles litados, de modo de poder elegir en cual participar.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D64" w:rsidRPr="008C2DD3" w:rsidRDefault="00871D64" w:rsidP="008C2DD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D64" w:rsidRDefault="00871D6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Laura </w:t>
            </w:r>
          </w:p>
          <w:p w:rsidR="00871D64" w:rsidRPr="008C2DD3" w:rsidRDefault="00871D6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Pastorino</w:t>
            </w:r>
            <w:proofErr w:type="spellEnd"/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D64" w:rsidRPr="008C2DD3" w:rsidRDefault="00871D6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alta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D64" w:rsidRPr="008C2DD3" w:rsidRDefault="00871D6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D64" w:rsidRPr="008C2DD3" w:rsidRDefault="00871D6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  <w:tr w:rsidR="00871D64" w:rsidRPr="008C2DD3" w:rsidTr="008F06CC">
        <w:trPr>
          <w:trHeight w:val="855"/>
        </w:trPr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71D64" w:rsidRDefault="00871D6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77. Como </w:t>
            </w:r>
            <w:proofErr w:type="spellStart"/>
            <w:r>
              <w:rPr>
                <w:rFonts w:ascii="Arial" w:hAnsi="Arial" w:cs="Arial"/>
                <w:color w:val="000000"/>
              </w:rPr>
              <w:t>posteador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de foro, necesito tener acceso a distintos TOPICOS dentro del Foro, con el objeto de participar de distintas </w:t>
            </w:r>
            <w:proofErr w:type="spellStart"/>
            <w:r>
              <w:rPr>
                <w:rFonts w:ascii="Arial" w:hAnsi="Arial" w:cs="Arial"/>
                <w:color w:val="000000"/>
              </w:rPr>
              <w:t>tematica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dentro de la </w:t>
            </w:r>
            <w:proofErr w:type="spellStart"/>
            <w:r>
              <w:rPr>
                <w:rFonts w:ascii="Arial" w:hAnsi="Arial" w:cs="Arial"/>
                <w:color w:val="000000"/>
              </w:rPr>
              <w:t>seccion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Foro.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D64" w:rsidRPr="008C2DD3" w:rsidRDefault="00871D64" w:rsidP="008C2DD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D64" w:rsidRDefault="00871D6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Laura </w:t>
            </w:r>
          </w:p>
          <w:p w:rsidR="00871D64" w:rsidRPr="008C2DD3" w:rsidRDefault="00871D6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Pastorino</w:t>
            </w:r>
            <w:proofErr w:type="spellEnd"/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D64" w:rsidRPr="008C2DD3" w:rsidRDefault="00871D6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alta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D64" w:rsidRPr="008C2DD3" w:rsidRDefault="00871D6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D64" w:rsidRPr="008C2DD3" w:rsidRDefault="00871D6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  <w:tr w:rsidR="00871D64" w:rsidRPr="008C2DD3" w:rsidTr="008F06CC">
        <w:trPr>
          <w:trHeight w:val="855"/>
        </w:trPr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71D64" w:rsidRDefault="00871D6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78. Como </w:t>
            </w:r>
            <w:proofErr w:type="spellStart"/>
            <w:r>
              <w:rPr>
                <w:rFonts w:ascii="Arial" w:hAnsi="Arial" w:cs="Arial"/>
                <w:color w:val="000000"/>
              </w:rPr>
              <w:t>posteador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de foro, necesito poder registrar un post o comentario en un TOPICO especifico con el objeto de hacer una </w:t>
            </w:r>
            <w:proofErr w:type="spellStart"/>
            <w:r>
              <w:rPr>
                <w:rFonts w:ascii="Arial" w:hAnsi="Arial" w:cs="Arial"/>
                <w:color w:val="000000"/>
              </w:rPr>
              <w:t>participacion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activa en la </w:t>
            </w:r>
            <w:proofErr w:type="spellStart"/>
            <w:r>
              <w:rPr>
                <w:rFonts w:ascii="Arial" w:hAnsi="Arial" w:cs="Arial"/>
                <w:color w:val="000000"/>
              </w:rPr>
              <w:t>seccion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Foro.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D64" w:rsidRPr="008C2DD3" w:rsidRDefault="00871D64" w:rsidP="008C2DD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D64" w:rsidRDefault="00871D6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Laura </w:t>
            </w:r>
          </w:p>
          <w:p w:rsidR="00871D64" w:rsidRPr="008C2DD3" w:rsidRDefault="00871D6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Pastorino</w:t>
            </w:r>
            <w:proofErr w:type="spellEnd"/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D64" w:rsidRPr="008C2DD3" w:rsidRDefault="00871D6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alta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D64" w:rsidRPr="008C2DD3" w:rsidRDefault="00871D6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D64" w:rsidRPr="008C2DD3" w:rsidRDefault="00871D6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  <w:tr w:rsidR="00871D64" w:rsidRPr="008C2DD3" w:rsidTr="008F06CC">
        <w:trPr>
          <w:trHeight w:val="855"/>
        </w:trPr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71D64" w:rsidRDefault="00871D6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79. Como Moderador de Foro  necesito poder crear nuevos </w:t>
            </w:r>
            <w:proofErr w:type="spellStart"/>
            <w:r>
              <w:rPr>
                <w:rFonts w:ascii="Arial" w:hAnsi="Arial" w:cs="Arial"/>
                <w:color w:val="000000"/>
              </w:rPr>
              <w:t>Topicos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dentro del Foro para compartir con toda la </w:t>
            </w:r>
            <w:proofErr w:type="spellStart"/>
            <w:r>
              <w:rPr>
                <w:rFonts w:ascii="Arial" w:hAnsi="Arial" w:cs="Arial"/>
                <w:color w:val="000000"/>
              </w:rPr>
              <w:t>institucion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(colegio)  para que se creen nuevos hilos de </w:t>
            </w:r>
            <w:proofErr w:type="spellStart"/>
            <w:r>
              <w:rPr>
                <w:rFonts w:ascii="Arial" w:hAnsi="Arial" w:cs="Arial"/>
                <w:color w:val="000000"/>
              </w:rPr>
              <w:t>conversacion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 </w:t>
            </w:r>
            <w:proofErr w:type="spellStart"/>
            <w:r>
              <w:rPr>
                <w:rFonts w:ascii="Arial" w:hAnsi="Arial" w:cs="Arial"/>
                <w:color w:val="000000"/>
              </w:rPr>
              <w:t>participacion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sobre temas que conciernen a la </w:t>
            </w:r>
            <w:proofErr w:type="spellStart"/>
            <w:r>
              <w:rPr>
                <w:rFonts w:ascii="Arial" w:hAnsi="Arial" w:cs="Arial"/>
                <w:color w:val="000000"/>
              </w:rPr>
              <w:t>institucion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completa.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D64" w:rsidRPr="008C2DD3" w:rsidRDefault="00871D64" w:rsidP="008C2DD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D64" w:rsidRDefault="00871D6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Laura </w:t>
            </w:r>
          </w:p>
          <w:p w:rsidR="00871D64" w:rsidRPr="008C2DD3" w:rsidRDefault="00871D6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Pastorino</w:t>
            </w:r>
            <w:proofErr w:type="spellEnd"/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D64" w:rsidRPr="008C2DD3" w:rsidRDefault="00871D6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alta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D64" w:rsidRPr="008C2DD3" w:rsidRDefault="00871D6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D64" w:rsidRPr="008C2DD3" w:rsidRDefault="00871D6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  <w:tr w:rsidR="00107454" w:rsidRPr="008C2DD3" w:rsidTr="00765602">
        <w:trPr>
          <w:trHeight w:val="855"/>
        </w:trPr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7454" w:rsidRPr="008C2DD3" w:rsidRDefault="0010745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81. Como Moderador de Foro necesito poder crear nuevos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Topicos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dentro del Foro con destino un curso especifico para que se creen nuevos hilos de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conversacion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y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participacion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relacionados a dicho curso.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Default="0010745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Laura </w:t>
            </w:r>
          </w:p>
          <w:p w:rsidR="00107454" w:rsidRPr="008C2DD3" w:rsidRDefault="0010745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Pastorino</w:t>
            </w:r>
            <w:proofErr w:type="spellEnd"/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alta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6A3A1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  <w:tr w:rsidR="00107454" w:rsidRPr="008C2DD3" w:rsidTr="00765602">
        <w:trPr>
          <w:trHeight w:val="855"/>
        </w:trPr>
        <w:tc>
          <w:tcPr>
            <w:tcW w:w="48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7454" w:rsidRPr="008C2DD3" w:rsidRDefault="00107454" w:rsidP="008C2DD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82. Como Moderador de Foro, necesito poder eliminar TOPICOS dentro del Foro, con el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proposito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de restringir temas que sean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iinapropiados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o que hayan quedado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anacronicos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8C2DD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Laura </w:t>
            </w:r>
          </w:p>
          <w:p w:rsidR="00107454" w:rsidRPr="008C2DD3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Pastorino</w:t>
            </w:r>
            <w:proofErr w:type="spellEnd"/>
          </w:p>
        </w:tc>
        <w:tc>
          <w:tcPr>
            <w:tcW w:w="8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alta</w:t>
            </w:r>
          </w:p>
        </w:tc>
        <w:tc>
          <w:tcPr>
            <w:tcW w:w="11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8C2DD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  <w:tr w:rsidR="00107454" w:rsidRPr="008C2DD3" w:rsidTr="00765602">
        <w:trPr>
          <w:trHeight w:val="570"/>
        </w:trPr>
        <w:tc>
          <w:tcPr>
            <w:tcW w:w="48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7454" w:rsidRPr="008C2DD3" w:rsidRDefault="00107454" w:rsidP="008C2DD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83. Como Moderador de Foro, necesito tener la posibilidad de eliminar comentarios que sean inapropiados dentro de los hilos de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conversacion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del Foro.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8C2DD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Laura </w:t>
            </w:r>
          </w:p>
          <w:p w:rsidR="00107454" w:rsidRPr="008C2DD3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Pastorino</w:t>
            </w:r>
            <w:proofErr w:type="spellEnd"/>
          </w:p>
        </w:tc>
        <w:tc>
          <w:tcPr>
            <w:tcW w:w="8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alta</w:t>
            </w:r>
          </w:p>
        </w:tc>
        <w:tc>
          <w:tcPr>
            <w:tcW w:w="11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8C2DD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  <w:tr w:rsidR="00107454" w:rsidRPr="008C2DD3" w:rsidTr="00765602">
        <w:trPr>
          <w:trHeight w:val="570"/>
        </w:trPr>
        <w:tc>
          <w:tcPr>
            <w:tcW w:w="48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7454" w:rsidRPr="008C2DD3" w:rsidRDefault="00107454" w:rsidP="008C2DD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84. Como moderador de Foro, necesito tener la posibilidad de agregar Usuarios a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Topicos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especificos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anteriormente creados.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8C2DD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Laura </w:t>
            </w:r>
          </w:p>
          <w:p w:rsidR="00107454" w:rsidRPr="008C2DD3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Pastorino</w:t>
            </w:r>
            <w:proofErr w:type="spellEnd"/>
          </w:p>
        </w:tc>
        <w:tc>
          <w:tcPr>
            <w:tcW w:w="8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alta</w:t>
            </w:r>
          </w:p>
        </w:tc>
        <w:tc>
          <w:tcPr>
            <w:tcW w:w="11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8C2DD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  <w:tr w:rsidR="00107454" w:rsidRPr="008C2DD3" w:rsidTr="00765602">
        <w:trPr>
          <w:trHeight w:val="855"/>
        </w:trPr>
        <w:tc>
          <w:tcPr>
            <w:tcW w:w="48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7454" w:rsidRPr="008C2DD3" w:rsidRDefault="00107454" w:rsidP="00F915F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85. Como moderador de foro necesito poder eliminar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usuarior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de un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Topico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especifico, con la idea de que aquellos usuarios que hagan uso indebido del foro sean separados del TOPICO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8C2DD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Laura </w:t>
            </w:r>
          </w:p>
          <w:p w:rsidR="00107454" w:rsidRPr="008C2DD3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Pastorino</w:t>
            </w:r>
            <w:proofErr w:type="spellEnd"/>
          </w:p>
        </w:tc>
        <w:tc>
          <w:tcPr>
            <w:tcW w:w="8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alta</w:t>
            </w:r>
          </w:p>
        </w:tc>
        <w:tc>
          <w:tcPr>
            <w:tcW w:w="11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8C2DD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  <w:tr w:rsidR="00107454" w:rsidRPr="008C2DD3" w:rsidTr="00765602">
        <w:trPr>
          <w:trHeight w:val="570"/>
        </w:trPr>
        <w:tc>
          <w:tcPr>
            <w:tcW w:w="48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7454" w:rsidRPr="008C2DD3" w:rsidRDefault="00107454" w:rsidP="008C2DD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104. Como Gestor de Novedades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Aulicas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necesito poder registrar las novedades del curso para que los otros miembros interesados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lastRenderedPageBreak/>
              <w:t>de dicho curso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8C2DD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Laura </w:t>
            </w:r>
          </w:p>
          <w:p w:rsidR="00107454" w:rsidRPr="008C2DD3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Pastorino</w:t>
            </w:r>
            <w:proofErr w:type="spellEnd"/>
          </w:p>
        </w:tc>
        <w:tc>
          <w:tcPr>
            <w:tcW w:w="8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alta</w:t>
            </w:r>
          </w:p>
        </w:tc>
        <w:tc>
          <w:tcPr>
            <w:tcW w:w="11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8C2DD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  <w:tr w:rsidR="00107454" w:rsidRPr="008C2DD3" w:rsidTr="00765602">
        <w:trPr>
          <w:trHeight w:val="855"/>
        </w:trPr>
        <w:tc>
          <w:tcPr>
            <w:tcW w:w="48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7454" w:rsidRPr="008C2DD3" w:rsidRDefault="00107454" w:rsidP="008C2DD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lastRenderedPageBreak/>
              <w:t xml:space="preserve">105. Como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Gestror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de Novedades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Aulicas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necesito poder consultar sobre las novedades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aulicas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que se hayan generado en el ultimo tiempo (configurable) con el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proposito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de tener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informacion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relevante y actual del curso con el que estoy trabajando.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8C2DD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Laura </w:t>
            </w:r>
          </w:p>
          <w:p w:rsidR="00107454" w:rsidRPr="008C2DD3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Pastorino</w:t>
            </w:r>
            <w:proofErr w:type="spellEnd"/>
          </w:p>
        </w:tc>
        <w:tc>
          <w:tcPr>
            <w:tcW w:w="8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alta</w:t>
            </w:r>
          </w:p>
        </w:tc>
        <w:tc>
          <w:tcPr>
            <w:tcW w:w="11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F851ED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54" w:rsidRPr="008C2DD3" w:rsidRDefault="00107454" w:rsidP="008C2DD3">
            <w:pPr>
              <w:spacing w:before="0"/>
              <w:ind w:firstLine="0"/>
              <w:jc w:val="left"/>
              <w:rPr>
                <w:rFonts w:ascii="Arial" w:hAnsi="Arial" w:cs="Arial"/>
                <w:color w:val="000000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</w:tbl>
    <w:p w:rsidR="0021037F" w:rsidRPr="005B7876" w:rsidRDefault="0021037F" w:rsidP="008C2DD3">
      <w:pPr>
        <w:pStyle w:val="Encabezado"/>
        <w:rPr>
          <w:rFonts w:ascii="Cambria" w:hAnsi="Cambria"/>
          <w:color w:val="365F91"/>
          <w:sz w:val="28"/>
          <w:szCs w:val="28"/>
        </w:rPr>
      </w:pPr>
      <w:r w:rsidRPr="005B7876">
        <w:br w:type="page"/>
      </w:r>
    </w:p>
    <w:p w:rsidR="0021037F" w:rsidRPr="005B7876" w:rsidRDefault="00C67E61" w:rsidP="0021037F">
      <w:pPr>
        <w:pStyle w:val="Ttulo1"/>
        <w:numPr>
          <w:ilvl w:val="0"/>
          <w:numId w:val="1"/>
        </w:numPr>
      </w:pPr>
      <w:bookmarkStart w:id="5" w:name="_Toc342963466"/>
      <w:r w:rsidRPr="005B7876">
        <w:lastRenderedPageBreak/>
        <w:t>Listado Detallado</w:t>
      </w:r>
      <w:bookmarkEnd w:id="5"/>
    </w:p>
    <w:p w:rsidR="00925D6B" w:rsidRDefault="00925D6B" w:rsidP="00230E77">
      <w:pPr>
        <w:pStyle w:val="Ttulo2"/>
        <w:ind w:firstLine="0"/>
      </w:pPr>
      <w:bookmarkStart w:id="6" w:name="_Toc340716421"/>
    </w:p>
    <w:p w:rsidR="00925D6B" w:rsidRDefault="00F96B14" w:rsidP="00F96B14">
      <w:pPr>
        <w:pStyle w:val="Ttulo2"/>
        <w:ind w:firstLine="0"/>
        <w:jc w:val="center"/>
      </w:pPr>
      <w:bookmarkStart w:id="7" w:name="_Toc342963467"/>
      <w:r>
        <w:t>Modulo Gestión de Foro</w:t>
      </w:r>
      <w:bookmarkEnd w:id="7"/>
    </w:p>
    <w:p w:rsidR="00230E77" w:rsidRPr="003131D5" w:rsidRDefault="00230E77" w:rsidP="00F96B14">
      <w:pPr>
        <w:pStyle w:val="Ttulo3"/>
      </w:pPr>
      <w:bookmarkStart w:id="8" w:name="_Toc342963468"/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Nº</w:t>
      </w:r>
      <w:bookmarkEnd w:id="6"/>
      <w:r w:rsidR="00F96B14">
        <w:t xml:space="preserve"> 76</w:t>
      </w:r>
      <w:bookmarkEnd w:id="8"/>
    </w:p>
    <w:p w:rsidR="002F52DA" w:rsidRPr="002F52DA" w:rsidRDefault="00230E77" w:rsidP="00230E77">
      <w:pPr>
        <w:pStyle w:val="Prrafodelista"/>
        <w:numPr>
          <w:ilvl w:val="0"/>
          <w:numId w:val="3"/>
        </w:numPr>
        <w:rPr>
          <w:b/>
        </w:rPr>
      </w:pPr>
      <w:r w:rsidRPr="002F52DA">
        <w:rPr>
          <w:b/>
          <w:lang w:val="en-US"/>
        </w:rPr>
        <w:t>ID</w:t>
      </w:r>
      <w:r w:rsidR="002F52DA" w:rsidRPr="002F52DA">
        <w:rPr>
          <w:b/>
          <w:lang w:val="en-US"/>
        </w:rPr>
        <w:t>-Version One-</w:t>
      </w:r>
      <w:r w:rsidRPr="002F52DA">
        <w:rPr>
          <w:b/>
          <w:lang w:val="en-US"/>
        </w:rPr>
        <w:t>:</w:t>
      </w:r>
      <w:r w:rsidRPr="002F52DA">
        <w:rPr>
          <w:b/>
          <w:lang w:val="en-US"/>
        </w:rPr>
        <w:tab/>
      </w:r>
    </w:p>
    <w:p w:rsidR="00CB79DE" w:rsidRDefault="00230E77" w:rsidP="00CB79DE">
      <w:pPr>
        <w:pStyle w:val="Prrafodelista"/>
        <w:numPr>
          <w:ilvl w:val="0"/>
          <w:numId w:val="3"/>
        </w:numPr>
      </w:pPr>
      <w:r w:rsidRPr="00CB79DE">
        <w:rPr>
          <w:b/>
        </w:rPr>
        <w:t>Titulo:</w:t>
      </w:r>
      <w:r w:rsidRPr="00CB79DE">
        <w:rPr>
          <w:b/>
        </w:rPr>
        <w:tab/>
      </w:r>
      <w:r w:rsidR="00CB79DE">
        <w:t xml:space="preserve">76. Como </w:t>
      </w:r>
      <w:proofErr w:type="spellStart"/>
      <w:r w:rsidR="00CB79DE">
        <w:t>posteador</w:t>
      </w:r>
      <w:proofErr w:type="spellEnd"/>
      <w:r w:rsidR="00CB79DE">
        <w:t xml:space="preserve"> de foro, necesito que cuando acceda a la </w:t>
      </w:r>
      <w:r w:rsidR="007D0FF2">
        <w:t>sección</w:t>
      </w:r>
      <w:r w:rsidR="00CB79DE">
        <w:t xml:space="preserve"> de foros aparezcan todos los foros disponibles li</w:t>
      </w:r>
      <w:r w:rsidR="003C712D">
        <w:t>s</w:t>
      </w:r>
      <w:r w:rsidR="00CB79DE">
        <w:t>tados, de modo de poder elegir en cual participar.</w:t>
      </w:r>
    </w:p>
    <w:p w:rsidR="00230E77" w:rsidRPr="003131D5" w:rsidRDefault="00230E77" w:rsidP="00230E7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 xml:space="preserve">Project: </w:t>
      </w:r>
      <w:r w:rsidRPr="003131D5">
        <w:rPr>
          <w:lang w:val="en-US"/>
        </w:rPr>
        <w:t>BLPM Product Backlog</w:t>
      </w:r>
    </w:p>
    <w:p w:rsidR="00230E77" w:rsidRPr="003131D5" w:rsidRDefault="00230E77" w:rsidP="00230E77">
      <w:pPr>
        <w:pStyle w:val="Prrafodelista"/>
        <w:numPr>
          <w:ilvl w:val="0"/>
          <w:numId w:val="3"/>
        </w:numPr>
        <w:rPr>
          <w:b/>
          <w:lang w:val="en-US"/>
        </w:rPr>
      </w:pPr>
      <w:r w:rsidRPr="003131D5">
        <w:rPr>
          <w:b/>
          <w:lang w:val="en-US"/>
        </w:rPr>
        <w:t>Sprint:</w:t>
      </w:r>
      <w:r w:rsidRPr="003131D5">
        <w:rPr>
          <w:b/>
          <w:lang w:val="en-US"/>
        </w:rPr>
        <w:tab/>
      </w:r>
      <w:r w:rsidR="00871D64">
        <w:rPr>
          <w:b/>
          <w:lang w:val="en-US"/>
        </w:rPr>
        <w:t>8</w:t>
      </w:r>
      <w:r w:rsidRPr="003131D5">
        <w:rPr>
          <w:b/>
          <w:lang w:val="en-US"/>
        </w:rPr>
        <w:tab/>
      </w:r>
    </w:p>
    <w:p w:rsidR="0025697B" w:rsidRDefault="00230E77" w:rsidP="00042EED">
      <w:pPr>
        <w:pStyle w:val="Prrafodelista"/>
        <w:numPr>
          <w:ilvl w:val="0"/>
          <w:numId w:val="3"/>
        </w:numPr>
      </w:pPr>
      <w:r w:rsidRPr="00042EED">
        <w:rPr>
          <w:b/>
        </w:rPr>
        <w:t>Descripción:</w:t>
      </w:r>
      <w:r w:rsidR="00042EED">
        <w:t xml:space="preserve"> </w:t>
      </w:r>
    </w:p>
    <w:p w:rsidR="00B50ABD" w:rsidRDefault="00230E77" w:rsidP="00230E77">
      <w:pPr>
        <w:pStyle w:val="Prrafodelista"/>
        <w:numPr>
          <w:ilvl w:val="0"/>
          <w:numId w:val="3"/>
        </w:numPr>
      </w:pPr>
      <w:r w:rsidRPr="00B50ABD">
        <w:rPr>
          <w:b/>
        </w:rPr>
        <w:t>Supuestos:</w:t>
      </w:r>
      <w:r>
        <w:t xml:space="preserve"> </w:t>
      </w:r>
      <w:r w:rsidR="00B50ABD">
        <w:t>-</w:t>
      </w:r>
    </w:p>
    <w:p w:rsidR="00871D64" w:rsidRDefault="00230E77" w:rsidP="00230E77">
      <w:pPr>
        <w:pStyle w:val="Prrafodelista"/>
        <w:numPr>
          <w:ilvl w:val="0"/>
          <w:numId w:val="3"/>
        </w:numPr>
      </w:pPr>
      <w:r w:rsidRPr="00871D64">
        <w:rPr>
          <w:b/>
        </w:rPr>
        <w:t>Precondición:</w:t>
      </w:r>
      <w:r w:rsidR="00B50ABD" w:rsidRPr="00871D64">
        <w:rPr>
          <w:b/>
        </w:rPr>
        <w:t xml:space="preserve"> </w:t>
      </w:r>
    </w:p>
    <w:p w:rsidR="00871D64" w:rsidRDefault="00230E77" w:rsidP="00230E77">
      <w:pPr>
        <w:pStyle w:val="Prrafodelista"/>
        <w:numPr>
          <w:ilvl w:val="0"/>
          <w:numId w:val="3"/>
        </w:numPr>
      </w:pPr>
      <w:r w:rsidRPr="00871D64">
        <w:rPr>
          <w:b/>
        </w:rPr>
        <w:t xml:space="preserve">Post Condición: </w:t>
      </w:r>
    </w:p>
    <w:p w:rsidR="00B50ABD" w:rsidRPr="00B50ABD" w:rsidRDefault="00230E77" w:rsidP="00871D64">
      <w:pPr>
        <w:pStyle w:val="Prrafodelista"/>
        <w:numPr>
          <w:ilvl w:val="0"/>
          <w:numId w:val="3"/>
        </w:numPr>
      </w:pPr>
      <w:r w:rsidRPr="00871D64">
        <w:rPr>
          <w:b/>
        </w:rPr>
        <w:t>Reglas de Negocio:</w:t>
      </w:r>
      <w:r>
        <w:t xml:space="preserve"> </w:t>
      </w:r>
    </w:p>
    <w:p w:rsidR="00230E77" w:rsidRPr="00B50ABD" w:rsidRDefault="00230E77" w:rsidP="00230E77">
      <w:pPr>
        <w:pStyle w:val="Prrafodelista"/>
        <w:numPr>
          <w:ilvl w:val="0"/>
          <w:numId w:val="3"/>
        </w:numPr>
        <w:rPr>
          <w:b/>
        </w:rPr>
      </w:pPr>
      <w:r w:rsidRPr="00B50ABD">
        <w:rPr>
          <w:b/>
        </w:rPr>
        <w:t>Criterio de Aceptación:</w:t>
      </w:r>
      <w:r w:rsidR="00B50ABD">
        <w:rPr>
          <w:b/>
        </w:rPr>
        <w:t>-</w:t>
      </w:r>
    </w:p>
    <w:p w:rsidR="00230E77" w:rsidRPr="00B50ABD" w:rsidRDefault="00230E77" w:rsidP="00230E77">
      <w:pPr>
        <w:pStyle w:val="Prrafodelista"/>
        <w:numPr>
          <w:ilvl w:val="0"/>
          <w:numId w:val="3"/>
        </w:numPr>
        <w:rPr>
          <w:b/>
        </w:rPr>
      </w:pPr>
      <w:r w:rsidRPr="00B50ABD">
        <w:rPr>
          <w:b/>
        </w:rPr>
        <w:t>Discusiones:</w:t>
      </w:r>
      <w:r w:rsidRPr="000721F3">
        <w:t xml:space="preserve"> </w:t>
      </w:r>
    </w:p>
    <w:p w:rsidR="00230E77" w:rsidRDefault="00230E77" w:rsidP="00230E77">
      <w:pPr>
        <w:pStyle w:val="Prrafodelista"/>
        <w:numPr>
          <w:ilvl w:val="0"/>
          <w:numId w:val="3"/>
        </w:numPr>
      </w:pPr>
      <w:r w:rsidRPr="003131D5">
        <w:rPr>
          <w:b/>
        </w:rPr>
        <w:t>Estimación:</w:t>
      </w:r>
      <w:r>
        <w:tab/>
      </w:r>
      <w:r w:rsidR="000721F3">
        <w:t>2</w:t>
      </w:r>
      <w:r>
        <w:t>,00</w:t>
      </w:r>
      <w:r>
        <w:tab/>
      </w:r>
    </w:p>
    <w:p w:rsidR="00230E77" w:rsidRDefault="00230E77" w:rsidP="00230E77">
      <w:pPr>
        <w:pStyle w:val="Prrafodelista"/>
        <w:numPr>
          <w:ilvl w:val="0"/>
          <w:numId w:val="3"/>
        </w:numPr>
      </w:pPr>
      <w:proofErr w:type="spellStart"/>
      <w:r w:rsidRPr="004C140D">
        <w:rPr>
          <w:b/>
        </w:rPr>
        <w:t>Product</w:t>
      </w:r>
      <w:proofErr w:type="spellEnd"/>
      <w:r w:rsidRPr="004C140D">
        <w:rPr>
          <w:b/>
        </w:rPr>
        <w:t xml:space="preserve"> </w:t>
      </w:r>
      <w:proofErr w:type="spellStart"/>
      <w:r w:rsidRPr="004C140D">
        <w:rPr>
          <w:b/>
        </w:rPr>
        <w:t>Owner</w:t>
      </w:r>
      <w:proofErr w:type="spellEnd"/>
      <w:r w:rsidRPr="004C140D">
        <w:rPr>
          <w:b/>
        </w:rPr>
        <w:t>:</w:t>
      </w:r>
      <w:r>
        <w:t xml:space="preserve"> Pedro </w:t>
      </w:r>
      <w:proofErr w:type="spellStart"/>
      <w:r>
        <w:t>Bazan</w:t>
      </w:r>
      <w:proofErr w:type="spellEnd"/>
    </w:p>
    <w:p w:rsidR="00230E77" w:rsidRDefault="00230E77" w:rsidP="00230E77">
      <w:pPr>
        <w:pStyle w:val="Prrafodelista"/>
        <w:numPr>
          <w:ilvl w:val="0"/>
          <w:numId w:val="3"/>
        </w:numPr>
      </w:pPr>
      <w:r w:rsidRPr="003131D5">
        <w:rPr>
          <w:b/>
        </w:rPr>
        <w:t>Responsables:</w:t>
      </w:r>
      <w:r w:rsidRPr="003131D5">
        <w:rPr>
          <w:b/>
        </w:rPr>
        <w:tab/>
      </w:r>
      <w:r>
        <w:t xml:space="preserve"> Laura </w:t>
      </w:r>
      <w:proofErr w:type="spellStart"/>
      <w:r>
        <w:t>Pastorino</w:t>
      </w:r>
      <w:proofErr w:type="spellEnd"/>
      <w:r>
        <w:t xml:space="preserve"> </w:t>
      </w:r>
    </w:p>
    <w:p w:rsidR="00230E77" w:rsidRDefault="00230E77" w:rsidP="00230E77">
      <w:pPr>
        <w:pStyle w:val="Prrafodelista"/>
        <w:numPr>
          <w:ilvl w:val="0"/>
          <w:numId w:val="3"/>
        </w:numPr>
      </w:pPr>
      <w:r w:rsidRPr="003131D5">
        <w:rPr>
          <w:b/>
        </w:rPr>
        <w:t>Prioridad:</w:t>
      </w:r>
      <w:r>
        <w:tab/>
        <w:t>Alto</w:t>
      </w:r>
      <w:r>
        <w:tab/>
      </w:r>
    </w:p>
    <w:p w:rsidR="00230E77" w:rsidRDefault="00230E77" w:rsidP="00230E77">
      <w:pPr>
        <w:pStyle w:val="Prrafodelista"/>
        <w:numPr>
          <w:ilvl w:val="0"/>
          <w:numId w:val="3"/>
        </w:numPr>
      </w:pPr>
      <w:r w:rsidRPr="003131D5">
        <w:rPr>
          <w:b/>
        </w:rPr>
        <w:t>Complejidad:</w:t>
      </w:r>
      <w:r>
        <w:tab/>
        <w:t>Medio</w:t>
      </w:r>
      <w:r>
        <w:tab/>
      </w:r>
    </w:p>
    <w:p w:rsidR="00F96B14" w:rsidRPr="003131D5" w:rsidRDefault="00F96B14" w:rsidP="00F96B14">
      <w:pPr>
        <w:pStyle w:val="Ttulo3"/>
      </w:pPr>
      <w:bookmarkStart w:id="9" w:name="_Toc342963469"/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Nº 7</w:t>
      </w:r>
      <w:bookmarkEnd w:id="9"/>
      <w:r w:rsidR="00CB79DE">
        <w:t>7</w:t>
      </w:r>
    </w:p>
    <w:p w:rsidR="00F96B14" w:rsidRPr="002F52DA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2F52DA">
        <w:rPr>
          <w:b/>
          <w:lang w:val="en-US"/>
        </w:rPr>
        <w:t>ID-Version One-:</w:t>
      </w:r>
      <w:r w:rsidRPr="002F52DA">
        <w:rPr>
          <w:b/>
          <w:lang w:val="en-US"/>
        </w:rPr>
        <w:tab/>
      </w:r>
    </w:p>
    <w:p w:rsidR="00CB79DE" w:rsidRDefault="00F96B14" w:rsidP="00CB79DE">
      <w:pPr>
        <w:pStyle w:val="Prrafodelista"/>
        <w:numPr>
          <w:ilvl w:val="0"/>
          <w:numId w:val="3"/>
        </w:numPr>
      </w:pPr>
      <w:r w:rsidRPr="00CB79DE">
        <w:rPr>
          <w:b/>
        </w:rPr>
        <w:t>Titulo:</w:t>
      </w:r>
      <w:r w:rsidRPr="00CB79DE">
        <w:rPr>
          <w:b/>
        </w:rPr>
        <w:tab/>
      </w:r>
      <w:r w:rsidR="00CB79DE">
        <w:t xml:space="preserve">77. Como </w:t>
      </w:r>
      <w:proofErr w:type="spellStart"/>
      <w:r w:rsidR="00CB79DE">
        <w:t>posteador</w:t>
      </w:r>
      <w:proofErr w:type="spellEnd"/>
      <w:r w:rsidR="00CB79DE">
        <w:t xml:space="preserve"> de foro, necesito tener acceso a distintos TOPICOS dentro del Foro, con el objeto de participar de distintas </w:t>
      </w:r>
      <w:proofErr w:type="spellStart"/>
      <w:r w:rsidR="00CB79DE">
        <w:t>tematica</w:t>
      </w:r>
      <w:proofErr w:type="spellEnd"/>
      <w:r w:rsidR="00CB79DE">
        <w:t xml:space="preserve"> dentro de la </w:t>
      </w:r>
      <w:proofErr w:type="spellStart"/>
      <w:r w:rsidR="00CB79DE">
        <w:t>seccion</w:t>
      </w:r>
      <w:proofErr w:type="spellEnd"/>
      <w:r w:rsidR="00CB79DE">
        <w:t xml:space="preserve"> Foro.</w:t>
      </w:r>
    </w:p>
    <w:p w:rsidR="00F96B14" w:rsidRPr="003131D5" w:rsidRDefault="00F96B14" w:rsidP="00F96B1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 xml:space="preserve">Project: </w:t>
      </w:r>
      <w:r w:rsidRPr="003131D5">
        <w:rPr>
          <w:lang w:val="en-US"/>
        </w:rPr>
        <w:t>BLPM Product Backlog</w:t>
      </w:r>
    </w:p>
    <w:p w:rsidR="00F96B14" w:rsidRPr="003131D5" w:rsidRDefault="00F96B14" w:rsidP="00F96B14">
      <w:pPr>
        <w:pStyle w:val="Prrafodelista"/>
        <w:numPr>
          <w:ilvl w:val="0"/>
          <w:numId w:val="3"/>
        </w:numPr>
        <w:rPr>
          <w:b/>
          <w:lang w:val="en-US"/>
        </w:rPr>
      </w:pPr>
      <w:r w:rsidRPr="003131D5">
        <w:rPr>
          <w:b/>
          <w:lang w:val="en-US"/>
        </w:rPr>
        <w:t>Sprint:</w:t>
      </w:r>
      <w:r w:rsidRPr="003131D5">
        <w:rPr>
          <w:b/>
          <w:lang w:val="en-US"/>
        </w:rPr>
        <w:tab/>
      </w:r>
      <w:r>
        <w:rPr>
          <w:b/>
          <w:lang w:val="en-US"/>
        </w:rPr>
        <w:t>8</w:t>
      </w:r>
      <w:r w:rsidRPr="003131D5">
        <w:rPr>
          <w:b/>
          <w:lang w:val="en-US"/>
        </w:rPr>
        <w:tab/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042EED">
        <w:rPr>
          <w:b/>
        </w:rPr>
        <w:t>Descripción:</w:t>
      </w:r>
      <w:r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B50ABD">
        <w:rPr>
          <w:b/>
        </w:rPr>
        <w:t>Supuestos:</w:t>
      </w:r>
      <w:r>
        <w:t xml:space="preserve"> -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 xml:space="preserve">Precondición: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 xml:space="preserve">Post Condición: 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>Reglas de Negocio:</w:t>
      </w:r>
      <w:r>
        <w:t xml:space="preserve"> 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B50ABD">
        <w:rPr>
          <w:b/>
        </w:rPr>
        <w:t>Criterio de Aceptación:</w:t>
      </w:r>
      <w:r>
        <w:rPr>
          <w:b/>
        </w:rPr>
        <w:t>-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B50ABD">
        <w:rPr>
          <w:b/>
        </w:rPr>
        <w:t>Discusiones:</w:t>
      </w:r>
      <w:r w:rsidRPr="000721F3"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Estimación:</w:t>
      </w:r>
      <w:r>
        <w:tab/>
        <w:t>2,00</w:t>
      </w:r>
      <w:r>
        <w:tab/>
      </w:r>
    </w:p>
    <w:p w:rsidR="00F96B14" w:rsidRDefault="00F96B14" w:rsidP="00F96B14">
      <w:pPr>
        <w:pStyle w:val="Prrafodelista"/>
        <w:numPr>
          <w:ilvl w:val="0"/>
          <w:numId w:val="3"/>
        </w:numPr>
      </w:pPr>
      <w:proofErr w:type="spellStart"/>
      <w:r w:rsidRPr="004C140D">
        <w:rPr>
          <w:b/>
        </w:rPr>
        <w:t>Product</w:t>
      </w:r>
      <w:proofErr w:type="spellEnd"/>
      <w:r w:rsidRPr="004C140D">
        <w:rPr>
          <w:b/>
        </w:rPr>
        <w:t xml:space="preserve"> </w:t>
      </w:r>
      <w:proofErr w:type="spellStart"/>
      <w:r w:rsidRPr="004C140D">
        <w:rPr>
          <w:b/>
        </w:rPr>
        <w:t>Owner</w:t>
      </w:r>
      <w:proofErr w:type="spellEnd"/>
      <w:r w:rsidRPr="004C140D">
        <w:rPr>
          <w:b/>
        </w:rPr>
        <w:t>:</w:t>
      </w:r>
      <w:r>
        <w:t xml:space="preserve"> Pedro </w:t>
      </w:r>
      <w:proofErr w:type="spellStart"/>
      <w:r>
        <w:t>Bazan</w:t>
      </w:r>
      <w:proofErr w:type="spellEnd"/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Responsables:</w:t>
      </w:r>
      <w:r w:rsidRPr="003131D5">
        <w:rPr>
          <w:b/>
        </w:rPr>
        <w:tab/>
      </w:r>
      <w:r>
        <w:t xml:space="preserve"> Laura </w:t>
      </w:r>
      <w:proofErr w:type="spellStart"/>
      <w:r>
        <w:t>Pastorino</w:t>
      </w:r>
      <w:proofErr w:type="spellEnd"/>
      <w:r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Prioridad:</w:t>
      </w:r>
      <w:r>
        <w:tab/>
        <w:t>Alto</w:t>
      </w:r>
      <w:r>
        <w:tab/>
      </w:r>
    </w:p>
    <w:p w:rsidR="00F96B14" w:rsidRDefault="00F96B14" w:rsidP="00AA36CF">
      <w:pPr>
        <w:pStyle w:val="Prrafodelista"/>
        <w:numPr>
          <w:ilvl w:val="0"/>
          <w:numId w:val="3"/>
        </w:numPr>
      </w:pPr>
      <w:r w:rsidRPr="00AA36CF">
        <w:rPr>
          <w:b/>
        </w:rPr>
        <w:t>Complejidad:</w:t>
      </w:r>
      <w:r>
        <w:tab/>
        <w:t>Medio</w:t>
      </w:r>
    </w:p>
    <w:p w:rsidR="00F96B14" w:rsidRPr="003131D5" w:rsidRDefault="00F96B14" w:rsidP="00F96B14">
      <w:pPr>
        <w:pStyle w:val="Ttulo3"/>
      </w:pPr>
      <w:bookmarkStart w:id="10" w:name="_Toc342963470"/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Nº 7</w:t>
      </w:r>
      <w:bookmarkEnd w:id="10"/>
      <w:r w:rsidR="00CB79DE">
        <w:t>8</w:t>
      </w:r>
    </w:p>
    <w:p w:rsidR="00F96B14" w:rsidRPr="002F52DA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2F52DA">
        <w:rPr>
          <w:b/>
          <w:lang w:val="en-US"/>
        </w:rPr>
        <w:t>ID-Version One-:</w:t>
      </w:r>
      <w:r w:rsidRPr="002F52DA">
        <w:rPr>
          <w:b/>
          <w:lang w:val="en-US"/>
        </w:rPr>
        <w:tab/>
      </w:r>
    </w:p>
    <w:p w:rsidR="00CB79DE" w:rsidRDefault="00F96B14" w:rsidP="00CB79DE">
      <w:pPr>
        <w:pStyle w:val="Prrafodelista"/>
        <w:numPr>
          <w:ilvl w:val="0"/>
          <w:numId w:val="3"/>
        </w:numPr>
      </w:pPr>
      <w:r w:rsidRPr="00CB79DE">
        <w:rPr>
          <w:b/>
        </w:rPr>
        <w:t>Titulo:</w:t>
      </w:r>
      <w:r w:rsidRPr="00CB79DE">
        <w:rPr>
          <w:b/>
        </w:rPr>
        <w:tab/>
      </w:r>
      <w:r w:rsidR="00CB79DE">
        <w:t xml:space="preserve">78. Como </w:t>
      </w:r>
      <w:proofErr w:type="spellStart"/>
      <w:r w:rsidR="00CB79DE">
        <w:t>posteador</w:t>
      </w:r>
      <w:proofErr w:type="spellEnd"/>
      <w:r w:rsidR="00CB79DE">
        <w:t xml:space="preserve"> de foro, necesito poder registrar un post o comentario en un TOPICO especifico con el objeto de hacer una </w:t>
      </w:r>
      <w:proofErr w:type="spellStart"/>
      <w:r w:rsidR="00CB79DE">
        <w:t>participacion</w:t>
      </w:r>
      <w:proofErr w:type="spellEnd"/>
      <w:r w:rsidR="00CB79DE">
        <w:t xml:space="preserve"> activa en la </w:t>
      </w:r>
      <w:proofErr w:type="spellStart"/>
      <w:r w:rsidR="00CB79DE">
        <w:t>seccion</w:t>
      </w:r>
      <w:proofErr w:type="spellEnd"/>
      <w:r w:rsidR="00CB79DE">
        <w:t xml:space="preserve"> Foro.</w:t>
      </w:r>
    </w:p>
    <w:p w:rsidR="00F96B14" w:rsidRPr="003131D5" w:rsidRDefault="00F96B14" w:rsidP="00F96B1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lastRenderedPageBreak/>
        <w:t xml:space="preserve">Project: </w:t>
      </w:r>
      <w:r w:rsidRPr="003131D5">
        <w:rPr>
          <w:lang w:val="en-US"/>
        </w:rPr>
        <w:t>BLPM Product Backlog</w:t>
      </w:r>
    </w:p>
    <w:p w:rsidR="00F96B14" w:rsidRPr="003131D5" w:rsidRDefault="00F96B14" w:rsidP="00F96B14">
      <w:pPr>
        <w:pStyle w:val="Prrafodelista"/>
        <w:numPr>
          <w:ilvl w:val="0"/>
          <w:numId w:val="3"/>
        </w:numPr>
        <w:rPr>
          <w:b/>
          <w:lang w:val="en-US"/>
        </w:rPr>
      </w:pPr>
      <w:r w:rsidRPr="003131D5">
        <w:rPr>
          <w:b/>
          <w:lang w:val="en-US"/>
        </w:rPr>
        <w:t>Sprint:</w:t>
      </w:r>
      <w:r w:rsidRPr="003131D5">
        <w:rPr>
          <w:b/>
          <w:lang w:val="en-US"/>
        </w:rPr>
        <w:tab/>
      </w:r>
      <w:r>
        <w:rPr>
          <w:b/>
          <w:lang w:val="en-US"/>
        </w:rPr>
        <w:t>8</w:t>
      </w:r>
      <w:r w:rsidRPr="003131D5">
        <w:rPr>
          <w:b/>
          <w:lang w:val="en-US"/>
        </w:rPr>
        <w:tab/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042EED">
        <w:rPr>
          <w:b/>
        </w:rPr>
        <w:t>Descripción:</w:t>
      </w:r>
      <w:r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B50ABD">
        <w:rPr>
          <w:b/>
        </w:rPr>
        <w:t>Supuestos:</w:t>
      </w:r>
      <w:r>
        <w:t xml:space="preserve"> -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 xml:space="preserve">Precondición: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 xml:space="preserve">Post Condición: 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>Reglas de Negocio:</w:t>
      </w:r>
      <w:r>
        <w:t xml:space="preserve"> 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B50ABD">
        <w:rPr>
          <w:b/>
        </w:rPr>
        <w:t>Criterio de Aceptación:</w:t>
      </w:r>
      <w:r>
        <w:rPr>
          <w:b/>
        </w:rPr>
        <w:t>-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B50ABD">
        <w:rPr>
          <w:b/>
        </w:rPr>
        <w:t>Discusiones:</w:t>
      </w:r>
      <w:r w:rsidRPr="000721F3"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Estimación:</w:t>
      </w:r>
      <w:r>
        <w:tab/>
        <w:t>2,00</w:t>
      </w:r>
      <w:r>
        <w:tab/>
      </w:r>
    </w:p>
    <w:p w:rsidR="00F96B14" w:rsidRDefault="00F96B14" w:rsidP="00F96B14">
      <w:pPr>
        <w:pStyle w:val="Prrafodelista"/>
        <w:numPr>
          <w:ilvl w:val="0"/>
          <w:numId w:val="3"/>
        </w:numPr>
      </w:pPr>
      <w:proofErr w:type="spellStart"/>
      <w:r w:rsidRPr="004C140D">
        <w:rPr>
          <w:b/>
        </w:rPr>
        <w:t>Product</w:t>
      </w:r>
      <w:proofErr w:type="spellEnd"/>
      <w:r w:rsidRPr="004C140D">
        <w:rPr>
          <w:b/>
        </w:rPr>
        <w:t xml:space="preserve"> </w:t>
      </w:r>
      <w:proofErr w:type="spellStart"/>
      <w:r w:rsidRPr="004C140D">
        <w:rPr>
          <w:b/>
        </w:rPr>
        <w:t>Owner</w:t>
      </w:r>
      <w:proofErr w:type="spellEnd"/>
      <w:r w:rsidRPr="004C140D">
        <w:rPr>
          <w:b/>
        </w:rPr>
        <w:t>:</w:t>
      </w:r>
      <w:r>
        <w:t xml:space="preserve"> Pedro </w:t>
      </w:r>
      <w:proofErr w:type="spellStart"/>
      <w:r>
        <w:t>Bazan</w:t>
      </w:r>
      <w:proofErr w:type="spellEnd"/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Responsables:</w:t>
      </w:r>
      <w:r w:rsidRPr="003131D5">
        <w:rPr>
          <w:b/>
        </w:rPr>
        <w:tab/>
      </w:r>
      <w:r>
        <w:t xml:space="preserve"> Laura </w:t>
      </w:r>
      <w:proofErr w:type="spellStart"/>
      <w:r>
        <w:t>Pastorino</w:t>
      </w:r>
      <w:proofErr w:type="spellEnd"/>
      <w:r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Prioridad:</w:t>
      </w:r>
      <w:r>
        <w:tab/>
        <w:t>Alto</w:t>
      </w:r>
      <w:r>
        <w:tab/>
      </w:r>
    </w:p>
    <w:p w:rsidR="00F96B14" w:rsidRDefault="00F96B14" w:rsidP="00AA36CF">
      <w:pPr>
        <w:pStyle w:val="Prrafodelista"/>
        <w:numPr>
          <w:ilvl w:val="0"/>
          <w:numId w:val="3"/>
        </w:numPr>
      </w:pPr>
      <w:r w:rsidRPr="00AA36CF">
        <w:rPr>
          <w:b/>
        </w:rPr>
        <w:t>Complejidad:</w:t>
      </w:r>
      <w:r>
        <w:tab/>
        <w:t>Medio</w:t>
      </w:r>
    </w:p>
    <w:p w:rsidR="00F96B14" w:rsidRPr="003131D5" w:rsidRDefault="00F96B14" w:rsidP="00F96B14">
      <w:pPr>
        <w:pStyle w:val="Ttulo3"/>
      </w:pPr>
      <w:bookmarkStart w:id="11" w:name="_Toc342963471"/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Nº 7</w:t>
      </w:r>
      <w:bookmarkEnd w:id="11"/>
      <w:r w:rsidR="00CB79DE">
        <w:t>9</w:t>
      </w:r>
    </w:p>
    <w:p w:rsidR="00F96B14" w:rsidRPr="002F52DA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2F52DA">
        <w:rPr>
          <w:b/>
          <w:lang w:val="en-US"/>
        </w:rPr>
        <w:t>ID-Version One-:</w:t>
      </w:r>
      <w:r w:rsidRPr="002F52DA">
        <w:rPr>
          <w:b/>
          <w:lang w:val="en-US"/>
        </w:rPr>
        <w:tab/>
      </w:r>
    </w:p>
    <w:p w:rsidR="00CB79DE" w:rsidRDefault="00F96B14" w:rsidP="00CB79DE">
      <w:pPr>
        <w:pStyle w:val="Prrafodelista"/>
        <w:numPr>
          <w:ilvl w:val="0"/>
          <w:numId w:val="3"/>
        </w:numPr>
      </w:pPr>
      <w:r w:rsidRPr="00CB79DE">
        <w:rPr>
          <w:b/>
        </w:rPr>
        <w:t>Titulo:</w:t>
      </w:r>
      <w:r w:rsidRPr="00CB79DE">
        <w:rPr>
          <w:b/>
        </w:rPr>
        <w:tab/>
      </w:r>
      <w:r w:rsidR="00CB79DE">
        <w:t xml:space="preserve">79. Como Moderador de Foro  necesito poder crear nuevos </w:t>
      </w:r>
      <w:proofErr w:type="spellStart"/>
      <w:r w:rsidR="00CB79DE">
        <w:t>Topicos</w:t>
      </w:r>
      <w:proofErr w:type="spellEnd"/>
      <w:r w:rsidR="00CB79DE">
        <w:t xml:space="preserve"> dentro del Foro para compartir con toda la </w:t>
      </w:r>
      <w:proofErr w:type="spellStart"/>
      <w:r w:rsidR="00CB79DE">
        <w:t>institucion</w:t>
      </w:r>
      <w:proofErr w:type="spellEnd"/>
      <w:r w:rsidR="00CB79DE">
        <w:t xml:space="preserve"> (colegio)  para que se creen nuevos hilos de </w:t>
      </w:r>
      <w:proofErr w:type="spellStart"/>
      <w:r w:rsidR="00CB79DE">
        <w:t>conversacion</w:t>
      </w:r>
      <w:proofErr w:type="spellEnd"/>
      <w:r w:rsidR="00CB79DE">
        <w:t xml:space="preserve"> y </w:t>
      </w:r>
      <w:proofErr w:type="spellStart"/>
      <w:r w:rsidR="00CB79DE">
        <w:t>participacion</w:t>
      </w:r>
      <w:proofErr w:type="spellEnd"/>
      <w:r w:rsidR="00CB79DE">
        <w:t xml:space="preserve"> sobre temas que conciernen a la </w:t>
      </w:r>
      <w:proofErr w:type="spellStart"/>
      <w:r w:rsidR="00CB79DE">
        <w:t>institucion</w:t>
      </w:r>
      <w:proofErr w:type="spellEnd"/>
      <w:r w:rsidR="00CB79DE">
        <w:t xml:space="preserve"> completa.</w:t>
      </w:r>
    </w:p>
    <w:p w:rsidR="00F96B14" w:rsidRPr="003131D5" w:rsidRDefault="00F96B14" w:rsidP="00F96B1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 xml:space="preserve">Project: </w:t>
      </w:r>
      <w:r w:rsidRPr="003131D5">
        <w:rPr>
          <w:lang w:val="en-US"/>
        </w:rPr>
        <w:t>BLPM Product Backlog</w:t>
      </w:r>
    </w:p>
    <w:p w:rsidR="00F96B14" w:rsidRPr="003131D5" w:rsidRDefault="00F96B14" w:rsidP="00F96B14">
      <w:pPr>
        <w:pStyle w:val="Prrafodelista"/>
        <w:numPr>
          <w:ilvl w:val="0"/>
          <w:numId w:val="3"/>
        </w:numPr>
        <w:rPr>
          <w:b/>
          <w:lang w:val="en-US"/>
        </w:rPr>
      </w:pPr>
      <w:r w:rsidRPr="003131D5">
        <w:rPr>
          <w:b/>
          <w:lang w:val="en-US"/>
        </w:rPr>
        <w:t>Sprint:</w:t>
      </w:r>
      <w:r w:rsidRPr="003131D5">
        <w:rPr>
          <w:b/>
          <w:lang w:val="en-US"/>
        </w:rPr>
        <w:tab/>
      </w:r>
      <w:r>
        <w:rPr>
          <w:b/>
          <w:lang w:val="en-US"/>
        </w:rPr>
        <w:t>8</w:t>
      </w:r>
      <w:r w:rsidRPr="003131D5">
        <w:rPr>
          <w:b/>
          <w:lang w:val="en-US"/>
        </w:rPr>
        <w:tab/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042EED">
        <w:rPr>
          <w:b/>
        </w:rPr>
        <w:t>Descripción:</w:t>
      </w:r>
      <w:r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B50ABD">
        <w:rPr>
          <w:b/>
        </w:rPr>
        <w:t>Supuestos:</w:t>
      </w:r>
      <w:r>
        <w:t xml:space="preserve"> -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 xml:space="preserve">Precondición: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 xml:space="preserve">Post Condición: 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>Reglas de Negocio:</w:t>
      </w:r>
      <w:r>
        <w:t xml:space="preserve"> 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B50ABD">
        <w:rPr>
          <w:b/>
        </w:rPr>
        <w:t>Criterio de Aceptación:</w:t>
      </w:r>
      <w:r>
        <w:rPr>
          <w:b/>
        </w:rPr>
        <w:t>-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B50ABD">
        <w:rPr>
          <w:b/>
        </w:rPr>
        <w:t>Discusiones:</w:t>
      </w:r>
      <w:r w:rsidRPr="000721F3"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Estimación:</w:t>
      </w:r>
      <w:r>
        <w:tab/>
        <w:t>2,00</w:t>
      </w:r>
      <w:r>
        <w:tab/>
      </w:r>
    </w:p>
    <w:p w:rsidR="00F96B14" w:rsidRDefault="00F96B14" w:rsidP="00F96B14">
      <w:pPr>
        <w:pStyle w:val="Prrafodelista"/>
        <w:numPr>
          <w:ilvl w:val="0"/>
          <w:numId w:val="3"/>
        </w:numPr>
      </w:pPr>
      <w:proofErr w:type="spellStart"/>
      <w:r w:rsidRPr="004C140D">
        <w:rPr>
          <w:b/>
        </w:rPr>
        <w:t>Product</w:t>
      </w:r>
      <w:proofErr w:type="spellEnd"/>
      <w:r w:rsidRPr="004C140D">
        <w:rPr>
          <w:b/>
        </w:rPr>
        <w:t xml:space="preserve"> </w:t>
      </w:r>
      <w:proofErr w:type="spellStart"/>
      <w:r w:rsidRPr="004C140D">
        <w:rPr>
          <w:b/>
        </w:rPr>
        <w:t>Owner</w:t>
      </w:r>
      <w:proofErr w:type="spellEnd"/>
      <w:r w:rsidRPr="004C140D">
        <w:rPr>
          <w:b/>
        </w:rPr>
        <w:t>:</w:t>
      </w:r>
      <w:r>
        <w:t xml:space="preserve"> Pedro </w:t>
      </w:r>
      <w:proofErr w:type="spellStart"/>
      <w:r>
        <w:t>Bazan</w:t>
      </w:r>
      <w:proofErr w:type="spellEnd"/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Responsables:</w:t>
      </w:r>
      <w:r w:rsidRPr="003131D5">
        <w:rPr>
          <w:b/>
        </w:rPr>
        <w:tab/>
      </w:r>
      <w:r>
        <w:t xml:space="preserve"> Laura </w:t>
      </w:r>
      <w:proofErr w:type="spellStart"/>
      <w:r>
        <w:t>Pastorino</w:t>
      </w:r>
      <w:proofErr w:type="spellEnd"/>
      <w:r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Prioridad:</w:t>
      </w:r>
      <w:r>
        <w:tab/>
        <w:t>Alto</w:t>
      </w:r>
      <w:r>
        <w:tab/>
      </w:r>
    </w:p>
    <w:p w:rsidR="00F96B14" w:rsidRDefault="00F96B14" w:rsidP="00F96B14">
      <w:pPr>
        <w:ind w:firstLine="0"/>
      </w:pPr>
      <w:r w:rsidRPr="003131D5">
        <w:rPr>
          <w:b/>
        </w:rPr>
        <w:t>Complejidad:</w:t>
      </w:r>
      <w:r>
        <w:tab/>
        <w:t>Medio</w:t>
      </w:r>
    </w:p>
    <w:p w:rsidR="00F96B14" w:rsidRPr="003131D5" w:rsidRDefault="00F96B14" w:rsidP="00F96B14">
      <w:pPr>
        <w:pStyle w:val="Ttulo3"/>
      </w:pPr>
      <w:bookmarkStart w:id="12" w:name="_Toc342963472"/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Nº </w:t>
      </w:r>
      <w:bookmarkEnd w:id="12"/>
      <w:r w:rsidR="00CB79DE">
        <w:t>81</w:t>
      </w:r>
    </w:p>
    <w:p w:rsidR="00F96B14" w:rsidRPr="002F52DA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2F52DA">
        <w:rPr>
          <w:b/>
          <w:lang w:val="en-US"/>
        </w:rPr>
        <w:t>ID-Version One-:</w:t>
      </w:r>
      <w:r w:rsidRPr="002F52DA">
        <w:rPr>
          <w:b/>
          <w:lang w:val="en-US"/>
        </w:rPr>
        <w:tab/>
      </w:r>
    </w:p>
    <w:p w:rsidR="00CB79DE" w:rsidRPr="00CB79DE" w:rsidRDefault="00F96B14" w:rsidP="00CB79DE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CB79DE">
        <w:rPr>
          <w:b/>
        </w:rPr>
        <w:t>Titulo:</w:t>
      </w:r>
      <w:r w:rsidRPr="00CB79DE">
        <w:rPr>
          <w:b/>
        </w:rPr>
        <w:tab/>
      </w:r>
      <w:r w:rsidR="00CB79DE" w:rsidRPr="00CB79DE">
        <w:rPr>
          <w:sz w:val="20"/>
          <w:szCs w:val="20"/>
        </w:rPr>
        <w:t xml:space="preserve">81. Como Moderador de Foro necesito poder crear nuevos </w:t>
      </w:r>
      <w:proofErr w:type="spellStart"/>
      <w:r w:rsidR="00CB79DE" w:rsidRPr="00CB79DE">
        <w:rPr>
          <w:sz w:val="20"/>
          <w:szCs w:val="20"/>
        </w:rPr>
        <w:t>Topicos</w:t>
      </w:r>
      <w:proofErr w:type="spellEnd"/>
      <w:r w:rsidR="00CB79DE" w:rsidRPr="00CB79DE">
        <w:rPr>
          <w:sz w:val="20"/>
          <w:szCs w:val="20"/>
        </w:rPr>
        <w:t xml:space="preserve"> dentro del Foro con destino un curso especifico para que se creen nuevos hilos de </w:t>
      </w:r>
      <w:r w:rsidR="003C0260" w:rsidRPr="00CB79DE">
        <w:rPr>
          <w:sz w:val="20"/>
          <w:szCs w:val="20"/>
        </w:rPr>
        <w:t>conversación</w:t>
      </w:r>
      <w:r w:rsidR="00CB79DE" w:rsidRPr="00CB79DE">
        <w:rPr>
          <w:sz w:val="20"/>
          <w:szCs w:val="20"/>
        </w:rPr>
        <w:t xml:space="preserve"> y </w:t>
      </w:r>
      <w:r w:rsidR="003C0260" w:rsidRPr="00CB79DE">
        <w:rPr>
          <w:sz w:val="20"/>
          <w:szCs w:val="20"/>
        </w:rPr>
        <w:t>participación</w:t>
      </w:r>
      <w:r w:rsidR="00CB79DE" w:rsidRPr="00CB79DE">
        <w:rPr>
          <w:sz w:val="20"/>
          <w:szCs w:val="20"/>
        </w:rPr>
        <w:t xml:space="preserve"> relacionados a dicho curso.</w:t>
      </w:r>
    </w:p>
    <w:p w:rsidR="00F96B14" w:rsidRPr="003131D5" w:rsidRDefault="00F96B14" w:rsidP="00F96B1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 xml:space="preserve">Project: </w:t>
      </w:r>
      <w:r w:rsidRPr="003131D5">
        <w:rPr>
          <w:lang w:val="en-US"/>
        </w:rPr>
        <w:t>BLPM Product Backlog</w:t>
      </w:r>
    </w:p>
    <w:p w:rsidR="00F96B14" w:rsidRPr="003131D5" w:rsidRDefault="00F96B14" w:rsidP="00F96B14">
      <w:pPr>
        <w:pStyle w:val="Prrafodelista"/>
        <w:numPr>
          <w:ilvl w:val="0"/>
          <w:numId w:val="3"/>
        </w:numPr>
        <w:rPr>
          <w:b/>
          <w:lang w:val="en-US"/>
        </w:rPr>
      </w:pPr>
      <w:r w:rsidRPr="003131D5">
        <w:rPr>
          <w:b/>
          <w:lang w:val="en-US"/>
        </w:rPr>
        <w:t>Sprint:</w:t>
      </w:r>
      <w:r w:rsidRPr="003131D5">
        <w:rPr>
          <w:b/>
          <w:lang w:val="en-US"/>
        </w:rPr>
        <w:tab/>
      </w:r>
      <w:r>
        <w:rPr>
          <w:b/>
          <w:lang w:val="en-US"/>
        </w:rPr>
        <w:t>8</w:t>
      </w:r>
      <w:r w:rsidRPr="003131D5">
        <w:rPr>
          <w:b/>
          <w:lang w:val="en-US"/>
        </w:rPr>
        <w:tab/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042EED">
        <w:rPr>
          <w:b/>
        </w:rPr>
        <w:t>Descripción:</w:t>
      </w:r>
      <w:r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B50ABD">
        <w:rPr>
          <w:b/>
        </w:rPr>
        <w:t>Supuestos:</w:t>
      </w:r>
      <w:r>
        <w:t xml:space="preserve"> -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 xml:space="preserve">Precondición: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 xml:space="preserve">Post Condición: 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>Reglas de Negocio:</w:t>
      </w:r>
      <w:r>
        <w:t xml:space="preserve"> 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B50ABD">
        <w:rPr>
          <w:b/>
        </w:rPr>
        <w:t>Criterio de Aceptación:</w:t>
      </w:r>
      <w:r>
        <w:rPr>
          <w:b/>
        </w:rPr>
        <w:t>-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B50ABD">
        <w:rPr>
          <w:b/>
        </w:rPr>
        <w:lastRenderedPageBreak/>
        <w:t>Discusiones:</w:t>
      </w:r>
      <w:r w:rsidRPr="000721F3"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Estimación:</w:t>
      </w:r>
      <w:r>
        <w:tab/>
        <w:t>2,00</w:t>
      </w:r>
      <w:r>
        <w:tab/>
      </w:r>
    </w:p>
    <w:p w:rsidR="00F96B14" w:rsidRDefault="00F96B14" w:rsidP="00F96B14">
      <w:pPr>
        <w:pStyle w:val="Prrafodelista"/>
        <w:numPr>
          <w:ilvl w:val="0"/>
          <w:numId w:val="3"/>
        </w:numPr>
      </w:pPr>
      <w:proofErr w:type="spellStart"/>
      <w:r w:rsidRPr="004C140D">
        <w:rPr>
          <w:b/>
        </w:rPr>
        <w:t>Product</w:t>
      </w:r>
      <w:proofErr w:type="spellEnd"/>
      <w:r w:rsidRPr="004C140D">
        <w:rPr>
          <w:b/>
        </w:rPr>
        <w:t xml:space="preserve"> </w:t>
      </w:r>
      <w:proofErr w:type="spellStart"/>
      <w:r w:rsidRPr="004C140D">
        <w:rPr>
          <w:b/>
        </w:rPr>
        <w:t>Owner</w:t>
      </w:r>
      <w:proofErr w:type="spellEnd"/>
      <w:r w:rsidRPr="004C140D">
        <w:rPr>
          <w:b/>
        </w:rPr>
        <w:t>:</w:t>
      </w:r>
      <w:r>
        <w:t xml:space="preserve"> Pedro </w:t>
      </w:r>
      <w:proofErr w:type="spellStart"/>
      <w:r>
        <w:t>Bazan</w:t>
      </w:r>
      <w:proofErr w:type="spellEnd"/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Responsables:</w:t>
      </w:r>
      <w:r w:rsidRPr="003131D5">
        <w:rPr>
          <w:b/>
        </w:rPr>
        <w:tab/>
      </w:r>
      <w:r>
        <w:t xml:space="preserve"> Laura </w:t>
      </w:r>
      <w:proofErr w:type="spellStart"/>
      <w:r>
        <w:t>Pastorino</w:t>
      </w:r>
      <w:proofErr w:type="spellEnd"/>
      <w:r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Prioridad:</w:t>
      </w:r>
      <w:r>
        <w:tab/>
        <w:t>Alto</w:t>
      </w:r>
      <w:r>
        <w:tab/>
      </w:r>
    </w:p>
    <w:p w:rsidR="00F96B14" w:rsidRDefault="00F96B14" w:rsidP="00F96B14">
      <w:pPr>
        <w:ind w:firstLine="0"/>
      </w:pPr>
      <w:r w:rsidRPr="003131D5">
        <w:rPr>
          <w:b/>
        </w:rPr>
        <w:t>Complejidad:</w:t>
      </w:r>
      <w:r>
        <w:tab/>
        <w:t>Medio</w:t>
      </w:r>
    </w:p>
    <w:p w:rsidR="00F96B14" w:rsidRPr="003131D5" w:rsidRDefault="00F96B14" w:rsidP="00F96B14">
      <w:pPr>
        <w:pStyle w:val="Ttulo3"/>
      </w:pPr>
      <w:bookmarkStart w:id="13" w:name="_Toc342963473"/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Nº </w:t>
      </w:r>
      <w:bookmarkEnd w:id="13"/>
      <w:r w:rsidR="00CB79DE">
        <w:t>82</w:t>
      </w:r>
    </w:p>
    <w:p w:rsidR="00F96B14" w:rsidRPr="002F52DA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2F52DA">
        <w:rPr>
          <w:b/>
          <w:lang w:val="en-US"/>
        </w:rPr>
        <w:t>ID-Version One-:</w:t>
      </w:r>
      <w:r w:rsidRPr="002F52DA">
        <w:rPr>
          <w:b/>
          <w:lang w:val="en-US"/>
        </w:rPr>
        <w:tab/>
      </w:r>
    </w:p>
    <w:p w:rsidR="00CB79DE" w:rsidRPr="00CB79DE" w:rsidRDefault="00F96B14" w:rsidP="00CB79DE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CB79DE">
        <w:rPr>
          <w:b/>
        </w:rPr>
        <w:t>Titulo:</w:t>
      </w:r>
      <w:r w:rsidRPr="00CB79DE">
        <w:rPr>
          <w:b/>
        </w:rPr>
        <w:tab/>
      </w:r>
      <w:r w:rsidR="00CB79DE" w:rsidRPr="00CB79DE">
        <w:rPr>
          <w:sz w:val="20"/>
          <w:szCs w:val="20"/>
        </w:rPr>
        <w:t xml:space="preserve">82. Como Moderador de Foro, necesito poder eliminar TOPICOS dentro del Foro, con el </w:t>
      </w:r>
      <w:proofErr w:type="spellStart"/>
      <w:r w:rsidR="00CB79DE" w:rsidRPr="00CB79DE">
        <w:rPr>
          <w:sz w:val="20"/>
          <w:szCs w:val="20"/>
        </w:rPr>
        <w:t>proposito</w:t>
      </w:r>
      <w:proofErr w:type="spellEnd"/>
      <w:r w:rsidR="00CB79DE" w:rsidRPr="00CB79DE">
        <w:rPr>
          <w:sz w:val="20"/>
          <w:szCs w:val="20"/>
        </w:rPr>
        <w:t xml:space="preserve"> de restringir temas que sean </w:t>
      </w:r>
      <w:proofErr w:type="spellStart"/>
      <w:r w:rsidR="00CB79DE" w:rsidRPr="00CB79DE">
        <w:rPr>
          <w:sz w:val="20"/>
          <w:szCs w:val="20"/>
        </w:rPr>
        <w:t>iinapropiados</w:t>
      </w:r>
      <w:proofErr w:type="spellEnd"/>
      <w:r w:rsidR="00CB79DE" w:rsidRPr="00CB79DE">
        <w:rPr>
          <w:sz w:val="20"/>
          <w:szCs w:val="20"/>
        </w:rPr>
        <w:t xml:space="preserve"> o que hayan quedado </w:t>
      </w:r>
      <w:proofErr w:type="spellStart"/>
      <w:r w:rsidR="00CB79DE" w:rsidRPr="00CB79DE">
        <w:rPr>
          <w:sz w:val="20"/>
          <w:szCs w:val="20"/>
        </w:rPr>
        <w:t>anacronicos</w:t>
      </w:r>
      <w:proofErr w:type="spellEnd"/>
      <w:r w:rsidR="00CB79DE" w:rsidRPr="00CB79DE">
        <w:rPr>
          <w:sz w:val="20"/>
          <w:szCs w:val="20"/>
        </w:rPr>
        <w:t>.</w:t>
      </w:r>
    </w:p>
    <w:p w:rsidR="00F96B14" w:rsidRPr="002F52DA" w:rsidRDefault="00F96B14" w:rsidP="00F96B14">
      <w:pPr>
        <w:pStyle w:val="Prrafodelista"/>
        <w:numPr>
          <w:ilvl w:val="0"/>
          <w:numId w:val="3"/>
        </w:numPr>
      </w:pPr>
    </w:p>
    <w:p w:rsidR="00F96B14" w:rsidRPr="003131D5" w:rsidRDefault="00F96B14" w:rsidP="00F96B1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 xml:space="preserve">Project: </w:t>
      </w:r>
      <w:r w:rsidRPr="003131D5">
        <w:rPr>
          <w:lang w:val="en-US"/>
        </w:rPr>
        <w:t>BLPM Product Backlog</w:t>
      </w:r>
    </w:p>
    <w:p w:rsidR="00F96B14" w:rsidRPr="003131D5" w:rsidRDefault="00F96B14" w:rsidP="00F96B14">
      <w:pPr>
        <w:pStyle w:val="Prrafodelista"/>
        <w:numPr>
          <w:ilvl w:val="0"/>
          <w:numId w:val="3"/>
        </w:numPr>
        <w:rPr>
          <w:b/>
          <w:lang w:val="en-US"/>
        </w:rPr>
      </w:pPr>
      <w:r w:rsidRPr="003131D5">
        <w:rPr>
          <w:b/>
          <w:lang w:val="en-US"/>
        </w:rPr>
        <w:t>Sprint:</w:t>
      </w:r>
      <w:r w:rsidRPr="003131D5">
        <w:rPr>
          <w:b/>
          <w:lang w:val="en-US"/>
        </w:rPr>
        <w:tab/>
      </w:r>
      <w:r>
        <w:rPr>
          <w:b/>
          <w:lang w:val="en-US"/>
        </w:rPr>
        <w:t>8</w:t>
      </w:r>
      <w:r w:rsidRPr="003131D5">
        <w:rPr>
          <w:b/>
          <w:lang w:val="en-US"/>
        </w:rPr>
        <w:tab/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042EED">
        <w:rPr>
          <w:b/>
        </w:rPr>
        <w:t>Descripción:</w:t>
      </w:r>
      <w:r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B50ABD">
        <w:rPr>
          <w:b/>
        </w:rPr>
        <w:t>Supuestos:</w:t>
      </w:r>
      <w:r>
        <w:t xml:space="preserve"> -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 xml:space="preserve">Precondición: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 xml:space="preserve">Post Condición: 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>Reglas de Negocio:</w:t>
      </w:r>
      <w:r>
        <w:t xml:space="preserve"> 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B50ABD">
        <w:rPr>
          <w:b/>
        </w:rPr>
        <w:t>Criterio de Aceptación:</w:t>
      </w:r>
      <w:r>
        <w:rPr>
          <w:b/>
        </w:rPr>
        <w:t>-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B50ABD">
        <w:rPr>
          <w:b/>
        </w:rPr>
        <w:t>Discusiones:</w:t>
      </w:r>
      <w:r w:rsidRPr="000721F3"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Estimación:</w:t>
      </w:r>
      <w:r>
        <w:tab/>
        <w:t>2,00</w:t>
      </w:r>
      <w:r>
        <w:tab/>
      </w:r>
    </w:p>
    <w:p w:rsidR="00F96B14" w:rsidRDefault="00F96B14" w:rsidP="00F96B14">
      <w:pPr>
        <w:pStyle w:val="Prrafodelista"/>
        <w:numPr>
          <w:ilvl w:val="0"/>
          <w:numId w:val="3"/>
        </w:numPr>
      </w:pPr>
      <w:proofErr w:type="spellStart"/>
      <w:r w:rsidRPr="004C140D">
        <w:rPr>
          <w:b/>
        </w:rPr>
        <w:t>Product</w:t>
      </w:r>
      <w:proofErr w:type="spellEnd"/>
      <w:r w:rsidRPr="004C140D">
        <w:rPr>
          <w:b/>
        </w:rPr>
        <w:t xml:space="preserve"> </w:t>
      </w:r>
      <w:proofErr w:type="spellStart"/>
      <w:r w:rsidRPr="004C140D">
        <w:rPr>
          <w:b/>
        </w:rPr>
        <w:t>Owner</w:t>
      </w:r>
      <w:proofErr w:type="spellEnd"/>
      <w:r w:rsidRPr="004C140D">
        <w:rPr>
          <w:b/>
        </w:rPr>
        <w:t>:</w:t>
      </w:r>
      <w:r>
        <w:t xml:space="preserve"> Pedro </w:t>
      </w:r>
      <w:proofErr w:type="spellStart"/>
      <w:r>
        <w:t>Bazan</w:t>
      </w:r>
      <w:proofErr w:type="spellEnd"/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Responsables:</w:t>
      </w:r>
      <w:r w:rsidRPr="003131D5">
        <w:rPr>
          <w:b/>
        </w:rPr>
        <w:tab/>
      </w:r>
      <w:r>
        <w:t xml:space="preserve"> Laura </w:t>
      </w:r>
      <w:proofErr w:type="spellStart"/>
      <w:r>
        <w:t>Pastorino</w:t>
      </w:r>
      <w:proofErr w:type="spellEnd"/>
      <w:r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Prioridad:</w:t>
      </w:r>
      <w:r>
        <w:tab/>
        <w:t>Alto</w:t>
      </w:r>
      <w:r>
        <w:tab/>
      </w:r>
    </w:p>
    <w:p w:rsidR="00F96B14" w:rsidRDefault="00F96B14" w:rsidP="00F96B14">
      <w:pPr>
        <w:ind w:firstLine="0"/>
      </w:pPr>
      <w:r w:rsidRPr="003131D5">
        <w:rPr>
          <w:b/>
        </w:rPr>
        <w:t>Complejidad:</w:t>
      </w:r>
      <w:r>
        <w:tab/>
        <w:t>Medio</w:t>
      </w:r>
    </w:p>
    <w:p w:rsidR="00F96B14" w:rsidRPr="003131D5" w:rsidRDefault="00F96B14" w:rsidP="00F96B14">
      <w:pPr>
        <w:pStyle w:val="Ttulo3"/>
      </w:pPr>
      <w:bookmarkStart w:id="14" w:name="_Toc342963474"/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Nº </w:t>
      </w:r>
      <w:bookmarkEnd w:id="14"/>
      <w:r w:rsidR="00CB79DE">
        <w:t>83</w:t>
      </w:r>
    </w:p>
    <w:p w:rsidR="00F96B14" w:rsidRPr="002F52DA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2F52DA">
        <w:rPr>
          <w:b/>
          <w:lang w:val="en-US"/>
        </w:rPr>
        <w:t>ID-Version One-:</w:t>
      </w:r>
      <w:r w:rsidRPr="002F52DA">
        <w:rPr>
          <w:b/>
          <w:lang w:val="en-US"/>
        </w:rPr>
        <w:tab/>
      </w:r>
    </w:p>
    <w:p w:rsidR="00CB79DE" w:rsidRPr="00CB79DE" w:rsidRDefault="00F96B14" w:rsidP="00CB79DE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CB79DE">
        <w:rPr>
          <w:b/>
        </w:rPr>
        <w:t>Titulo:</w:t>
      </w:r>
      <w:r w:rsidRPr="00CB79DE">
        <w:rPr>
          <w:b/>
        </w:rPr>
        <w:tab/>
      </w:r>
      <w:r w:rsidR="00CB79DE" w:rsidRPr="00CB79DE">
        <w:rPr>
          <w:sz w:val="20"/>
          <w:szCs w:val="20"/>
        </w:rPr>
        <w:t xml:space="preserve">83. Como Moderador de Foro, necesito tener la posibilidad de eliminar comentarios que sean inapropiados dentro de los hilos de </w:t>
      </w:r>
      <w:proofErr w:type="spellStart"/>
      <w:r w:rsidR="00CB79DE" w:rsidRPr="00CB79DE">
        <w:rPr>
          <w:sz w:val="20"/>
          <w:szCs w:val="20"/>
        </w:rPr>
        <w:t>conversacion</w:t>
      </w:r>
      <w:proofErr w:type="spellEnd"/>
      <w:r w:rsidR="00CB79DE" w:rsidRPr="00CB79DE">
        <w:rPr>
          <w:sz w:val="20"/>
          <w:szCs w:val="20"/>
        </w:rPr>
        <w:t xml:space="preserve"> del Foro.</w:t>
      </w:r>
    </w:p>
    <w:p w:rsidR="00F96B14" w:rsidRPr="002F52DA" w:rsidRDefault="00F96B14" w:rsidP="00F96B14">
      <w:pPr>
        <w:pStyle w:val="Prrafodelista"/>
        <w:numPr>
          <w:ilvl w:val="0"/>
          <w:numId w:val="3"/>
        </w:numPr>
      </w:pPr>
    </w:p>
    <w:p w:rsidR="00F96B14" w:rsidRPr="003131D5" w:rsidRDefault="00F96B14" w:rsidP="00F96B1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 xml:space="preserve">Project: </w:t>
      </w:r>
      <w:r w:rsidRPr="003131D5">
        <w:rPr>
          <w:lang w:val="en-US"/>
        </w:rPr>
        <w:t>BLPM Product Backlog</w:t>
      </w:r>
    </w:p>
    <w:p w:rsidR="00F96B14" w:rsidRPr="003131D5" w:rsidRDefault="00F96B14" w:rsidP="00F96B14">
      <w:pPr>
        <w:pStyle w:val="Prrafodelista"/>
        <w:numPr>
          <w:ilvl w:val="0"/>
          <w:numId w:val="3"/>
        </w:numPr>
        <w:rPr>
          <w:b/>
          <w:lang w:val="en-US"/>
        </w:rPr>
      </w:pPr>
      <w:r w:rsidRPr="003131D5">
        <w:rPr>
          <w:b/>
          <w:lang w:val="en-US"/>
        </w:rPr>
        <w:t>Sprint:</w:t>
      </w:r>
      <w:r w:rsidRPr="003131D5">
        <w:rPr>
          <w:b/>
          <w:lang w:val="en-US"/>
        </w:rPr>
        <w:tab/>
      </w:r>
      <w:r>
        <w:rPr>
          <w:b/>
          <w:lang w:val="en-US"/>
        </w:rPr>
        <w:t>8</w:t>
      </w:r>
      <w:r w:rsidRPr="003131D5">
        <w:rPr>
          <w:b/>
          <w:lang w:val="en-US"/>
        </w:rPr>
        <w:tab/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042EED">
        <w:rPr>
          <w:b/>
        </w:rPr>
        <w:t>Descripción:</w:t>
      </w:r>
      <w:r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B50ABD">
        <w:rPr>
          <w:b/>
        </w:rPr>
        <w:t>Supuestos:</w:t>
      </w:r>
      <w:r>
        <w:t xml:space="preserve"> -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 xml:space="preserve">Precondición: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 xml:space="preserve">Post Condición: 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>Reglas de Negocio:</w:t>
      </w:r>
      <w:r>
        <w:t xml:space="preserve"> 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B50ABD">
        <w:rPr>
          <w:b/>
        </w:rPr>
        <w:t>Criterio de Aceptación:</w:t>
      </w:r>
      <w:r>
        <w:rPr>
          <w:b/>
        </w:rPr>
        <w:t>-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B50ABD">
        <w:rPr>
          <w:b/>
        </w:rPr>
        <w:t>Discusiones:</w:t>
      </w:r>
      <w:r w:rsidRPr="000721F3"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Estimación:</w:t>
      </w:r>
      <w:r>
        <w:tab/>
        <w:t>2,00</w:t>
      </w:r>
      <w:r>
        <w:tab/>
      </w:r>
    </w:p>
    <w:p w:rsidR="00F96B14" w:rsidRDefault="00F96B14" w:rsidP="00F96B14">
      <w:pPr>
        <w:pStyle w:val="Prrafodelista"/>
        <w:numPr>
          <w:ilvl w:val="0"/>
          <w:numId w:val="3"/>
        </w:numPr>
      </w:pPr>
      <w:proofErr w:type="spellStart"/>
      <w:r w:rsidRPr="004C140D">
        <w:rPr>
          <w:b/>
        </w:rPr>
        <w:t>Product</w:t>
      </w:r>
      <w:proofErr w:type="spellEnd"/>
      <w:r w:rsidRPr="004C140D">
        <w:rPr>
          <w:b/>
        </w:rPr>
        <w:t xml:space="preserve"> </w:t>
      </w:r>
      <w:proofErr w:type="spellStart"/>
      <w:r w:rsidRPr="004C140D">
        <w:rPr>
          <w:b/>
        </w:rPr>
        <w:t>Owner</w:t>
      </w:r>
      <w:proofErr w:type="spellEnd"/>
      <w:r w:rsidRPr="004C140D">
        <w:rPr>
          <w:b/>
        </w:rPr>
        <w:t>:</w:t>
      </w:r>
      <w:r>
        <w:t xml:space="preserve"> Pedro </w:t>
      </w:r>
      <w:proofErr w:type="spellStart"/>
      <w:r>
        <w:t>Bazan</w:t>
      </w:r>
      <w:proofErr w:type="spellEnd"/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Responsables:</w:t>
      </w:r>
      <w:r w:rsidRPr="003131D5">
        <w:rPr>
          <w:b/>
        </w:rPr>
        <w:tab/>
      </w:r>
      <w:r>
        <w:t xml:space="preserve"> Laura </w:t>
      </w:r>
      <w:proofErr w:type="spellStart"/>
      <w:r>
        <w:t>Pastorino</w:t>
      </w:r>
      <w:proofErr w:type="spellEnd"/>
      <w:r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Prioridad:</w:t>
      </w:r>
      <w:r>
        <w:tab/>
        <w:t>Alto</w:t>
      </w:r>
      <w:r>
        <w:tab/>
      </w:r>
    </w:p>
    <w:p w:rsidR="00F96B14" w:rsidRDefault="00F96B14" w:rsidP="00F96B14">
      <w:pPr>
        <w:ind w:firstLine="0"/>
      </w:pPr>
      <w:r w:rsidRPr="003131D5">
        <w:rPr>
          <w:b/>
        </w:rPr>
        <w:t>Complejidad:</w:t>
      </w:r>
      <w:r>
        <w:tab/>
        <w:t>Medio</w:t>
      </w:r>
    </w:p>
    <w:p w:rsidR="00F96B14" w:rsidRPr="003131D5" w:rsidRDefault="00F96B14" w:rsidP="00F96B14">
      <w:pPr>
        <w:pStyle w:val="Ttulo3"/>
      </w:pPr>
      <w:bookmarkStart w:id="15" w:name="_Toc342963475"/>
      <w:proofErr w:type="spellStart"/>
      <w:r>
        <w:lastRenderedPageBreak/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Nº </w:t>
      </w:r>
      <w:bookmarkEnd w:id="15"/>
      <w:r w:rsidR="00CB79DE">
        <w:t>84</w:t>
      </w:r>
    </w:p>
    <w:p w:rsidR="00F96B14" w:rsidRPr="002F52DA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2F52DA">
        <w:rPr>
          <w:b/>
          <w:lang w:val="en-US"/>
        </w:rPr>
        <w:t>ID-Version One-:</w:t>
      </w:r>
      <w:r w:rsidRPr="002F52DA">
        <w:rPr>
          <w:b/>
          <w:lang w:val="en-US"/>
        </w:rPr>
        <w:tab/>
      </w:r>
    </w:p>
    <w:p w:rsidR="00CB79DE" w:rsidRPr="00CB79DE" w:rsidRDefault="00F96B14" w:rsidP="00CB79DE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CB79DE">
        <w:rPr>
          <w:b/>
        </w:rPr>
        <w:t>Titulo:</w:t>
      </w:r>
      <w:r w:rsidRPr="00CB79DE">
        <w:rPr>
          <w:b/>
        </w:rPr>
        <w:tab/>
      </w:r>
      <w:r w:rsidR="00CB79DE" w:rsidRPr="00CB79DE">
        <w:rPr>
          <w:sz w:val="20"/>
          <w:szCs w:val="20"/>
        </w:rPr>
        <w:t xml:space="preserve">84. Como moderador de Foro, necesito tener la posibilidad de agregar Usuarios a </w:t>
      </w:r>
      <w:r w:rsidR="00EC69B2" w:rsidRPr="00CB79DE">
        <w:rPr>
          <w:sz w:val="20"/>
          <w:szCs w:val="20"/>
        </w:rPr>
        <w:t>Tópicos</w:t>
      </w:r>
      <w:r w:rsidR="00CB79DE" w:rsidRPr="00CB79DE">
        <w:rPr>
          <w:sz w:val="20"/>
          <w:szCs w:val="20"/>
        </w:rPr>
        <w:t xml:space="preserve"> </w:t>
      </w:r>
      <w:r w:rsidR="00EC69B2" w:rsidRPr="00CB79DE">
        <w:rPr>
          <w:sz w:val="20"/>
          <w:szCs w:val="20"/>
        </w:rPr>
        <w:t>específicos</w:t>
      </w:r>
      <w:r w:rsidR="00CB79DE" w:rsidRPr="00CB79DE">
        <w:rPr>
          <w:sz w:val="20"/>
          <w:szCs w:val="20"/>
        </w:rPr>
        <w:t xml:space="preserve"> anteriormente creados.</w:t>
      </w:r>
      <w:bookmarkStart w:id="16" w:name="_GoBack"/>
      <w:bookmarkEnd w:id="16"/>
    </w:p>
    <w:p w:rsidR="00F96B14" w:rsidRPr="003131D5" w:rsidRDefault="00F96B14" w:rsidP="00F96B1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 xml:space="preserve">Project: </w:t>
      </w:r>
      <w:r w:rsidRPr="003131D5">
        <w:rPr>
          <w:lang w:val="en-US"/>
        </w:rPr>
        <w:t>BLPM Product Backlog</w:t>
      </w:r>
    </w:p>
    <w:p w:rsidR="00F96B14" w:rsidRPr="003131D5" w:rsidRDefault="00F96B14" w:rsidP="00F96B14">
      <w:pPr>
        <w:pStyle w:val="Prrafodelista"/>
        <w:numPr>
          <w:ilvl w:val="0"/>
          <w:numId w:val="3"/>
        </w:numPr>
        <w:rPr>
          <w:b/>
          <w:lang w:val="en-US"/>
        </w:rPr>
      </w:pPr>
      <w:r w:rsidRPr="003131D5">
        <w:rPr>
          <w:b/>
          <w:lang w:val="en-US"/>
        </w:rPr>
        <w:t>Sprint:</w:t>
      </w:r>
      <w:r w:rsidRPr="003131D5">
        <w:rPr>
          <w:b/>
          <w:lang w:val="en-US"/>
        </w:rPr>
        <w:tab/>
      </w:r>
      <w:r>
        <w:rPr>
          <w:b/>
          <w:lang w:val="en-US"/>
        </w:rPr>
        <w:t>8</w:t>
      </w:r>
      <w:r w:rsidRPr="003131D5">
        <w:rPr>
          <w:b/>
          <w:lang w:val="en-US"/>
        </w:rPr>
        <w:tab/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042EED">
        <w:rPr>
          <w:b/>
        </w:rPr>
        <w:t>Descripción:</w:t>
      </w:r>
      <w:r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B50ABD">
        <w:rPr>
          <w:b/>
        </w:rPr>
        <w:t>Supuestos:</w:t>
      </w:r>
      <w:r>
        <w:t xml:space="preserve"> -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 xml:space="preserve">Precondición: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 xml:space="preserve">Post Condición: 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>Reglas de Negocio:</w:t>
      </w:r>
      <w:r>
        <w:t xml:space="preserve"> 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B50ABD">
        <w:rPr>
          <w:b/>
        </w:rPr>
        <w:t>Criterio de Aceptación:</w:t>
      </w:r>
      <w:r>
        <w:rPr>
          <w:b/>
        </w:rPr>
        <w:t>-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B50ABD">
        <w:rPr>
          <w:b/>
        </w:rPr>
        <w:t>Discusiones:</w:t>
      </w:r>
      <w:r w:rsidRPr="000721F3"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Estimación:</w:t>
      </w:r>
      <w:r>
        <w:tab/>
        <w:t>2,00</w:t>
      </w:r>
      <w:r>
        <w:tab/>
      </w:r>
    </w:p>
    <w:p w:rsidR="00F96B14" w:rsidRDefault="00F96B14" w:rsidP="00F96B14">
      <w:pPr>
        <w:pStyle w:val="Prrafodelista"/>
        <w:numPr>
          <w:ilvl w:val="0"/>
          <w:numId w:val="3"/>
        </w:numPr>
      </w:pPr>
      <w:proofErr w:type="spellStart"/>
      <w:r w:rsidRPr="004C140D">
        <w:rPr>
          <w:b/>
        </w:rPr>
        <w:t>Product</w:t>
      </w:r>
      <w:proofErr w:type="spellEnd"/>
      <w:r w:rsidRPr="004C140D">
        <w:rPr>
          <w:b/>
        </w:rPr>
        <w:t xml:space="preserve"> </w:t>
      </w:r>
      <w:proofErr w:type="spellStart"/>
      <w:r w:rsidRPr="004C140D">
        <w:rPr>
          <w:b/>
        </w:rPr>
        <w:t>Owner</w:t>
      </w:r>
      <w:proofErr w:type="spellEnd"/>
      <w:r w:rsidRPr="004C140D">
        <w:rPr>
          <w:b/>
        </w:rPr>
        <w:t>:</w:t>
      </w:r>
      <w:r>
        <w:t xml:space="preserve"> Pedro </w:t>
      </w:r>
      <w:proofErr w:type="spellStart"/>
      <w:r>
        <w:t>Bazan</w:t>
      </w:r>
      <w:proofErr w:type="spellEnd"/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Responsables:</w:t>
      </w:r>
      <w:r w:rsidRPr="003131D5">
        <w:rPr>
          <w:b/>
        </w:rPr>
        <w:tab/>
      </w:r>
      <w:r>
        <w:t xml:space="preserve"> Laura </w:t>
      </w:r>
      <w:proofErr w:type="spellStart"/>
      <w:r>
        <w:t>Pastorino</w:t>
      </w:r>
      <w:proofErr w:type="spellEnd"/>
      <w:r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Prioridad:</w:t>
      </w:r>
      <w:r>
        <w:tab/>
        <w:t>Alto</w:t>
      </w:r>
      <w:r>
        <w:tab/>
      </w:r>
    </w:p>
    <w:p w:rsidR="00F96B14" w:rsidRDefault="00F96B14" w:rsidP="00F96B14">
      <w:pPr>
        <w:ind w:firstLine="0"/>
      </w:pPr>
      <w:r w:rsidRPr="003131D5">
        <w:rPr>
          <w:b/>
        </w:rPr>
        <w:t>Complejidad:</w:t>
      </w:r>
      <w:r>
        <w:tab/>
        <w:t>Medio</w:t>
      </w:r>
    </w:p>
    <w:p w:rsidR="00F96B14" w:rsidRPr="003131D5" w:rsidRDefault="00F96B14" w:rsidP="00F96B14">
      <w:pPr>
        <w:pStyle w:val="Ttulo3"/>
      </w:pPr>
      <w:bookmarkStart w:id="17" w:name="_Toc342963476"/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Nº </w:t>
      </w:r>
      <w:bookmarkEnd w:id="17"/>
      <w:r w:rsidR="00CB79DE">
        <w:t>85</w:t>
      </w:r>
    </w:p>
    <w:p w:rsidR="00F96B14" w:rsidRPr="002F52DA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2F52DA">
        <w:rPr>
          <w:b/>
          <w:lang w:val="en-US"/>
        </w:rPr>
        <w:t>ID-Version One-:</w:t>
      </w:r>
      <w:r w:rsidRPr="002F52DA">
        <w:rPr>
          <w:b/>
          <w:lang w:val="en-US"/>
        </w:rPr>
        <w:tab/>
      </w:r>
    </w:p>
    <w:p w:rsidR="00CB79DE" w:rsidRPr="00CB79DE" w:rsidRDefault="00F96B14" w:rsidP="00CB79DE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CB79DE">
        <w:rPr>
          <w:b/>
        </w:rPr>
        <w:t>Titulo:</w:t>
      </w:r>
      <w:r w:rsidRPr="00CB79DE">
        <w:rPr>
          <w:b/>
        </w:rPr>
        <w:tab/>
      </w:r>
      <w:r w:rsidR="00CB79DE" w:rsidRPr="00CB79DE">
        <w:rPr>
          <w:sz w:val="20"/>
          <w:szCs w:val="20"/>
        </w:rPr>
        <w:t xml:space="preserve">85. Como moderador de foro necesito poder eliminar </w:t>
      </w:r>
      <w:proofErr w:type="spellStart"/>
      <w:r w:rsidR="00CB79DE" w:rsidRPr="00CB79DE">
        <w:rPr>
          <w:sz w:val="20"/>
          <w:szCs w:val="20"/>
        </w:rPr>
        <w:t>usuarior</w:t>
      </w:r>
      <w:proofErr w:type="spellEnd"/>
      <w:r w:rsidR="00CB79DE" w:rsidRPr="00CB79DE">
        <w:rPr>
          <w:sz w:val="20"/>
          <w:szCs w:val="20"/>
        </w:rPr>
        <w:t xml:space="preserve"> de un </w:t>
      </w:r>
      <w:proofErr w:type="spellStart"/>
      <w:r w:rsidR="00CB79DE" w:rsidRPr="00CB79DE">
        <w:rPr>
          <w:sz w:val="20"/>
          <w:szCs w:val="20"/>
        </w:rPr>
        <w:t>Topico</w:t>
      </w:r>
      <w:proofErr w:type="spellEnd"/>
      <w:r w:rsidR="00CB79DE" w:rsidRPr="00CB79DE">
        <w:rPr>
          <w:sz w:val="20"/>
          <w:szCs w:val="20"/>
        </w:rPr>
        <w:t xml:space="preserve"> especifico, con la idea de que aquellos usuarios que hagan uso indebido del foro sean separados del TOPICO</w:t>
      </w:r>
    </w:p>
    <w:p w:rsidR="00F96B14" w:rsidRPr="002F52DA" w:rsidRDefault="00F96B14" w:rsidP="00F96B14">
      <w:pPr>
        <w:pStyle w:val="Prrafodelista"/>
        <w:numPr>
          <w:ilvl w:val="0"/>
          <w:numId w:val="3"/>
        </w:numPr>
      </w:pPr>
    </w:p>
    <w:p w:rsidR="00F96B14" w:rsidRPr="003131D5" w:rsidRDefault="00F96B14" w:rsidP="00F96B1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 xml:space="preserve">Project: </w:t>
      </w:r>
      <w:r w:rsidRPr="003131D5">
        <w:rPr>
          <w:lang w:val="en-US"/>
        </w:rPr>
        <w:t>BLPM Product Backlog</w:t>
      </w:r>
    </w:p>
    <w:p w:rsidR="00F96B14" w:rsidRPr="003131D5" w:rsidRDefault="00F96B14" w:rsidP="00F96B14">
      <w:pPr>
        <w:pStyle w:val="Prrafodelista"/>
        <w:numPr>
          <w:ilvl w:val="0"/>
          <w:numId w:val="3"/>
        </w:numPr>
        <w:rPr>
          <w:b/>
          <w:lang w:val="en-US"/>
        </w:rPr>
      </w:pPr>
      <w:r w:rsidRPr="003131D5">
        <w:rPr>
          <w:b/>
          <w:lang w:val="en-US"/>
        </w:rPr>
        <w:t>Sprint:</w:t>
      </w:r>
      <w:r w:rsidRPr="003131D5">
        <w:rPr>
          <w:b/>
          <w:lang w:val="en-US"/>
        </w:rPr>
        <w:tab/>
      </w:r>
      <w:r>
        <w:rPr>
          <w:b/>
          <w:lang w:val="en-US"/>
        </w:rPr>
        <w:t>8</w:t>
      </w:r>
      <w:r w:rsidRPr="003131D5">
        <w:rPr>
          <w:b/>
          <w:lang w:val="en-US"/>
        </w:rPr>
        <w:tab/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042EED">
        <w:rPr>
          <w:b/>
        </w:rPr>
        <w:t>Descripción:</w:t>
      </w:r>
      <w:r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B50ABD">
        <w:rPr>
          <w:b/>
        </w:rPr>
        <w:t>Supuestos:</w:t>
      </w:r>
      <w:r>
        <w:t xml:space="preserve"> -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 xml:space="preserve">Precondición: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 xml:space="preserve">Post Condición: 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>Reglas de Negocio:</w:t>
      </w:r>
      <w:r>
        <w:t xml:space="preserve"> 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B50ABD">
        <w:rPr>
          <w:b/>
        </w:rPr>
        <w:t>Criterio de Aceptación:</w:t>
      </w:r>
      <w:r>
        <w:rPr>
          <w:b/>
        </w:rPr>
        <w:t>-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B50ABD">
        <w:rPr>
          <w:b/>
        </w:rPr>
        <w:t>Discusiones:</w:t>
      </w:r>
      <w:r w:rsidRPr="000721F3"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Estimación:</w:t>
      </w:r>
      <w:r>
        <w:tab/>
        <w:t>2,00</w:t>
      </w:r>
      <w:r>
        <w:tab/>
      </w:r>
    </w:p>
    <w:p w:rsidR="00F96B14" w:rsidRDefault="00F96B14" w:rsidP="00F96B14">
      <w:pPr>
        <w:pStyle w:val="Prrafodelista"/>
        <w:numPr>
          <w:ilvl w:val="0"/>
          <w:numId w:val="3"/>
        </w:numPr>
      </w:pPr>
      <w:proofErr w:type="spellStart"/>
      <w:r w:rsidRPr="004C140D">
        <w:rPr>
          <w:b/>
        </w:rPr>
        <w:t>Product</w:t>
      </w:r>
      <w:proofErr w:type="spellEnd"/>
      <w:r w:rsidRPr="004C140D">
        <w:rPr>
          <w:b/>
        </w:rPr>
        <w:t xml:space="preserve"> </w:t>
      </w:r>
      <w:proofErr w:type="spellStart"/>
      <w:r w:rsidRPr="004C140D">
        <w:rPr>
          <w:b/>
        </w:rPr>
        <w:t>Owner</w:t>
      </w:r>
      <w:proofErr w:type="spellEnd"/>
      <w:r w:rsidRPr="004C140D">
        <w:rPr>
          <w:b/>
        </w:rPr>
        <w:t>:</w:t>
      </w:r>
      <w:r>
        <w:t xml:space="preserve"> Pedro </w:t>
      </w:r>
      <w:proofErr w:type="spellStart"/>
      <w:r>
        <w:t>Bazan</w:t>
      </w:r>
      <w:proofErr w:type="spellEnd"/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Responsables:</w:t>
      </w:r>
      <w:r w:rsidRPr="003131D5">
        <w:rPr>
          <w:b/>
        </w:rPr>
        <w:tab/>
      </w:r>
      <w:r>
        <w:t xml:space="preserve"> Laura </w:t>
      </w:r>
      <w:proofErr w:type="spellStart"/>
      <w:r>
        <w:t>Pastorino</w:t>
      </w:r>
      <w:proofErr w:type="spellEnd"/>
      <w:r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Prioridad:</w:t>
      </w:r>
      <w:r>
        <w:tab/>
        <w:t>Alto</w:t>
      </w:r>
      <w:r>
        <w:tab/>
      </w:r>
    </w:p>
    <w:p w:rsidR="00F96B14" w:rsidRDefault="00F96B14" w:rsidP="00F96B14">
      <w:pPr>
        <w:ind w:firstLine="0"/>
      </w:pPr>
      <w:r w:rsidRPr="003131D5">
        <w:rPr>
          <w:b/>
        </w:rPr>
        <w:t>Complejidad:</w:t>
      </w:r>
      <w:r>
        <w:tab/>
        <w:t>Medio</w:t>
      </w:r>
    </w:p>
    <w:p w:rsidR="00F96B14" w:rsidRPr="003131D5" w:rsidRDefault="00F96B14" w:rsidP="00F96B14">
      <w:pPr>
        <w:pStyle w:val="Ttulo3"/>
      </w:pPr>
      <w:bookmarkStart w:id="18" w:name="_Toc342963477"/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Nº </w:t>
      </w:r>
      <w:bookmarkEnd w:id="18"/>
      <w:r w:rsidR="00CB79DE">
        <w:t>104</w:t>
      </w:r>
    </w:p>
    <w:p w:rsidR="00F96B14" w:rsidRPr="002F52DA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2F52DA">
        <w:rPr>
          <w:b/>
          <w:lang w:val="en-US"/>
        </w:rPr>
        <w:t>ID-Version One-:</w:t>
      </w:r>
      <w:r w:rsidRPr="002F52DA">
        <w:rPr>
          <w:b/>
          <w:lang w:val="en-US"/>
        </w:rPr>
        <w:tab/>
      </w:r>
    </w:p>
    <w:p w:rsidR="00CB79DE" w:rsidRPr="00CB79DE" w:rsidRDefault="00F96B14" w:rsidP="00CB79DE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CB79DE">
        <w:rPr>
          <w:b/>
        </w:rPr>
        <w:t>Titulo:</w:t>
      </w:r>
      <w:r w:rsidRPr="00CB79DE">
        <w:rPr>
          <w:b/>
        </w:rPr>
        <w:tab/>
      </w:r>
      <w:r w:rsidR="00CB79DE" w:rsidRPr="00CB79DE">
        <w:rPr>
          <w:sz w:val="20"/>
          <w:szCs w:val="20"/>
        </w:rPr>
        <w:t xml:space="preserve">104. Como Gestor de Novedades </w:t>
      </w:r>
      <w:proofErr w:type="spellStart"/>
      <w:r w:rsidR="00CB79DE" w:rsidRPr="00CB79DE">
        <w:rPr>
          <w:sz w:val="20"/>
          <w:szCs w:val="20"/>
        </w:rPr>
        <w:t>Aulicas</w:t>
      </w:r>
      <w:proofErr w:type="spellEnd"/>
      <w:r w:rsidR="00CB79DE" w:rsidRPr="00CB79DE">
        <w:rPr>
          <w:sz w:val="20"/>
          <w:szCs w:val="20"/>
        </w:rPr>
        <w:t xml:space="preserve"> necesito poder registrar las novedades del curso para que los otros miembros interesados de dicho curso</w:t>
      </w:r>
    </w:p>
    <w:p w:rsidR="00F96B14" w:rsidRPr="002F52DA" w:rsidRDefault="00F96B14" w:rsidP="00F96B14">
      <w:pPr>
        <w:pStyle w:val="Prrafodelista"/>
        <w:numPr>
          <w:ilvl w:val="0"/>
          <w:numId w:val="3"/>
        </w:numPr>
      </w:pPr>
    </w:p>
    <w:p w:rsidR="00F96B14" w:rsidRPr="003131D5" w:rsidRDefault="00F96B14" w:rsidP="00F96B1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 xml:space="preserve">Project: </w:t>
      </w:r>
      <w:r w:rsidRPr="003131D5">
        <w:rPr>
          <w:lang w:val="en-US"/>
        </w:rPr>
        <w:t>BLPM Product Backlog</w:t>
      </w:r>
    </w:p>
    <w:p w:rsidR="00F96B14" w:rsidRPr="003131D5" w:rsidRDefault="00F96B14" w:rsidP="00F96B14">
      <w:pPr>
        <w:pStyle w:val="Prrafodelista"/>
        <w:numPr>
          <w:ilvl w:val="0"/>
          <w:numId w:val="3"/>
        </w:numPr>
        <w:rPr>
          <w:b/>
          <w:lang w:val="en-US"/>
        </w:rPr>
      </w:pPr>
      <w:r w:rsidRPr="003131D5">
        <w:rPr>
          <w:b/>
          <w:lang w:val="en-US"/>
        </w:rPr>
        <w:t>Sprint:</w:t>
      </w:r>
      <w:r w:rsidRPr="003131D5">
        <w:rPr>
          <w:b/>
          <w:lang w:val="en-US"/>
        </w:rPr>
        <w:tab/>
      </w:r>
      <w:r>
        <w:rPr>
          <w:b/>
          <w:lang w:val="en-US"/>
        </w:rPr>
        <w:t>8</w:t>
      </w:r>
      <w:r w:rsidRPr="003131D5">
        <w:rPr>
          <w:b/>
          <w:lang w:val="en-US"/>
        </w:rPr>
        <w:tab/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042EED">
        <w:rPr>
          <w:b/>
        </w:rPr>
        <w:t>Descripción:</w:t>
      </w:r>
      <w:r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B50ABD">
        <w:rPr>
          <w:b/>
        </w:rPr>
        <w:lastRenderedPageBreak/>
        <w:t>Supuestos:</w:t>
      </w:r>
      <w:r>
        <w:t xml:space="preserve"> -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 xml:space="preserve">Precondición: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 xml:space="preserve">Post Condición: 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>Reglas de Negocio:</w:t>
      </w:r>
      <w:r>
        <w:t xml:space="preserve"> 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B50ABD">
        <w:rPr>
          <w:b/>
        </w:rPr>
        <w:t>Criterio de Aceptación:</w:t>
      </w:r>
      <w:r>
        <w:rPr>
          <w:b/>
        </w:rPr>
        <w:t>-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B50ABD">
        <w:rPr>
          <w:b/>
        </w:rPr>
        <w:t>Discusiones:</w:t>
      </w:r>
      <w:r w:rsidRPr="000721F3"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Estimación:</w:t>
      </w:r>
      <w:r>
        <w:tab/>
        <w:t>2,00</w:t>
      </w:r>
      <w:r>
        <w:tab/>
      </w:r>
    </w:p>
    <w:p w:rsidR="00F96B14" w:rsidRDefault="00F96B14" w:rsidP="00F96B14">
      <w:pPr>
        <w:pStyle w:val="Prrafodelista"/>
        <w:numPr>
          <w:ilvl w:val="0"/>
          <w:numId w:val="3"/>
        </w:numPr>
      </w:pPr>
      <w:proofErr w:type="spellStart"/>
      <w:r w:rsidRPr="004C140D">
        <w:rPr>
          <w:b/>
        </w:rPr>
        <w:t>Product</w:t>
      </w:r>
      <w:proofErr w:type="spellEnd"/>
      <w:r w:rsidRPr="004C140D">
        <w:rPr>
          <w:b/>
        </w:rPr>
        <w:t xml:space="preserve"> </w:t>
      </w:r>
      <w:proofErr w:type="spellStart"/>
      <w:r w:rsidRPr="004C140D">
        <w:rPr>
          <w:b/>
        </w:rPr>
        <w:t>Owner</w:t>
      </w:r>
      <w:proofErr w:type="spellEnd"/>
      <w:r w:rsidRPr="004C140D">
        <w:rPr>
          <w:b/>
        </w:rPr>
        <w:t>:</w:t>
      </w:r>
      <w:r>
        <w:t xml:space="preserve"> Pedro </w:t>
      </w:r>
      <w:proofErr w:type="spellStart"/>
      <w:r>
        <w:t>Bazan</w:t>
      </w:r>
      <w:proofErr w:type="spellEnd"/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Responsables:</w:t>
      </w:r>
      <w:r w:rsidRPr="003131D5">
        <w:rPr>
          <w:b/>
        </w:rPr>
        <w:tab/>
      </w:r>
      <w:r>
        <w:t xml:space="preserve"> Laura </w:t>
      </w:r>
      <w:proofErr w:type="spellStart"/>
      <w:r>
        <w:t>Pastorino</w:t>
      </w:r>
      <w:proofErr w:type="spellEnd"/>
      <w:r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Prioridad:</w:t>
      </w:r>
      <w:r>
        <w:tab/>
        <w:t>Alto</w:t>
      </w:r>
      <w:r>
        <w:tab/>
      </w:r>
    </w:p>
    <w:p w:rsidR="00F96B14" w:rsidRDefault="00F96B14" w:rsidP="00F96B14">
      <w:pPr>
        <w:ind w:firstLine="0"/>
      </w:pPr>
      <w:r w:rsidRPr="003131D5">
        <w:rPr>
          <w:b/>
        </w:rPr>
        <w:t>Complejidad:</w:t>
      </w:r>
      <w:r>
        <w:tab/>
        <w:t>Medio</w:t>
      </w:r>
    </w:p>
    <w:p w:rsidR="00CB79DE" w:rsidRDefault="00F96B14" w:rsidP="00CB79DE">
      <w:pPr>
        <w:pStyle w:val="Ttulo3"/>
      </w:pPr>
      <w:bookmarkStart w:id="19" w:name="_Toc342963478"/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Nº </w:t>
      </w:r>
      <w:bookmarkEnd w:id="19"/>
      <w:r w:rsidR="00CB79DE">
        <w:t>105</w:t>
      </w:r>
    </w:p>
    <w:p w:rsidR="00F96B14" w:rsidRPr="00CB79DE" w:rsidRDefault="00F96B14" w:rsidP="00CB79DE">
      <w:pPr>
        <w:pStyle w:val="Prrafodelista"/>
        <w:numPr>
          <w:ilvl w:val="0"/>
          <w:numId w:val="3"/>
        </w:numPr>
        <w:rPr>
          <w:bCs/>
          <w:lang w:val="en-US"/>
        </w:rPr>
      </w:pPr>
      <w:r w:rsidRPr="00CB79DE">
        <w:rPr>
          <w:b/>
          <w:lang w:val="en-US"/>
        </w:rPr>
        <w:t>ID-Version One-:</w:t>
      </w:r>
      <w:r w:rsidRPr="00CB79DE">
        <w:rPr>
          <w:b/>
          <w:lang w:val="en-US"/>
        </w:rPr>
        <w:tab/>
      </w:r>
    </w:p>
    <w:p w:rsidR="00CB79DE" w:rsidRPr="00CB79DE" w:rsidRDefault="00F96B14" w:rsidP="00CB79DE">
      <w:pPr>
        <w:pStyle w:val="Prrafodelista"/>
        <w:numPr>
          <w:ilvl w:val="0"/>
          <w:numId w:val="4"/>
        </w:numPr>
        <w:rPr>
          <w:sz w:val="20"/>
          <w:szCs w:val="20"/>
        </w:rPr>
      </w:pPr>
      <w:proofErr w:type="spellStart"/>
      <w:r w:rsidRPr="00CB79DE">
        <w:rPr>
          <w:b/>
          <w:lang w:val="en-US"/>
        </w:rPr>
        <w:t>Titulo</w:t>
      </w:r>
      <w:proofErr w:type="spellEnd"/>
      <w:r w:rsidRPr="00CB79DE">
        <w:rPr>
          <w:b/>
          <w:lang w:val="en-US"/>
        </w:rPr>
        <w:t>:</w:t>
      </w:r>
      <w:r w:rsidRPr="00CB79DE">
        <w:rPr>
          <w:b/>
          <w:lang w:val="en-US"/>
        </w:rPr>
        <w:tab/>
      </w:r>
      <w:r w:rsidR="00CB79DE" w:rsidRPr="00CB79DE">
        <w:rPr>
          <w:lang w:val="en-US"/>
        </w:rPr>
        <w:t xml:space="preserve">105. Como </w:t>
      </w:r>
      <w:proofErr w:type="spellStart"/>
      <w:r w:rsidR="00CB79DE" w:rsidRPr="00CB79DE">
        <w:rPr>
          <w:lang w:val="en-US"/>
        </w:rPr>
        <w:t>Gestror</w:t>
      </w:r>
      <w:proofErr w:type="spellEnd"/>
      <w:r w:rsidR="00CB79DE" w:rsidRPr="00CB79DE">
        <w:rPr>
          <w:lang w:val="en-US"/>
        </w:rPr>
        <w:t xml:space="preserve"> de </w:t>
      </w:r>
      <w:proofErr w:type="spellStart"/>
      <w:r w:rsidR="00CB79DE" w:rsidRPr="00CB79DE">
        <w:rPr>
          <w:lang w:val="en-US"/>
        </w:rPr>
        <w:t>Novedades</w:t>
      </w:r>
      <w:proofErr w:type="spellEnd"/>
      <w:r w:rsidR="00CB79DE" w:rsidRPr="00CB79DE">
        <w:rPr>
          <w:lang w:val="en-US"/>
        </w:rPr>
        <w:t xml:space="preserve"> </w:t>
      </w:r>
      <w:proofErr w:type="spellStart"/>
      <w:r w:rsidR="00CB79DE" w:rsidRPr="00CB79DE">
        <w:rPr>
          <w:lang w:val="en-US"/>
        </w:rPr>
        <w:t>Aulicas</w:t>
      </w:r>
      <w:proofErr w:type="spellEnd"/>
      <w:r w:rsidR="00CB79DE" w:rsidRPr="00CB79DE">
        <w:rPr>
          <w:lang w:val="en-US"/>
        </w:rPr>
        <w:t xml:space="preserve"> </w:t>
      </w:r>
      <w:proofErr w:type="spellStart"/>
      <w:r w:rsidR="00CB79DE" w:rsidRPr="00CB79DE">
        <w:rPr>
          <w:lang w:val="en-US"/>
        </w:rPr>
        <w:t>necesito</w:t>
      </w:r>
      <w:proofErr w:type="spellEnd"/>
      <w:r w:rsidR="00CB79DE" w:rsidRPr="00CB79DE">
        <w:rPr>
          <w:lang w:val="en-US"/>
        </w:rPr>
        <w:t xml:space="preserve"> </w:t>
      </w:r>
      <w:proofErr w:type="spellStart"/>
      <w:r w:rsidR="00CB79DE" w:rsidRPr="00CB79DE">
        <w:rPr>
          <w:lang w:val="en-US"/>
        </w:rPr>
        <w:t>poder</w:t>
      </w:r>
      <w:proofErr w:type="spellEnd"/>
      <w:r w:rsidR="00CB79DE" w:rsidRPr="00CB79DE">
        <w:rPr>
          <w:lang w:val="en-US"/>
        </w:rPr>
        <w:t xml:space="preserve"> </w:t>
      </w:r>
      <w:proofErr w:type="spellStart"/>
      <w:r w:rsidR="00CB79DE" w:rsidRPr="00CB79DE">
        <w:rPr>
          <w:lang w:val="en-US"/>
        </w:rPr>
        <w:t>consultar</w:t>
      </w:r>
      <w:proofErr w:type="spellEnd"/>
      <w:r w:rsidR="00CB79DE" w:rsidRPr="00CB79DE">
        <w:rPr>
          <w:lang w:val="en-US"/>
        </w:rPr>
        <w:t xml:space="preserve"> </w:t>
      </w:r>
      <w:proofErr w:type="spellStart"/>
      <w:r w:rsidR="00CB79DE" w:rsidRPr="00CB79DE">
        <w:rPr>
          <w:lang w:val="en-US"/>
        </w:rPr>
        <w:t>sobre</w:t>
      </w:r>
      <w:proofErr w:type="spellEnd"/>
      <w:r w:rsidR="00CB79DE" w:rsidRPr="00CB79DE">
        <w:rPr>
          <w:lang w:val="en-US"/>
        </w:rPr>
        <w:t xml:space="preserve"> </w:t>
      </w:r>
      <w:proofErr w:type="spellStart"/>
      <w:r w:rsidR="00CB79DE" w:rsidRPr="00CB79DE">
        <w:rPr>
          <w:lang w:val="en-US"/>
        </w:rPr>
        <w:t>las</w:t>
      </w:r>
      <w:proofErr w:type="spellEnd"/>
      <w:r w:rsidR="00CB79DE" w:rsidRPr="00CB79DE">
        <w:rPr>
          <w:lang w:val="en-US"/>
        </w:rPr>
        <w:t xml:space="preserve"> </w:t>
      </w:r>
      <w:proofErr w:type="spellStart"/>
      <w:r w:rsidR="00CB79DE" w:rsidRPr="00CB79DE">
        <w:rPr>
          <w:lang w:val="en-US"/>
        </w:rPr>
        <w:t>novedades</w:t>
      </w:r>
      <w:proofErr w:type="spellEnd"/>
      <w:r w:rsidR="00CB79DE" w:rsidRPr="00CB79DE">
        <w:rPr>
          <w:lang w:val="en-US"/>
        </w:rPr>
        <w:t xml:space="preserve"> </w:t>
      </w:r>
      <w:proofErr w:type="spellStart"/>
      <w:r w:rsidR="00CB79DE" w:rsidRPr="00CB79DE">
        <w:rPr>
          <w:lang w:val="en-US"/>
        </w:rPr>
        <w:t>aulicas</w:t>
      </w:r>
      <w:proofErr w:type="spellEnd"/>
      <w:r w:rsidR="00CB79DE" w:rsidRPr="00CB79DE">
        <w:rPr>
          <w:lang w:val="en-US"/>
        </w:rPr>
        <w:t xml:space="preserve"> </w:t>
      </w:r>
      <w:proofErr w:type="spellStart"/>
      <w:r w:rsidR="00CB79DE" w:rsidRPr="00CB79DE">
        <w:rPr>
          <w:lang w:val="en-US"/>
        </w:rPr>
        <w:t>que</w:t>
      </w:r>
      <w:proofErr w:type="spellEnd"/>
      <w:r w:rsidR="00CB79DE" w:rsidRPr="00CB79DE">
        <w:rPr>
          <w:lang w:val="en-US"/>
        </w:rPr>
        <w:t xml:space="preserve"> se </w:t>
      </w:r>
      <w:proofErr w:type="spellStart"/>
      <w:r w:rsidR="00CB79DE" w:rsidRPr="00CB79DE">
        <w:rPr>
          <w:lang w:val="en-US"/>
        </w:rPr>
        <w:t>hayan</w:t>
      </w:r>
      <w:proofErr w:type="spellEnd"/>
      <w:r w:rsidR="00CB79DE" w:rsidRPr="00CB79DE">
        <w:rPr>
          <w:sz w:val="20"/>
          <w:szCs w:val="20"/>
        </w:rPr>
        <w:t xml:space="preserve"> generado en el ultimo tiempo (configurable) con el </w:t>
      </w:r>
      <w:proofErr w:type="spellStart"/>
      <w:r w:rsidR="00CB79DE" w:rsidRPr="00CB79DE">
        <w:rPr>
          <w:sz w:val="20"/>
          <w:szCs w:val="20"/>
        </w:rPr>
        <w:t>proposito</w:t>
      </w:r>
      <w:proofErr w:type="spellEnd"/>
      <w:r w:rsidR="00CB79DE" w:rsidRPr="00CB79DE">
        <w:rPr>
          <w:sz w:val="20"/>
          <w:szCs w:val="20"/>
        </w:rPr>
        <w:t xml:space="preserve"> de tener </w:t>
      </w:r>
      <w:proofErr w:type="spellStart"/>
      <w:r w:rsidR="00CB79DE" w:rsidRPr="00CB79DE">
        <w:rPr>
          <w:sz w:val="20"/>
          <w:szCs w:val="20"/>
        </w:rPr>
        <w:t>informacion</w:t>
      </w:r>
      <w:proofErr w:type="spellEnd"/>
      <w:r w:rsidR="00CB79DE" w:rsidRPr="00CB79DE">
        <w:rPr>
          <w:sz w:val="20"/>
          <w:szCs w:val="20"/>
        </w:rPr>
        <w:t xml:space="preserve"> relevante y actual </w:t>
      </w:r>
      <w:proofErr w:type="gramStart"/>
      <w:r w:rsidR="00CB79DE" w:rsidRPr="00CB79DE">
        <w:rPr>
          <w:sz w:val="20"/>
          <w:szCs w:val="20"/>
        </w:rPr>
        <w:t>del</w:t>
      </w:r>
      <w:proofErr w:type="gramEnd"/>
      <w:r w:rsidR="00CB79DE" w:rsidRPr="00CB79DE">
        <w:rPr>
          <w:sz w:val="20"/>
          <w:szCs w:val="20"/>
        </w:rPr>
        <w:t xml:space="preserve"> curso con el que estoy trabajando.</w:t>
      </w:r>
    </w:p>
    <w:p w:rsidR="00F96B14" w:rsidRPr="003131D5" w:rsidRDefault="00F96B14" w:rsidP="00F96B1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 xml:space="preserve">Project: </w:t>
      </w:r>
      <w:r w:rsidRPr="003131D5">
        <w:rPr>
          <w:lang w:val="en-US"/>
        </w:rPr>
        <w:t>BLPM Product Backlog</w:t>
      </w:r>
    </w:p>
    <w:p w:rsidR="00F96B14" w:rsidRPr="003131D5" w:rsidRDefault="00F96B14" w:rsidP="00F96B14">
      <w:pPr>
        <w:pStyle w:val="Prrafodelista"/>
        <w:numPr>
          <w:ilvl w:val="0"/>
          <w:numId w:val="3"/>
        </w:numPr>
        <w:rPr>
          <w:b/>
          <w:lang w:val="en-US"/>
        </w:rPr>
      </w:pPr>
      <w:r w:rsidRPr="003131D5">
        <w:rPr>
          <w:b/>
          <w:lang w:val="en-US"/>
        </w:rPr>
        <w:t>Sprint:</w:t>
      </w:r>
      <w:r w:rsidRPr="003131D5">
        <w:rPr>
          <w:b/>
          <w:lang w:val="en-US"/>
        </w:rPr>
        <w:tab/>
      </w:r>
      <w:r>
        <w:rPr>
          <w:b/>
          <w:lang w:val="en-US"/>
        </w:rPr>
        <w:t>8</w:t>
      </w:r>
      <w:r w:rsidRPr="003131D5">
        <w:rPr>
          <w:b/>
          <w:lang w:val="en-US"/>
        </w:rPr>
        <w:tab/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042EED">
        <w:rPr>
          <w:b/>
        </w:rPr>
        <w:t>Descripción:</w:t>
      </w:r>
      <w:r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B50ABD">
        <w:rPr>
          <w:b/>
        </w:rPr>
        <w:t>Supuestos:</w:t>
      </w:r>
      <w:r>
        <w:t xml:space="preserve"> -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 xml:space="preserve">Precondición: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 xml:space="preserve">Post Condición: 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</w:pPr>
      <w:r w:rsidRPr="00871D64">
        <w:rPr>
          <w:b/>
        </w:rPr>
        <w:t>Reglas de Negocio:</w:t>
      </w:r>
      <w:r>
        <w:t xml:space="preserve"> 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B50ABD">
        <w:rPr>
          <w:b/>
        </w:rPr>
        <w:t>Criterio de Aceptación:</w:t>
      </w:r>
      <w:r>
        <w:rPr>
          <w:b/>
        </w:rPr>
        <w:t>-</w:t>
      </w:r>
    </w:p>
    <w:p w:rsidR="00F96B14" w:rsidRPr="00B50ABD" w:rsidRDefault="00F96B14" w:rsidP="00F96B14">
      <w:pPr>
        <w:pStyle w:val="Prrafodelista"/>
        <w:numPr>
          <w:ilvl w:val="0"/>
          <w:numId w:val="3"/>
        </w:numPr>
        <w:rPr>
          <w:b/>
        </w:rPr>
      </w:pPr>
      <w:r w:rsidRPr="00B50ABD">
        <w:rPr>
          <w:b/>
        </w:rPr>
        <w:t>Discusiones:</w:t>
      </w:r>
      <w:r w:rsidRPr="000721F3"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Estimación:</w:t>
      </w:r>
      <w:r>
        <w:tab/>
        <w:t>2,00</w:t>
      </w:r>
      <w:r>
        <w:tab/>
      </w:r>
    </w:p>
    <w:p w:rsidR="00F96B14" w:rsidRDefault="00F96B14" w:rsidP="00F96B14">
      <w:pPr>
        <w:pStyle w:val="Prrafodelista"/>
        <w:numPr>
          <w:ilvl w:val="0"/>
          <w:numId w:val="3"/>
        </w:numPr>
      </w:pPr>
      <w:proofErr w:type="spellStart"/>
      <w:r w:rsidRPr="004C140D">
        <w:rPr>
          <w:b/>
        </w:rPr>
        <w:t>Product</w:t>
      </w:r>
      <w:proofErr w:type="spellEnd"/>
      <w:r w:rsidRPr="004C140D">
        <w:rPr>
          <w:b/>
        </w:rPr>
        <w:t xml:space="preserve"> </w:t>
      </w:r>
      <w:proofErr w:type="spellStart"/>
      <w:r w:rsidRPr="004C140D">
        <w:rPr>
          <w:b/>
        </w:rPr>
        <w:t>Owner</w:t>
      </w:r>
      <w:proofErr w:type="spellEnd"/>
      <w:r w:rsidRPr="004C140D">
        <w:rPr>
          <w:b/>
        </w:rPr>
        <w:t>:</w:t>
      </w:r>
      <w:r>
        <w:t xml:space="preserve"> Pedro </w:t>
      </w:r>
      <w:proofErr w:type="spellStart"/>
      <w:r>
        <w:t>Bazan</w:t>
      </w:r>
      <w:proofErr w:type="spellEnd"/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Responsables:</w:t>
      </w:r>
      <w:r w:rsidRPr="003131D5">
        <w:rPr>
          <w:b/>
        </w:rPr>
        <w:tab/>
      </w:r>
      <w:r>
        <w:t xml:space="preserve"> Laura </w:t>
      </w:r>
      <w:proofErr w:type="spellStart"/>
      <w:r>
        <w:t>Pastorino</w:t>
      </w:r>
      <w:proofErr w:type="spellEnd"/>
      <w:r>
        <w:t xml:space="preserve"> </w:t>
      </w:r>
    </w:p>
    <w:p w:rsidR="00F96B14" w:rsidRDefault="00F96B14" w:rsidP="00F96B14">
      <w:pPr>
        <w:pStyle w:val="Prrafodelista"/>
        <w:numPr>
          <w:ilvl w:val="0"/>
          <w:numId w:val="3"/>
        </w:numPr>
      </w:pPr>
      <w:r w:rsidRPr="003131D5">
        <w:rPr>
          <w:b/>
        </w:rPr>
        <w:t>Prioridad:</w:t>
      </w:r>
      <w:r>
        <w:tab/>
        <w:t>Alto</w:t>
      </w:r>
      <w:r>
        <w:tab/>
      </w:r>
    </w:p>
    <w:p w:rsidR="00F96B14" w:rsidRDefault="00F96B14" w:rsidP="00F96B14">
      <w:pPr>
        <w:ind w:firstLine="0"/>
      </w:pPr>
      <w:r w:rsidRPr="003131D5">
        <w:rPr>
          <w:b/>
        </w:rPr>
        <w:t>Complejidad:</w:t>
      </w:r>
      <w:r>
        <w:tab/>
        <w:t>Medio</w:t>
      </w:r>
    </w:p>
    <w:p w:rsidR="00C67E61" w:rsidRPr="005B7876" w:rsidRDefault="00C67E61" w:rsidP="000C2B0E">
      <w:pPr>
        <w:ind w:firstLine="0"/>
      </w:pPr>
    </w:p>
    <w:p w:rsidR="0021037F" w:rsidRPr="005B7876" w:rsidRDefault="0021037F" w:rsidP="0021037F">
      <w:pPr>
        <w:spacing w:after="200" w:line="276" w:lineRule="auto"/>
      </w:pPr>
      <w:r w:rsidRPr="005B7876">
        <w:br w:type="page"/>
      </w:r>
    </w:p>
    <w:bookmarkStart w:id="20" w:name="_Toc293830635" w:displacedByCustomXml="next"/>
    <w:bookmarkStart w:id="21" w:name="_Toc293830721" w:displacedByCustomXml="next"/>
    <w:bookmarkStart w:id="22" w:name="_Toc293830894" w:displacedByCustomXml="next"/>
    <w:bookmarkStart w:id="23" w:name="_Toc293830976" w:displacedByCustomXml="next"/>
    <w:bookmarkStart w:id="24" w:name="_Toc293831063" w:displacedByCustomXml="next"/>
    <w:bookmarkStart w:id="25" w:name="_Toc342963479" w:displacedByCustomXml="next"/>
    <w:sdt>
      <w:sdtPr>
        <w:rPr>
          <w:rFonts w:ascii="Calibri" w:hAnsi="Calibri"/>
          <w:b w:val="0"/>
          <w:bCs w:val="0"/>
          <w:smallCaps w:val="0"/>
          <w:color w:val="auto"/>
          <w:sz w:val="22"/>
          <w:szCs w:val="22"/>
        </w:rPr>
        <w:id w:val="-83231708"/>
        <w:docPartObj>
          <w:docPartGallery w:val="Bibliographies"/>
          <w:docPartUnique/>
        </w:docPartObj>
      </w:sdtPr>
      <w:sdtEndPr/>
      <w:sdtContent>
        <w:bookmarkEnd w:id="24" w:displacedByCustomXml="prev"/>
        <w:bookmarkEnd w:id="23" w:displacedByCustomXml="prev"/>
        <w:bookmarkEnd w:id="22" w:displacedByCustomXml="prev"/>
        <w:bookmarkEnd w:id="21" w:displacedByCustomXml="prev"/>
        <w:bookmarkEnd w:id="20" w:displacedByCustomXml="prev"/>
        <w:p w:rsidR="0021037F" w:rsidRPr="005B7876" w:rsidRDefault="0084356E" w:rsidP="0021037F">
          <w:pPr>
            <w:pStyle w:val="Ttulo1"/>
            <w:numPr>
              <w:ilvl w:val="0"/>
              <w:numId w:val="1"/>
            </w:numPr>
          </w:pPr>
          <w:r w:rsidRPr="005B7876">
            <w:t>Recursos</w:t>
          </w:r>
          <w:bookmarkEnd w:id="25"/>
          <w:r w:rsidRPr="005B7876">
            <w:tab/>
          </w:r>
        </w:p>
        <w:sdt>
          <w:sdtPr>
            <w:id w:val="111145805"/>
            <w:bibliography/>
          </w:sdtPr>
          <w:sdtEndPr/>
          <w:sdtContent>
            <w:p w:rsidR="0021037F" w:rsidRPr="005B7876" w:rsidRDefault="0021037F" w:rsidP="0021037F">
              <w:pPr>
                <w:ind w:left="720" w:hanging="720"/>
              </w:pPr>
            </w:p>
            <w:p w:rsidR="0021037F" w:rsidRPr="005B7876" w:rsidRDefault="00FA1A4A" w:rsidP="0021037F">
              <w:pPr>
                <w:ind w:left="720" w:hanging="720"/>
                <w:rPr>
                  <w:noProof/>
                </w:rPr>
              </w:pPr>
              <w:r w:rsidRPr="005B7876">
                <w:fldChar w:fldCharType="begin"/>
              </w:r>
              <w:r w:rsidR="0021037F" w:rsidRPr="005B7876">
                <w:instrText>BIBLIOGRAPHY</w:instrText>
              </w:r>
              <w:r w:rsidRPr="005B7876">
                <w:fldChar w:fldCharType="separate"/>
              </w:r>
              <w:r w:rsidR="0084356E" w:rsidRPr="005B7876">
                <w:rPr>
                  <w:noProof/>
                </w:rPr>
                <w:t>Version One Agile Management Tool</w:t>
              </w:r>
            </w:p>
            <w:p w:rsidR="0021037F" w:rsidRPr="005B7876" w:rsidRDefault="00FA1A4A" w:rsidP="0021037F">
              <w:r w:rsidRPr="005B7876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1037F" w:rsidRPr="005B7876" w:rsidRDefault="0021037F" w:rsidP="0021037F"/>
    <w:p w:rsidR="0021037F" w:rsidRPr="005B7876" w:rsidRDefault="0021037F" w:rsidP="0021037F">
      <w:pPr>
        <w:spacing w:after="200" w:line="276" w:lineRule="auto"/>
        <w:rPr>
          <w:rFonts w:ascii="Cambria" w:hAnsi="Cambria"/>
          <w:b/>
          <w:bCs/>
          <w:smallCaps/>
          <w:color w:val="365F91"/>
          <w:sz w:val="28"/>
          <w:szCs w:val="28"/>
        </w:rPr>
      </w:pPr>
      <w:r w:rsidRPr="005B7876">
        <w:br w:type="page"/>
      </w:r>
    </w:p>
    <w:p w:rsidR="0021037F" w:rsidRPr="005B7876" w:rsidRDefault="0021037F" w:rsidP="0021037F">
      <w:pPr>
        <w:pStyle w:val="Ttulo1"/>
        <w:numPr>
          <w:ilvl w:val="0"/>
          <w:numId w:val="1"/>
        </w:numPr>
      </w:pPr>
      <w:bookmarkStart w:id="26" w:name="_Toc293830636"/>
      <w:bookmarkStart w:id="27" w:name="_Toc293830722"/>
      <w:bookmarkStart w:id="28" w:name="_Toc293830895"/>
      <w:bookmarkStart w:id="29" w:name="_Toc293830977"/>
      <w:bookmarkStart w:id="30" w:name="_Toc293831064"/>
      <w:bookmarkStart w:id="31" w:name="_Toc342963480"/>
      <w:r w:rsidRPr="005B7876">
        <w:lastRenderedPageBreak/>
        <w:t>Anexo</w:t>
      </w:r>
      <w:bookmarkEnd w:id="26"/>
      <w:bookmarkEnd w:id="27"/>
      <w:bookmarkEnd w:id="28"/>
      <w:bookmarkEnd w:id="29"/>
      <w:bookmarkEnd w:id="30"/>
      <w:bookmarkEnd w:id="31"/>
    </w:p>
    <w:p w:rsidR="0021037F" w:rsidRPr="005B7876" w:rsidRDefault="0021037F" w:rsidP="0021037F"/>
    <w:p w:rsidR="0021037F" w:rsidRPr="005B7876" w:rsidRDefault="00C51695" w:rsidP="0021037F">
      <w:r w:rsidRPr="005B7876">
        <w:t>Matriz de Trazabilidad</w:t>
      </w:r>
    </w:p>
    <w:p w:rsidR="0021037F" w:rsidRPr="005B7876" w:rsidRDefault="0021037F" w:rsidP="0021037F"/>
    <w:p w:rsidR="00D4026A" w:rsidRPr="005B7876" w:rsidRDefault="00D4026A"/>
    <w:sectPr w:rsidR="00D4026A" w:rsidRPr="005B7876" w:rsidSect="0084356E">
      <w:headerReference w:type="default" r:id="rId10"/>
      <w:footerReference w:type="default" r:id="rId11"/>
      <w:pgSz w:w="11907" w:h="16840" w:code="9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745" w:rsidRDefault="00FC1745" w:rsidP="0021037F">
      <w:r>
        <w:separator/>
      </w:r>
    </w:p>
  </w:endnote>
  <w:endnote w:type="continuationSeparator" w:id="0">
    <w:p w:rsidR="00FC1745" w:rsidRDefault="00FC1745" w:rsidP="0021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0" w:type="auto"/>
      <w:tblLook w:val="00A0" w:firstRow="1" w:lastRow="0" w:firstColumn="1" w:lastColumn="0" w:noHBand="0" w:noVBand="0"/>
    </w:tblPr>
    <w:tblGrid>
      <w:gridCol w:w="618"/>
    </w:tblGrid>
    <w:tr w:rsidR="00E95FF6" w:rsidRPr="004734D9" w:rsidTr="00EF15BE">
      <w:trPr>
        <w:trHeight w:val="9772"/>
      </w:trPr>
      <w:tc>
        <w:tcPr>
          <w:tcW w:w="0" w:type="auto"/>
          <w:tcBorders>
            <w:bottom w:val="single" w:sz="4" w:space="0" w:color="auto"/>
          </w:tcBorders>
          <w:textDirection w:val="btLr"/>
        </w:tcPr>
        <w:p w:rsidR="00E95FF6" w:rsidRPr="004734D9" w:rsidRDefault="00E95FF6" w:rsidP="00A516C5">
          <w:pPr>
            <w:pStyle w:val="Encabezado"/>
            <w:ind w:left="113" w:right="113"/>
          </w:pPr>
          <w:r w:rsidRPr="004734D9">
            <w:rPr>
              <w:color w:val="4F81BD"/>
            </w:rPr>
            <w:t xml:space="preserve">Capítulo: </w:t>
          </w:r>
          <w:fldSimple w:instr=" STYLEREF  &quot;1&quot;  ">
            <w:r w:rsidR="00A83707">
              <w:rPr>
                <w:noProof/>
              </w:rPr>
              <w:t>Listado Detallado</w:t>
            </w:r>
          </w:fldSimple>
        </w:p>
      </w:tc>
    </w:tr>
    <w:tr w:rsidR="00E95FF6" w:rsidRPr="004734D9" w:rsidTr="00EF15BE">
      <w:trPr>
        <w:trHeight w:val="688"/>
      </w:trPr>
      <w:tc>
        <w:tcPr>
          <w:tcW w:w="0" w:type="auto"/>
          <w:tcBorders>
            <w:top w:val="single" w:sz="4" w:space="0" w:color="auto"/>
          </w:tcBorders>
        </w:tcPr>
        <w:p w:rsidR="00E95FF6" w:rsidRPr="004734D9" w:rsidRDefault="00E95FF6" w:rsidP="00EF15BE">
          <w:pPr>
            <w:pStyle w:val="Piedepgina"/>
            <w:spacing w:before="0"/>
            <w:ind w:firstLine="0"/>
            <w:jc w:val="right"/>
          </w:pP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begin"/>
          </w:r>
          <w:r w:rsidRPr="009B4117">
            <w:rPr>
              <w:sz w:val="18"/>
            </w:rPr>
            <w:instrText>PAGE   \* MERGEFORMAT</w:instrText>
          </w: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separate"/>
          </w:r>
          <w:r w:rsidR="00A83707" w:rsidRPr="00A83707">
            <w:rPr>
              <w:rFonts w:asciiTheme="majorHAnsi" w:eastAsiaTheme="majorEastAsia" w:hAnsiTheme="majorHAnsi" w:cstheme="majorBidi"/>
              <w:noProof/>
              <w:color w:val="4F81BD" w:themeColor="accent1"/>
              <w:sz w:val="32"/>
              <w:szCs w:val="40"/>
              <w:lang w:val="es-ES"/>
            </w:rPr>
            <w:t>10</w:t>
          </w:r>
          <w:r w:rsidRPr="009B4117"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  <w:fldChar w:fldCharType="end"/>
          </w:r>
        </w:p>
      </w:tc>
    </w:tr>
  </w:tbl>
  <w:p w:rsidR="00E95FF6" w:rsidRPr="009B4117" w:rsidRDefault="00FC1745" w:rsidP="00CE6132">
    <w:pPr>
      <w:pStyle w:val="Piedepgina"/>
      <w:ind w:firstLine="0"/>
      <w:rPr>
        <w:i/>
        <w:sz w:val="16"/>
        <w:szCs w:val="16"/>
      </w:rPr>
    </w:pPr>
    <w:r>
      <w:fldChar w:fldCharType="begin"/>
    </w:r>
    <w:r>
      <w:instrText xml:space="preserve"> FILENAME  \* Caps  \* MERGEFORMAT </w:instrText>
    </w:r>
    <w:r>
      <w:fldChar w:fldCharType="separate"/>
    </w:r>
    <w:r w:rsidR="002A0DB3" w:rsidRPr="002A0DB3">
      <w:rPr>
        <w:rStyle w:val="nfasis"/>
        <w:noProof/>
        <w:sz w:val="16"/>
        <w:szCs w:val="16"/>
      </w:rPr>
      <w:t>Listado User Stories Para Sprint 7.Docx</w:t>
    </w:r>
    <w:r>
      <w:rPr>
        <w:rStyle w:val="nfasis"/>
        <w:noProof/>
        <w:sz w:val="16"/>
        <w:szCs w:val="16"/>
      </w:rPr>
      <w:fldChar w:fldCharType="end"/>
    </w:r>
    <w:r w:rsidR="00E95FF6" w:rsidRPr="009B4117">
      <w:rPr>
        <w:i/>
        <w:sz w:val="16"/>
        <w:szCs w:val="16"/>
      </w:rPr>
      <w:t xml:space="preserve"> – Revisión N°: </w:t>
    </w:r>
    <w:r w:rsidR="00E95FF6" w:rsidRPr="009B4117">
      <w:rPr>
        <w:i/>
        <w:sz w:val="16"/>
        <w:szCs w:val="16"/>
      </w:rPr>
      <w:fldChar w:fldCharType="begin"/>
    </w:r>
    <w:r w:rsidR="00E95FF6" w:rsidRPr="009B4117">
      <w:rPr>
        <w:i/>
        <w:sz w:val="16"/>
        <w:szCs w:val="16"/>
      </w:rPr>
      <w:instrText xml:space="preserve"> REVNUM  \# "##0" \* Arabic  \* MERGEFORMAT </w:instrText>
    </w:r>
    <w:r w:rsidR="00E95FF6" w:rsidRPr="009B4117">
      <w:rPr>
        <w:i/>
        <w:sz w:val="16"/>
        <w:szCs w:val="16"/>
      </w:rPr>
      <w:fldChar w:fldCharType="separate"/>
    </w:r>
    <w:r w:rsidR="00E95FF6">
      <w:rPr>
        <w:i/>
        <w:noProof/>
        <w:sz w:val="16"/>
        <w:szCs w:val="16"/>
      </w:rPr>
      <w:t>2</w:t>
    </w:r>
    <w:r w:rsidR="00E95FF6" w:rsidRPr="009B4117">
      <w:rPr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745" w:rsidRDefault="00FC1745" w:rsidP="0021037F">
      <w:r>
        <w:separator/>
      </w:r>
    </w:p>
  </w:footnote>
  <w:footnote w:type="continuationSeparator" w:id="0">
    <w:p w:rsidR="00FC1745" w:rsidRDefault="00FC1745" w:rsidP="002103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95"/>
      <w:gridCol w:w="4556"/>
    </w:tblGrid>
    <w:tr w:rsidR="00E95FF6" w:rsidTr="004635FE">
      <w:trPr>
        <w:trHeight w:val="838"/>
      </w:trPr>
      <w:tc>
        <w:tcPr>
          <w:tcW w:w="4095" w:type="dxa"/>
        </w:tcPr>
        <w:p w:rsidR="00E95FF6" w:rsidRDefault="00E95FF6" w:rsidP="00983420">
          <w:pPr>
            <w:pStyle w:val="Encabezado"/>
            <w:spacing w:before="0"/>
            <w:ind w:firstLine="0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>Proyecto EDUAR 2.0</w:t>
          </w:r>
        </w:p>
        <w:p w:rsidR="00E95FF6" w:rsidRPr="004635FE" w:rsidRDefault="00E95FF6" w:rsidP="00983420">
          <w:pPr>
            <w:pStyle w:val="Encabezado"/>
            <w:spacing w:before="0"/>
            <w:ind w:firstLine="0"/>
            <w:rPr>
              <w:i/>
              <w:sz w:val="16"/>
              <w:szCs w:val="16"/>
            </w:rPr>
          </w:pPr>
          <w:r w:rsidRPr="004635FE">
            <w:rPr>
              <w:i/>
              <w:sz w:val="16"/>
              <w:szCs w:val="16"/>
            </w:rPr>
            <w:t>Sistema de Explotación de Información Educativa</w:t>
          </w:r>
          <w:r w:rsidRPr="004635FE">
            <w:rPr>
              <w:i/>
              <w:sz w:val="16"/>
              <w:szCs w:val="16"/>
            </w:rPr>
            <w:fldChar w:fldCharType="begin"/>
          </w:r>
          <w:r w:rsidRPr="004635FE">
            <w:rPr>
              <w:i/>
              <w:sz w:val="16"/>
              <w:szCs w:val="16"/>
            </w:rPr>
            <w:instrText xml:space="preserve"> TITLE  \* Upper  \* MERGEFORMAT </w:instrText>
          </w:r>
          <w:r w:rsidRPr="004635FE">
            <w:rPr>
              <w:i/>
              <w:sz w:val="16"/>
              <w:szCs w:val="16"/>
            </w:rPr>
            <w:fldChar w:fldCharType="end"/>
          </w:r>
        </w:p>
      </w:tc>
      <w:tc>
        <w:tcPr>
          <w:tcW w:w="4556" w:type="dxa"/>
        </w:tcPr>
        <w:p w:rsidR="00E95FF6" w:rsidRPr="008D2B1A" w:rsidRDefault="00E95FF6" w:rsidP="004635FE">
          <w:pPr>
            <w:pStyle w:val="Encabezado"/>
            <w:spacing w:before="0"/>
            <w:ind w:firstLine="0"/>
            <w:jc w:val="right"/>
            <w:rPr>
              <w:b/>
              <w:sz w:val="16"/>
              <w:szCs w:val="16"/>
            </w:rPr>
          </w:pPr>
          <w:r w:rsidRPr="008D2B1A">
            <w:rPr>
              <w:b/>
              <w:sz w:val="16"/>
              <w:szCs w:val="16"/>
            </w:rPr>
            <w:t>Universidad Tecnológica Nacional</w:t>
          </w:r>
        </w:p>
        <w:p w:rsidR="00E95FF6" w:rsidRPr="008D2B1A" w:rsidRDefault="00E95FF6" w:rsidP="004635FE">
          <w:pPr>
            <w:pStyle w:val="Encabezado"/>
            <w:spacing w:before="0"/>
            <w:ind w:firstLine="0"/>
            <w:jc w:val="right"/>
            <w:rPr>
              <w:i/>
              <w:sz w:val="16"/>
              <w:szCs w:val="16"/>
            </w:rPr>
          </w:pPr>
          <w:r w:rsidRPr="008D2B1A">
            <w:rPr>
              <w:i/>
              <w:sz w:val="16"/>
              <w:szCs w:val="16"/>
            </w:rPr>
            <w:t>Facultad Regional Córdoba</w:t>
          </w:r>
        </w:p>
        <w:p w:rsidR="00E95FF6" w:rsidRDefault="00E95FF6" w:rsidP="004635FE">
          <w:pPr>
            <w:pStyle w:val="Encabezado"/>
            <w:spacing w:before="0"/>
            <w:ind w:firstLine="0"/>
            <w:jc w:val="right"/>
          </w:pPr>
          <w:r w:rsidRPr="008D2B1A">
            <w:rPr>
              <w:b/>
              <w:noProof/>
              <w:sz w:val="16"/>
              <w:szCs w:val="16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-303530</wp:posOffset>
                </wp:positionV>
                <wp:extent cx="299720" cy="359410"/>
                <wp:effectExtent l="0" t="0" r="5080" b="2540"/>
                <wp:wrapTight wrapText="largest">
                  <wp:wrapPolygon edited="0">
                    <wp:start x="0" y="0"/>
                    <wp:lineTo x="0" y="20608"/>
                    <wp:lineTo x="20593" y="20608"/>
                    <wp:lineTo x="20593" y="0"/>
                    <wp:lineTo x="0" y="0"/>
                  </wp:wrapPolygon>
                </wp:wrapTight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N.jpg"/>
                        <pic:cNvPicPr/>
                      </pic:nvPicPr>
                      <pic:blipFill>
                        <a:blip r:embed="rId1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-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2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8D2B1A">
            <w:rPr>
              <w:i/>
              <w:sz w:val="16"/>
              <w:szCs w:val="16"/>
            </w:rPr>
            <w:t>Proyecto Final</w:t>
          </w:r>
        </w:p>
      </w:tc>
    </w:tr>
  </w:tbl>
  <w:p w:rsidR="00E95FF6" w:rsidRDefault="00E95FF6" w:rsidP="007B2627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6769F"/>
    <w:multiLevelType w:val="hybridMultilevel"/>
    <w:tmpl w:val="1B4A4B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77D61"/>
    <w:multiLevelType w:val="hybridMultilevel"/>
    <w:tmpl w:val="C3B23E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5546C5"/>
    <w:multiLevelType w:val="hybridMultilevel"/>
    <w:tmpl w:val="3E3CF4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828416A"/>
    <w:multiLevelType w:val="hybridMultilevel"/>
    <w:tmpl w:val="91C019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E61"/>
    <w:rsid w:val="00042EED"/>
    <w:rsid w:val="000721F3"/>
    <w:rsid w:val="000852AE"/>
    <w:rsid w:val="000B605F"/>
    <w:rsid w:val="000C2B0E"/>
    <w:rsid w:val="000F6868"/>
    <w:rsid w:val="00107454"/>
    <w:rsid w:val="00121889"/>
    <w:rsid w:val="001A2414"/>
    <w:rsid w:val="001B60D3"/>
    <w:rsid w:val="0021037F"/>
    <w:rsid w:val="00211A99"/>
    <w:rsid w:val="00213009"/>
    <w:rsid w:val="00220D64"/>
    <w:rsid w:val="00230E77"/>
    <w:rsid w:val="0025547B"/>
    <w:rsid w:val="0025697B"/>
    <w:rsid w:val="002A0DB3"/>
    <w:rsid w:val="002C5795"/>
    <w:rsid w:val="002E4E35"/>
    <w:rsid w:val="002E79E1"/>
    <w:rsid w:val="002F52DA"/>
    <w:rsid w:val="00306DEB"/>
    <w:rsid w:val="003C0260"/>
    <w:rsid w:val="003C712D"/>
    <w:rsid w:val="00404172"/>
    <w:rsid w:val="004358C0"/>
    <w:rsid w:val="00444A37"/>
    <w:rsid w:val="0046322D"/>
    <w:rsid w:val="004635FE"/>
    <w:rsid w:val="004953D4"/>
    <w:rsid w:val="004954BB"/>
    <w:rsid w:val="004B10BA"/>
    <w:rsid w:val="004C6CA1"/>
    <w:rsid w:val="0050535D"/>
    <w:rsid w:val="00543909"/>
    <w:rsid w:val="00555FD2"/>
    <w:rsid w:val="00587595"/>
    <w:rsid w:val="005A4291"/>
    <w:rsid w:val="005B2DFB"/>
    <w:rsid w:val="005B4003"/>
    <w:rsid w:val="005B7876"/>
    <w:rsid w:val="005C6902"/>
    <w:rsid w:val="005E1A42"/>
    <w:rsid w:val="00636B8B"/>
    <w:rsid w:val="006420E0"/>
    <w:rsid w:val="006942E0"/>
    <w:rsid w:val="006969D2"/>
    <w:rsid w:val="006B0B0D"/>
    <w:rsid w:val="006B5383"/>
    <w:rsid w:val="006F669E"/>
    <w:rsid w:val="00716F15"/>
    <w:rsid w:val="007563FD"/>
    <w:rsid w:val="00763A77"/>
    <w:rsid w:val="00765602"/>
    <w:rsid w:val="0079635A"/>
    <w:rsid w:val="007A2636"/>
    <w:rsid w:val="007B2627"/>
    <w:rsid w:val="007D0FF2"/>
    <w:rsid w:val="007D3B05"/>
    <w:rsid w:val="007D504A"/>
    <w:rsid w:val="00805F04"/>
    <w:rsid w:val="008102B9"/>
    <w:rsid w:val="00812E98"/>
    <w:rsid w:val="00821D19"/>
    <w:rsid w:val="008408C4"/>
    <w:rsid w:val="0084356E"/>
    <w:rsid w:val="00854279"/>
    <w:rsid w:val="00863D9A"/>
    <w:rsid w:val="00871D64"/>
    <w:rsid w:val="008C2DD3"/>
    <w:rsid w:val="008D1365"/>
    <w:rsid w:val="00925D6B"/>
    <w:rsid w:val="00955F06"/>
    <w:rsid w:val="0097556F"/>
    <w:rsid w:val="00983420"/>
    <w:rsid w:val="0099445B"/>
    <w:rsid w:val="00997584"/>
    <w:rsid w:val="009B4117"/>
    <w:rsid w:val="009E3F38"/>
    <w:rsid w:val="009F5EE7"/>
    <w:rsid w:val="009F6698"/>
    <w:rsid w:val="00A30F8E"/>
    <w:rsid w:val="00A516C5"/>
    <w:rsid w:val="00A74EE2"/>
    <w:rsid w:val="00A83707"/>
    <w:rsid w:val="00A8702E"/>
    <w:rsid w:val="00A87C7B"/>
    <w:rsid w:val="00AA36CF"/>
    <w:rsid w:val="00AC4D8B"/>
    <w:rsid w:val="00AE440F"/>
    <w:rsid w:val="00AE747A"/>
    <w:rsid w:val="00B0168C"/>
    <w:rsid w:val="00B04FF2"/>
    <w:rsid w:val="00B1223F"/>
    <w:rsid w:val="00B30063"/>
    <w:rsid w:val="00B30679"/>
    <w:rsid w:val="00B406ED"/>
    <w:rsid w:val="00B50ABD"/>
    <w:rsid w:val="00B719FD"/>
    <w:rsid w:val="00B723BA"/>
    <w:rsid w:val="00B772F7"/>
    <w:rsid w:val="00BA4018"/>
    <w:rsid w:val="00BF46F3"/>
    <w:rsid w:val="00C51695"/>
    <w:rsid w:val="00C6175C"/>
    <w:rsid w:val="00C61D02"/>
    <w:rsid w:val="00C67E61"/>
    <w:rsid w:val="00C826C5"/>
    <w:rsid w:val="00C85583"/>
    <w:rsid w:val="00CB18BF"/>
    <w:rsid w:val="00CB79DE"/>
    <w:rsid w:val="00CC153B"/>
    <w:rsid w:val="00CE6132"/>
    <w:rsid w:val="00D0013C"/>
    <w:rsid w:val="00D36510"/>
    <w:rsid w:val="00D4026A"/>
    <w:rsid w:val="00D95B99"/>
    <w:rsid w:val="00E34CF1"/>
    <w:rsid w:val="00E44C31"/>
    <w:rsid w:val="00E54893"/>
    <w:rsid w:val="00E77E2D"/>
    <w:rsid w:val="00E9170E"/>
    <w:rsid w:val="00E95FF6"/>
    <w:rsid w:val="00E966A2"/>
    <w:rsid w:val="00EB2012"/>
    <w:rsid w:val="00EC69B2"/>
    <w:rsid w:val="00ED502A"/>
    <w:rsid w:val="00EF15BE"/>
    <w:rsid w:val="00F07E73"/>
    <w:rsid w:val="00F27D20"/>
    <w:rsid w:val="00F60E7C"/>
    <w:rsid w:val="00F63888"/>
    <w:rsid w:val="00F86D3A"/>
    <w:rsid w:val="00F915F3"/>
    <w:rsid w:val="00F96B14"/>
    <w:rsid w:val="00FA1A4A"/>
    <w:rsid w:val="00FA5384"/>
    <w:rsid w:val="00FA5845"/>
    <w:rsid w:val="00FB5F0F"/>
    <w:rsid w:val="00FB5FB6"/>
    <w:rsid w:val="00FC1745"/>
    <w:rsid w:val="00FC3136"/>
    <w:rsid w:val="00FD000A"/>
    <w:rsid w:val="00FF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A74EE2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1037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86D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1037F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99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F86D3A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  <w:style w:type="character" w:styleId="nfasis">
    <w:name w:val="Emphasis"/>
    <w:basedOn w:val="Fuentedeprrafopredeter"/>
    <w:uiPriority w:val="20"/>
    <w:qFormat/>
    <w:rsid w:val="00716F15"/>
    <w:rPr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F96B14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A74EE2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1037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86D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1037F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99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F86D3A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  <w:style w:type="character" w:styleId="nfasis">
    <w:name w:val="Emphasis"/>
    <w:basedOn w:val="Fuentedeprrafopredeter"/>
    <w:uiPriority w:val="20"/>
    <w:qFormat/>
    <w:rsid w:val="00716F15"/>
    <w:rPr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F96B1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6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ACU\Proyecto%20Final\11-Plantillas\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B8D030923F45E0A0ACBEB87A269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AADAE-5C8E-4655-A1D6-A96F3A2E234F}"/>
      </w:docPartPr>
      <w:docPartBody>
        <w:p w:rsidR="00F75A07" w:rsidRDefault="00F75A07">
          <w:pPr>
            <w:pStyle w:val="35B8D030923F45E0A0ACBEB87A2699A3"/>
          </w:pPr>
          <w:r w:rsidRPr="00800876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75A07"/>
    <w:rsid w:val="000F5892"/>
    <w:rsid w:val="002D5AEB"/>
    <w:rsid w:val="006004E5"/>
    <w:rsid w:val="006E1B74"/>
    <w:rsid w:val="007E0B01"/>
    <w:rsid w:val="00D46751"/>
    <w:rsid w:val="00DE2CAA"/>
    <w:rsid w:val="00F7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A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75A07"/>
    <w:rPr>
      <w:color w:val="808080"/>
    </w:rPr>
  </w:style>
  <w:style w:type="paragraph" w:customStyle="1" w:styleId="35B8D030923F45E0A0ACBEB87A2699A3">
    <w:name w:val="35B8D030923F45E0A0ACBEB87A2699A3"/>
    <w:rsid w:val="00F75A0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Lau11</b:Tag>
    <b:SourceType>Book</b:SourceType>
    <b:Guid>{AA4E5233-91F3-4F80-B17C-894411C46F23}</b:Guid>
    <b:Title>La Plantilla</b:Title>
    <b:Year>2011</b:Year>
    <b:City>Córdoba</b:City>
    <b:Publisher>BLPM</b:Publisher>
    <b:LCID>es-AR</b:LCID>
    <b:Author>
      <b:Author>
        <b:NameList>
          <b:Person>
            <b:Last>Pastorino</b:Last>
            <b:First>Laura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9345357-B4F1-404D-AB95-4A82095FC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162</TotalTime>
  <Pages>1</Pages>
  <Words>1592</Words>
  <Characters>8759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User Stories para Sprint 8</vt:lpstr>
      <vt:lpstr>User Stories para Sprint 1</vt:lpstr>
    </vt:vector>
  </TitlesOfParts>
  <Company>Pastorino</Company>
  <LinksUpToDate>false</LinksUpToDate>
  <CharactersWithSpaces>10331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Stories para Sprint 8</dc:title>
  <dc:creator>Herran Martin Carlos-WPJD37</dc:creator>
  <cp:lastModifiedBy>María Belén Bazán</cp:lastModifiedBy>
  <cp:revision>8</cp:revision>
  <dcterms:created xsi:type="dcterms:W3CDTF">2012-12-05T22:51:00Z</dcterms:created>
  <dcterms:modified xsi:type="dcterms:W3CDTF">2012-12-11T20:40:00Z</dcterms:modified>
</cp:coreProperties>
</file>