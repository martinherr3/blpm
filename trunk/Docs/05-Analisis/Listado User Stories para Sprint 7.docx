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5B7876" w:rsidRDefault="00CD1DE6" w:rsidP="00F63888">
          <w:pPr>
            <w:jc w:val="center"/>
            <w:rPr>
              <w:b/>
              <w:i/>
              <w:caps/>
              <w:sz w:val="36"/>
            </w:rPr>
          </w:pPr>
          <w:r>
            <w:rPr>
              <w:b/>
              <w:i/>
              <w:caps/>
              <w:sz w:val="36"/>
            </w:rPr>
            <w:t>User Stories para Sprint 7</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fldSimple w:instr=" SAVEDATE   \* MERGEFORMAT ">
        <w:r w:rsidR="00CD1DE6" w:rsidRPr="00CD1DE6">
          <w:rPr>
            <w:i/>
            <w:noProof/>
            <w:sz w:val="20"/>
          </w:rPr>
          <w:t>26/11/2012 23:34:00</w:t>
        </w:r>
      </w:fldSimple>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 xml:space="preserve">Martin </w:t>
            </w:r>
            <w:proofErr w:type="spellStart"/>
            <w:r w:rsidRPr="005B7876">
              <w:rPr>
                <w:rFonts w:ascii="Arial" w:hAnsi="Arial"/>
                <w:sz w:val="16"/>
              </w:rPr>
              <w:t>Herran</w:t>
            </w:r>
            <w:proofErr w:type="spellEnd"/>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C85583"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1013307" w:history="1">
            <w:r w:rsidR="00C85583" w:rsidRPr="00631A0C">
              <w:rPr>
                <w:rStyle w:val="Hipervnculo"/>
                <w:noProof/>
              </w:rPr>
              <w:t>1.</w:t>
            </w:r>
            <w:r w:rsidR="00C85583">
              <w:rPr>
                <w:rFonts w:asciiTheme="minorHAnsi" w:eastAsiaTheme="minorEastAsia" w:hAnsiTheme="minorHAnsi" w:cstheme="minorBidi"/>
                <w:noProof/>
              </w:rPr>
              <w:tab/>
            </w:r>
            <w:r w:rsidR="00C85583" w:rsidRPr="00631A0C">
              <w:rPr>
                <w:rStyle w:val="Hipervnculo"/>
                <w:noProof/>
              </w:rPr>
              <w:t>Listado Resumido</w:t>
            </w:r>
            <w:r w:rsidR="00C85583">
              <w:rPr>
                <w:noProof/>
                <w:webHidden/>
              </w:rPr>
              <w:tab/>
            </w:r>
            <w:r w:rsidR="00C85583">
              <w:rPr>
                <w:noProof/>
                <w:webHidden/>
              </w:rPr>
              <w:fldChar w:fldCharType="begin"/>
            </w:r>
            <w:r w:rsidR="00C85583">
              <w:rPr>
                <w:noProof/>
                <w:webHidden/>
              </w:rPr>
              <w:instrText xml:space="preserve"> PAGEREF _Toc341013307 \h </w:instrText>
            </w:r>
            <w:r w:rsidR="00C85583">
              <w:rPr>
                <w:noProof/>
                <w:webHidden/>
              </w:rPr>
            </w:r>
            <w:r w:rsidR="00C85583">
              <w:rPr>
                <w:noProof/>
                <w:webHidden/>
              </w:rPr>
              <w:fldChar w:fldCharType="separate"/>
            </w:r>
            <w:r w:rsidR="00C85583">
              <w:rPr>
                <w:noProof/>
                <w:webHidden/>
              </w:rPr>
              <w:t>4</w:t>
            </w:r>
            <w:r w:rsidR="00C85583">
              <w:rPr>
                <w:noProof/>
                <w:webHidden/>
              </w:rPr>
              <w:fldChar w:fldCharType="end"/>
            </w:r>
          </w:hyperlink>
        </w:p>
        <w:p w:rsidR="00C85583" w:rsidRDefault="004D1C52">
          <w:pPr>
            <w:pStyle w:val="TDC1"/>
            <w:rPr>
              <w:rFonts w:asciiTheme="minorHAnsi" w:eastAsiaTheme="minorEastAsia" w:hAnsiTheme="minorHAnsi" w:cstheme="minorBidi"/>
              <w:noProof/>
            </w:rPr>
          </w:pPr>
          <w:hyperlink w:anchor="_Toc341013308" w:history="1">
            <w:r w:rsidR="00C85583" w:rsidRPr="00631A0C">
              <w:rPr>
                <w:rStyle w:val="Hipervnculo"/>
                <w:noProof/>
              </w:rPr>
              <w:t>2.</w:t>
            </w:r>
            <w:r w:rsidR="00C85583">
              <w:rPr>
                <w:rFonts w:asciiTheme="minorHAnsi" w:eastAsiaTheme="minorEastAsia" w:hAnsiTheme="minorHAnsi" w:cstheme="minorBidi"/>
                <w:noProof/>
              </w:rPr>
              <w:tab/>
            </w:r>
            <w:r w:rsidR="00C85583" w:rsidRPr="00631A0C">
              <w:rPr>
                <w:rStyle w:val="Hipervnculo"/>
                <w:noProof/>
              </w:rPr>
              <w:t>Listado Detallado</w:t>
            </w:r>
            <w:r w:rsidR="00C85583">
              <w:rPr>
                <w:noProof/>
                <w:webHidden/>
              </w:rPr>
              <w:tab/>
            </w:r>
            <w:r w:rsidR="00C85583">
              <w:rPr>
                <w:noProof/>
                <w:webHidden/>
              </w:rPr>
              <w:fldChar w:fldCharType="begin"/>
            </w:r>
            <w:r w:rsidR="00C85583">
              <w:rPr>
                <w:noProof/>
                <w:webHidden/>
              </w:rPr>
              <w:instrText xml:space="preserve"> PAGEREF _Toc341013308 \h </w:instrText>
            </w:r>
            <w:r w:rsidR="00C85583">
              <w:rPr>
                <w:noProof/>
                <w:webHidden/>
              </w:rPr>
            </w:r>
            <w:r w:rsidR="00C85583">
              <w:rPr>
                <w:noProof/>
                <w:webHidden/>
              </w:rPr>
              <w:fldChar w:fldCharType="separate"/>
            </w:r>
            <w:r w:rsidR="00C85583">
              <w:rPr>
                <w:noProof/>
                <w:webHidden/>
              </w:rPr>
              <w:t>6</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09" w:history="1">
            <w:r w:rsidR="00C85583" w:rsidRPr="00631A0C">
              <w:rPr>
                <w:rStyle w:val="Hipervnculo"/>
                <w:noProof/>
              </w:rPr>
              <w:t>User Story Nº1</w:t>
            </w:r>
            <w:r w:rsidR="00C85583">
              <w:rPr>
                <w:noProof/>
                <w:webHidden/>
              </w:rPr>
              <w:tab/>
            </w:r>
            <w:r w:rsidR="00C85583">
              <w:rPr>
                <w:noProof/>
                <w:webHidden/>
              </w:rPr>
              <w:fldChar w:fldCharType="begin"/>
            </w:r>
            <w:r w:rsidR="00C85583">
              <w:rPr>
                <w:noProof/>
                <w:webHidden/>
              </w:rPr>
              <w:instrText xml:space="preserve"> PAGEREF _Toc341013309 \h </w:instrText>
            </w:r>
            <w:r w:rsidR="00C85583">
              <w:rPr>
                <w:noProof/>
                <w:webHidden/>
              </w:rPr>
            </w:r>
            <w:r w:rsidR="00C85583">
              <w:rPr>
                <w:noProof/>
                <w:webHidden/>
              </w:rPr>
              <w:fldChar w:fldCharType="separate"/>
            </w:r>
            <w:r w:rsidR="00C85583">
              <w:rPr>
                <w:noProof/>
                <w:webHidden/>
              </w:rPr>
              <w:t>6</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0" w:history="1">
            <w:r w:rsidR="00C85583" w:rsidRPr="00631A0C">
              <w:rPr>
                <w:rStyle w:val="Hipervnculo"/>
                <w:noProof/>
              </w:rPr>
              <w:t>User Story Nº2</w:t>
            </w:r>
            <w:r w:rsidR="00C85583">
              <w:rPr>
                <w:noProof/>
                <w:webHidden/>
              </w:rPr>
              <w:tab/>
            </w:r>
            <w:r w:rsidR="00C85583">
              <w:rPr>
                <w:noProof/>
                <w:webHidden/>
              </w:rPr>
              <w:fldChar w:fldCharType="begin"/>
            </w:r>
            <w:r w:rsidR="00C85583">
              <w:rPr>
                <w:noProof/>
                <w:webHidden/>
              </w:rPr>
              <w:instrText xml:space="preserve"> PAGEREF _Toc341013310 \h </w:instrText>
            </w:r>
            <w:r w:rsidR="00C85583">
              <w:rPr>
                <w:noProof/>
                <w:webHidden/>
              </w:rPr>
            </w:r>
            <w:r w:rsidR="00C85583">
              <w:rPr>
                <w:noProof/>
                <w:webHidden/>
              </w:rPr>
              <w:fldChar w:fldCharType="separate"/>
            </w:r>
            <w:r w:rsidR="00C85583">
              <w:rPr>
                <w:noProof/>
                <w:webHidden/>
              </w:rPr>
              <w:t>6</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1" w:history="1">
            <w:r w:rsidR="00C85583" w:rsidRPr="00631A0C">
              <w:rPr>
                <w:rStyle w:val="Hipervnculo"/>
                <w:noProof/>
              </w:rPr>
              <w:t>User Story Nº3</w:t>
            </w:r>
            <w:r w:rsidR="00C85583">
              <w:rPr>
                <w:noProof/>
                <w:webHidden/>
              </w:rPr>
              <w:tab/>
            </w:r>
            <w:r w:rsidR="00C85583">
              <w:rPr>
                <w:noProof/>
                <w:webHidden/>
              </w:rPr>
              <w:fldChar w:fldCharType="begin"/>
            </w:r>
            <w:r w:rsidR="00C85583">
              <w:rPr>
                <w:noProof/>
                <w:webHidden/>
              </w:rPr>
              <w:instrText xml:space="preserve"> PAGEREF _Toc341013311 \h </w:instrText>
            </w:r>
            <w:r w:rsidR="00C85583">
              <w:rPr>
                <w:noProof/>
                <w:webHidden/>
              </w:rPr>
            </w:r>
            <w:r w:rsidR="00C85583">
              <w:rPr>
                <w:noProof/>
                <w:webHidden/>
              </w:rPr>
              <w:fldChar w:fldCharType="separate"/>
            </w:r>
            <w:r w:rsidR="00C85583">
              <w:rPr>
                <w:noProof/>
                <w:webHidden/>
              </w:rPr>
              <w:t>6</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2" w:history="1">
            <w:r w:rsidR="00C85583" w:rsidRPr="00631A0C">
              <w:rPr>
                <w:rStyle w:val="Hipervnculo"/>
                <w:noProof/>
              </w:rPr>
              <w:t>User Story Nº134</w:t>
            </w:r>
            <w:r w:rsidR="00C85583">
              <w:rPr>
                <w:noProof/>
                <w:webHidden/>
              </w:rPr>
              <w:tab/>
            </w:r>
            <w:r w:rsidR="00C85583">
              <w:rPr>
                <w:noProof/>
                <w:webHidden/>
              </w:rPr>
              <w:fldChar w:fldCharType="begin"/>
            </w:r>
            <w:r w:rsidR="00C85583">
              <w:rPr>
                <w:noProof/>
                <w:webHidden/>
              </w:rPr>
              <w:instrText xml:space="preserve"> PAGEREF _Toc341013312 \h </w:instrText>
            </w:r>
            <w:r w:rsidR="00C85583">
              <w:rPr>
                <w:noProof/>
                <w:webHidden/>
              </w:rPr>
            </w:r>
            <w:r w:rsidR="00C85583">
              <w:rPr>
                <w:noProof/>
                <w:webHidden/>
              </w:rPr>
              <w:fldChar w:fldCharType="separate"/>
            </w:r>
            <w:r w:rsidR="00C85583">
              <w:rPr>
                <w:noProof/>
                <w:webHidden/>
              </w:rPr>
              <w:t>7</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3" w:history="1">
            <w:r w:rsidR="00C85583" w:rsidRPr="00631A0C">
              <w:rPr>
                <w:rStyle w:val="Hipervnculo"/>
                <w:noProof/>
              </w:rPr>
              <w:t>User Story Nº135</w:t>
            </w:r>
            <w:r w:rsidR="00C85583">
              <w:rPr>
                <w:noProof/>
                <w:webHidden/>
              </w:rPr>
              <w:tab/>
            </w:r>
            <w:r w:rsidR="00C85583">
              <w:rPr>
                <w:noProof/>
                <w:webHidden/>
              </w:rPr>
              <w:fldChar w:fldCharType="begin"/>
            </w:r>
            <w:r w:rsidR="00C85583">
              <w:rPr>
                <w:noProof/>
                <w:webHidden/>
              </w:rPr>
              <w:instrText xml:space="preserve"> PAGEREF _Toc341013313 \h </w:instrText>
            </w:r>
            <w:r w:rsidR="00C85583">
              <w:rPr>
                <w:noProof/>
                <w:webHidden/>
              </w:rPr>
            </w:r>
            <w:r w:rsidR="00C85583">
              <w:rPr>
                <w:noProof/>
                <w:webHidden/>
              </w:rPr>
              <w:fldChar w:fldCharType="separate"/>
            </w:r>
            <w:r w:rsidR="00C85583">
              <w:rPr>
                <w:noProof/>
                <w:webHidden/>
              </w:rPr>
              <w:t>7</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4" w:history="1">
            <w:r w:rsidR="00C85583" w:rsidRPr="00631A0C">
              <w:rPr>
                <w:rStyle w:val="Hipervnculo"/>
                <w:noProof/>
              </w:rPr>
              <w:t>User Story Nº4</w:t>
            </w:r>
            <w:r w:rsidR="00C85583">
              <w:rPr>
                <w:noProof/>
                <w:webHidden/>
              </w:rPr>
              <w:tab/>
            </w:r>
            <w:r w:rsidR="00C85583">
              <w:rPr>
                <w:noProof/>
                <w:webHidden/>
              </w:rPr>
              <w:fldChar w:fldCharType="begin"/>
            </w:r>
            <w:r w:rsidR="00C85583">
              <w:rPr>
                <w:noProof/>
                <w:webHidden/>
              </w:rPr>
              <w:instrText xml:space="preserve"> PAGEREF _Toc341013314 \h </w:instrText>
            </w:r>
            <w:r w:rsidR="00C85583">
              <w:rPr>
                <w:noProof/>
                <w:webHidden/>
              </w:rPr>
            </w:r>
            <w:r w:rsidR="00C85583">
              <w:rPr>
                <w:noProof/>
                <w:webHidden/>
              </w:rPr>
              <w:fldChar w:fldCharType="separate"/>
            </w:r>
            <w:r w:rsidR="00C85583">
              <w:rPr>
                <w:noProof/>
                <w:webHidden/>
              </w:rPr>
              <w:t>8</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5" w:history="1">
            <w:r w:rsidR="00C85583" w:rsidRPr="00631A0C">
              <w:rPr>
                <w:rStyle w:val="Hipervnculo"/>
                <w:noProof/>
              </w:rPr>
              <w:t>User Story Nº5</w:t>
            </w:r>
            <w:r w:rsidR="00C85583">
              <w:rPr>
                <w:noProof/>
                <w:webHidden/>
              </w:rPr>
              <w:tab/>
            </w:r>
            <w:r w:rsidR="00C85583">
              <w:rPr>
                <w:noProof/>
                <w:webHidden/>
              </w:rPr>
              <w:fldChar w:fldCharType="begin"/>
            </w:r>
            <w:r w:rsidR="00C85583">
              <w:rPr>
                <w:noProof/>
                <w:webHidden/>
              </w:rPr>
              <w:instrText xml:space="preserve"> PAGEREF _Toc341013315 \h </w:instrText>
            </w:r>
            <w:r w:rsidR="00C85583">
              <w:rPr>
                <w:noProof/>
                <w:webHidden/>
              </w:rPr>
            </w:r>
            <w:r w:rsidR="00C85583">
              <w:rPr>
                <w:noProof/>
                <w:webHidden/>
              </w:rPr>
              <w:fldChar w:fldCharType="separate"/>
            </w:r>
            <w:r w:rsidR="00C85583">
              <w:rPr>
                <w:noProof/>
                <w:webHidden/>
              </w:rPr>
              <w:t>8</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6" w:history="1">
            <w:r w:rsidR="00C85583" w:rsidRPr="00631A0C">
              <w:rPr>
                <w:rStyle w:val="Hipervnculo"/>
                <w:noProof/>
              </w:rPr>
              <w:t>User Story Nº6</w:t>
            </w:r>
            <w:r w:rsidR="00C85583">
              <w:rPr>
                <w:noProof/>
                <w:webHidden/>
              </w:rPr>
              <w:tab/>
            </w:r>
            <w:r w:rsidR="00C85583">
              <w:rPr>
                <w:noProof/>
                <w:webHidden/>
              </w:rPr>
              <w:fldChar w:fldCharType="begin"/>
            </w:r>
            <w:r w:rsidR="00C85583">
              <w:rPr>
                <w:noProof/>
                <w:webHidden/>
              </w:rPr>
              <w:instrText xml:space="preserve"> PAGEREF _Toc341013316 \h </w:instrText>
            </w:r>
            <w:r w:rsidR="00C85583">
              <w:rPr>
                <w:noProof/>
                <w:webHidden/>
              </w:rPr>
            </w:r>
            <w:r w:rsidR="00C85583">
              <w:rPr>
                <w:noProof/>
                <w:webHidden/>
              </w:rPr>
              <w:fldChar w:fldCharType="separate"/>
            </w:r>
            <w:r w:rsidR="00C85583">
              <w:rPr>
                <w:noProof/>
                <w:webHidden/>
              </w:rPr>
              <w:t>9</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7" w:history="1">
            <w:r w:rsidR="00C85583" w:rsidRPr="00631A0C">
              <w:rPr>
                <w:rStyle w:val="Hipervnculo"/>
                <w:noProof/>
              </w:rPr>
              <w:t>User Story Nº7</w:t>
            </w:r>
            <w:r w:rsidR="00C85583">
              <w:rPr>
                <w:noProof/>
                <w:webHidden/>
              </w:rPr>
              <w:tab/>
            </w:r>
            <w:r w:rsidR="00C85583">
              <w:rPr>
                <w:noProof/>
                <w:webHidden/>
              </w:rPr>
              <w:fldChar w:fldCharType="begin"/>
            </w:r>
            <w:r w:rsidR="00C85583">
              <w:rPr>
                <w:noProof/>
                <w:webHidden/>
              </w:rPr>
              <w:instrText xml:space="preserve"> PAGEREF _Toc341013317 \h </w:instrText>
            </w:r>
            <w:r w:rsidR="00C85583">
              <w:rPr>
                <w:noProof/>
                <w:webHidden/>
              </w:rPr>
            </w:r>
            <w:r w:rsidR="00C85583">
              <w:rPr>
                <w:noProof/>
                <w:webHidden/>
              </w:rPr>
              <w:fldChar w:fldCharType="separate"/>
            </w:r>
            <w:r w:rsidR="00C85583">
              <w:rPr>
                <w:noProof/>
                <w:webHidden/>
              </w:rPr>
              <w:t>9</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8" w:history="1">
            <w:r w:rsidR="00C85583" w:rsidRPr="00631A0C">
              <w:rPr>
                <w:rStyle w:val="Hipervnculo"/>
                <w:noProof/>
              </w:rPr>
              <w:t>User Story Nº8</w:t>
            </w:r>
            <w:r w:rsidR="00C85583">
              <w:rPr>
                <w:noProof/>
                <w:webHidden/>
              </w:rPr>
              <w:tab/>
            </w:r>
            <w:r w:rsidR="00C85583">
              <w:rPr>
                <w:noProof/>
                <w:webHidden/>
              </w:rPr>
              <w:fldChar w:fldCharType="begin"/>
            </w:r>
            <w:r w:rsidR="00C85583">
              <w:rPr>
                <w:noProof/>
                <w:webHidden/>
              </w:rPr>
              <w:instrText xml:space="preserve"> PAGEREF _Toc341013318 \h </w:instrText>
            </w:r>
            <w:r w:rsidR="00C85583">
              <w:rPr>
                <w:noProof/>
                <w:webHidden/>
              </w:rPr>
            </w:r>
            <w:r w:rsidR="00C85583">
              <w:rPr>
                <w:noProof/>
                <w:webHidden/>
              </w:rPr>
              <w:fldChar w:fldCharType="separate"/>
            </w:r>
            <w:r w:rsidR="00C85583">
              <w:rPr>
                <w:noProof/>
                <w:webHidden/>
              </w:rPr>
              <w:t>9</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19" w:history="1">
            <w:r w:rsidR="00C85583" w:rsidRPr="00631A0C">
              <w:rPr>
                <w:rStyle w:val="Hipervnculo"/>
                <w:noProof/>
              </w:rPr>
              <w:t>User Story Nº12</w:t>
            </w:r>
            <w:r w:rsidR="00C85583">
              <w:rPr>
                <w:noProof/>
                <w:webHidden/>
              </w:rPr>
              <w:tab/>
            </w:r>
            <w:r w:rsidR="00C85583">
              <w:rPr>
                <w:noProof/>
                <w:webHidden/>
              </w:rPr>
              <w:fldChar w:fldCharType="begin"/>
            </w:r>
            <w:r w:rsidR="00C85583">
              <w:rPr>
                <w:noProof/>
                <w:webHidden/>
              </w:rPr>
              <w:instrText xml:space="preserve"> PAGEREF _Toc341013319 \h </w:instrText>
            </w:r>
            <w:r w:rsidR="00C85583">
              <w:rPr>
                <w:noProof/>
                <w:webHidden/>
              </w:rPr>
            </w:r>
            <w:r w:rsidR="00C85583">
              <w:rPr>
                <w:noProof/>
                <w:webHidden/>
              </w:rPr>
              <w:fldChar w:fldCharType="separate"/>
            </w:r>
            <w:r w:rsidR="00C85583">
              <w:rPr>
                <w:noProof/>
                <w:webHidden/>
              </w:rPr>
              <w:t>10</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20" w:history="1">
            <w:r w:rsidR="00C85583" w:rsidRPr="00631A0C">
              <w:rPr>
                <w:rStyle w:val="Hipervnculo"/>
                <w:noProof/>
              </w:rPr>
              <w:t>User Story Nº9</w:t>
            </w:r>
            <w:r w:rsidR="00C85583">
              <w:rPr>
                <w:noProof/>
                <w:webHidden/>
              </w:rPr>
              <w:tab/>
            </w:r>
            <w:r w:rsidR="00C85583">
              <w:rPr>
                <w:noProof/>
                <w:webHidden/>
              </w:rPr>
              <w:fldChar w:fldCharType="begin"/>
            </w:r>
            <w:r w:rsidR="00C85583">
              <w:rPr>
                <w:noProof/>
                <w:webHidden/>
              </w:rPr>
              <w:instrText xml:space="preserve"> PAGEREF _Toc341013320 \h </w:instrText>
            </w:r>
            <w:r w:rsidR="00C85583">
              <w:rPr>
                <w:noProof/>
                <w:webHidden/>
              </w:rPr>
            </w:r>
            <w:r w:rsidR="00C85583">
              <w:rPr>
                <w:noProof/>
                <w:webHidden/>
              </w:rPr>
              <w:fldChar w:fldCharType="separate"/>
            </w:r>
            <w:r w:rsidR="00C85583">
              <w:rPr>
                <w:noProof/>
                <w:webHidden/>
              </w:rPr>
              <w:t>10</w:t>
            </w:r>
            <w:r w:rsidR="00C85583">
              <w:rPr>
                <w:noProof/>
                <w:webHidden/>
              </w:rPr>
              <w:fldChar w:fldCharType="end"/>
            </w:r>
          </w:hyperlink>
        </w:p>
        <w:p w:rsidR="00C85583" w:rsidRDefault="004D1C52">
          <w:pPr>
            <w:pStyle w:val="TDC2"/>
            <w:tabs>
              <w:tab w:val="right" w:leader="dot" w:pos="9737"/>
            </w:tabs>
            <w:rPr>
              <w:rFonts w:asciiTheme="minorHAnsi" w:eastAsiaTheme="minorEastAsia" w:hAnsiTheme="minorHAnsi" w:cstheme="minorBidi"/>
              <w:noProof/>
            </w:rPr>
          </w:pPr>
          <w:hyperlink w:anchor="_Toc341013321" w:history="1">
            <w:r w:rsidR="00C85583" w:rsidRPr="00631A0C">
              <w:rPr>
                <w:rStyle w:val="Hipervnculo"/>
                <w:noProof/>
              </w:rPr>
              <w:t>User Story Nº17</w:t>
            </w:r>
            <w:r w:rsidR="00C85583">
              <w:rPr>
                <w:noProof/>
                <w:webHidden/>
              </w:rPr>
              <w:tab/>
            </w:r>
            <w:r w:rsidR="00C85583">
              <w:rPr>
                <w:noProof/>
                <w:webHidden/>
              </w:rPr>
              <w:fldChar w:fldCharType="begin"/>
            </w:r>
            <w:r w:rsidR="00C85583">
              <w:rPr>
                <w:noProof/>
                <w:webHidden/>
              </w:rPr>
              <w:instrText xml:space="preserve"> PAGEREF _Toc341013321 \h </w:instrText>
            </w:r>
            <w:r w:rsidR="00C85583">
              <w:rPr>
                <w:noProof/>
                <w:webHidden/>
              </w:rPr>
            </w:r>
            <w:r w:rsidR="00C85583">
              <w:rPr>
                <w:noProof/>
                <w:webHidden/>
              </w:rPr>
              <w:fldChar w:fldCharType="separate"/>
            </w:r>
            <w:r w:rsidR="00C85583">
              <w:rPr>
                <w:noProof/>
                <w:webHidden/>
              </w:rPr>
              <w:t>11</w:t>
            </w:r>
            <w:r w:rsidR="00C85583">
              <w:rPr>
                <w:noProof/>
                <w:webHidden/>
              </w:rPr>
              <w:fldChar w:fldCharType="end"/>
            </w:r>
          </w:hyperlink>
        </w:p>
        <w:p w:rsidR="00C85583" w:rsidRDefault="004D1C52">
          <w:pPr>
            <w:pStyle w:val="TDC1"/>
            <w:rPr>
              <w:rFonts w:asciiTheme="minorHAnsi" w:eastAsiaTheme="minorEastAsia" w:hAnsiTheme="minorHAnsi" w:cstheme="minorBidi"/>
              <w:noProof/>
            </w:rPr>
          </w:pPr>
          <w:hyperlink w:anchor="_Toc341013322" w:history="1">
            <w:r w:rsidR="00C85583" w:rsidRPr="00631A0C">
              <w:rPr>
                <w:rStyle w:val="Hipervnculo"/>
                <w:noProof/>
              </w:rPr>
              <w:t>3.</w:t>
            </w:r>
            <w:r w:rsidR="00C85583">
              <w:rPr>
                <w:rFonts w:asciiTheme="minorHAnsi" w:eastAsiaTheme="minorEastAsia" w:hAnsiTheme="minorHAnsi" w:cstheme="minorBidi"/>
                <w:noProof/>
              </w:rPr>
              <w:tab/>
            </w:r>
            <w:r w:rsidR="00C85583" w:rsidRPr="00631A0C">
              <w:rPr>
                <w:rStyle w:val="Hipervnculo"/>
                <w:noProof/>
              </w:rPr>
              <w:t>Recursos</w:t>
            </w:r>
            <w:r w:rsidR="00C85583">
              <w:rPr>
                <w:noProof/>
                <w:webHidden/>
              </w:rPr>
              <w:tab/>
            </w:r>
            <w:r w:rsidR="00C85583">
              <w:rPr>
                <w:noProof/>
                <w:webHidden/>
              </w:rPr>
              <w:fldChar w:fldCharType="begin"/>
            </w:r>
            <w:r w:rsidR="00C85583">
              <w:rPr>
                <w:noProof/>
                <w:webHidden/>
              </w:rPr>
              <w:instrText xml:space="preserve"> PAGEREF _Toc341013322 \h </w:instrText>
            </w:r>
            <w:r w:rsidR="00C85583">
              <w:rPr>
                <w:noProof/>
                <w:webHidden/>
              </w:rPr>
            </w:r>
            <w:r w:rsidR="00C85583">
              <w:rPr>
                <w:noProof/>
                <w:webHidden/>
              </w:rPr>
              <w:fldChar w:fldCharType="separate"/>
            </w:r>
            <w:r w:rsidR="00C85583">
              <w:rPr>
                <w:noProof/>
                <w:webHidden/>
              </w:rPr>
              <w:t>12</w:t>
            </w:r>
            <w:r w:rsidR="00C85583">
              <w:rPr>
                <w:noProof/>
                <w:webHidden/>
              </w:rPr>
              <w:fldChar w:fldCharType="end"/>
            </w:r>
          </w:hyperlink>
        </w:p>
        <w:p w:rsidR="00C85583" w:rsidRDefault="004D1C52">
          <w:pPr>
            <w:pStyle w:val="TDC1"/>
            <w:rPr>
              <w:rFonts w:asciiTheme="minorHAnsi" w:eastAsiaTheme="minorEastAsia" w:hAnsiTheme="minorHAnsi" w:cstheme="minorBidi"/>
              <w:noProof/>
            </w:rPr>
          </w:pPr>
          <w:hyperlink w:anchor="_Toc341013323" w:history="1">
            <w:r w:rsidR="00C85583" w:rsidRPr="00631A0C">
              <w:rPr>
                <w:rStyle w:val="Hipervnculo"/>
                <w:noProof/>
              </w:rPr>
              <w:t>4.</w:t>
            </w:r>
            <w:r w:rsidR="00C85583">
              <w:rPr>
                <w:rFonts w:asciiTheme="minorHAnsi" w:eastAsiaTheme="minorEastAsia" w:hAnsiTheme="minorHAnsi" w:cstheme="minorBidi"/>
                <w:noProof/>
              </w:rPr>
              <w:tab/>
            </w:r>
            <w:r w:rsidR="00C85583" w:rsidRPr="00631A0C">
              <w:rPr>
                <w:rStyle w:val="Hipervnculo"/>
                <w:noProof/>
              </w:rPr>
              <w:t>Anexo</w:t>
            </w:r>
            <w:r w:rsidR="00C85583">
              <w:rPr>
                <w:noProof/>
                <w:webHidden/>
              </w:rPr>
              <w:tab/>
            </w:r>
            <w:r w:rsidR="00C85583">
              <w:rPr>
                <w:noProof/>
                <w:webHidden/>
              </w:rPr>
              <w:fldChar w:fldCharType="begin"/>
            </w:r>
            <w:r w:rsidR="00C85583">
              <w:rPr>
                <w:noProof/>
                <w:webHidden/>
              </w:rPr>
              <w:instrText xml:space="preserve"> PAGEREF _Toc341013323 \h </w:instrText>
            </w:r>
            <w:r w:rsidR="00C85583">
              <w:rPr>
                <w:noProof/>
                <w:webHidden/>
              </w:rPr>
            </w:r>
            <w:r w:rsidR="00C85583">
              <w:rPr>
                <w:noProof/>
                <w:webHidden/>
              </w:rPr>
              <w:fldChar w:fldCharType="separate"/>
            </w:r>
            <w:r w:rsidR="00C85583">
              <w:rPr>
                <w:noProof/>
                <w:webHidden/>
              </w:rPr>
              <w:t>13</w:t>
            </w:r>
            <w:r w:rsidR="00C85583">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1013307"/>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tbl>
      <w:tblPr>
        <w:tblW w:w="9317" w:type="dxa"/>
        <w:tblInd w:w="65" w:type="dxa"/>
        <w:tblLayout w:type="fixed"/>
        <w:tblCellMar>
          <w:left w:w="70" w:type="dxa"/>
          <w:right w:w="70" w:type="dxa"/>
        </w:tblCellMar>
        <w:tblLook w:val="04A0" w:firstRow="1" w:lastRow="0" w:firstColumn="1" w:lastColumn="0" w:noHBand="0" w:noVBand="1"/>
      </w:tblPr>
      <w:tblGrid>
        <w:gridCol w:w="4825"/>
        <w:gridCol w:w="850"/>
        <w:gridCol w:w="709"/>
        <w:gridCol w:w="827"/>
        <w:gridCol w:w="1162"/>
        <w:gridCol w:w="944"/>
      </w:tblGrid>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Titulo</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(VO)</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proofErr w:type="spellStart"/>
            <w:r w:rsidRPr="005B7876">
              <w:rPr>
                <w:rFonts w:ascii="Arial" w:hAnsi="Arial" w:cs="Arial"/>
                <w:sz w:val="20"/>
                <w:szCs w:val="20"/>
                <w:lang w:eastAsia="en-US"/>
              </w:rPr>
              <w:t>Owner</w:t>
            </w:r>
            <w:proofErr w:type="spellEnd"/>
          </w:p>
        </w:tc>
        <w:tc>
          <w:tcPr>
            <w:tcW w:w="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Prioridad</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Estimación</w:t>
            </w:r>
          </w:p>
        </w:tc>
        <w:tc>
          <w:tcPr>
            <w:tcW w:w="9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Project</w:t>
            </w:r>
          </w:p>
        </w:tc>
      </w:tr>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826C5" w:rsidRPr="008C2DD3" w:rsidRDefault="00C826C5" w:rsidP="008C2DD3">
            <w:pPr>
              <w:spacing w:before="0"/>
              <w:ind w:firstLine="0"/>
              <w:jc w:val="left"/>
              <w:rPr>
                <w:rFonts w:ascii="Arial" w:hAnsi="Arial" w:cs="Arial"/>
                <w:color w:val="000000"/>
              </w:rPr>
            </w:pPr>
            <w:r w:rsidRPr="008C2DD3">
              <w:rPr>
                <w:rFonts w:ascii="Arial" w:hAnsi="Arial" w:cs="Arial"/>
                <w:color w:val="000000"/>
              </w:rPr>
              <w:t>1. Como docente es necesario que  tenga la capacidad de llevar a cabo el registro de planificaciones con la idea de que se puedan aceptar cambios antes de que sea aprobada.</w:t>
            </w:r>
          </w:p>
        </w:tc>
        <w:tc>
          <w:tcPr>
            <w:tcW w:w="850" w:type="dxa"/>
            <w:tcBorders>
              <w:top w:val="single" w:sz="4" w:space="0" w:color="000000"/>
              <w:left w:val="single" w:sz="4" w:space="0" w:color="000000"/>
              <w:bottom w:val="single" w:sz="4" w:space="0" w:color="000000"/>
              <w:right w:val="single" w:sz="4" w:space="0" w:color="000000"/>
            </w:tcBorders>
          </w:tcPr>
          <w:p w:rsidR="00C826C5" w:rsidRPr="008C2DD3" w:rsidRDefault="00C826C5" w:rsidP="008C2DD3">
            <w:pPr>
              <w:spacing w:before="0"/>
              <w:ind w:firstLine="0"/>
              <w:jc w:val="left"/>
              <w:rPr>
                <w:rFonts w:ascii="Arial" w:hAnsi="Arial" w:cs="Arial"/>
                <w:color w:val="000000"/>
              </w:rPr>
            </w:pPr>
          </w:p>
        </w:tc>
        <w:tc>
          <w:tcPr>
            <w:tcW w:w="709" w:type="dxa"/>
            <w:tcBorders>
              <w:top w:val="single" w:sz="4" w:space="0" w:color="000000"/>
              <w:left w:val="single" w:sz="4" w:space="0" w:color="000000"/>
              <w:bottom w:val="single" w:sz="4" w:space="0" w:color="000000"/>
              <w:right w:val="single" w:sz="4" w:space="0" w:color="000000"/>
            </w:tcBorders>
          </w:tcPr>
          <w:p w:rsidR="00C826C5" w:rsidRDefault="000721F3" w:rsidP="008C2DD3">
            <w:pPr>
              <w:spacing w:before="0"/>
              <w:ind w:firstLine="0"/>
              <w:jc w:val="left"/>
              <w:rPr>
                <w:rFonts w:ascii="Arial" w:hAnsi="Arial" w:cs="Arial"/>
                <w:color w:val="000000"/>
              </w:rPr>
            </w:pPr>
            <w:r>
              <w:rPr>
                <w:rFonts w:ascii="Arial" w:hAnsi="Arial" w:cs="Arial"/>
                <w:color w:val="000000"/>
              </w:rPr>
              <w:t xml:space="preserve">Laura </w:t>
            </w:r>
          </w:p>
          <w:p w:rsidR="000721F3" w:rsidRPr="008C2DD3" w:rsidRDefault="000721F3" w:rsidP="008C2DD3">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single" w:sz="4" w:space="0" w:color="000000"/>
              <w:left w:val="single" w:sz="4" w:space="0" w:color="000000"/>
              <w:bottom w:val="single" w:sz="4" w:space="0" w:color="000000"/>
              <w:right w:val="single" w:sz="4" w:space="0" w:color="000000"/>
            </w:tcBorders>
          </w:tcPr>
          <w:p w:rsidR="00C826C5" w:rsidRPr="008C2DD3" w:rsidRDefault="000721F3" w:rsidP="008C2DD3">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000000"/>
              <w:left w:val="single" w:sz="4" w:space="0" w:color="000000"/>
              <w:bottom w:val="single" w:sz="4" w:space="0" w:color="000000"/>
              <w:right w:val="single" w:sz="4" w:space="0" w:color="000000"/>
            </w:tcBorders>
          </w:tcPr>
          <w:p w:rsidR="00C826C5" w:rsidRPr="008C2DD3" w:rsidRDefault="000721F3" w:rsidP="008C2DD3">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000000"/>
              <w:left w:val="single" w:sz="4" w:space="0" w:color="000000"/>
              <w:bottom w:val="single" w:sz="4" w:space="0" w:color="000000"/>
              <w:right w:val="single" w:sz="4" w:space="0" w:color="000000"/>
            </w:tcBorders>
          </w:tcPr>
          <w:p w:rsidR="00C826C5" w:rsidRPr="008C2DD3" w:rsidRDefault="00C826C5"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2.</w:t>
            </w:r>
            <w:r>
              <w:rPr>
                <w:rFonts w:ascii="Arial" w:hAnsi="Arial" w:cs="Arial"/>
                <w:color w:val="000000"/>
              </w:rPr>
              <w:t xml:space="preserve"> Como docente es necesario que </w:t>
            </w:r>
            <w:r w:rsidRPr="008C2DD3">
              <w:rPr>
                <w:rFonts w:ascii="Arial" w:hAnsi="Arial" w:cs="Arial"/>
                <w:color w:val="000000"/>
              </w:rPr>
              <w:t>tenga la capacidad de realizar modificaciones al registro de planificaciones con la idea de que se puedan aceptar cambios antes de que sea aprobada.</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570"/>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3. Como docente del curso es necesario que pueda hacer consultas sobre las planifica</w:t>
            </w:r>
            <w:r>
              <w:rPr>
                <w:rFonts w:ascii="Arial" w:hAnsi="Arial" w:cs="Arial"/>
                <w:color w:val="000000"/>
              </w:rPr>
              <w:t>ciones de clases registradas.</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570"/>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4.</w:t>
            </w:r>
            <w:r>
              <w:rPr>
                <w:rFonts w:ascii="Arial" w:hAnsi="Arial" w:cs="Arial"/>
                <w:color w:val="000000"/>
              </w:rPr>
              <w:t xml:space="preserve"> </w:t>
            </w:r>
            <w:r w:rsidRPr="008C2DD3">
              <w:rPr>
                <w:rFonts w:ascii="Arial" w:hAnsi="Arial" w:cs="Arial"/>
                <w:color w:val="000000"/>
              </w:rPr>
              <w:t>Como docente necesito disponer de un registro electrónico sobre los temas que realmente han sido impartidos.</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F915F3">
            <w:pPr>
              <w:spacing w:before="0"/>
              <w:ind w:firstLine="0"/>
              <w:jc w:val="left"/>
              <w:rPr>
                <w:rFonts w:ascii="Arial" w:hAnsi="Arial" w:cs="Arial"/>
                <w:color w:val="000000"/>
              </w:rPr>
            </w:pPr>
            <w:r w:rsidRPr="008C2DD3">
              <w:rPr>
                <w:rFonts w:ascii="Arial" w:hAnsi="Arial" w:cs="Arial"/>
                <w:color w:val="000000"/>
              </w:rPr>
              <w:t>5. Como docente, es necesario que pueda modificar el registro de los contenidos impartidos en clase, con la idea de que si se pueden agregar o no</w:t>
            </w:r>
            <w:r>
              <w:rPr>
                <w:rFonts w:ascii="Arial" w:hAnsi="Arial" w:cs="Arial"/>
                <w:color w:val="000000"/>
              </w:rPr>
              <w:t>t</w:t>
            </w:r>
            <w:r w:rsidRPr="008C2DD3">
              <w:rPr>
                <w:rFonts w:ascii="Arial" w:hAnsi="Arial" w:cs="Arial"/>
                <w:color w:val="000000"/>
              </w:rPr>
              <w:t>ificar información de las misma</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570"/>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6. Como docente necesito consultar temas e información especifica de una clase dada para una materia para un curso especifico.</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7. Como docente del curso necesito recibir una advertencia cuando exista una desviación considerable entre lo que se ha planificado para la clase y lo que realmente se ha impartido.</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900"/>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8. Como docente del curso necesito poder tener a disposición la información del curso de forma resumida y calculada, para que en una pantalla tener toda la información relevante.</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Pr>
                <w:rFonts w:ascii="Arial" w:hAnsi="Arial" w:cs="Arial"/>
                <w:color w:val="000000"/>
              </w:rPr>
              <w:t xml:space="preserve">9. </w:t>
            </w:r>
            <w:r w:rsidRPr="008C2DD3">
              <w:rPr>
                <w:rFonts w:ascii="Arial" w:hAnsi="Arial" w:cs="Arial"/>
                <w:color w:val="000000"/>
              </w:rPr>
              <w:t xml:space="preserve">Como director del colegio, tengo la necesidad de poder tener información de valor </w:t>
            </w:r>
            <w:proofErr w:type="spellStart"/>
            <w:r w:rsidRPr="008C2DD3">
              <w:rPr>
                <w:rFonts w:ascii="Arial" w:hAnsi="Arial" w:cs="Arial"/>
                <w:color w:val="000000"/>
              </w:rPr>
              <w:t>sumarizada</w:t>
            </w:r>
            <w:proofErr w:type="spellEnd"/>
            <w:r w:rsidRPr="008C2DD3">
              <w:rPr>
                <w:rFonts w:ascii="Arial" w:hAnsi="Arial" w:cs="Arial"/>
                <w:color w:val="000000"/>
              </w:rPr>
              <w:t xml:space="preserve"> y controlada con respecto al desempeño académico de estudiantes y docentes para poder supervisar la lab</w:t>
            </w:r>
            <w:r>
              <w:rPr>
                <w:rFonts w:ascii="Arial" w:hAnsi="Arial" w:cs="Arial"/>
                <w:color w:val="000000"/>
              </w:rPr>
              <w:t>or educativa de forma eficiente.</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12. Como director del colegio necesito disponer de una ventana donde figure la información resumida y procesada en cuanto a lo que se refiere a como se están llevando las clases en los cursos de acuerdo a lo que se había planificado.</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142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lastRenderedPageBreak/>
              <w:t xml:space="preserve">17. Como director del colegio, necesito tener disponible de forma visual, donde figure la información resumida y procesada del nivel de desvió de lo planificado sobre lo realizado por curso. Permitiendo obtener rápidamente en un solo </w:t>
            </w:r>
            <w:proofErr w:type="gramStart"/>
            <w:r w:rsidRPr="008C2DD3">
              <w:rPr>
                <w:rFonts w:ascii="Arial" w:hAnsi="Arial" w:cs="Arial"/>
                <w:color w:val="000000"/>
              </w:rPr>
              <w:t>grafico(</w:t>
            </w:r>
            <w:proofErr w:type="gramEnd"/>
            <w:r w:rsidRPr="008C2DD3">
              <w:rPr>
                <w:rFonts w:ascii="Arial" w:hAnsi="Arial" w:cs="Arial"/>
                <w:color w:val="000000"/>
              </w:rPr>
              <w:t>tacómetro o semáforo, por ejemplo) el estado de retraso en el dictado de clase de un curso, para hacer una gestión y seguimiento eficiente del mismo.</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134. Como Director o Docente necesito poder cargar el diseño curricular entregado por el Ministerio de Educación con la idea de que pueda ser utilizado como guía y para posteriores comparaciones.</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3</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42EED" w:rsidRPr="008C2DD3" w:rsidTr="00A516C5">
        <w:trPr>
          <w:trHeight w:val="855"/>
        </w:trPr>
        <w:tc>
          <w:tcPr>
            <w:tcW w:w="4825" w:type="dxa"/>
            <w:tcBorders>
              <w:top w:val="nil"/>
              <w:left w:val="single" w:sz="4" w:space="0" w:color="000000"/>
              <w:bottom w:val="single" w:sz="4" w:space="0" w:color="000000"/>
              <w:right w:val="single" w:sz="4" w:space="0" w:color="000000"/>
            </w:tcBorders>
            <w:shd w:val="clear" w:color="auto" w:fill="auto"/>
            <w:vAlign w:val="center"/>
            <w:hideMark/>
          </w:tcPr>
          <w:p w:rsidR="00042EED" w:rsidRPr="008C2DD3" w:rsidRDefault="00042EED" w:rsidP="008C2DD3">
            <w:pPr>
              <w:spacing w:before="0"/>
              <w:ind w:firstLine="0"/>
              <w:jc w:val="left"/>
              <w:rPr>
                <w:rFonts w:ascii="Arial" w:hAnsi="Arial" w:cs="Arial"/>
                <w:color w:val="000000"/>
              </w:rPr>
            </w:pPr>
            <w:r w:rsidRPr="008C2DD3">
              <w:rPr>
                <w:rFonts w:ascii="Arial" w:hAnsi="Arial" w:cs="Arial"/>
                <w:color w:val="000000"/>
              </w:rPr>
              <w:t>135. Como Director o Docente necesito tener la posibilidad de eliminar cierto contenido del Diseño Curricular oficial para poder mantener actualizados dichos contenidos curriculares oficiales.</w:t>
            </w:r>
          </w:p>
        </w:tc>
        <w:tc>
          <w:tcPr>
            <w:tcW w:w="850"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p>
        </w:tc>
        <w:tc>
          <w:tcPr>
            <w:tcW w:w="709" w:type="dxa"/>
            <w:tcBorders>
              <w:top w:val="nil"/>
              <w:left w:val="single" w:sz="4" w:space="0" w:color="000000"/>
              <w:bottom w:val="single" w:sz="4" w:space="0" w:color="000000"/>
              <w:right w:val="single" w:sz="4" w:space="0" w:color="000000"/>
            </w:tcBorders>
          </w:tcPr>
          <w:p w:rsidR="00042EED" w:rsidRDefault="00042EED" w:rsidP="00F851ED">
            <w:pPr>
              <w:spacing w:before="0"/>
              <w:ind w:firstLine="0"/>
              <w:jc w:val="left"/>
              <w:rPr>
                <w:rFonts w:ascii="Arial" w:hAnsi="Arial" w:cs="Arial"/>
                <w:color w:val="000000"/>
              </w:rPr>
            </w:pPr>
            <w:r>
              <w:rPr>
                <w:rFonts w:ascii="Arial" w:hAnsi="Arial" w:cs="Arial"/>
                <w:color w:val="000000"/>
              </w:rPr>
              <w:t xml:space="preserve">Laura </w:t>
            </w:r>
          </w:p>
          <w:p w:rsidR="00042EED" w:rsidRPr="008C2DD3" w:rsidRDefault="00042EED" w:rsidP="00F851ED">
            <w:pPr>
              <w:spacing w:before="0"/>
              <w:ind w:firstLine="0"/>
              <w:jc w:val="left"/>
              <w:rPr>
                <w:rFonts w:ascii="Arial" w:hAnsi="Arial" w:cs="Arial"/>
                <w:color w:val="000000"/>
              </w:rPr>
            </w:pPr>
            <w:proofErr w:type="spellStart"/>
            <w:r>
              <w:rPr>
                <w:rFonts w:ascii="Arial" w:hAnsi="Arial" w:cs="Arial"/>
                <w:color w:val="000000"/>
              </w:rPr>
              <w:t>Pastorino</w:t>
            </w:r>
            <w:proofErr w:type="spellEnd"/>
          </w:p>
        </w:tc>
        <w:tc>
          <w:tcPr>
            <w:tcW w:w="827"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042EED" w:rsidRPr="008C2DD3" w:rsidRDefault="00042EED" w:rsidP="00F851ED">
            <w:pPr>
              <w:spacing w:before="0"/>
              <w:ind w:firstLine="0"/>
              <w:jc w:val="left"/>
              <w:rPr>
                <w:rFonts w:ascii="Arial" w:hAnsi="Arial" w:cs="Arial"/>
                <w:color w:val="000000"/>
              </w:rPr>
            </w:pPr>
            <w:r>
              <w:rPr>
                <w:rFonts w:ascii="Arial" w:hAnsi="Arial" w:cs="Arial"/>
                <w:color w:val="000000"/>
              </w:rPr>
              <w:t>3</w:t>
            </w:r>
          </w:p>
        </w:tc>
        <w:tc>
          <w:tcPr>
            <w:tcW w:w="944" w:type="dxa"/>
            <w:tcBorders>
              <w:top w:val="nil"/>
              <w:left w:val="single" w:sz="4" w:space="0" w:color="000000"/>
              <w:bottom w:val="single" w:sz="4" w:space="0" w:color="000000"/>
              <w:right w:val="single" w:sz="4" w:space="0" w:color="000000"/>
            </w:tcBorders>
          </w:tcPr>
          <w:p w:rsidR="00042EED" w:rsidRPr="008C2DD3" w:rsidRDefault="00042EED"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21037F" w:rsidP="008C2DD3">
      <w:pPr>
        <w:pStyle w:val="Encabezado"/>
        <w:rPr>
          <w:rFonts w:ascii="Cambria" w:hAnsi="Cambria"/>
          <w:color w:val="365F91"/>
          <w:sz w:val="28"/>
          <w:szCs w:val="28"/>
        </w:rPr>
      </w:pPr>
      <w:r w:rsidRPr="005B7876">
        <w:br w:type="page"/>
      </w:r>
    </w:p>
    <w:p w:rsidR="0021037F" w:rsidRPr="005B7876" w:rsidRDefault="00C67E61" w:rsidP="0021037F">
      <w:pPr>
        <w:pStyle w:val="Ttulo1"/>
        <w:numPr>
          <w:ilvl w:val="0"/>
          <w:numId w:val="1"/>
        </w:numPr>
      </w:pPr>
      <w:bookmarkStart w:id="5" w:name="_Toc341013308"/>
      <w:r w:rsidRPr="005B7876">
        <w:lastRenderedPageBreak/>
        <w:t>Listado Detallado</w:t>
      </w:r>
      <w:bookmarkEnd w:id="5"/>
    </w:p>
    <w:p w:rsidR="00230E77" w:rsidRPr="003131D5" w:rsidRDefault="00230E77" w:rsidP="00230E77">
      <w:pPr>
        <w:pStyle w:val="Ttulo2"/>
        <w:ind w:firstLine="0"/>
      </w:pPr>
      <w:bookmarkStart w:id="6" w:name="_Toc340716421"/>
      <w:bookmarkStart w:id="7" w:name="_Toc341013309"/>
      <w:proofErr w:type="spellStart"/>
      <w:r>
        <w:t>User</w:t>
      </w:r>
      <w:proofErr w:type="spellEnd"/>
      <w:r>
        <w:t xml:space="preserve"> </w:t>
      </w:r>
      <w:proofErr w:type="spellStart"/>
      <w:r>
        <w:t>Story</w:t>
      </w:r>
      <w:proofErr w:type="spellEnd"/>
      <w:r>
        <w:t xml:space="preserve"> Nº1</w:t>
      </w:r>
      <w:bookmarkEnd w:id="6"/>
      <w:bookmarkEnd w:id="7"/>
    </w:p>
    <w:p w:rsidR="00230E77" w:rsidRDefault="00230E77" w:rsidP="00230E77">
      <w:pPr>
        <w:pStyle w:val="Prrafodelista"/>
        <w:ind w:firstLine="0"/>
      </w:pPr>
    </w:p>
    <w:p w:rsidR="002F52DA" w:rsidRPr="002F52DA" w:rsidRDefault="00230E77" w:rsidP="00230E77">
      <w:pPr>
        <w:pStyle w:val="Prrafodelista"/>
        <w:numPr>
          <w:ilvl w:val="0"/>
          <w:numId w:val="3"/>
        </w:numPr>
        <w:rPr>
          <w:b/>
        </w:rPr>
      </w:pPr>
      <w:r w:rsidRPr="002F52DA">
        <w:rPr>
          <w:b/>
          <w:lang w:val="en-US"/>
        </w:rPr>
        <w:t>ID</w:t>
      </w:r>
      <w:r w:rsidR="002F52DA" w:rsidRPr="002F52DA">
        <w:rPr>
          <w:b/>
          <w:lang w:val="en-US"/>
        </w:rPr>
        <w:t>-Version One-</w:t>
      </w:r>
      <w:r w:rsidRPr="002F52DA">
        <w:rPr>
          <w:b/>
          <w:lang w:val="en-US"/>
        </w:rPr>
        <w:t>:</w:t>
      </w:r>
      <w:r w:rsidRPr="002F52DA">
        <w:rPr>
          <w:b/>
          <w:lang w:val="en-US"/>
        </w:rPr>
        <w:tab/>
      </w:r>
    </w:p>
    <w:p w:rsidR="00230E77" w:rsidRPr="002F52DA" w:rsidRDefault="00230E77" w:rsidP="00230E77">
      <w:pPr>
        <w:pStyle w:val="Prrafodelista"/>
        <w:numPr>
          <w:ilvl w:val="0"/>
          <w:numId w:val="3"/>
        </w:numPr>
      </w:pPr>
      <w:r w:rsidRPr="002F52DA">
        <w:rPr>
          <w:b/>
        </w:rPr>
        <w:t>Titulo:</w:t>
      </w:r>
      <w:r w:rsidRPr="002F52DA">
        <w:rPr>
          <w:b/>
        </w:rPr>
        <w:tab/>
      </w:r>
      <w:r w:rsidR="002F52DA" w:rsidRPr="002F52DA">
        <w:rPr>
          <w:b/>
        </w:rPr>
        <w:t xml:space="preserve">1 </w:t>
      </w:r>
      <w:r w:rsidR="00F915F3">
        <w:t xml:space="preserve">Como docente es necesario que </w:t>
      </w:r>
      <w:r w:rsidR="002F52DA" w:rsidRPr="002F52DA">
        <w:t>tenga la capacidad de llevar a cabo el registro de planificaciones con la idea de que se puedan aceptar cambios antes de que sea aprobada.</w:t>
      </w:r>
    </w:p>
    <w:p w:rsidR="00230E77" w:rsidRPr="003131D5" w:rsidRDefault="00230E77" w:rsidP="00230E77">
      <w:pPr>
        <w:pStyle w:val="Prrafodelista"/>
        <w:numPr>
          <w:ilvl w:val="0"/>
          <w:numId w:val="3"/>
        </w:numPr>
        <w:rPr>
          <w:lang w:val="en-US"/>
        </w:rPr>
      </w:pPr>
      <w:r>
        <w:rPr>
          <w:b/>
          <w:lang w:val="en-US"/>
        </w:rPr>
        <w:t xml:space="preserve">Project: </w:t>
      </w:r>
      <w:r w:rsidRPr="003131D5">
        <w:rPr>
          <w:lang w:val="en-US"/>
        </w:rPr>
        <w:t>BLPM Product Backlog</w:t>
      </w:r>
    </w:p>
    <w:p w:rsidR="00230E77" w:rsidRPr="003131D5" w:rsidRDefault="00230E77" w:rsidP="00230E77">
      <w:pPr>
        <w:pStyle w:val="Prrafodelista"/>
        <w:numPr>
          <w:ilvl w:val="0"/>
          <w:numId w:val="3"/>
        </w:numPr>
        <w:rPr>
          <w:b/>
          <w:lang w:val="en-US"/>
        </w:rPr>
      </w:pPr>
      <w:r w:rsidRPr="003131D5">
        <w:rPr>
          <w:b/>
          <w:lang w:val="en-US"/>
        </w:rPr>
        <w:t>Sprint:</w:t>
      </w:r>
      <w:r w:rsidRPr="003131D5">
        <w:rPr>
          <w:b/>
          <w:lang w:val="en-US"/>
        </w:rPr>
        <w:tab/>
        <w:t xml:space="preserve">- </w:t>
      </w:r>
      <w:r w:rsidR="00F915F3">
        <w:rPr>
          <w:b/>
          <w:lang w:val="en-US"/>
        </w:rPr>
        <w:t>7</w:t>
      </w:r>
      <w:r w:rsidRPr="003131D5">
        <w:rPr>
          <w:b/>
          <w:lang w:val="en-US"/>
        </w:rPr>
        <w:tab/>
      </w:r>
    </w:p>
    <w:p w:rsidR="0025697B" w:rsidRDefault="00230E77" w:rsidP="00042EED">
      <w:pPr>
        <w:pStyle w:val="Prrafodelista"/>
        <w:numPr>
          <w:ilvl w:val="0"/>
          <w:numId w:val="3"/>
        </w:numPr>
      </w:pPr>
      <w:r w:rsidRPr="00042EED">
        <w:rPr>
          <w:b/>
        </w:rPr>
        <w:t>Descripción:</w:t>
      </w:r>
      <w:r w:rsidR="00042EED">
        <w:t xml:space="preserve"> </w:t>
      </w:r>
      <w:r w:rsidR="00F915F3">
        <w:t>Como docente necesito registrar los contenidos y formas de evaluación en mi planificación anual. Donde registre</w:t>
      </w:r>
      <w:r w:rsidR="00B50ABD">
        <w:t>n</w:t>
      </w:r>
      <w:r w:rsidR="00F915F3">
        <w:t xml:space="preserve"> </w:t>
      </w:r>
      <w:r w:rsidR="00B50ABD">
        <w:t>los contenidos</w:t>
      </w:r>
      <w:r w:rsidR="00211A99">
        <w:t xml:space="preserve"> Conceptuales, Procedimentales, Actitudinales, Criterios de </w:t>
      </w:r>
      <w:r w:rsidR="0097556F">
        <w:t>Evaluación</w:t>
      </w:r>
      <w:r w:rsidR="00211A99">
        <w:t>, Instrumento de evaluación.</w:t>
      </w:r>
      <w:r w:rsidR="00042EED">
        <w:t xml:space="preserve"> </w:t>
      </w:r>
      <w:r w:rsidR="0025697B">
        <w:t xml:space="preserve">Estos registros tendrán un periodo asociado que es en el cual de planifica dar este contenido. </w:t>
      </w:r>
    </w:p>
    <w:p w:rsidR="00B50ABD" w:rsidRDefault="00230E77" w:rsidP="00230E77">
      <w:pPr>
        <w:pStyle w:val="Prrafodelista"/>
        <w:numPr>
          <w:ilvl w:val="0"/>
          <w:numId w:val="3"/>
        </w:numPr>
      </w:pPr>
      <w:r w:rsidRPr="00B50ABD">
        <w:rPr>
          <w:b/>
        </w:rPr>
        <w:t>Supuestos:</w:t>
      </w:r>
      <w:r>
        <w:t xml:space="preserve"> </w:t>
      </w:r>
      <w:r w:rsidR="00B50ABD">
        <w:t>-</w:t>
      </w:r>
    </w:p>
    <w:p w:rsidR="00230E77" w:rsidRPr="00BA4018" w:rsidRDefault="00230E77" w:rsidP="00230E77">
      <w:pPr>
        <w:pStyle w:val="Prrafodelista"/>
        <w:numPr>
          <w:ilvl w:val="0"/>
          <w:numId w:val="3"/>
        </w:numPr>
      </w:pPr>
      <w:r w:rsidRPr="00B50ABD">
        <w:rPr>
          <w:b/>
        </w:rPr>
        <w:t>Precondición:</w:t>
      </w:r>
      <w:r w:rsidR="00B50ABD">
        <w:rPr>
          <w:b/>
        </w:rPr>
        <w:t xml:space="preserve"> </w:t>
      </w:r>
      <w:r w:rsidR="00B50ABD" w:rsidRPr="00BA4018">
        <w:t>es necesario que estén registrado los contenidos Oficiales asociados a la Asignatura, el plan, la orientación, el nivel. Para que el docente pu</w:t>
      </w:r>
      <w:r w:rsidR="00BA4018" w:rsidRPr="00BA4018">
        <w:t>e</w:t>
      </w:r>
      <w:r w:rsidR="00B50ABD" w:rsidRPr="00BA4018">
        <w:t xml:space="preserve">da asociar los contenidos a su planificación. </w:t>
      </w:r>
    </w:p>
    <w:p w:rsidR="00230E77" w:rsidRPr="00BA4018" w:rsidRDefault="00230E77" w:rsidP="00230E77">
      <w:pPr>
        <w:pStyle w:val="Prrafodelista"/>
        <w:numPr>
          <w:ilvl w:val="0"/>
          <w:numId w:val="3"/>
        </w:numPr>
      </w:pPr>
      <w:r w:rsidRPr="00B50ABD">
        <w:rPr>
          <w:b/>
        </w:rPr>
        <w:t xml:space="preserve">Post Condición: </w:t>
      </w:r>
      <w:r w:rsidR="00B50ABD" w:rsidRPr="00BA4018">
        <w:t>Contenido de Planificación de Ciclo lectivo actual nuevo registrado.</w:t>
      </w:r>
    </w:p>
    <w:p w:rsidR="00230E77" w:rsidRDefault="00230E77" w:rsidP="00230E77">
      <w:pPr>
        <w:pStyle w:val="Prrafodelista"/>
        <w:numPr>
          <w:ilvl w:val="0"/>
          <w:numId w:val="3"/>
        </w:numPr>
      </w:pPr>
      <w:r w:rsidRPr="00B50ABD">
        <w:rPr>
          <w:b/>
        </w:rPr>
        <w:t>Reglas de Negocio:</w:t>
      </w:r>
      <w:r>
        <w:t xml:space="preserve"> </w:t>
      </w:r>
      <w:r w:rsidR="00B50ABD">
        <w:t xml:space="preserve">Las planificaciones tienen que ser aprobadas por los Directores. </w:t>
      </w:r>
    </w:p>
    <w:p w:rsidR="00B50ABD" w:rsidRPr="00B50ABD" w:rsidRDefault="00B50ABD" w:rsidP="00230E77">
      <w:pPr>
        <w:pStyle w:val="Prrafodelista"/>
        <w:numPr>
          <w:ilvl w:val="0"/>
          <w:numId w:val="3"/>
        </w:numPr>
      </w:pPr>
      <w:r w:rsidRPr="00B50ABD">
        <w:t>Los Directores son los encargados de revisar las planificacion</w:t>
      </w:r>
      <w:r>
        <w:t>es anuales de cada asignatura por</w:t>
      </w:r>
      <w:r w:rsidRPr="00B50ABD">
        <w:t xml:space="preserve"> curso y aprobarlas bajo lineamientos del Diseño Curricular del Ministerio de la Educación. </w:t>
      </w:r>
    </w:p>
    <w:p w:rsidR="00230E77" w:rsidRPr="00B50ABD" w:rsidRDefault="00230E77" w:rsidP="00230E77">
      <w:pPr>
        <w:pStyle w:val="Prrafodelista"/>
        <w:numPr>
          <w:ilvl w:val="0"/>
          <w:numId w:val="3"/>
        </w:numPr>
        <w:rPr>
          <w:b/>
        </w:rPr>
      </w:pPr>
      <w:r w:rsidRPr="00B50ABD">
        <w:rPr>
          <w:b/>
        </w:rPr>
        <w:t>Criterio de Aceptación:</w:t>
      </w:r>
      <w:r w:rsidR="00B50ABD">
        <w:rPr>
          <w:b/>
        </w:rPr>
        <w:t>-</w:t>
      </w:r>
    </w:p>
    <w:p w:rsidR="00230E77" w:rsidRPr="00B50ABD" w:rsidRDefault="00230E77" w:rsidP="00230E77">
      <w:pPr>
        <w:pStyle w:val="Prrafodelista"/>
        <w:numPr>
          <w:ilvl w:val="0"/>
          <w:numId w:val="3"/>
        </w:numPr>
        <w:rPr>
          <w:b/>
        </w:rPr>
      </w:pPr>
      <w:r w:rsidRPr="00B50ABD">
        <w:rPr>
          <w:b/>
        </w:rPr>
        <w:t>Discusiones:</w:t>
      </w:r>
      <w:r w:rsidRPr="000721F3">
        <w:t xml:space="preserve"> </w:t>
      </w:r>
      <w:r w:rsidR="00B50ABD" w:rsidRPr="000721F3">
        <w:t>la</w:t>
      </w:r>
      <w:r w:rsidR="000721F3" w:rsidRPr="000721F3">
        <w:t xml:space="preserve"> solicitud de la aprobación de planificación puede ser  parcial o completa.</w:t>
      </w:r>
    </w:p>
    <w:p w:rsidR="00230E77" w:rsidRDefault="00230E77" w:rsidP="00230E77">
      <w:pPr>
        <w:pStyle w:val="Prrafodelista"/>
        <w:numPr>
          <w:ilvl w:val="0"/>
          <w:numId w:val="3"/>
        </w:numPr>
      </w:pPr>
      <w:r w:rsidRPr="003131D5">
        <w:rPr>
          <w:b/>
        </w:rPr>
        <w:t>Estimación:</w:t>
      </w:r>
      <w:r>
        <w:tab/>
      </w:r>
      <w:r w:rsidR="000721F3">
        <w:t>2</w:t>
      </w:r>
      <w:r>
        <w:t>,00</w:t>
      </w:r>
      <w:r>
        <w:tab/>
      </w:r>
    </w:p>
    <w:p w:rsidR="00230E77" w:rsidRDefault="00230E77" w:rsidP="00230E77">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230E77" w:rsidRDefault="00230E77" w:rsidP="00230E77">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230E77" w:rsidRDefault="00230E77" w:rsidP="00230E77">
      <w:pPr>
        <w:pStyle w:val="Prrafodelista"/>
        <w:numPr>
          <w:ilvl w:val="0"/>
          <w:numId w:val="3"/>
        </w:numPr>
      </w:pPr>
      <w:r w:rsidRPr="003131D5">
        <w:rPr>
          <w:b/>
        </w:rPr>
        <w:t>Prioridad:</w:t>
      </w:r>
      <w:r>
        <w:tab/>
        <w:t>Alto</w:t>
      </w:r>
      <w:r>
        <w:tab/>
      </w:r>
    </w:p>
    <w:p w:rsidR="00230E77" w:rsidRDefault="00230E77" w:rsidP="00230E77">
      <w:pPr>
        <w:pStyle w:val="Prrafodelista"/>
        <w:numPr>
          <w:ilvl w:val="0"/>
          <w:numId w:val="3"/>
        </w:numPr>
      </w:pPr>
      <w:r w:rsidRPr="003131D5">
        <w:rPr>
          <w:b/>
        </w:rPr>
        <w:t>Complejidad:</w:t>
      </w:r>
      <w:r>
        <w:tab/>
        <w:t>Medio</w:t>
      </w:r>
      <w:r>
        <w:tab/>
      </w:r>
    </w:p>
    <w:p w:rsidR="005B4003" w:rsidRDefault="005B4003" w:rsidP="005B4003">
      <w:pPr>
        <w:ind w:firstLine="0"/>
        <w:rPr>
          <w:sz w:val="20"/>
          <w:szCs w:val="20"/>
        </w:rPr>
      </w:pPr>
    </w:p>
    <w:p w:rsidR="002F52DA" w:rsidRPr="003131D5" w:rsidRDefault="002F52DA" w:rsidP="002F52DA">
      <w:pPr>
        <w:pStyle w:val="Ttulo2"/>
        <w:ind w:firstLine="0"/>
      </w:pPr>
      <w:bookmarkStart w:id="8" w:name="_Toc341013310"/>
      <w:proofErr w:type="spellStart"/>
      <w:r>
        <w:t>User</w:t>
      </w:r>
      <w:proofErr w:type="spellEnd"/>
      <w:r>
        <w:t xml:space="preserve"> </w:t>
      </w:r>
      <w:proofErr w:type="spellStart"/>
      <w:r>
        <w:t>Story</w:t>
      </w:r>
      <w:proofErr w:type="spellEnd"/>
      <w:r>
        <w:t xml:space="preserve"> Nº2</w:t>
      </w:r>
      <w:bookmarkEnd w:id="8"/>
    </w:p>
    <w:p w:rsidR="002F52DA" w:rsidRDefault="002F52DA" w:rsidP="002F52DA">
      <w:pPr>
        <w:pStyle w:val="Prrafodelista"/>
        <w:ind w:firstLine="0"/>
      </w:pPr>
    </w:p>
    <w:p w:rsidR="002F52DA" w:rsidRPr="002F52DA" w:rsidRDefault="002F52DA" w:rsidP="002F52DA">
      <w:pPr>
        <w:pStyle w:val="Prrafodelista"/>
        <w:numPr>
          <w:ilvl w:val="0"/>
          <w:numId w:val="3"/>
        </w:numPr>
        <w:rPr>
          <w:b/>
        </w:rPr>
      </w:pPr>
      <w:r w:rsidRPr="002F52DA">
        <w:rPr>
          <w:b/>
          <w:lang w:val="en-US"/>
        </w:rPr>
        <w:t>ID-Version One-:</w:t>
      </w:r>
      <w:r w:rsidRPr="002F52DA">
        <w:rPr>
          <w:b/>
          <w:lang w:val="en-US"/>
        </w:rPr>
        <w:tab/>
      </w:r>
    </w:p>
    <w:p w:rsidR="002F52DA" w:rsidRPr="002F52DA" w:rsidRDefault="002F52DA" w:rsidP="002F52DA">
      <w:pPr>
        <w:pStyle w:val="Prrafodelista"/>
        <w:numPr>
          <w:ilvl w:val="0"/>
          <w:numId w:val="3"/>
        </w:numPr>
      </w:pPr>
      <w:r w:rsidRPr="002F52DA">
        <w:rPr>
          <w:b/>
        </w:rPr>
        <w:t>Titulo:</w:t>
      </w:r>
      <w:r w:rsidRPr="002F52DA">
        <w:rPr>
          <w:b/>
        </w:rPr>
        <w:tab/>
      </w:r>
      <w:r w:rsidRPr="002F52DA">
        <w:t>2. Como docente es necesario que  tenga la capacidad de realizar modificaciones al registro de planificaciones con la idea de que se puedan aceptar cambios antes de que sea aprobada.</w:t>
      </w:r>
    </w:p>
    <w:p w:rsidR="002F52DA" w:rsidRPr="002F52DA" w:rsidRDefault="002F52DA" w:rsidP="002F52DA">
      <w:pPr>
        <w:pStyle w:val="Prrafodelista"/>
        <w:numPr>
          <w:ilvl w:val="0"/>
          <w:numId w:val="3"/>
        </w:numPr>
      </w:pPr>
      <w:r w:rsidRPr="002F52DA">
        <w:rPr>
          <w:b/>
        </w:rPr>
        <w:t xml:space="preserve">Project: </w:t>
      </w:r>
      <w:r w:rsidRPr="002F52DA">
        <w:t xml:space="preserve">BLPM </w:t>
      </w:r>
      <w:proofErr w:type="spellStart"/>
      <w:r w:rsidRPr="002F52DA">
        <w:t>Product</w:t>
      </w:r>
      <w:proofErr w:type="spellEnd"/>
      <w:r w:rsidRPr="002F52DA">
        <w:t xml:space="preserve"> </w:t>
      </w:r>
      <w:proofErr w:type="spellStart"/>
      <w:r w:rsidRPr="002F52DA">
        <w:t>Backlog</w:t>
      </w:r>
      <w:proofErr w:type="spellEnd"/>
    </w:p>
    <w:p w:rsidR="002F52DA" w:rsidRPr="003131D5" w:rsidRDefault="002F52DA" w:rsidP="002F52DA">
      <w:pPr>
        <w:pStyle w:val="Prrafodelista"/>
        <w:numPr>
          <w:ilvl w:val="0"/>
          <w:numId w:val="3"/>
        </w:numPr>
        <w:rPr>
          <w:b/>
          <w:lang w:val="en-US"/>
        </w:rPr>
      </w:pPr>
      <w:r w:rsidRPr="003131D5">
        <w:rPr>
          <w:b/>
          <w:lang w:val="en-US"/>
        </w:rPr>
        <w:t>Sprint:</w:t>
      </w:r>
      <w:r w:rsidRPr="003131D5">
        <w:rPr>
          <w:b/>
          <w:lang w:val="en-US"/>
        </w:rPr>
        <w:tab/>
      </w:r>
      <w:r w:rsidR="00BA4018" w:rsidRPr="00BA4018">
        <w:rPr>
          <w:lang w:val="en-US"/>
        </w:rPr>
        <w:t>7</w:t>
      </w:r>
      <w:r w:rsidRPr="003131D5">
        <w:rPr>
          <w:b/>
          <w:lang w:val="en-US"/>
        </w:rPr>
        <w:t xml:space="preserve"> </w:t>
      </w:r>
      <w:r w:rsidRPr="003131D5">
        <w:rPr>
          <w:b/>
          <w:lang w:val="en-US"/>
        </w:rPr>
        <w:tab/>
      </w:r>
    </w:p>
    <w:p w:rsidR="00BA4018" w:rsidRDefault="002F52DA" w:rsidP="00BA4018">
      <w:pPr>
        <w:pStyle w:val="Prrafodelista"/>
        <w:numPr>
          <w:ilvl w:val="0"/>
          <w:numId w:val="3"/>
        </w:numPr>
      </w:pPr>
      <w:r w:rsidRPr="00BA4018">
        <w:rPr>
          <w:b/>
        </w:rPr>
        <w:t>Descripción:</w:t>
      </w:r>
      <w:r>
        <w:t xml:space="preserve"> </w:t>
      </w:r>
      <w:r w:rsidR="00BA4018">
        <w:t xml:space="preserve">Como docente necesito registrar los contenidos de mi planificación anual ya iniciada, y guardar nuevos contenidos y/o generar nuevos contenidos.  </w:t>
      </w:r>
      <w:r w:rsidR="0097556F">
        <w:t>Donde registren los contenidos Conceptuales, Procedimentales, Actitudinales, Criterios de Evaluación, Instrumento de evaluación.</w:t>
      </w:r>
    </w:p>
    <w:p w:rsidR="00BA4018" w:rsidRDefault="00BA4018" w:rsidP="00BA4018">
      <w:pPr>
        <w:pStyle w:val="Prrafodelista"/>
        <w:ind w:firstLine="0"/>
      </w:pPr>
      <w:r>
        <w:t>Estos registros tendrán</w:t>
      </w:r>
      <w:r w:rsidR="0025697B">
        <w:t xml:space="preserve"> un periodo asociado que es en el cual de planifica dar este contenido</w:t>
      </w:r>
      <w:r>
        <w:t xml:space="preserve">. </w:t>
      </w:r>
    </w:p>
    <w:p w:rsidR="002F52DA" w:rsidRDefault="002F52DA" w:rsidP="002F52DA">
      <w:pPr>
        <w:pStyle w:val="Prrafodelista"/>
        <w:numPr>
          <w:ilvl w:val="0"/>
          <w:numId w:val="3"/>
        </w:numPr>
      </w:pPr>
      <w:r w:rsidRPr="003131D5">
        <w:rPr>
          <w:b/>
        </w:rPr>
        <w:t>Supuestos:</w:t>
      </w:r>
      <w:r>
        <w:t xml:space="preserve"> </w:t>
      </w:r>
      <w:r w:rsidR="00E95FF6">
        <w:t>-</w:t>
      </w:r>
    </w:p>
    <w:p w:rsidR="00E95FF6" w:rsidRDefault="002F52DA" w:rsidP="00587595">
      <w:pPr>
        <w:pStyle w:val="Prrafodelista"/>
        <w:numPr>
          <w:ilvl w:val="0"/>
          <w:numId w:val="3"/>
        </w:numPr>
      </w:pPr>
      <w:r w:rsidRPr="00E95FF6">
        <w:rPr>
          <w:b/>
        </w:rPr>
        <w:t>Precondición:</w:t>
      </w:r>
      <w:r>
        <w:t xml:space="preserve"> </w:t>
      </w:r>
      <w:r w:rsidR="00E95FF6">
        <w:t xml:space="preserve">Contenidos de mi planificación </w:t>
      </w:r>
    </w:p>
    <w:p w:rsidR="00587595" w:rsidRPr="00BA4018" w:rsidRDefault="002F52DA" w:rsidP="00587595">
      <w:pPr>
        <w:pStyle w:val="Prrafodelista"/>
        <w:numPr>
          <w:ilvl w:val="0"/>
          <w:numId w:val="3"/>
        </w:numPr>
      </w:pPr>
      <w:r w:rsidRPr="00E95FF6">
        <w:rPr>
          <w:b/>
        </w:rPr>
        <w:t>Post Condición:</w:t>
      </w:r>
      <w:r w:rsidR="00587595" w:rsidRPr="00587595">
        <w:t xml:space="preserve"> </w:t>
      </w:r>
      <w:r w:rsidR="00587595" w:rsidRPr="00BA4018">
        <w:t xml:space="preserve">es necesario que estén registrado los contenidos Oficiales asociados a la Asignatura, el plan, la orientación, el nivel. Para que el docente pueda asociar los contenidos a su planificación. </w:t>
      </w:r>
    </w:p>
    <w:p w:rsidR="00587595" w:rsidRPr="00B50ABD" w:rsidRDefault="002F52DA" w:rsidP="00587595">
      <w:pPr>
        <w:pStyle w:val="Prrafodelista"/>
        <w:numPr>
          <w:ilvl w:val="0"/>
          <w:numId w:val="3"/>
        </w:numPr>
      </w:pPr>
      <w:r w:rsidRPr="00587595">
        <w:rPr>
          <w:b/>
        </w:rPr>
        <w:t>Reglas de Negocio:</w:t>
      </w:r>
      <w:r>
        <w:t xml:space="preserve"> </w:t>
      </w:r>
      <w:r w:rsidR="00587595">
        <w:t xml:space="preserve">Las planificaciones tienen que ser aprobadas por los Directores. </w:t>
      </w:r>
      <w:r w:rsidR="00587595" w:rsidRPr="00B50ABD">
        <w:t>Los Directores son los encargados de revisar las planificacion</w:t>
      </w:r>
      <w:r w:rsidR="00587595">
        <w:t>es anuales de cada asignatura por</w:t>
      </w:r>
      <w:r w:rsidR="00587595" w:rsidRPr="00B50ABD">
        <w:t xml:space="preserve"> curso y aprobarlas bajo lineamientos del Diseño Curricular del Ministerio de la Educación. </w:t>
      </w:r>
    </w:p>
    <w:p w:rsidR="002F52DA" w:rsidRPr="00587595" w:rsidRDefault="002F52DA" w:rsidP="002F52DA">
      <w:pPr>
        <w:pStyle w:val="Prrafodelista"/>
        <w:numPr>
          <w:ilvl w:val="0"/>
          <w:numId w:val="3"/>
        </w:numPr>
        <w:rPr>
          <w:b/>
          <w:lang w:val="en-US"/>
        </w:rPr>
      </w:pPr>
      <w:proofErr w:type="spellStart"/>
      <w:r w:rsidRPr="00587595">
        <w:rPr>
          <w:b/>
          <w:lang w:val="en-US"/>
        </w:rPr>
        <w:lastRenderedPageBreak/>
        <w:t>Criterio</w:t>
      </w:r>
      <w:proofErr w:type="spellEnd"/>
      <w:r w:rsidRPr="00587595">
        <w:rPr>
          <w:b/>
          <w:lang w:val="en-US"/>
        </w:rPr>
        <w:t xml:space="preserve"> de </w:t>
      </w:r>
      <w:proofErr w:type="spellStart"/>
      <w:r w:rsidRPr="00587595">
        <w:rPr>
          <w:b/>
          <w:lang w:val="en-US"/>
        </w:rPr>
        <w:t>Aceptación</w:t>
      </w:r>
      <w:proofErr w:type="spellEnd"/>
      <w:r w:rsidRPr="00587595">
        <w:rPr>
          <w:b/>
          <w:lang w:val="en-US"/>
        </w:rPr>
        <w:t>:</w:t>
      </w:r>
      <w:r w:rsidR="00AC4D8B">
        <w:rPr>
          <w:b/>
          <w:lang w:val="en-US"/>
        </w:rPr>
        <w:t>-</w:t>
      </w:r>
    </w:p>
    <w:p w:rsidR="00AC4D8B" w:rsidRPr="00AC4D8B" w:rsidRDefault="002F52DA" w:rsidP="002F52DA">
      <w:pPr>
        <w:pStyle w:val="Prrafodelista"/>
        <w:numPr>
          <w:ilvl w:val="0"/>
          <w:numId w:val="3"/>
        </w:numPr>
      </w:pPr>
      <w:proofErr w:type="spellStart"/>
      <w:r w:rsidRPr="00AC4D8B">
        <w:rPr>
          <w:b/>
          <w:lang w:val="en-US"/>
        </w:rPr>
        <w:t>Discusiones</w:t>
      </w:r>
      <w:proofErr w:type="spellEnd"/>
      <w:r w:rsidRPr="00AC4D8B">
        <w:rPr>
          <w:b/>
          <w:lang w:val="en-US"/>
        </w:rPr>
        <w:t xml:space="preserve">: </w:t>
      </w:r>
      <w:r w:rsidR="00AC4D8B">
        <w:rPr>
          <w:b/>
          <w:lang w:val="en-US"/>
        </w:rPr>
        <w:t>-</w:t>
      </w:r>
    </w:p>
    <w:p w:rsidR="00AC4D8B" w:rsidRDefault="00AC4D8B" w:rsidP="00AC4D8B">
      <w:pPr>
        <w:pStyle w:val="Prrafodelista"/>
        <w:numPr>
          <w:ilvl w:val="0"/>
          <w:numId w:val="3"/>
        </w:numPr>
      </w:pPr>
      <w:r w:rsidRPr="003131D5">
        <w:rPr>
          <w:b/>
        </w:rPr>
        <w:t>Estimación:</w:t>
      </w:r>
      <w:r w:rsidR="0097556F">
        <w:tab/>
        <w:t>2</w:t>
      </w:r>
      <w:r>
        <w:t>,00</w:t>
      </w:r>
      <w:r>
        <w:tab/>
      </w:r>
    </w:p>
    <w:p w:rsidR="00AC4D8B" w:rsidRDefault="00AC4D8B" w:rsidP="00AC4D8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AC4D8B" w:rsidRDefault="00AC4D8B" w:rsidP="00AC4D8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AC4D8B" w:rsidRDefault="00AC4D8B" w:rsidP="00AC4D8B">
      <w:pPr>
        <w:pStyle w:val="Prrafodelista"/>
        <w:numPr>
          <w:ilvl w:val="0"/>
          <w:numId w:val="3"/>
        </w:numPr>
      </w:pPr>
      <w:r w:rsidRPr="003131D5">
        <w:rPr>
          <w:b/>
        </w:rPr>
        <w:t>Prioridad:</w:t>
      </w:r>
      <w:r>
        <w:tab/>
        <w:t>Alto</w:t>
      </w:r>
      <w:r>
        <w:tab/>
      </w:r>
    </w:p>
    <w:p w:rsidR="00AC4D8B" w:rsidRDefault="00AC4D8B" w:rsidP="00AC4D8B">
      <w:pPr>
        <w:pStyle w:val="Prrafodelista"/>
        <w:numPr>
          <w:ilvl w:val="0"/>
          <w:numId w:val="3"/>
        </w:numPr>
      </w:pPr>
      <w:r w:rsidRPr="003131D5">
        <w:rPr>
          <w:b/>
        </w:rPr>
        <w:t>Complejidad:</w:t>
      </w:r>
      <w:r>
        <w:tab/>
        <w:t>Medio</w:t>
      </w:r>
      <w:r>
        <w:tab/>
      </w:r>
    </w:p>
    <w:p w:rsidR="002F52DA" w:rsidRPr="005B4003" w:rsidRDefault="002F52DA" w:rsidP="005B4003">
      <w:pPr>
        <w:ind w:firstLine="0"/>
        <w:rPr>
          <w:sz w:val="20"/>
          <w:szCs w:val="20"/>
        </w:rPr>
      </w:pPr>
    </w:p>
    <w:p w:rsidR="002F52DA" w:rsidRPr="003131D5" w:rsidRDefault="00C85583" w:rsidP="002F52DA">
      <w:pPr>
        <w:pStyle w:val="Ttulo2"/>
        <w:ind w:firstLine="0"/>
      </w:pPr>
      <w:bookmarkStart w:id="9" w:name="_Toc341013311"/>
      <w:proofErr w:type="spellStart"/>
      <w:r>
        <w:t>User</w:t>
      </w:r>
      <w:proofErr w:type="spellEnd"/>
      <w:r>
        <w:t xml:space="preserve"> </w:t>
      </w:r>
      <w:proofErr w:type="spellStart"/>
      <w:r>
        <w:t>Story</w:t>
      </w:r>
      <w:proofErr w:type="spellEnd"/>
      <w:r>
        <w:t xml:space="preserve"> Nº3</w:t>
      </w:r>
      <w:bookmarkEnd w:id="9"/>
    </w:p>
    <w:p w:rsidR="002F52DA" w:rsidRDefault="002F52DA" w:rsidP="002F52DA">
      <w:pPr>
        <w:pStyle w:val="Prrafodelista"/>
        <w:ind w:firstLine="0"/>
      </w:pPr>
    </w:p>
    <w:p w:rsidR="002F52DA" w:rsidRPr="002F52DA" w:rsidRDefault="002F52DA" w:rsidP="002F52DA">
      <w:pPr>
        <w:pStyle w:val="Prrafodelista"/>
        <w:numPr>
          <w:ilvl w:val="0"/>
          <w:numId w:val="3"/>
        </w:numPr>
        <w:rPr>
          <w:b/>
        </w:rPr>
      </w:pPr>
      <w:r w:rsidRPr="00AC4D8B">
        <w:rPr>
          <w:b/>
        </w:rPr>
        <w:t>ID-</w:t>
      </w:r>
      <w:proofErr w:type="spellStart"/>
      <w:r w:rsidRPr="00AC4D8B">
        <w:rPr>
          <w:b/>
        </w:rPr>
        <w:t>Version</w:t>
      </w:r>
      <w:proofErr w:type="spellEnd"/>
      <w:r w:rsidRPr="00AC4D8B">
        <w:rPr>
          <w:b/>
        </w:rPr>
        <w:t xml:space="preserve"> </w:t>
      </w:r>
      <w:proofErr w:type="spellStart"/>
      <w:r w:rsidRPr="00AC4D8B">
        <w:rPr>
          <w:b/>
        </w:rPr>
        <w:t>One</w:t>
      </w:r>
      <w:proofErr w:type="spellEnd"/>
      <w:r w:rsidRPr="00AC4D8B">
        <w:rPr>
          <w:b/>
        </w:rPr>
        <w:t>-</w:t>
      </w:r>
      <w:r w:rsidRPr="002F52DA">
        <w:rPr>
          <w:b/>
          <w:lang w:val="en-US"/>
        </w:rPr>
        <w:t>:</w:t>
      </w:r>
      <w:r w:rsidRPr="002F52DA">
        <w:rPr>
          <w:b/>
          <w:lang w:val="en-US"/>
        </w:rPr>
        <w:tab/>
      </w:r>
    </w:p>
    <w:p w:rsidR="002F52DA" w:rsidRPr="00C85583" w:rsidRDefault="00C85583" w:rsidP="002F52DA">
      <w:pPr>
        <w:pStyle w:val="Prrafodelista"/>
        <w:numPr>
          <w:ilvl w:val="0"/>
          <w:numId w:val="3"/>
        </w:numPr>
      </w:pPr>
      <w:r w:rsidRPr="00C85583">
        <w:rPr>
          <w:b/>
        </w:rPr>
        <w:t xml:space="preserve">Titulo: </w:t>
      </w:r>
      <w:r w:rsidRPr="00C85583">
        <w:rPr>
          <w:sz w:val="20"/>
          <w:szCs w:val="20"/>
        </w:rPr>
        <w:t>3. Como docente del curso es necesario que pueda hacer consultas sobre las planificaciones de clases registradas</w:t>
      </w:r>
      <w:r w:rsidR="00211A99">
        <w:rPr>
          <w:sz w:val="20"/>
          <w:szCs w:val="20"/>
        </w:rPr>
        <w:t>.</w:t>
      </w:r>
    </w:p>
    <w:p w:rsidR="002F52DA" w:rsidRPr="002F52DA" w:rsidRDefault="002F52DA" w:rsidP="002F52DA">
      <w:pPr>
        <w:pStyle w:val="Prrafodelista"/>
        <w:numPr>
          <w:ilvl w:val="0"/>
          <w:numId w:val="3"/>
        </w:numPr>
        <w:rPr>
          <w:lang w:val="en-US"/>
        </w:rPr>
      </w:pPr>
      <w:r w:rsidRPr="002F52DA">
        <w:rPr>
          <w:b/>
          <w:lang w:val="en-US"/>
        </w:rPr>
        <w:t xml:space="preserve">Project: </w:t>
      </w:r>
      <w:r w:rsidRPr="002F52DA">
        <w:rPr>
          <w:lang w:val="en-US"/>
        </w:rPr>
        <w:t>BLPM Product Backlog</w:t>
      </w:r>
    </w:p>
    <w:p w:rsidR="002F52DA" w:rsidRPr="003131D5" w:rsidRDefault="002F52DA" w:rsidP="002F52DA">
      <w:pPr>
        <w:pStyle w:val="Prrafodelista"/>
        <w:numPr>
          <w:ilvl w:val="0"/>
          <w:numId w:val="3"/>
        </w:numPr>
        <w:rPr>
          <w:b/>
          <w:lang w:val="en-US"/>
        </w:rPr>
      </w:pPr>
      <w:r w:rsidRPr="003131D5">
        <w:rPr>
          <w:b/>
          <w:lang w:val="en-US"/>
        </w:rPr>
        <w:t>Sprint:</w:t>
      </w:r>
      <w:r w:rsidR="00211A99">
        <w:rPr>
          <w:b/>
          <w:lang w:val="en-US"/>
        </w:rPr>
        <w:t>7</w:t>
      </w:r>
      <w:r w:rsidRPr="003131D5">
        <w:rPr>
          <w:b/>
          <w:lang w:val="en-US"/>
        </w:rPr>
        <w:tab/>
      </w:r>
    </w:p>
    <w:p w:rsidR="00E95FF6" w:rsidRDefault="002F52DA" w:rsidP="00E95FF6">
      <w:pPr>
        <w:pStyle w:val="Prrafodelista"/>
        <w:numPr>
          <w:ilvl w:val="0"/>
          <w:numId w:val="3"/>
        </w:numPr>
      </w:pPr>
      <w:r w:rsidRPr="00211A99">
        <w:rPr>
          <w:b/>
        </w:rPr>
        <w:t>Descripción:</w:t>
      </w:r>
      <w:r>
        <w:t xml:space="preserve"> </w:t>
      </w:r>
      <w:r>
        <w:tab/>
      </w:r>
      <w:r w:rsidR="00211A99">
        <w:t>Como Docente necesito poder ver la Planificación del Ciclo Lectivo Actual</w:t>
      </w:r>
      <w:r w:rsidR="0097556F">
        <w:t xml:space="preserve"> de la asignaturas que yo dicto en un curso de las cuales ya he registrado.  Mostrando por c</w:t>
      </w:r>
      <w:r w:rsidR="00E95FF6">
        <w:t>ada periodo de fecha registrado los contenidos Conceptuales, Procedimentales, Actitudinales, Criterios de Evaluación, Instrumento de evaluación que estén registrados.</w:t>
      </w:r>
    </w:p>
    <w:p w:rsidR="002F52DA" w:rsidRDefault="002F52DA" w:rsidP="002F52DA">
      <w:pPr>
        <w:pStyle w:val="Prrafodelista"/>
        <w:numPr>
          <w:ilvl w:val="0"/>
          <w:numId w:val="3"/>
        </w:numPr>
      </w:pPr>
      <w:r w:rsidRPr="003131D5">
        <w:rPr>
          <w:b/>
        </w:rPr>
        <w:t>Supuestos:</w:t>
      </w:r>
      <w:r>
        <w:t xml:space="preserve"> </w:t>
      </w:r>
      <w:r w:rsidR="00E9170E">
        <w:t xml:space="preserve">Tengo la planificación ya creada de la asignatura del ciclo lectivo actual. </w:t>
      </w:r>
    </w:p>
    <w:p w:rsidR="00E9170E" w:rsidRPr="00E9170E" w:rsidRDefault="002F52DA" w:rsidP="002F52DA">
      <w:pPr>
        <w:pStyle w:val="Prrafodelista"/>
        <w:numPr>
          <w:ilvl w:val="0"/>
          <w:numId w:val="3"/>
        </w:numPr>
        <w:rPr>
          <w:b/>
        </w:rPr>
      </w:pPr>
      <w:r w:rsidRPr="00E9170E">
        <w:rPr>
          <w:b/>
        </w:rPr>
        <w:t>Precondición:</w:t>
      </w:r>
      <w:r>
        <w:t xml:space="preserve"> </w:t>
      </w:r>
      <w:r w:rsidR="00E9170E">
        <w:t xml:space="preserve">Contenido de la planificación ya registrados. </w:t>
      </w:r>
    </w:p>
    <w:p w:rsidR="002F52DA" w:rsidRPr="00E9170E" w:rsidRDefault="002F52DA" w:rsidP="002F52DA">
      <w:pPr>
        <w:pStyle w:val="Prrafodelista"/>
        <w:numPr>
          <w:ilvl w:val="0"/>
          <w:numId w:val="3"/>
        </w:numPr>
        <w:rPr>
          <w:b/>
          <w:lang w:val="en-US"/>
        </w:rPr>
      </w:pPr>
      <w:r w:rsidRPr="00E9170E">
        <w:rPr>
          <w:b/>
          <w:lang w:val="en-US"/>
        </w:rPr>
        <w:t xml:space="preserve">Post </w:t>
      </w:r>
      <w:proofErr w:type="spellStart"/>
      <w:r w:rsidRPr="00E9170E">
        <w:rPr>
          <w:b/>
          <w:lang w:val="en-US"/>
        </w:rPr>
        <w:t>Condición</w:t>
      </w:r>
      <w:proofErr w:type="spellEnd"/>
      <w:r w:rsidRPr="00E9170E">
        <w:rPr>
          <w:b/>
          <w:lang w:val="en-US"/>
        </w:rPr>
        <w:t xml:space="preserve">: </w:t>
      </w:r>
      <w:r w:rsidR="00E9170E">
        <w:rPr>
          <w:b/>
          <w:lang w:val="en-US"/>
        </w:rPr>
        <w:t xml:space="preserve">- </w:t>
      </w:r>
    </w:p>
    <w:p w:rsidR="002F52DA" w:rsidRDefault="002F52DA" w:rsidP="002F52DA">
      <w:pPr>
        <w:pStyle w:val="Prrafodelista"/>
        <w:numPr>
          <w:ilvl w:val="0"/>
          <w:numId w:val="3"/>
        </w:numPr>
      </w:pPr>
      <w:proofErr w:type="spellStart"/>
      <w:r w:rsidRPr="003131D5">
        <w:rPr>
          <w:b/>
          <w:lang w:val="en-US"/>
        </w:rPr>
        <w:t>Reglas</w:t>
      </w:r>
      <w:proofErr w:type="spellEnd"/>
      <w:r w:rsidRPr="003131D5">
        <w:rPr>
          <w:b/>
          <w:lang w:val="en-US"/>
        </w:rPr>
        <w:t xml:space="preserve"> de </w:t>
      </w:r>
      <w:proofErr w:type="spellStart"/>
      <w:r w:rsidRPr="003131D5">
        <w:rPr>
          <w:b/>
          <w:lang w:val="en-US"/>
        </w:rPr>
        <w:t>Negocio</w:t>
      </w:r>
      <w:proofErr w:type="spellEnd"/>
      <w:r w:rsidRPr="003131D5">
        <w:rPr>
          <w:b/>
          <w:lang w:val="en-US"/>
        </w:rPr>
        <w:t>:</w:t>
      </w:r>
      <w:r>
        <w:t xml:space="preserve"> N/A</w:t>
      </w:r>
    </w:p>
    <w:p w:rsidR="002F52DA" w:rsidRPr="003131D5" w:rsidRDefault="002F52DA" w:rsidP="002F52DA">
      <w:pPr>
        <w:pStyle w:val="Prrafodelista"/>
        <w:numPr>
          <w:ilvl w:val="0"/>
          <w:numId w:val="3"/>
        </w:numPr>
        <w:rPr>
          <w:b/>
          <w:lang w:val="en-US"/>
        </w:rPr>
      </w:pPr>
      <w:proofErr w:type="spellStart"/>
      <w:r w:rsidRPr="003131D5">
        <w:rPr>
          <w:b/>
          <w:lang w:val="en-US"/>
        </w:rPr>
        <w:t>Criterio</w:t>
      </w:r>
      <w:proofErr w:type="spellEnd"/>
      <w:r w:rsidRPr="003131D5">
        <w:rPr>
          <w:b/>
          <w:lang w:val="en-US"/>
        </w:rPr>
        <w:t xml:space="preserve"> de </w:t>
      </w:r>
      <w:proofErr w:type="spellStart"/>
      <w:r w:rsidRPr="003131D5">
        <w:rPr>
          <w:b/>
          <w:lang w:val="en-US"/>
        </w:rPr>
        <w:t>Aceptación</w:t>
      </w:r>
      <w:proofErr w:type="spellEnd"/>
      <w:r w:rsidRPr="003131D5">
        <w:rPr>
          <w:b/>
          <w:lang w:val="en-US"/>
        </w:rPr>
        <w:t>:</w:t>
      </w:r>
      <w:r w:rsidR="00E9170E">
        <w:rPr>
          <w:b/>
          <w:lang w:val="en-US"/>
        </w:rPr>
        <w:t xml:space="preserve"> </w:t>
      </w:r>
    </w:p>
    <w:p w:rsidR="002F52DA" w:rsidRPr="003131D5" w:rsidRDefault="002F52DA" w:rsidP="002F52DA">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2F52DA" w:rsidRDefault="002F52DA" w:rsidP="002F52DA">
      <w:pPr>
        <w:pStyle w:val="Prrafodelista"/>
        <w:numPr>
          <w:ilvl w:val="0"/>
          <w:numId w:val="3"/>
        </w:numPr>
      </w:pPr>
      <w:r w:rsidRPr="003131D5">
        <w:rPr>
          <w:b/>
        </w:rPr>
        <w:t>Estimación:</w:t>
      </w:r>
      <w:r>
        <w:tab/>
        <w:t>1,00</w:t>
      </w:r>
      <w:r>
        <w:tab/>
      </w:r>
    </w:p>
    <w:p w:rsidR="002F52DA" w:rsidRDefault="002F52DA" w:rsidP="002F52DA">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042EED">
        <w:t>Bazán</w:t>
      </w:r>
    </w:p>
    <w:p w:rsidR="002F52DA" w:rsidRDefault="002F52DA" w:rsidP="002F52DA">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2F52DA" w:rsidRDefault="002F52DA" w:rsidP="002F52DA">
      <w:pPr>
        <w:pStyle w:val="Prrafodelista"/>
        <w:numPr>
          <w:ilvl w:val="0"/>
          <w:numId w:val="3"/>
        </w:numPr>
      </w:pPr>
      <w:r w:rsidRPr="003131D5">
        <w:rPr>
          <w:b/>
        </w:rPr>
        <w:t>Prioridad:</w:t>
      </w:r>
      <w:r>
        <w:tab/>
        <w:t>Alto</w:t>
      </w:r>
      <w:r>
        <w:tab/>
      </w:r>
    </w:p>
    <w:p w:rsidR="002F52DA" w:rsidRDefault="002F52DA" w:rsidP="002F52DA">
      <w:pPr>
        <w:pStyle w:val="Prrafodelista"/>
        <w:numPr>
          <w:ilvl w:val="0"/>
          <w:numId w:val="3"/>
        </w:numPr>
      </w:pPr>
      <w:r w:rsidRPr="003131D5">
        <w:rPr>
          <w:b/>
        </w:rPr>
        <w:t>Complejidad:</w:t>
      </w:r>
      <w:r>
        <w:tab/>
        <w:t>Medio</w:t>
      </w:r>
      <w:r>
        <w:tab/>
      </w:r>
    </w:p>
    <w:p w:rsidR="00C85583" w:rsidRPr="003131D5" w:rsidRDefault="00C85583" w:rsidP="00C85583">
      <w:pPr>
        <w:pStyle w:val="Ttulo2"/>
        <w:ind w:firstLine="0"/>
      </w:pPr>
      <w:bookmarkStart w:id="10" w:name="_Toc341013314"/>
      <w:proofErr w:type="spellStart"/>
      <w:r>
        <w:t>User</w:t>
      </w:r>
      <w:proofErr w:type="spellEnd"/>
      <w:r>
        <w:t xml:space="preserve"> </w:t>
      </w:r>
      <w:proofErr w:type="spellStart"/>
      <w:r>
        <w:t>Story</w:t>
      </w:r>
      <w:proofErr w:type="spellEnd"/>
      <w:r>
        <w:t xml:space="preserve"> Nº4</w:t>
      </w:r>
      <w:bookmarkEnd w:id="10"/>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4954BB">
        <w:t>4. Como docente necesito disponer de un registro electrónico sobre los temas que realmente han sido impartidos.</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3131D5" w:rsidRDefault="00EB2012" w:rsidP="00C85583">
      <w:pPr>
        <w:pStyle w:val="Prrafodelista"/>
        <w:numPr>
          <w:ilvl w:val="0"/>
          <w:numId w:val="3"/>
        </w:numPr>
        <w:rPr>
          <w:b/>
          <w:lang w:val="en-US"/>
        </w:rPr>
      </w:pPr>
      <w:r>
        <w:rPr>
          <w:b/>
          <w:lang w:val="en-US"/>
        </w:rPr>
        <w:t>Sprint:</w:t>
      </w:r>
      <w:r>
        <w:rPr>
          <w:b/>
          <w:lang w:val="en-US"/>
        </w:rPr>
        <w:tab/>
        <w:t>7</w:t>
      </w:r>
      <w:r w:rsidR="00C85583" w:rsidRPr="003131D5">
        <w:rPr>
          <w:b/>
          <w:lang w:val="en-US"/>
        </w:rPr>
        <w:tab/>
      </w:r>
    </w:p>
    <w:p w:rsidR="00C85583" w:rsidRDefault="00C85583" w:rsidP="00C85583">
      <w:pPr>
        <w:pStyle w:val="Prrafodelista"/>
        <w:numPr>
          <w:ilvl w:val="0"/>
          <w:numId w:val="3"/>
        </w:numPr>
      </w:pPr>
      <w:r w:rsidRPr="002A0DB3">
        <w:rPr>
          <w:b/>
        </w:rPr>
        <w:t>Descripción:</w:t>
      </w:r>
      <w:r w:rsidR="002A0DB3">
        <w:t xml:space="preserve"> Como docente necesito llevar un Registro de clases en las asignaturas de los curso donde doy clases. En el registro de clase debo poder asentar que actividades realizamos con los alumnos e</w:t>
      </w:r>
      <w:r w:rsidR="004954BB">
        <w:t>n cada</w:t>
      </w:r>
      <w:r w:rsidR="002A0DB3">
        <w:t xml:space="preserve"> día de clases. Asociar a contenidos Oficiales planificados.</w:t>
      </w:r>
    </w:p>
    <w:p w:rsidR="00C85583" w:rsidRDefault="00C85583" w:rsidP="00C85583">
      <w:pPr>
        <w:pStyle w:val="Prrafodelista"/>
        <w:numPr>
          <w:ilvl w:val="0"/>
          <w:numId w:val="3"/>
        </w:numPr>
      </w:pPr>
      <w:r w:rsidRPr="003131D5">
        <w:rPr>
          <w:b/>
        </w:rPr>
        <w:t>Supuestos:</w:t>
      </w:r>
      <w:r>
        <w:t xml:space="preserve"> </w:t>
      </w:r>
      <w:r w:rsidR="004954BB">
        <w:t xml:space="preserve">  </w:t>
      </w:r>
      <w:r w:rsidR="00213009">
        <w:t>llevar registro de horario y día de la semana donde se dicta la clase de la asignatura del curso donde en Docente.</w:t>
      </w:r>
    </w:p>
    <w:p w:rsidR="00C85583" w:rsidRDefault="00C85583" w:rsidP="00C85583">
      <w:pPr>
        <w:pStyle w:val="Prrafodelista"/>
        <w:numPr>
          <w:ilvl w:val="0"/>
          <w:numId w:val="3"/>
        </w:numPr>
      </w:pPr>
      <w:r w:rsidRPr="003131D5">
        <w:rPr>
          <w:b/>
        </w:rPr>
        <w:t>Precondición:</w:t>
      </w:r>
      <w:r w:rsidR="002A0DB3">
        <w:t xml:space="preserve"> </w:t>
      </w:r>
      <w:r w:rsidR="00213009">
        <w:t>---</w:t>
      </w:r>
    </w:p>
    <w:p w:rsidR="00C85583" w:rsidRPr="002A0DB3" w:rsidRDefault="00C85583" w:rsidP="00C85583">
      <w:pPr>
        <w:pStyle w:val="Prrafodelista"/>
        <w:numPr>
          <w:ilvl w:val="0"/>
          <w:numId w:val="3"/>
        </w:numPr>
        <w:rPr>
          <w:b/>
        </w:rPr>
      </w:pPr>
      <w:r w:rsidRPr="002A0DB3">
        <w:rPr>
          <w:b/>
        </w:rPr>
        <w:t xml:space="preserve">Post Condición: </w:t>
      </w:r>
      <w:r w:rsidR="00213009" w:rsidRPr="00213009">
        <w:t>Regi</w:t>
      </w:r>
      <w:r w:rsidR="00213009">
        <w:t xml:space="preserve">strar la clase, con la fecha, las actividades realizadas con los alumnos. </w:t>
      </w:r>
    </w:p>
    <w:p w:rsidR="00C85583" w:rsidRDefault="00C85583" w:rsidP="00C85583">
      <w:pPr>
        <w:pStyle w:val="Prrafodelista"/>
        <w:numPr>
          <w:ilvl w:val="0"/>
          <w:numId w:val="3"/>
        </w:numPr>
      </w:pPr>
      <w:r w:rsidRPr="002A0DB3">
        <w:rPr>
          <w:b/>
        </w:rPr>
        <w:t>Reglas de Negocio:</w:t>
      </w:r>
      <w:r>
        <w:t xml:space="preserve"> N/A</w:t>
      </w:r>
    </w:p>
    <w:p w:rsidR="00C85583" w:rsidRPr="002A0DB3" w:rsidRDefault="00C85583" w:rsidP="00C85583">
      <w:pPr>
        <w:pStyle w:val="Prrafodelista"/>
        <w:numPr>
          <w:ilvl w:val="0"/>
          <w:numId w:val="3"/>
        </w:numPr>
        <w:rPr>
          <w:b/>
        </w:rPr>
      </w:pPr>
      <w:r w:rsidRPr="002A0DB3">
        <w:rPr>
          <w:b/>
        </w:rPr>
        <w:lastRenderedPageBreak/>
        <w:t>Criterio de Aceptación:</w:t>
      </w:r>
      <w:r w:rsidR="00213009">
        <w:rPr>
          <w:b/>
        </w:rPr>
        <w:t xml:space="preserve"> - </w:t>
      </w:r>
    </w:p>
    <w:p w:rsidR="00C85583" w:rsidRPr="002A0DB3" w:rsidRDefault="00C85583" w:rsidP="00C85583">
      <w:pPr>
        <w:pStyle w:val="Prrafodelista"/>
        <w:numPr>
          <w:ilvl w:val="0"/>
          <w:numId w:val="3"/>
        </w:numPr>
        <w:rPr>
          <w:b/>
        </w:rPr>
      </w:pPr>
      <w:r w:rsidRPr="002A0DB3">
        <w:rPr>
          <w:b/>
        </w:rPr>
        <w:t xml:space="preserve">Discusiones: </w:t>
      </w:r>
      <w:r w:rsidRPr="002A0DB3">
        <w:t>N/A</w:t>
      </w:r>
    </w:p>
    <w:p w:rsidR="00C85583" w:rsidRDefault="00C85583" w:rsidP="00C85583">
      <w:pPr>
        <w:pStyle w:val="Prrafodelista"/>
        <w:numPr>
          <w:ilvl w:val="0"/>
          <w:numId w:val="3"/>
        </w:numPr>
      </w:pPr>
      <w:r w:rsidRPr="003131D5">
        <w:rPr>
          <w:b/>
        </w:rPr>
        <w:t>Estimación:</w:t>
      </w:r>
      <w:r w:rsidR="00A30F8E">
        <w:tab/>
        <w:t>2</w:t>
      </w:r>
      <w:r>
        <w:t>,00</w:t>
      </w:r>
      <w:r>
        <w:tab/>
      </w:r>
    </w:p>
    <w:p w:rsidR="00C85583" w:rsidRDefault="00C85583" w:rsidP="00C8558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5583" w:rsidRDefault="00C85583" w:rsidP="00C8558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5583" w:rsidRPr="00636B8B" w:rsidRDefault="00C85583" w:rsidP="00C85583">
      <w:pPr>
        <w:pStyle w:val="Ttulo2"/>
        <w:ind w:firstLine="0"/>
      </w:pPr>
      <w:bookmarkStart w:id="11" w:name="_Toc341013315"/>
      <w:proofErr w:type="spellStart"/>
      <w:r w:rsidRPr="00636B8B">
        <w:t>User</w:t>
      </w:r>
      <w:proofErr w:type="spellEnd"/>
      <w:r w:rsidRPr="00636B8B">
        <w:t xml:space="preserve"> </w:t>
      </w:r>
      <w:proofErr w:type="spellStart"/>
      <w:r w:rsidRPr="00636B8B">
        <w:t>Story</w:t>
      </w:r>
      <w:proofErr w:type="spellEnd"/>
      <w:r w:rsidRPr="00636B8B">
        <w:t xml:space="preserve"> Nº5</w:t>
      </w:r>
      <w:bookmarkEnd w:id="11"/>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C85583">
        <w:rPr>
          <w:sz w:val="20"/>
          <w:szCs w:val="20"/>
        </w:rPr>
        <w:t>5. Como docente, es</w:t>
      </w:r>
      <w:r>
        <w:rPr>
          <w:sz w:val="20"/>
          <w:szCs w:val="20"/>
        </w:rPr>
        <w:t xml:space="preserve"> necesario que pueda modificar </w:t>
      </w:r>
      <w:r w:rsidRPr="00C85583">
        <w:rPr>
          <w:sz w:val="20"/>
          <w:szCs w:val="20"/>
        </w:rPr>
        <w:t>el registro de los contenidos impartidos en clase, con la idea de que si se pueden agregar o modificar información de la misma.</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3131D5" w:rsidRDefault="009F5EE7" w:rsidP="00C85583">
      <w:pPr>
        <w:pStyle w:val="Prrafodelista"/>
        <w:numPr>
          <w:ilvl w:val="0"/>
          <w:numId w:val="3"/>
        </w:numPr>
        <w:rPr>
          <w:b/>
          <w:lang w:val="en-US"/>
        </w:rPr>
      </w:pPr>
      <w:r>
        <w:rPr>
          <w:b/>
          <w:lang w:val="en-US"/>
        </w:rPr>
        <w:t>Sprint:</w:t>
      </w:r>
      <w:r>
        <w:rPr>
          <w:b/>
          <w:lang w:val="en-US"/>
        </w:rPr>
        <w:tab/>
        <w:t>7</w:t>
      </w:r>
      <w:r w:rsidR="00C85583" w:rsidRPr="003131D5">
        <w:rPr>
          <w:b/>
          <w:lang w:val="en-US"/>
        </w:rPr>
        <w:tab/>
      </w:r>
    </w:p>
    <w:p w:rsidR="00C85583" w:rsidRDefault="00C85583" w:rsidP="00C85583">
      <w:pPr>
        <w:pStyle w:val="Prrafodelista"/>
        <w:numPr>
          <w:ilvl w:val="0"/>
          <w:numId w:val="3"/>
        </w:numPr>
      </w:pPr>
      <w:r w:rsidRPr="00636B8B">
        <w:rPr>
          <w:b/>
        </w:rPr>
        <w:t>Descripción:</w:t>
      </w:r>
      <w:r w:rsidR="00636B8B">
        <w:t xml:space="preserve"> Como Docente necesito tener la posibilidad de editar el registro de clase ya creado, para el caso de querer agregar algún contenido olvidados de ingresar.  </w:t>
      </w:r>
    </w:p>
    <w:p w:rsidR="00854279" w:rsidRPr="00854279" w:rsidRDefault="00C85583" w:rsidP="00C85583">
      <w:pPr>
        <w:pStyle w:val="Prrafodelista"/>
        <w:numPr>
          <w:ilvl w:val="0"/>
          <w:numId w:val="3"/>
        </w:numPr>
        <w:rPr>
          <w:b/>
        </w:rPr>
      </w:pPr>
      <w:r w:rsidRPr="00854279">
        <w:rPr>
          <w:b/>
        </w:rPr>
        <w:t>Supuestos:</w:t>
      </w:r>
      <w:r w:rsidR="00636B8B" w:rsidRPr="00854279">
        <w:rPr>
          <w:b/>
        </w:rPr>
        <w:t xml:space="preserve"> </w:t>
      </w:r>
      <w:r w:rsidR="00636B8B" w:rsidRPr="00636B8B">
        <w:t xml:space="preserve">Se supone </w:t>
      </w:r>
      <w:r w:rsidR="00636B8B">
        <w:t xml:space="preserve">que </w:t>
      </w:r>
      <w:r w:rsidR="00854279">
        <w:t xml:space="preserve">el docente lleva el registro de clase como una herramienta que lo ayuda a llevar su planificación, y que esta opción  es usado bajo responsabilidad ética.  </w:t>
      </w:r>
    </w:p>
    <w:p w:rsidR="00636B8B" w:rsidRPr="00854279" w:rsidRDefault="00C85583" w:rsidP="00C85583">
      <w:pPr>
        <w:pStyle w:val="Prrafodelista"/>
        <w:numPr>
          <w:ilvl w:val="0"/>
          <w:numId w:val="3"/>
        </w:numPr>
        <w:rPr>
          <w:b/>
        </w:rPr>
      </w:pPr>
      <w:r w:rsidRPr="00854279">
        <w:rPr>
          <w:b/>
        </w:rPr>
        <w:t>Precondición:</w:t>
      </w:r>
      <w:r>
        <w:t xml:space="preserve"> </w:t>
      </w:r>
      <w:r w:rsidR="00854279">
        <w:t xml:space="preserve">Registros de clases creado. </w:t>
      </w:r>
    </w:p>
    <w:p w:rsidR="00C85583" w:rsidRPr="00854279" w:rsidRDefault="00854279" w:rsidP="00C85583">
      <w:pPr>
        <w:pStyle w:val="Prrafodelista"/>
        <w:numPr>
          <w:ilvl w:val="0"/>
          <w:numId w:val="3"/>
        </w:numPr>
        <w:rPr>
          <w:b/>
        </w:rPr>
      </w:pPr>
      <w:r w:rsidRPr="00854279">
        <w:rPr>
          <w:b/>
        </w:rPr>
        <w:t xml:space="preserve">Post Condición: </w:t>
      </w:r>
      <w:r w:rsidRPr="00854279">
        <w:t xml:space="preserve">Se </w:t>
      </w:r>
      <w:r>
        <w:t xml:space="preserve">modifican el Registro de </w:t>
      </w:r>
      <w:r w:rsidRPr="00854279">
        <w:t>clase</w:t>
      </w:r>
      <w:r>
        <w:t>.</w:t>
      </w:r>
      <w:r w:rsidRPr="00854279">
        <w:t xml:space="preserve"> </w:t>
      </w:r>
    </w:p>
    <w:p w:rsidR="00C85583" w:rsidRDefault="00C85583" w:rsidP="00C85583">
      <w:pPr>
        <w:pStyle w:val="Prrafodelista"/>
        <w:numPr>
          <w:ilvl w:val="0"/>
          <w:numId w:val="3"/>
        </w:numPr>
      </w:pPr>
      <w:proofErr w:type="spellStart"/>
      <w:r w:rsidRPr="003131D5">
        <w:rPr>
          <w:b/>
          <w:lang w:val="en-US"/>
        </w:rPr>
        <w:t>Reglas</w:t>
      </w:r>
      <w:proofErr w:type="spellEnd"/>
      <w:r w:rsidRPr="003131D5">
        <w:rPr>
          <w:b/>
          <w:lang w:val="en-US"/>
        </w:rPr>
        <w:t xml:space="preserve"> de </w:t>
      </w:r>
      <w:proofErr w:type="spellStart"/>
      <w:r w:rsidRPr="003131D5">
        <w:rPr>
          <w:b/>
          <w:lang w:val="en-US"/>
        </w:rPr>
        <w:t>Negocio</w:t>
      </w:r>
      <w:proofErr w:type="spellEnd"/>
      <w:r w:rsidRPr="003131D5">
        <w:rPr>
          <w:b/>
          <w:lang w:val="en-US"/>
        </w:rPr>
        <w:t>:</w:t>
      </w:r>
      <w:r>
        <w:t xml:space="preserve"> N/A</w:t>
      </w:r>
    </w:p>
    <w:p w:rsidR="00C85583" w:rsidRPr="00854279" w:rsidRDefault="00C85583" w:rsidP="00C85583">
      <w:pPr>
        <w:pStyle w:val="Prrafodelista"/>
        <w:numPr>
          <w:ilvl w:val="0"/>
          <w:numId w:val="3"/>
        </w:numPr>
        <w:rPr>
          <w:b/>
        </w:rPr>
      </w:pPr>
      <w:r w:rsidRPr="00854279">
        <w:rPr>
          <w:b/>
        </w:rPr>
        <w:t>Criterio de Aceptación:</w:t>
      </w:r>
      <w:r w:rsidR="00854279" w:rsidRPr="00854279">
        <w:t xml:space="preserve"> Modificación de Registro de </w:t>
      </w:r>
      <w:proofErr w:type="gramStart"/>
      <w:r w:rsidR="00854279" w:rsidRPr="00854279">
        <w:t>Clase .</w:t>
      </w:r>
      <w:proofErr w:type="gramEnd"/>
    </w:p>
    <w:p w:rsidR="00C85583" w:rsidRPr="003131D5" w:rsidRDefault="00C85583" w:rsidP="00C85583">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C85583" w:rsidRDefault="00C85583" w:rsidP="00C85583">
      <w:pPr>
        <w:pStyle w:val="Prrafodelista"/>
        <w:numPr>
          <w:ilvl w:val="0"/>
          <w:numId w:val="3"/>
        </w:numPr>
      </w:pPr>
      <w:r w:rsidRPr="003131D5">
        <w:rPr>
          <w:b/>
        </w:rPr>
        <w:t>Estimación:</w:t>
      </w:r>
      <w:r>
        <w:tab/>
        <w:t>1,00</w:t>
      </w:r>
      <w:r>
        <w:tab/>
      </w:r>
    </w:p>
    <w:p w:rsidR="00C85583" w:rsidRDefault="00C85583" w:rsidP="00C8558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5583" w:rsidRDefault="00C85583" w:rsidP="00C8558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5583" w:rsidRPr="003131D5" w:rsidRDefault="00C85583" w:rsidP="00C85583">
      <w:pPr>
        <w:pStyle w:val="Ttulo2"/>
        <w:ind w:firstLine="0"/>
      </w:pPr>
      <w:bookmarkStart w:id="12" w:name="_Toc341013316"/>
      <w:proofErr w:type="spellStart"/>
      <w:r>
        <w:t>User</w:t>
      </w:r>
      <w:proofErr w:type="spellEnd"/>
      <w:r>
        <w:t xml:space="preserve"> </w:t>
      </w:r>
      <w:proofErr w:type="spellStart"/>
      <w:r>
        <w:t>Story</w:t>
      </w:r>
      <w:proofErr w:type="spellEnd"/>
      <w:r>
        <w:t xml:space="preserve"> Nº6</w:t>
      </w:r>
      <w:bookmarkEnd w:id="12"/>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C85583">
        <w:rPr>
          <w:sz w:val="20"/>
          <w:szCs w:val="20"/>
        </w:rPr>
        <w:t>6. Como docente necesito consultar temas e información especifica de una clase dada para una materia para un curso especifico.</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3131D5" w:rsidRDefault="009F5EE7" w:rsidP="00C85583">
      <w:pPr>
        <w:pStyle w:val="Prrafodelista"/>
        <w:numPr>
          <w:ilvl w:val="0"/>
          <w:numId w:val="3"/>
        </w:numPr>
        <w:rPr>
          <w:b/>
          <w:lang w:val="en-US"/>
        </w:rPr>
      </w:pPr>
      <w:r>
        <w:rPr>
          <w:b/>
          <w:lang w:val="en-US"/>
        </w:rPr>
        <w:t>Sprint:</w:t>
      </w:r>
      <w:r>
        <w:rPr>
          <w:b/>
          <w:lang w:val="en-US"/>
        </w:rPr>
        <w:tab/>
        <w:t>7</w:t>
      </w:r>
      <w:r w:rsidR="00C85583" w:rsidRPr="003131D5">
        <w:rPr>
          <w:b/>
          <w:lang w:val="en-US"/>
        </w:rPr>
        <w:tab/>
      </w:r>
    </w:p>
    <w:p w:rsidR="00C85583" w:rsidRDefault="00C85583" w:rsidP="00C85583">
      <w:pPr>
        <w:pStyle w:val="Prrafodelista"/>
        <w:numPr>
          <w:ilvl w:val="0"/>
          <w:numId w:val="3"/>
        </w:numPr>
      </w:pPr>
      <w:r w:rsidRPr="00C6175C">
        <w:rPr>
          <w:b/>
        </w:rPr>
        <w:t>Descripción:</w:t>
      </w:r>
      <w:r w:rsidR="00D36510" w:rsidRPr="00D36510">
        <w:rPr>
          <w:sz w:val="20"/>
          <w:szCs w:val="20"/>
        </w:rPr>
        <w:t xml:space="preserve"> </w:t>
      </w:r>
      <w:r w:rsidR="00C6175C">
        <w:t xml:space="preserve">Como Docente necesito ver el registro de clase de lo que va del año. Para </w:t>
      </w:r>
      <w:r w:rsidR="00D36510">
        <w:t>poder ver rápidamente que fue lo ultimo que di en un curso o si algún tema me falto de dar de clases anteriores.</w:t>
      </w:r>
    </w:p>
    <w:p w:rsidR="00C85583" w:rsidRDefault="00C85583" w:rsidP="00C85583">
      <w:pPr>
        <w:pStyle w:val="Prrafodelista"/>
        <w:numPr>
          <w:ilvl w:val="0"/>
          <w:numId w:val="3"/>
        </w:numPr>
      </w:pPr>
      <w:r w:rsidRPr="003131D5">
        <w:rPr>
          <w:b/>
        </w:rPr>
        <w:t>Supuestos:</w:t>
      </w:r>
      <w:r>
        <w:t xml:space="preserve"> </w:t>
      </w:r>
      <w:r w:rsidR="00D36510">
        <w:t xml:space="preserve">Se supone que el docente lleva al día los registros de clases. </w:t>
      </w:r>
    </w:p>
    <w:p w:rsidR="00D36510" w:rsidRPr="00121889" w:rsidRDefault="00C85583" w:rsidP="00C85583">
      <w:pPr>
        <w:pStyle w:val="Prrafodelista"/>
        <w:numPr>
          <w:ilvl w:val="0"/>
          <w:numId w:val="3"/>
        </w:numPr>
        <w:rPr>
          <w:b/>
        </w:rPr>
      </w:pPr>
      <w:r w:rsidRPr="00D36510">
        <w:rPr>
          <w:b/>
        </w:rPr>
        <w:t>Precondición:</w:t>
      </w:r>
      <w:r>
        <w:t xml:space="preserve"> </w:t>
      </w:r>
      <w:r w:rsidR="00D36510">
        <w:t xml:space="preserve">Existen </w:t>
      </w:r>
      <w:r w:rsidR="00121889">
        <w:t>registros de clases creados.</w:t>
      </w:r>
    </w:p>
    <w:p w:rsidR="00C85583" w:rsidRPr="00D36510" w:rsidRDefault="00C85583" w:rsidP="00C85583">
      <w:pPr>
        <w:pStyle w:val="Prrafodelista"/>
        <w:numPr>
          <w:ilvl w:val="0"/>
          <w:numId w:val="3"/>
        </w:numPr>
        <w:rPr>
          <w:b/>
          <w:lang w:val="en-US"/>
        </w:rPr>
      </w:pPr>
      <w:r w:rsidRPr="00D36510">
        <w:rPr>
          <w:b/>
          <w:lang w:val="en-US"/>
        </w:rPr>
        <w:t xml:space="preserve">Post </w:t>
      </w:r>
      <w:proofErr w:type="spellStart"/>
      <w:r w:rsidRPr="00D36510">
        <w:rPr>
          <w:b/>
          <w:lang w:val="en-US"/>
        </w:rPr>
        <w:t>Condición</w:t>
      </w:r>
      <w:proofErr w:type="spellEnd"/>
      <w:r w:rsidRPr="00D36510">
        <w:rPr>
          <w:b/>
          <w:lang w:val="en-US"/>
        </w:rPr>
        <w:t xml:space="preserve">: </w:t>
      </w:r>
      <w:r w:rsidR="00D36510">
        <w:rPr>
          <w:b/>
          <w:lang w:val="en-US"/>
        </w:rPr>
        <w:t>--</w:t>
      </w:r>
    </w:p>
    <w:p w:rsidR="00C85583" w:rsidRDefault="00C85583" w:rsidP="00C85583">
      <w:pPr>
        <w:pStyle w:val="Prrafodelista"/>
        <w:numPr>
          <w:ilvl w:val="0"/>
          <w:numId w:val="3"/>
        </w:numPr>
      </w:pPr>
      <w:proofErr w:type="spellStart"/>
      <w:r w:rsidRPr="003131D5">
        <w:rPr>
          <w:b/>
          <w:lang w:val="en-US"/>
        </w:rPr>
        <w:t>Reglas</w:t>
      </w:r>
      <w:proofErr w:type="spellEnd"/>
      <w:r w:rsidRPr="003131D5">
        <w:rPr>
          <w:b/>
          <w:lang w:val="en-US"/>
        </w:rPr>
        <w:t xml:space="preserve"> de </w:t>
      </w:r>
      <w:proofErr w:type="spellStart"/>
      <w:r w:rsidRPr="003131D5">
        <w:rPr>
          <w:b/>
          <w:lang w:val="en-US"/>
        </w:rPr>
        <w:t>Negocio</w:t>
      </w:r>
      <w:proofErr w:type="spellEnd"/>
      <w:r w:rsidRPr="003131D5">
        <w:rPr>
          <w:b/>
          <w:lang w:val="en-US"/>
        </w:rPr>
        <w:t>:</w:t>
      </w:r>
      <w:r>
        <w:t xml:space="preserve"> N/A</w:t>
      </w:r>
    </w:p>
    <w:p w:rsidR="00C85583" w:rsidRPr="003131D5" w:rsidRDefault="00C85583" w:rsidP="00C85583">
      <w:pPr>
        <w:pStyle w:val="Prrafodelista"/>
        <w:numPr>
          <w:ilvl w:val="0"/>
          <w:numId w:val="3"/>
        </w:numPr>
        <w:rPr>
          <w:b/>
          <w:lang w:val="en-US"/>
        </w:rPr>
      </w:pPr>
      <w:proofErr w:type="spellStart"/>
      <w:r w:rsidRPr="003131D5">
        <w:rPr>
          <w:b/>
          <w:lang w:val="en-US"/>
        </w:rPr>
        <w:t>Criterio</w:t>
      </w:r>
      <w:proofErr w:type="spellEnd"/>
      <w:r w:rsidRPr="003131D5">
        <w:rPr>
          <w:b/>
          <w:lang w:val="en-US"/>
        </w:rPr>
        <w:t xml:space="preserve"> de </w:t>
      </w:r>
      <w:proofErr w:type="spellStart"/>
      <w:r w:rsidRPr="003131D5">
        <w:rPr>
          <w:b/>
          <w:lang w:val="en-US"/>
        </w:rPr>
        <w:t>Aceptación</w:t>
      </w:r>
      <w:proofErr w:type="spellEnd"/>
      <w:r w:rsidRPr="003131D5">
        <w:rPr>
          <w:b/>
          <w:lang w:val="en-US"/>
        </w:rPr>
        <w:t>:</w:t>
      </w:r>
      <w:r w:rsidR="00121889">
        <w:rPr>
          <w:b/>
          <w:lang w:val="en-US"/>
        </w:rPr>
        <w:t>--</w:t>
      </w:r>
    </w:p>
    <w:p w:rsidR="00C85583" w:rsidRPr="003131D5" w:rsidRDefault="00C85583" w:rsidP="00C85583">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C85583" w:rsidRDefault="00C85583" w:rsidP="00C85583">
      <w:pPr>
        <w:pStyle w:val="Prrafodelista"/>
        <w:numPr>
          <w:ilvl w:val="0"/>
          <w:numId w:val="3"/>
        </w:numPr>
      </w:pPr>
      <w:r w:rsidRPr="003131D5">
        <w:rPr>
          <w:b/>
        </w:rPr>
        <w:t>Estimación:</w:t>
      </w:r>
      <w:r>
        <w:tab/>
      </w:r>
      <w:r w:rsidR="00121889">
        <w:t>2</w:t>
      </w:r>
      <w:r>
        <w:t>,00</w:t>
      </w:r>
      <w:r>
        <w:tab/>
      </w:r>
    </w:p>
    <w:p w:rsidR="00C85583" w:rsidRDefault="00C85583" w:rsidP="00C8558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5583" w:rsidRDefault="00C85583" w:rsidP="00C85583">
      <w:pPr>
        <w:pStyle w:val="Prrafodelista"/>
        <w:numPr>
          <w:ilvl w:val="0"/>
          <w:numId w:val="3"/>
        </w:numPr>
      </w:pPr>
      <w:r w:rsidRPr="003131D5">
        <w:rPr>
          <w:b/>
        </w:rPr>
        <w:lastRenderedPageBreak/>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5583" w:rsidRPr="003131D5" w:rsidRDefault="00C85583" w:rsidP="00C85583">
      <w:pPr>
        <w:pStyle w:val="Ttulo2"/>
        <w:ind w:firstLine="0"/>
      </w:pPr>
      <w:bookmarkStart w:id="13" w:name="_Toc341013317"/>
      <w:proofErr w:type="spellStart"/>
      <w:r>
        <w:t>User</w:t>
      </w:r>
      <w:proofErr w:type="spellEnd"/>
      <w:r>
        <w:t xml:space="preserve"> </w:t>
      </w:r>
      <w:proofErr w:type="spellStart"/>
      <w:r>
        <w:t>Story</w:t>
      </w:r>
      <w:proofErr w:type="spellEnd"/>
      <w:r>
        <w:t xml:space="preserve"> Nº7</w:t>
      </w:r>
      <w:bookmarkEnd w:id="13"/>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C85583">
        <w:rPr>
          <w:sz w:val="20"/>
          <w:szCs w:val="20"/>
        </w:rPr>
        <w:t>7. Como docente del curso necesito recibir una advertencia cuando exista una desviación considerable entre lo que se ha planificado para la clase y lo que realmente se ha impartido.</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6B0B0D" w:rsidRDefault="006B0B0D" w:rsidP="00C85583">
      <w:pPr>
        <w:pStyle w:val="Prrafodelista"/>
        <w:numPr>
          <w:ilvl w:val="0"/>
          <w:numId w:val="3"/>
        </w:numPr>
        <w:rPr>
          <w:b/>
        </w:rPr>
      </w:pPr>
      <w:r w:rsidRPr="006B0B0D">
        <w:rPr>
          <w:b/>
        </w:rPr>
        <w:t>Sprint:</w:t>
      </w:r>
      <w:r w:rsidRPr="006B0B0D">
        <w:rPr>
          <w:b/>
        </w:rPr>
        <w:tab/>
      </w:r>
      <w:r>
        <w:rPr>
          <w:b/>
        </w:rPr>
        <w:t>7</w:t>
      </w:r>
      <w:r w:rsidR="00C85583" w:rsidRPr="006B0B0D">
        <w:rPr>
          <w:b/>
        </w:rPr>
        <w:t xml:space="preserve"> </w:t>
      </w:r>
      <w:r w:rsidR="00C85583" w:rsidRPr="006B0B0D">
        <w:rPr>
          <w:b/>
        </w:rPr>
        <w:tab/>
      </w:r>
    </w:p>
    <w:p w:rsidR="00C85583" w:rsidRDefault="00C85583" w:rsidP="00C85583">
      <w:pPr>
        <w:pStyle w:val="Prrafodelista"/>
        <w:numPr>
          <w:ilvl w:val="0"/>
          <w:numId w:val="3"/>
        </w:numPr>
      </w:pPr>
      <w:r w:rsidRPr="006B0B0D">
        <w:rPr>
          <w:b/>
        </w:rPr>
        <w:t>Descripción:</w:t>
      </w:r>
      <w:r w:rsidR="00F27D20">
        <w:t xml:space="preserve"> </w:t>
      </w:r>
      <w:r w:rsidR="006B0B0D">
        <w:t>Como Docente necesito un</w:t>
      </w:r>
      <w:r w:rsidR="00821D19">
        <w:t>a advertencia</w:t>
      </w:r>
      <w:r w:rsidR="006B0B0D">
        <w:t xml:space="preserve"> que muestre que no estoy cumpliendo</w:t>
      </w:r>
      <w:r w:rsidR="004953D4">
        <w:t xml:space="preserve"> con lo planificado. </w:t>
      </w:r>
      <w:r w:rsidR="00821D19">
        <w:t xml:space="preserve">Una aviso que me permita estar alertar y al tanto que cuantos temas estoy retrasado. </w:t>
      </w:r>
    </w:p>
    <w:p w:rsidR="00C85583" w:rsidRDefault="00C85583" w:rsidP="00C85583">
      <w:pPr>
        <w:pStyle w:val="Prrafodelista"/>
        <w:numPr>
          <w:ilvl w:val="0"/>
          <w:numId w:val="3"/>
        </w:numPr>
      </w:pPr>
      <w:r w:rsidRPr="003131D5">
        <w:rPr>
          <w:b/>
        </w:rPr>
        <w:t>Supuestos:</w:t>
      </w:r>
      <w:r>
        <w:t xml:space="preserve"> </w:t>
      </w:r>
      <w:r w:rsidR="00821D19">
        <w:t>-</w:t>
      </w:r>
    </w:p>
    <w:p w:rsidR="00C85583" w:rsidRDefault="00C85583" w:rsidP="00C85583">
      <w:pPr>
        <w:pStyle w:val="Prrafodelista"/>
        <w:numPr>
          <w:ilvl w:val="0"/>
          <w:numId w:val="3"/>
        </w:numPr>
      </w:pPr>
      <w:r w:rsidRPr="003131D5">
        <w:rPr>
          <w:b/>
        </w:rPr>
        <w:t>Precondición:</w:t>
      </w:r>
      <w:r>
        <w:t xml:space="preserve"> </w:t>
      </w:r>
      <w:r w:rsidR="00821D19">
        <w:t>Contenidos en planificación que no tenga asociado -</w:t>
      </w:r>
    </w:p>
    <w:p w:rsidR="00C85583" w:rsidRPr="006B0B0D" w:rsidRDefault="00C85583" w:rsidP="00C85583">
      <w:pPr>
        <w:pStyle w:val="Prrafodelista"/>
        <w:numPr>
          <w:ilvl w:val="0"/>
          <w:numId w:val="3"/>
        </w:numPr>
        <w:rPr>
          <w:b/>
        </w:rPr>
      </w:pPr>
      <w:r w:rsidRPr="006B0B0D">
        <w:rPr>
          <w:b/>
        </w:rPr>
        <w:t xml:space="preserve">Post Condición: </w:t>
      </w:r>
      <w:r w:rsidR="00821D19">
        <w:rPr>
          <w:b/>
        </w:rPr>
        <w:t>-</w:t>
      </w:r>
    </w:p>
    <w:p w:rsidR="00C85583" w:rsidRDefault="00C85583" w:rsidP="00C85583">
      <w:pPr>
        <w:pStyle w:val="Prrafodelista"/>
        <w:numPr>
          <w:ilvl w:val="0"/>
          <w:numId w:val="3"/>
        </w:numPr>
      </w:pPr>
      <w:r w:rsidRPr="006B0B0D">
        <w:rPr>
          <w:b/>
        </w:rPr>
        <w:t>Reglas de Negocio:</w:t>
      </w:r>
      <w:r>
        <w:t xml:space="preserve"> N/A</w:t>
      </w:r>
    </w:p>
    <w:p w:rsidR="00C85583" w:rsidRPr="006B0B0D" w:rsidRDefault="00C85583" w:rsidP="00C85583">
      <w:pPr>
        <w:pStyle w:val="Prrafodelista"/>
        <w:numPr>
          <w:ilvl w:val="0"/>
          <w:numId w:val="3"/>
        </w:numPr>
        <w:rPr>
          <w:b/>
        </w:rPr>
      </w:pPr>
      <w:r w:rsidRPr="006B0B0D">
        <w:rPr>
          <w:b/>
        </w:rPr>
        <w:t>Criterio de Aceptación:</w:t>
      </w:r>
      <w:r w:rsidR="00821D19">
        <w:rPr>
          <w:b/>
        </w:rPr>
        <w:t xml:space="preserve"> </w:t>
      </w:r>
      <w:r w:rsidR="00821D19">
        <w:t>Mostrar mensaje de advertencia</w:t>
      </w:r>
      <w:r w:rsidR="00AE747A">
        <w:t>.</w:t>
      </w:r>
    </w:p>
    <w:p w:rsidR="00C85583" w:rsidRPr="004953D4" w:rsidRDefault="00C85583" w:rsidP="00C85583">
      <w:pPr>
        <w:pStyle w:val="Prrafodelista"/>
        <w:numPr>
          <w:ilvl w:val="0"/>
          <w:numId w:val="3"/>
        </w:numPr>
        <w:rPr>
          <w:b/>
        </w:rPr>
      </w:pPr>
      <w:r w:rsidRPr="006B0B0D">
        <w:rPr>
          <w:b/>
        </w:rPr>
        <w:t xml:space="preserve">Discusiones: </w:t>
      </w:r>
      <w:r w:rsidRPr="006B0B0D">
        <w:t>N</w:t>
      </w:r>
      <w:r w:rsidRPr="004953D4">
        <w:t>/A</w:t>
      </w:r>
    </w:p>
    <w:p w:rsidR="00C85583" w:rsidRDefault="00C85583" w:rsidP="00C85583">
      <w:pPr>
        <w:pStyle w:val="Prrafodelista"/>
        <w:numPr>
          <w:ilvl w:val="0"/>
          <w:numId w:val="3"/>
        </w:numPr>
      </w:pPr>
      <w:r w:rsidRPr="003131D5">
        <w:rPr>
          <w:b/>
        </w:rPr>
        <w:t>Estimación:</w:t>
      </w:r>
      <w:r w:rsidR="00AE747A">
        <w:tab/>
        <w:t>2</w:t>
      </w:r>
      <w:r>
        <w:t>,00</w:t>
      </w:r>
      <w:r>
        <w:tab/>
      </w:r>
    </w:p>
    <w:p w:rsidR="00C85583" w:rsidRDefault="00C85583" w:rsidP="00C8558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5583" w:rsidRDefault="00C85583" w:rsidP="00C8558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5583" w:rsidRDefault="00C85583" w:rsidP="0050535D">
      <w:pPr>
        <w:pStyle w:val="Prrafodelista"/>
        <w:ind w:firstLine="0"/>
      </w:pPr>
      <w:r>
        <w:tab/>
      </w:r>
    </w:p>
    <w:p w:rsidR="00C85583" w:rsidRPr="003131D5" w:rsidRDefault="00C85583" w:rsidP="00C85583">
      <w:pPr>
        <w:pStyle w:val="Ttulo2"/>
        <w:ind w:firstLine="0"/>
      </w:pPr>
      <w:bookmarkStart w:id="14" w:name="_Toc341013320"/>
      <w:proofErr w:type="spellStart"/>
      <w:r>
        <w:t>User</w:t>
      </w:r>
      <w:proofErr w:type="spellEnd"/>
      <w:r>
        <w:t xml:space="preserve"> </w:t>
      </w:r>
      <w:proofErr w:type="spellStart"/>
      <w:r>
        <w:t>Story</w:t>
      </w:r>
      <w:proofErr w:type="spellEnd"/>
      <w:r>
        <w:t xml:space="preserve"> Nº9</w:t>
      </w:r>
      <w:bookmarkEnd w:id="14"/>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C85583">
        <w:rPr>
          <w:sz w:val="20"/>
          <w:szCs w:val="20"/>
        </w:rPr>
        <w:t xml:space="preserve">9.  Como director del colegio, tengo la necesidad de poder tener información de valor </w:t>
      </w:r>
      <w:proofErr w:type="spellStart"/>
      <w:r w:rsidRPr="00C85583">
        <w:rPr>
          <w:sz w:val="20"/>
          <w:szCs w:val="20"/>
        </w:rPr>
        <w:t>sumarizada</w:t>
      </w:r>
      <w:proofErr w:type="spellEnd"/>
      <w:r w:rsidRPr="00C85583">
        <w:rPr>
          <w:sz w:val="20"/>
          <w:szCs w:val="20"/>
        </w:rPr>
        <w:t xml:space="preserve"> y controlada con respecto al desempeño académico de estudiantes y docentes para poder supervisar la lab</w:t>
      </w:r>
      <w:r w:rsidR="00B0168C">
        <w:rPr>
          <w:sz w:val="20"/>
          <w:szCs w:val="20"/>
        </w:rPr>
        <w:t>or educativa de forma eficiente.</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3131D5" w:rsidRDefault="00C85583" w:rsidP="00C85583">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9F6698" w:rsidRDefault="00C85583" w:rsidP="00C85583">
      <w:pPr>
        <w:pStyle w:val="Prrafodelista"/>
        <w:numPr>
          <w:ilvl w:val="0"/>
          <w:numId w:val="3"/>
        </w:numPr>
      </w:pPr>
      <w:r w:rsidRPr="009F6698">
        <w:rPr>
          <w:b/>
        </w:rPr>
        <w:t>Descripción:</w:t>
      </w:r>
      <w:r>
        <w:t xml:space="preserve"> </w:t>
      </w:r>
      <w:r w:rsidR="009F6698">
        <w:t xml:space="preserve">Como director necesito saber en cada asignatura de los cursos cuales son los que a la fecha se encuentran atrasados respecto a la planificación anual.  Necesito saber en que cantidad de contenidos se encuentra retrasado, en cada asignatura en un curso elegido. </w:t>
      </w:r>
    </w:p>
    <w:p w:rsidR="009F6698" w:rsidRDefault="009F6698" w:rsidP="009F6698">
      <w:pPr>
        <w:pStyle w:val="Prrafodelista"/>
        <w:ind w:firstLine="0"/>
      </w:pPr>
    </w:p>
    <w:p w:rsidR="009F6698" w:rsidRDefault="00C85583" w:rsidP="00C85583">
      <w:pPr>
        <w:pStyle w:val="Prrafodelista"/>
        <w:numPr>
          <w:ilvl w:val="0"/>
          <w:numId w:val="3"/>
        </w:numPr>
      </w:pPr>
      <w:r w:rsidRPr="009F6698">
        <w:rPr>
          <w:b/>
        </w:rPr>
        <w:t>Supuestos:</w:t>
      </w:r>
      <w:r>
        <w:t xml:space="preserve"> </w:t>
      </w:r>
      <w:r w:rsidR="009F6698">
        <w:t xml:space="preserve">Se supone que los contenidos oficiales son creados y el docente tiene registrado en el sistema la planificación anual y lleva un registro de clases al día. </w:t>
      </w:r>
    </w:p>
    <w:p w:rsidR="00C85583" w:rsidRDefault="00C85583" w:rsidP="00C85583">
      <w:pPr>
        <w:pStyle w:val="Prrafodelista"/>
        <w:numPr>
          <w:ilvl w:val="0"/>
          <w:numId w:val="3"/>
        </w:numPr>
      </w:pPr>
      <w:r w:rsidRPr="009F6698">
        <w:rPr>
          <w:b/>
        </w:rPr>
        <w:t>Precondición:</w:t>
      </w:r>
      <w:r w:rsidR="009F6698">
        <w:rPr>
          <w:b/>
        </w:rPr>
        <w:t xml:space="preserve"> </w:t>
      </w:r>
      <w:r w:rsidR="009F6698" w:rsidRPr="009F6698">
        <w:t>Los contenidos oficiales, la planificación Anual y los registros de clases deben estar registrados</w:t>
      </w:r>
      <w:r w:rsidR="009F6698">
        <w:t xml:space="preserve"> y actualizados.</w:t>
      </w:r>
      <w:r>
        <w:t xml:space="preserve"> </w:t>
      </w:r>
    </w:p>
    <w:p w:rsidR="00C85583" w:rsidRPr="009F6698" w:rsidRDefault="009F6698" w:rsidP="00C85583">
      <w:pPr>
        <w:pStyle w:val="Prrafodelista"/>
        <w:numPr>
          <w:ilvl w:val="0"/>
          <w:numId w:val="3"/>
        </w:numPr>
        <w:rPr>
          <w:b/>
        </w:rPr>
      </w:pPr>
      <w:r>
        <w:rPr>
          <w:b/>
        </w:rPr>
        <w:t xml:space="preserve">Post Condición: </w:t>
      </w:r>
      <w:r w:rsidRPr="00FB5F0F">
        <w:t xml:space="preserve">Emitir un informe le las asignaturas de un curso que </w:t>
      </w:r>
      <w:proofErr w:type="spellStart"/>
      <w:r w:rsidRPr="00FB5F0F">
        <w:t>estan</w:t>
      </w:r>
      <w:proofErr w:type="spellEnd"/>
      <w:r w:rsidRPr="00FB5F0F">
        <w:t xml:space="preserve"> retrasadas en el dictado de clases</w:t>
      </w:r>
      <w:r w:rsidR="00FB5F0F" w:rsidRPr="00FB5F0F">
        <w:t>, con la cantidad de contenidos retrasados.</w:t>
      </w:r>
    </w:p>
    <w:p w:rsidR="00C85583" w:rsidRDefault="00C85583" w:rsidP="00C85583">
      <w:pPr>
        <w:pStyle w:val="Prrafodelista"/>
        <w:numPr>
          <w:ilvl w:val="0"/>
          <w:numId w:val="3"/>
        </w:numPr>
      </w:pPr>
      <w:r w:rsidRPr="009F6698">
        <w:rPr>
          <w:b/>
        </w:rPr>
        <w:t>Reglas de Negocio:</w:t>
      </w:r>
      <w:r>
        <w:t xml:space="preserve"> N/A</w:t>
      </w:r>
    </w:p>
    <w:p w:rsidR="00C85583" w:rsidRPr="009F6698" w:rsidRDefault="00C85583" w:rsidP="00C85583">
      <w:pPr>
        <w:pStyle w:val="Prrafodelista"/>
        <w:numPr>
          <w:ilvl w:val="0"/>
          <w:numId w:val="3"/>
        </w:numPr>
        <w:rPr>
          <w:b/>
        </w:rPr>
      </w:pPr>
      <w:r w:rsidRPr="009F6698">
        <w:rPr>
          <w:b/>
        </w:rPr>
        <w:t>Criterio de Aceptación:</w:t>
      </w:r>
    </w:p>
    <w:p w:rsidR="00C85583" w:rsidRPr="003131D5" w:rsidRDefault="00C85583" w:rsidP="00C85583">
      <w:pPr>
        <w:pStyle w:val="Prrafodelista"/>
        <w:numPr>
          <w:ilvl w:val="0"/>
          <w:numId w:val="3"/>
        </w:numPr>
        <w:rPr>
          <w:b/>
          <w:lang w:val="en-US"/>
        </w:rPr>
      </w:pPr>
      <w:r w:rsidRPr="009F6698">
        <w:rPr>
          <w:b/>
        </w:rPr>
        <w:t xml:space="preserve">Discusiones: </w:t>
      </w:r>
      <w:r w:rsidRPr="003131D5">
        <w:rPr>
          <w:lang w:val="en-US"/>
        </w:rPr>
        <w:t>N/A</w:t>
      </w:r>
    </w:p>
    <w:p w:rsidR="00C85583" w:rsidRDefault="00C85583" w:rsidP="00C85583">
      <w:pPr>
        <w:pStyle w:val="Prrafodelista"/>
        <w:numPr>
          <w:ilvl w:val="0"/>
          <w:numId w:val="3"/>
        </w:numPr>
      </w:pPr>
      <w:r w:rsidRPr="003131D5">
        <w:rPr>
          <w:b/>
        </w:rPr>
        <w:t>Estimación:</w:t>
      </w:r>
      <w:r>
        <w:tab/>
      </w:r>
      <w:r w:rsidR="00FA5845">
        <w:t>3</w:t>
      </w:r>
      <w:r>
        <w:t>,00</w:t>
      </w:r>
      <w:r>
        <w:tab/>
      </w:r>
    </w:p>
    <w:p w:rsidR="00C85583" w:rsidRDefault="00C85583" w:rsidP="00C85583">
      <w:pPr>
        <w:pStyle w:val="Prrafodelista"/>
        <w:numPr>
          <w:ilvl w:val="0"/>
          <w:numId w:val="3"/>
        </w:numPr>
      </w:pPr>
      <w:proofErr w:type="spellStart"/>
      <w:r w:rsidRPr="004C140D">
        <w:rPr>
          <w:b/>
        </w:rPr>
        <w:lastRenderedPageBreak/>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997584">
        <w:t>Bazán</w:t>
      </w:r>
    </w:p>
    <w:p w:rsidR="00C85583" w:rsidRDefault="00C85583" w:rsidP="00C8558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26C5" w:rsidRDefault="00C826C5" w:rsidP="00C826C5">
      <w:pPr>
        <w:pStyle w:val="Prrafodelista"/>
        <w:ind w:firstLine="0"/>
        <w:rPr>
          <w:b/>
        </w:rPr>
      </w:pPr>
    </w:p>
    <w:p w:rsidR="00C826C5" w:rsidRDefault="00C826C5" w:rsidP="00C826C5">
      <w:pPr>
        <w:pStyle w:val="Prrafodelista"/>
        <w:ind w:firstLine="0"/>
      </w:pPr>
    </w:p>
    <w:p w:rsidR="00C85583" w:rsidRPr="003131D5" w:rsidRDefault="00C85583" w:rsidP="00C85583">
      <w:pPr>
        <w:pStyle w:val="Ttulo2"/>
        <w:ind w:firstLine="0"/>
      </w:pPr>
      <w:bookmarkStart w:id="15" w:name="_Toc341013321"/>
      <w:proofErr w:type="spellStart"/>
      <w:r>
        <w:t>User</w:t>
      </w:r>
      <w:proofErr w:type="spellEnd"/>
      <w:r>
        <w:t xml:space="preserve"> </w:t>
      </w:r>
      <w:proofErr w:type="spellStart"/>
      <w:r>
        <w:t>Story</w:t>
      </w:r>
      <w:proofErr w:type="spellEnd"/>
      <w:r>
        <w:t xml:space="preserve"> Nº17</w:t>
      </w:r>
      <w:bookmarkEnd w:id="15"/>
    </w:p>
    <w:p w:rsidR="00C85583" w:rsidRDefault="00C85583" w:rsidP="00C85583">
      <w:pPr>
        <w:pStyle w:val="Prrafodelista"/>
        <w:ind w:firstLine="0"/>
        <w:rPr>
          <w:b/>
        </w:rPr>
      </w:pPr>
    </w:p>
    <w:p w:rsidR="00C85583" w:rsidRPr="002F52DA" w:rsidRDefault="00C85583" w:rsidP="00C85583">
      <w:pPr>
        <w:pStyle w:val="Prrafodelista"/>
        <w:numPr>
          <w:ilvl w:val="0"/>
          <w:numId w:val="3"/>
        </w:numPr>
        <w:rPr>
          <w:b/>
        </w:rPr>
      </w:pPr>
      <w:r w:rsidRPr="002F52DA">
        <w:rPr>
          <w:b/>
          <w:lang w:val="en-US"/>
        </w:rPr>
        <w:t>ID-Version One-:</w:t>
      </w:r>
      <w:r w:rsidRPr="002F52DA">
        <w:rPr>
          <w:b/>
          <w:lang w:val="en-US"/>
        </w:rPr>
        <w:tab/>
      </w:r>
    </w:p>
    <w:p w:rsidR="00C85583" w:rsidRPr="00C85583" w:rsidRDefault="00C85583" w:rsidP="00C85583">
      <w:pPr>
        <w:pStyle w:val="Prrafodelista"/>
        <w:numPr>
          <w:ilvl w:val="0"/>
          <w:numId w:val="3"/>
        </w:numPr>
        <w:rPr>
          <w:sz w:val="20"/>
          <w:szCs w:val="20"/>
        </w:rPr>
      </w:pPr>
      <w:r w:rsidRPr="00C85583">
        <w:rPr>
          <w:b/>
        </w:rPr>
        <w:t xml:space="preserve">Titulo: </w:t>
      </w:r>
      <w:r w:rsidRPr="00C85583">
        <w:rPr>
          <w:sz w:val="20"/>
          <w:szCs w:val="20"/>
        </w:rPr>
        <w:t xml:space="preserve">17. Como director del colegio, necesito tener disponible de </w:t>
      </w:r>
      <w:r w:rsidRPr="00E44C31">
        <w:rPr>
          <w:b/>
          <w:sz w:val="20"/>
          <w:szCs w:val="20"/>
        </w:rPr>
        <w:t>forma visual</w:t>
      </w:r>
      <w:r w:rsidRPr="00C85583">
        <w:rPr>
          <w:sz w:val="20"/>
          <w:szCs w:val="20"/>
        </w:rPr>
        <w:t xml:space="preserve">, donde figure la información resumida y procesada del </w:t>
      </w:r>
      <w:r w:rsidRPr="00E44C31">
        <w:rPr>
          <w:b/>
          <w:sz w:val="20"/>
          <w:szCs w:val="20"/>
        </w:rPr>
        <w:t>nivel de desvió de lo planificado sobre lo realizado por curso</w:t>
      </w:r>
      <w:r w:rsidRPr="00C85583">
        <w:rPr>
          <w:sz w:val="20"/>
          <w:szCs w:val="20"/>
        </w:rPr>
        <w:t>. Permitiendo obtener rápidamente en un solo grafico (tacómetro o semáforo, por ejemplo) el estado de retraso en el dictado de clase de un curso, para hacer una gestión y seguimiento eficiente del mismo.</w:t>
      </w:r>
    </w:p>
    <w:p w:rsidR="00C85583" w:rsidRPr="00C85583" w:rsidRDefault="00C85583" w:rsidP="00C85583">
      <w:pPr>
        <w:pStyle w:val="Prrafodelista"/>
        <w:numPr>
          <w:ilvl w:val="0"/>
          <w:numId w:val="3"/>
        </w:numPr>
        <w:rPr>
          <w:lang w:val="en-US"/>
        </w:rPr>
      </w:pPr>
      <w:r w:rsidRPr="00C85583">
        <w:rPr>
          <w:b/>
          <w:lang w:val="en-US"/>
        </w:rPr>
        <w:t xml:space="preserve">Project: </w:t>
      </w:r>
      <w:r w:rsidRPr="00C85583">
        <w:rPr>
          <w:lang w:val="en-US"/>
        </w:rPr>
        <w:t>BLPM Product Backlog</w:t>
      </w:r>
    </w:p>
    <w:p w:rsidR="00C85583" w:rsidRPr="003131D5" w:rsidRDefault="00C85583" w:rsidP="00C85583">
      <w:pPr>
        <w:pStyle w:val="Prrafodelista"/>
        <w:numPr>
          <w:ilvl w:val="0"/>
          <w:numId w:val="3"/>
        </w:numPr>
        <w:rPr>
          <w:b/>
          <w:lang w:val="en-US"/>
        </w:rPr>
      </w:pPr>
      <w:r w:rsidRPr="003131D5">
        <w:rPr>
          <w:b/>
          <w:lang w:val="en-US"/>
        </w:rPr>
        <w:t>Sprint:</w:t>
      </w:r>
      <w:r w:rsidRPr="003131D5">
        <w:rPr>
          <w:b/>
          <w:lang w:val="en-US"/>
        </w:rPr>
        <w:tab/>
      </w:r>
      <w:r w:rsidR="000F6868">
        <w:rPr>
          <w:b/>
          <w:lang w:val="en-US"/>
        </w:rPr>
        <w:t>7</w:t>
      </w:r>
      <w:r w:rsidRPr="003131D5">
        <w:rPr>
          <w:b/>
          <w:lang w:val="en-US"/>
        </w:rPr>
        <w:t xml:space="preserve"> </w:t>
      </w:r>
      <w:r w:rsidRPr="003131D5">
        <w:rPr>
          <w:b/>
          <w:lang w:val="en-US"/>
        </w:rPr>
        <w:tab/>
      </w:r>
    </w:p>
    <w:p w:rsidR="00FA5845" w:rsidRDefault="00C85583" w:rsidP="00C85583">
      <w:pPr>
        <w:pStyle w:val="Prrafodelista"/>
        <w:numPr>
          <w:ilvl w:val="0"/>
          <w:numId w:val="3"/>
        </w:numPr>
      </w:pPr>
      <w:r w:rsidRPr="00FA5845">
        <w:rPr>
          <w:b/>
        </w:rPr>
        <w:t>Descripción:</w:t>
      </w:r>
      <w:r w:rsidR="00FA5845">
        <w:t xml:space="preserve"> Como Director necesito poder darme cuenta rápidamente que curso esta retrasado respecto a los contenidos de clase Planificados. Para poder tomar medidas correctivas al respecto. Para poder analizar que es que causa el retraso. Tener un indicador grafico, que a </w:t>
      </w:r>
      <w:proofErr w:type="spellStart"/>
      <w:r w:rsidR="00FA5845">
        <w:t>traves</w:t>
      </w:r>
      <w:proofErr w:type="spellEnd"/>
      <w:r w:rsidR="00FA5845">
        <w:t xml:space="preserve"> de colores indiquen la gravedad del </w:t>
      </w:r>
      <w:proofErr w:type="gramStart"/>
      <w:r w:rsidR="00FA5845">
        <w:t>retraso(</w:t>
      </w:r>
      <w:proofErr w:type="gramEnd"/>
      <w:r w:rsidR="00FA5845">
        <w:t>verde, amarillo, rojo).</w:t>
      </w:r>
    </w:p>
    <w:p w:rsidR="00C85583" w:rsidRDefault="00C85583" w:rsidP="00FA5845">
      <w:pPr>
        <w:pStyle w:val="Prrafodelista"/>
        <w:ind w:firstLine="0"/>
      </w:pPr>
      <w:r>
        <w:tab/>
      </w:r>
    </w:p>
    <w:p w:rsidR="00FA5845" w:rsidRDefault="00C85583" w:rsidP="00FA5845">
      <w:pPr>
        <w:pStyle w:val="Prrafodelista"/>
        <w:numPr>
          <w:ilvl w:val="0"/>
          <w:numId w:val="3"/>
        </w:numPr>
      </w:pPr>
      <w:r w:rsidRPr="003131D5">
        <w:rPr>
          <w:b/>
        </w:rPr>
        <w:t>Supuestos:</w:t>
      </w:r>
      <w:r>
        <w:t xml:space="preserve"> </w:t>
      </w:r>
      <w:r w:rsidR="00FA5845">
        <w:t xml:space="preserve">Se supone que los contenidos oficiales son creados y el docente tiene registrado en el sistema la planificación anual y lleva un registro de clases al día. </w:t>
      </w:r>
    </w:p>
    <w:p w:rsidR="00C85583" w:rsidRDefault="00C85583" w:rsidP="00C85583">
      <w:pPr>
        <w:pStyle w:val="Prrafodelista"/>
        <w:numPr>
          <w:ilvl w:val="0"/>
          <w:numId w:val="3"/>
        </w:numPr>
      </w:pPr>
    </w:p>
    <w:p w:rsidR="00C85583" w:rsidRDefault="00955F06" w:rsidP="00C85583">
      <w:pPr>
        <w:pStyle w:val="Prrafodelista"/>
        <w:numPr>
          <w:ilvl w:val="0"/>
          <w:numId w:val="3"/>
        </w:numPr>
      </w:pPr>
      <w:r>
        <w:rPr>
          <w:b/>
        </w:rPr>
        <w:t>Precondición:</w:t>
      </w:r>
      <w:r w:rsidR="00FA5845" w:rsidRPr="00FA5845">
        <w:rPr>
          <w:b/>
        </w:rPr>
        <w:t xml:space="preserve"> </w:t>
      </w:r>
      <w:r w:rsidR="00FA5845" w:rsidRPr="009F6698">
        <w:t>Los contenidos oficiales, la planificación Anual y los registros de clases deben estar registrados</w:t>
      </w:r>
      <w:r w:rsidR="00FA5845">
        <w:t xml:space="preserve"> y actualizados.</w:t>
      </w:r>
    </w:p>
    <w:p w:rsidR="00C85583" w:rsidRPr="00FA5845" w:rsidRDefault="00C85583" w:rsidP="00C85583">
      <w:pPr>
        <w:pStyle w:val="Prrafodelista"/>
        <w:numPr>
          <w:ilvl w:val="0"/>
          <w:numId w:val="3"/>
        </w:numPr>
        <w:rPr>
          <w:b/>
        </w:rPr>
      </w:pPr>
      <w:r w:rsidRPr="00FA5845">
        <w:rPr>
          <w:b/>
        </w:rPr>
        <w:t xml:space="preserve">Post Condición: </w:t>
      </w:r>
      <w:r w:rsidR="00FA5845">
        <w:rPr>
          <w:b/>
        </w:rPr>
        <w:t>--</w:t>
      </w:r>
    </w:p>
    <w:p w:rsidR="00C85583" w:rsidRDefault="00C85583" w:rsidP="00C85583">
      <w:pPr>
        <w:pStyle w:val="Prrafodelista"/>
        <w:numPr>
          <w:ilvl w:val="0"/>
          <w:numId w:val="3"/>
        </w:numPr>
      </w:pPr>
      <w:r w:rsidRPr="00FA5845">
        <w:rPr>
          <w:b/>
        </w:rPr>
        <w:t>Reglas de Negocio:</w:t>
      </w:r>
      <w:r>
        <w:t xml:space="preserve"> N/A</w:t>
      </w:r>
    </w:p>
    <w:p w:rsidR="00C85583" w:rsidRPr="00FA5845" w:rsidRDefault="00C85583" w:rsidP="00C85583">
      <w:pPr>
        <w:pStyle w:val="Prrafodelista"/>
        <w:numPr>
          <w:ilvl w:val="0"/>
          <w:numId w:val="3"/>
        </w:numPr>
        <w:rPr>
          <w:b/>
        </w:rPr>
      </w:pPr>
      <w:r w:rsidRPr="00FA5845">
        <w:rPr>
          <w:b/>
        </w:rPr>
        <w:t>Criterio de Aceptación:</w:t>
      </w:r>
    </w:p>
    <w:p w:rsidR="00C85583" w:rsidRPr="00FA5845" w:rsidRDefault="00C85583" w:rsidP="00C85583">
      <w:pPr>
        <w:pStyle w:val="Prrafodelista"/>
        <w:numPr>
          <w:ilvl w:val="0"/>
          <w:numId w:val="3"/>
        </w:numPr>
        <w:rPr>
          <w:b/>
        </w:rPr>
      </w:pPr>
      <w:r w:rsidRPr="00FA5845">
        <w:rPr>
          <w:b/>
        </w:rPr>
        <w:t xml:space="preserve">Discusiones: </w:t>
      </w:r>
      <w:r w:rsidRPr="00FA5845">
        <w:t>N/A</w:t>
      </w:r>
    </w:p>
    <w:p w:rsidR="00C85583" w:rsidRDefault="00C85583" w:rsidP="00C85583">
      <w:pPr>
        <w:pStyle w:val="Prrafodelista"/>
        <w:numPr>
          <w:ilvl w:val="0"/>
          <w:numId w:val="3"/>
        </w:numPr>
      </w:pPr>
      <w:r w:rsidRPr="003131D5">
        <w:rPr>
          <w:b/>
        </w:rPr>
        <w:t>Estimación:</w:t>
      </w:r>
      <w:r>
        <w:tab/>
        <w:t>1,00</w:t>
      </w:r>
      <w:r>
        <w:tab/>
      </w:r>
    </w:p>
    <w:p w:rsidR="00C85583" w:rsidRDefault="00C85583" w:rsidP="00C8558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5583" w:rsidRDefault="00C85583" w:rsidP="00C8558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5583" w:rsidRDefault="00C85583" w:rsidP="00C85583">
      <w:pPr>
        <w:pStyle w:val="Prrafodelista"/>
        <w:numPr>
          <w:ilvl w:val="0"/>
          <w:numId w:val="3"/>
        </w:numPr>
      </w:pPr>
      <w:r w:rsidRPr="003131D5">
        <w:rPr>
          <w:b/>
        </w:rPr>
        <w:t>Prioridad:</w:t>
      </w:r>
      <w:r>
        <w:tab/>
        <w:t>Alto</w:t>
      </w:r>
      <w:r>
        <w:tab/>
      </w:r>
    </w:p>
    <w:p w:rsidR="00C85583" w:rsidRDefault="00C85583" w:rsidP="00C85583">
      <w:pPr>
        <w:pStyle w:val="Prrafodelista"/>
        <w:numPr>
          <w:ilvl w:val="0"/>
          <w:numId w:val="3"/>
        </w:numPr>
      </w:pPr>
      <w:r w:rsidRPr="003131D5">
        <w:rPr>
          <w:b/>
        </w:rPr>
        <w:t>Complejidad:</w:t>
      </w:r>
      <w:r>
        <w:tab/>
        <w:t>Medio</w:t>
      </w:r>
      <w:r>
        <w:tab/>
      </w:r>
    </w:p>
    <w:p w:rsidR="00C826C5" w:rsidRPr="003131D5" w:rsidRDefault="00C826C5" w:rsidP="00C826C5">
      <w:pPr>
        <w:pStyle w:val="Ttulo2"/>
        <w:ind w:firstLine="0"/>
      </w:pPr>
      <w:bookmarkStart w:id="16" w:name="_Toc341013312"/>
      <w:proofErr w:type="spellStart"/>
      <w:r>
        <w:t>User</w:t>
      </w:r>
      <w:proofErr w:type="spellEnd"/>
      <w:r>
        <w:t xml:space="preserve"> </w:t>
      </w:r>
      <w:proofErr w:type="spellStart"/>
      <w:r>
        <w:t>Story</w:t>
      </w:r>
      <w:proofErr w:type="spellEnd"/>
      <w:r>
        <w:t xml:space="preserve"> Nº134</w:t>
      </w:r>
      <w:bookmarkEnd w:id="16"/>
    </w:p>
    <w:p w:rsidR="00C826C5" w:rsidRDefault="00C826C5" w:rsidP="00C826C5">
      <w:pPr>
        <w:pStyle w:val="Prrafodelista"/>
        <w:ind w:firstLine="0"/>
        <w:rPr>
          <w:b/>
        </w:rPr>
      </w:pPr>
    </w:p>
    <w:p w:rsidR="00C826C5" w:rsidRPr="002F52DA" w:rsidRDefault="00C826C5" w:rsidP="00C826C5">
      <w:pPr>
        <w:pStyle w:val="Prrafodelista"/>
        <w:numPr>
          <w:ilvl w:val="0"/>
          <w:numId w:val="3"/>
        </w:numPr>
        <w:rPr>
          <w:b/>
        </w:rPr>
      </w:pPr>
      <w:r w:rsidRPr="002F52DA">
        <w:rPr>
          <w:b/>
          <w:lang w:val="en-US"/>
        </w:rPr>
        <w:t>ID-Version One-:</w:t>
      </w:r>
      <w:r w:rsidRPr="002F52DA">
        <w:rPr>
          <w:b/>
          <w:lang w:val="en-US"/>
        </w:rPr>
        <w:tab/>
      </w:r>
    </w:p>
    <w:p w:rsidR="00C826C5" w:rsidRPr="00C85583" w:rsidRDefault="00C826C5" w:rsidP="00C826C5">
      <w:pPr>
        <w:pStyle w:val="Prrafodelista"/>
        <w:numPr>
          <w:ilvl w:val="0"/>
          <w:numId w:val="3"/>
        </w:numPr>
        <w:rPr>
          <w:sz w:val="20"/>
          <w:szCs w:val="20"/>
        </w:rPr>
      </w:pPr>
      <w:r w:rsidRPr="00C85583">
        <w:rPr>
          <w:b/>
        </w:rPr>
        <w:t xml:space="preserve">Titulo: </w:t>
      </w:r>
      <w:r w:rsidRPr="00C85583">
        <w:rPr>
          <w:sz w:val="20"/>
          <w:szCs w:val="20"/>
        </w:rPr>
        <w:t>134. Como Director o Docente</w:t>
      </w:r>
      <w:r w:rsidR="00E44C31">
        <w:rPr>
          <w:sz w:val="20"/>
          <w:szCs w:val="20"/>
        </w:rPr>
        <w:t xml:space="preserve"> o Administrativo</w:t>
      </w:r>
      <w:r w:rsidR="00E44C31" w:rsidRPr="00C85583">
        <w:rPr>
          <w:sz w:val="20"/>
          <w:szCs w:val="20"/>
        </w:rPr>
        <w:t xml:space="preserve"> </w:t>
      </w:r>
      <w:r w:rsidRPr="00C85583">
        <w:rPr>
          <w:sz w:val="20"/>
          <w:szCs w:val="20"/>
        </w:rPr>
        <w:t>necesito poder cargar el diseño curricular entregado por el Ministerio de Educación con la idea de que pueda ser utilizado como guía y para posteriores comparaciones.</w:t>
      </w:r>
    </w:p>
    <w:p w:rsidR="00C826C5" w:rsidRPr="002F52DA" w:rsidRDefault="00C826C5" w:rsidP="00C826C5">
      <w:pPr>
        <w:pStyle w:val="Prrafodelista"/>
        <w:numPr>
          <w:ilvl w:val="0"/>
          <w:numId w:val="3"/>
        </w:numPr>
        <w:rPr>
          <w:lang w:val="en-US"/>
        </w:rPr>
      </w:pPr>
      <w:r w:rsidRPr="002F52DA">
        <w:rPr>
          <w:b/>
          <w:lang w:val="en-US"/>
        </w:rPr>
        <w:t xml:space="preserve">Project: </w:t>
      </w:r>
      <w:r w:rsidRPr="002F52DA">
        <w:rPr>
          <w:lang w:val="en-US"/>
        </w:rPr>
        <w:t>BLPM Product Backlog</w:t>
      </w:r>
    </w:p>
    <w:p w:rsidR="00C826C5" w:rsidRPr="003131D5" w:rsidRDefault="00C826C5" w:rsidP="00C826C5">
      <w:pPr>
        <w:pStyle w:val="Prrafodelista"/>
        <w:numPr>
          <w:ilvl w:val="0"/>
          <w:numId w:val="3"/>
        </w:numPr>
        <w:rPr>
          <w:b/>
          <w:lang w:val="en-US"/>
        </w:rPr>
      </w:pPr>
      <w:r w:rsidRPr="003131D5">
        <w:rPr>
          <w:b/>
          <w:lang w:val="en-US"/>
        </w:rPr>
        <w:t>Sprint:</w:t>
      </w:r>
      <w:r w:rsidRPr="003131D5">
        <w:rPr>
          <w:b/>
          <w:lang w:val="en-US"/>
        </w:rPr>
        <w:tab/>
      </w:r>
      <w:r w:rsidR="00955F06">
        <w:rPr>
          <w:b/>
          <w:lang w:val="en-US"/>
        </w:rPr>
        <w:t>7</w:t>
      </w:r>
      <w:r w:rsidRPr="003131D5">
        <w:rPr>
          <w:b/>
          <w:lang w:val="en-US"/>
        </w:rPr>
        <w:tab/>
      </w:r>
    </w:p>
    <w:p w:rsidR="00C826C5" w:rsidRDefault="00C826C5" w:rsidP="00C826C5">
      <w:pPr>
        <w:pStyle w:val="Prrafodelista"/>
        <w:numPr>
          <w:ilvl w:val="0"/>
          <w:numId w:val="3"/>
        </w:numPr>
      </w:pPr>
      <w:r w:rsidRPr="002E79E1">
        <w:rPr>
          <w:b/>
        </w:rPr>
        <w:t>Descripción:</w:t>
      </w:r>
      <w:r w:rsidR="00404172">
        <w:t xml:space="preserve"> </w:t>
      </w:r>
      <w:r w:rsidR="002E79E1">
        <w:t>Necesito poder cargar los</w:t>
      </w:r>
      <w:r w:rsidR="00220D64">
        <w:t xml:space="preserve"> contenidos obligatorios de las</w:t>
      </w:r>
      <w:r w:rsidR="002E79E1">
        <w:t xml:space="preserve"> asignatura</w:t>
      </w:r>
      <w:r w:rsidR="00220D64">
        <w:t>s de cada nivel que se definen en el Diseño Curricular del ministerio de educación para el</w:t>
      </w:r>
      <w:r w:rsidR="002E79E1">
        <w:t xml:space="preserve"> plan</w:t>
      </w:r>
      <w:r w:rsidR="00220D64">
        <w:t xml:space="preserve"> Vigente</w:t>
      </w:r>
      <w:r w:rsidR="002E79E1">
        <w:t xml:space="preserve">. </w:t>
      </w:r>
      <w:r w:rsidR="00220D64">
        <w:t xml:space="preserve">Para tenerlo como referencia a la hora de armar la planificación y los registros de clases diarios. </w:t>
      </w:r>
    </w:p>
    <w:p w:rsidR="00C826C5" w:rsidRDefault="00C826C5" w:rsidP="00C826C5">
      <w:pPr>
        <w:pStyle w:val="Prrafodelista"/>
        <w:numPr>
          <w:ilvl w:val="0"/>
          <w:numId w:val="3"/>
        </w:numPr>
      </w:pPr>
      <w:r w:rsidRPr="003131D5">
        <w:rPr>
          <w:b/>
        </w:rPr>
        <w:lastRenderedPageBreak/>
        <w:t>Supuestos:</w:t>
      </w:r>
      <w:r>
        <w:t xml:space="preserve"> </w:t>
      </w:r>
      <w:r w:rsidR="00220D64">
        <w:t xml:space="preserve">se supone que el personal responsable mantendrá actualizados los contenidos, según el Diseño Curricular del Plan vigente. </w:t>
      </w:r>
    </w:p>
    <w:p w:rsidR="00C826C5" w:rsidRDefault="00C826C5" w:rsidP="00C826C5">
      <w:pPr>
        <w:pStyle w:val="Prrafodelista"/>
        <w:numPr>
          <w:ilvl w:val="0"/>
          <w:numId w:val="3"/>
        </w:numPr>
      </w:pPr>
      <w:r w:rsidRPr="003131D5">
        <w:rPr>
          <w:b/>
        </w:rPr>
        <w:t>Precondición:</w:t>
      </w:r>
      <w:r>
        <w:t xml:space="preserve"> </w:t>
      </w:r>
    </w:p>
    <w:p w:rsidR="00C826C5" w:rsidRPr="00220D64" w:rsidRDefault="00C826C5" w:rsidP="00C826C5">
      <w:pPr>
        <w:pStyle w:val="Prrafodelista"/>
        <w:numPr>
          <w:ilvl w:val="0"/>
          <w:numId w:val="3"/>
        </w:numPr>
        <w:rPr>
          <w:b/>
        </w:rPr>
      </w:pPr>
      <w:r w:rsidRPr="002E79E1">
        <w:rPr>
          <w:b/>
        </w:rPr>
        <w:t>P</w:t>
      </w:r>
      <w:r w:rsidRPr="00220D64">
        <w:rPr>
          <w:b/>
        </w:rPr>
        <w:t>ost Condición:</w:t>
      </w:r>
      <w:r w:rsidRPr="00220D64">
        <w:t xml:space="preserve"> </w:t>
      </w:r>
      <w:r w:rsidR="00220D64" w:rsidRPr="00220D64">
        <w:t>Registración de Contenidos oficiales obligatorios.</w:t>
      </w:r>
    </w:p>
    <w:p w:rsidR="00C826C5" w:rsidRDefault="00C826C5" w:rsidP="00C826C5">
      <w:pPr>
        <w:pStyle w:val="Prrafodelista"/>
        <w:numPr>
          <w:ilvl w:val="0"/>
          <w:numId w:val="3"/>
        </w:numPr>
      </w:pPr>
      <w:proofErr w:type="spellStart"/>
      <w:r w:rsidRPr="003131D5">
        <w:rPr>
          <w:b/>
          <w:lang w:val="en-US"/>
        </w:rPr>
        <w:t>Reglas</w:t>
      </w:r>
      <w:proofErr w:type="spellEnd"/>
      <w:r w:rsidRPr="003131D5">
        <w:rPr>
          <w:b/>
          <w:lang w:val="en-US"/>
        </w:rPr>
        <w:t xml:space="preserve"> de </w:t>
      </w:r>
      <w:proofErr w:type="spellStart"/>
      <w:r w:rsidRPr="003131D5">
        <w:rPr>
          <w:b/>
          <w:lang w:val="en-US"/>
        </w:rPr>
        <w:t>Negocio</w:t>
      </w:r>
      <w:proofErr w:type="spellEnd"/>
      <w:r w:rsidRPr="003131D5">
        <w:rPr>
          <w:b/>
          <w:lang w:val="en-US"/>
        </w:rPr>
        <w:t>:</w:t>
      </w:r>
      <w:r>
        <w:t xml:space="preserve"> N/A</w:t>
      </w:r>
    </w:p>
    <w:p w:rsidR="00C826C5" w:rsidRPr="003131D5" w:rsidRDefault="00C826C5" w:rsidP="00C826C5">
      <w:pPr>
        <w:pStyle w:val="Prrafodelista"/>
        <w:numPr>
          <w:ilvl w:val="0"/>
          <w:numId w:val="3"/>
        </w:numPr>
        <w:rPr>
          <w:b/>
          <w:lang w:val="en-US"/>
        </w:rPr>
      </w:pPr>
      <w:proofErr w:type="spellStart"/>
      <w:r w:rsidRPr="003131D5">
        <w:rPr>
          <w:b/>
          <w:lang w:val="en-US"/>
        </w:rPr>
        <w:t>Criterio</w:t>
      </w:r>
      <w:proofErr w:type="spellEnd"/>
      <w:r w:rsidRPr="003131D5">
        <w:rPr>
          <w:b/>
          <w:lang w:val="en-US"/>
        </w:rPr>
        <w:t xml:space="preserve"> de </w:t>
      </w:r>
      <w:proofErr w:type="spellStart"/>
      <w:r w:rsidRPr="003131D5">
        <w:rPr>
          <w:b/>
          <w:lang w:val="en-US"/>
        </w:rPr>
        <w:t>Aceptación</w:t>
      </w:r>
      <w:proofErr w:type="spellEnd"/>
      <w:r w:rsidRPr="003131D5">
        <w:rPr>
          <w:b/>
          <w:lang w:val="en-US"/>
        </w:rPr>
        <w:t>:</w:t>
      </w:r>
    </w:p>
    <w:p w:rsidR="00C826C5" w:rsidRPr="003131D5" w:rsidRDefault="00C826C5" w:rsidP="00C826C5">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C826C5" w:rsidRDefault="00C826C5" w:rsidP="00C826C5">
      <w:pPr>
        <w:pStyle w:val="Prrafodelista"/>
        <w:numPr>
          <w:ilvl w:val="0"/>
          <w:numId w:val="3"/>
        </w:numPr>
      </w:pPr>
      <w:r w:rsidRPr="003131D5">
        <w:rPr>
          <w:b/>
        </w:rPr>
        <w:t>Estimación:</w:t>
      </w:r>
      <w:r w:rsidR="00220D64">
        <w:tab/>
        <w:t>2</w:t>
      </w:r>
      <w:r>
        <w:t>,00</w:t>
      </w:r>
      <w:r>
        <w:tab/>
      </w:r>
    </w:p>
    <w:p w:rsidR="00C826C5" w:rsidRDefault="00C826C5" w:rsidP="00C826C5">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26C5" w:rsidRDefault="00C826C5" w:rsidP="00C826C5">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26C5" w:rsidRDefault="00C826C5" w:rsidP="00C826C5">
      <w:pPr>
        <w:pStyle w:val="Prrafodelista"/>
        <w:numPr>
          <w:ilvl w:val="0"/>
          <w:numId w:val="3"/>
        </w:numPr>
      </w:pPr>
      <w:r w:rsidRPr="003131D5">
        <w:rPr>
          <w:b/>
        </w:rPr>
        <w:t>Prioridad:</w:t>
      </w:r>
      <w:r>
        <w:tab/>
        <w:t>Alto</w:t>
      </w:r>
      <w:r>
        <w:tab/>
      </w:r>
    </w:p>
    <w:p w:rsidR="00C826C5" w:rsidRDefault="00C826C5" w:rsidP="00C826C5">
      <w:pPr>
        <w:pStyle w:val="Prrafodelista"/>
        <w:numPr>
          <w:ilvl w:val="0"/>
          <w:numId w:val="3"/>
        </w:numPr>
      </w:pPr>
      <w:r w:rsidRPr="003131D5">
        <w:rPr>
          <w:b/>
        </w:rPr>
        <w:t>Complejidad:</w:t>
      </w:r>
      <w:r>
        <w:tab/>
        <w:t>Medio</w:t>
      </w:r>
      <w:r>
        <w:tab/>
      </w:r>
    </w:p>
    <w:p w:rsidR="00C826C5" w:rsidRDefault="00C826C5" w:rsidP="00C826C5">
      <w:pPr>
        <w:pStyle w:val="Prrafodelista"/>
        <w:ind w:firstLine="0"/>
      </w:pPr>
    </w:p>
    <w:p w:rsidR="00C826C5" w:rsidRPr="003131D5" w:rsidRDefault="00C826C5" w:rsidP="00C826C5">
      <w:pPr>
        <w:pStyle w:val="Ttulo2"/>
        <w:ind w:firstLine="0"/>
      </w:pPr>
      <w:bookmarkStart w:id="17" w:name="_Toc341013313"/>
      <w:proofErr w:type="spellStart"/>
      <w:r>
        <w:t>User</w:t>
      </w:r>
      <w:proofErr w:type="spellEnd"/>
      <w:r>
        <w:t xml:space="preserve"> </w:t>
      </w:r>
      <w:proofErr w:type="spellStart"/>
      <w:r>
        <w:t>Story</w:t>
      </w:r>
      <w:proofErr w:type="spellEnd"/>
      <w:r>
        <w:t xml:space="preserve"> Nº135</w:t>
      </w:r>
      <w:bookmarkEnd w:id="17"/>
    </w:p>
    <w:p w:rsidR="00C826C5" w:rsidRDefault="00C826C5" w:rsidP="00C826C5">
      <w:pPr>
        <w:pStyle w:val="Prrafodelista"/>
        <w:ind w:firstLine="0"/>
        <w:rPr>
          <w:b/>
        </w:rPr>
      </w:pPr>
    </w:p>
    <w:p w:rsidR="00C826C5" w:rsidRPr="002F52DA" w:rsidRDefault="00C826C5" w:rsidP="00C826C5">
      <w:pPr>
        <w:pStyle w:val="Prrafodelista"/>
        <w:numPr>
          <w:ilvl w:val="0"/>
          <w:numId w:val="3"/>
        </w:numPr>
        <w:rPr>
          <w:b/>
        </w:rPr>
      </w:pPr>
      <w:r w:rsidRPr="00220D64">
        <w:rPr>
          <w:b/>
        </w:rPr>
        <w:t>ID-</w:t>
      </w:r>
      <w:proofErr w:type="spellStart"/>
      <w:r w:rsidRPr="00220D64">
        <w:rPr>
          <w:b/>
        </w:rPr>
        <w:t>Version</w:t>
      </w:r>
      <w:proofErr w:type="spellEnd"/>
      <w:r w:rsidRPr="00220D64">
        <w:rPr>
          <w:b/>
        </w:rPr>
        <w:t xml:space="preserve"> O</w:t>
      </w:r>
      <w:r w:rsidRPr="002F52DA">
        <w:rPr>
          <w:b/>
          <w:lang w:val="en-US"/>
        </w:rPr>
        <w:t>ne-:</w:t>
      </w:r>
      <w:r w:rsidRPr="002F52DA">
        <w:rPr>
          <w:b/>
          <w:lang w:val="en-US"/>
        </w:rPr>
        <w:tab/>
      </w:r>
    </w:p>
    <w:p w:rsidR="00C826C5" w:rsidRPr="00C85583" w:rsidRDefault="00C826C5" w:rsidP="00C826C5">
      <w:pPr>
        <w:pStyle w:val="Prrafodelista"/>
        <w:numPr>
          <w:ilvl w:val="0"/>
          <w:numId w:val="3"/>
        </w:numPr>
        <w:rPr>
          <w:sz w:val="20"/>
          <w:szCs w:val="20"/>
        </w:rPr>
      </w:pPr>
      <w:r w:rsidRPr="00C85583">
        <w:rPr>
          <w:b/>
        </w:rPr>
        <w:t xml:space="preserve">Titulo: </w:t>
      </w:r>
      <w:r w:rsidRPr="00C85583">
        <w:rPr>
          <w:sz w:val="20"/>
          <w:szCs w:val="20"/>
        </w:rPr>
        <w:t>135. Como Director o Docente</w:t>
      </w:r>
      <w:r w:rsidR="00E44C31">
        <w:rPr>
          <w:sz w:val="20"/>
          <w:szCs w:val="20"/>
        </w:rPr>
        <w:t xml:space="preserve"> o Administrativo</w:t>
      </w:r>
      <w:r w:rsidRPr="00C85583">
        <w:rPr>
          <w:sz w:val="20"/>
          <w:szCs w:val="20"/>
        </w:rPr>
        <w:t xml:space="preserve"> necesito tener la posibilidad de eliminar cierto contenido del Diseño Curricular oficial para poder mantener actualizados dichos contenidos curriculares oficiales.</w:t>
      </w:r>
    </w:p>
    <w:p w:rsidR="00C826C5" w:rsidRPr="00C85583" w:rsidRDefault="00C826C5" w:rsidP="00C826C5">
      <w:pPr>
        <w:pStyle w:val="Prrafodelista"/>
        <w:numPr>
          <w:ilvl w:val="0"/>
          <w:numId w:val="3"/>
        </w:numPr>
        <w:rPr>
          <w:lang w:val="en-US"/>
        </w:rPr>
      </w:pPr>
      <w:r w:rsidRPr="00C85583">
        <w:rPr>
          <w:b/>
          <w:lang w:val="en-US"/>
        </w:rPr>
        <w:t xml:space="preserve">Project: </w:t>
      </w:r>
      <w:r w:rsidRPr="00C85583">
        <w:rPr>
          <w:lang w:val="en-US"/>
        </w:rPr>
        <w:t>BLPM Product Backlog</w:t>
      </w:r>
    </w:p>
    <w:p w:rsidR="00C826C5" w:rsidRPr="003131D5" w:rsidRDefault="00C826C5" w:rsidP="00C826C5">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B30679" w:rsidRDefault="00C826C5" w:rsidP="00C826C5">
      <w:pPr>
        <w:pStyle w:val="Prrafodelista"/>
        <w:numPr>
          <w:ilvl w:val="0"/>
          <w:numId w:val="3"/>
        </w:numPr>
      </w:pPr>
      <w:r w:rsidRPr="00B30679">
        <w:rPr>
          <w:b/>
        </w:rPr>
        <w:t>Descripción:</w:t>
      </w:r>
      <w:r w:rsidR="00220D64">
        <w:t xml:space="preserve"> Necesito poder eliminar los </w:t>
      </w:r>
      <w:r w:rsidR="00B30679">
        <w:t>contenidos</w:t>
      </w:r>
      <w:r w:rsidR="00220D64">
        <w:t xml:space="preserve"> que no </w:t>
      </w:r>
      <w:r w:rsidR="00B30679">
        <w:t xml:space="preserve">estén vigente en el actual plan del diseño curricular del ministerio de educación de la provincia. Tener actualizada esta lista de contenidos de cada una de las asignaturas en cada curso es importante no perder de vista el objetivo de cumplir con todos los contenidos requeridos que el alumno debe saber para pasar de año. </w:t>
      </w:r>
    </w:p>
    <w:p w:rsidR="00C826C5" w:rsidRDefault="00C826C5" w:rsidP="00C826C5">
      <w:pPr>
        <w:pStyle w:val="Prrafodelista"/>
        <w:numPr>
          <w:ilvl w:val="0"/>
          <w:numId w:val="3"/>
        </w:numPr>
      </w:pPr>
      <w:r w:rsidRPr="00B30679">
        <w:rPr>
          <w:b/>
        </w:rPr>
        <w:t>Supuestos:</w:t>
      </w:r>
      <w:r>
        <w:t xml:space="preserve"> </w:t>
      </w:r>
      <w:r w:rsidR="00B30679">
        <w:t>se supone que el personal responsable mantendrá actualizados los contenidos, según el Diseño Curricular del Plan vigente.</w:t>
      </w:r>
    </w:p>
    <w:p w:rsidR="00C826C5" w:rsidRDefault="00C826C5" w:rsidP="00C826C5">
      <w:pPr>
        <w:pStyle w:val="Prrafodelista"/>
        <w:numPr>
          <w:ilvl w:val="0"/>
          <w:numId w:val="3"/>
        </w:numPr>
      </w:pPr>
      <w:r w:rsidRPr="003131D5">
        <w:rPr>
          <w:b/>
        </w:rPr>
        <w:t>Precondición:</w:t>
      </w:r>
      <w:r>
        <w:t xml:space="preserve"> </w:t>
      </w:r>
      <w:r w:rsidR="00B30679">
        <w:t>---</w:t>
      </w:r>
    </w:p>
    <w:p w:rsidR="00C826C5" w:rsidRPr="00B30679" w:rsidRDefault="00C826C5" w:rsidP="00C826C5">
      <w:pPr>
        <w:pStyle w:val="Prrafodelista"/>
        <w:numPr>
          <w:ilvl w:val="0"/>
          <w:numId w:val="3"/>
        </w:numPr>
        <w:rPr>
          <w:b/>
        </w:rPr>
      </w:pPr>
      <w:r w:rsidRPr="00B30679">
        <w:rPr>
          <w:b/>
        </w:rPr>
        <w:t xml:space="preserve">Post Condición: </w:t>
      </w:r>
      <w:r w:rsidR="00B30679" w:rsidRPr="00B30679">
        <w:t>realizar la eliminación correspondiente del contenido.</w:t>
      </w:r>
    </w:p>
    <w:p w:rsidR="00C826C5" w:rsidRDefault="00C826C5" w:rsidP="00C826C5">
      <w:pPr>
        <w:pStyle w:val="Prrafodelista"/>
        <w:numPr>
          <w:ilvl w:val="0"/>
          <w:numId w:val="3"/>
        </w:numPr>
      </w:pPr>
      <w:r w:rsidRPr="00B30679">
        <w:rPr>
          <w:b/>
        </w:rPr>
        <w:t xml:space="preserve">Reglas de </w:t>
      </w:r>
      <w:proofErr w:type="spellStart"/>
      <w:r w:rsidRPr="003131D5">
        <w:rPr>
          <w:b/>
          <w:lang w:val="en-US"/>
        </w:rPr>
        <w:t>Negocio</w:t>
      </w:r>
      <w:proofErr w:type="spellEnd"/>
      <w:r w:rsidRPr="003131D5">
        <w:rPr>
          <w:b/>
          <w:lang w:val="en-US"/>
        </w:rPr>
        <w:t>:</w:t>
      </w:r>
      <w:r>
        <w:t xml:space="preserve"> N/A</w:t>
      </w:r>
    </w:p>
    <w:p w:rsidR="00C826C5" w:rsidRPr="003131D5" w:rsidRDefault="00C826C5" w:rsidP="00C826C5">
      <w:pPr>
        <w:pStyle w:val="Prrafodelista"/>
        <w:numPr>
          <w:ilvl w:val="0"/>
          <w:numId w:val="3"/>
        </w:numPr>
        <w:rPr>
          <w:b/>
          <w:lang w:val="en-US"/>
        </w:rPr>
      </w:pPr>
      <w:proofErr w:type="spellStart"/>
      <w:r w:rsidRPr="003131D5">
        <w:rPr>
          <w:b/>
          <w:lang w:val="en-US"/>
        </w:rPr>
        <w:t>Criterio</w:t>
      </w:r>
      <w:proofErr w:type="spellEnd"/>
      <w:r w:rsidRPr="003131D5">
        <w:rPr>
          <w:b/>
          <w:lang w:val="en-US"/>
        </w:rPr>
        <w:t xml:space="preserve"> de </w:t>
      </w:r>
      <w:proofErr w:type="spellStart"/>
      <w:r w:rsidRPr="003131D5">
        <w:rPr>
          <w:b/>
          <w:lang w:val="en-US"/>
        </w:rPr>
        <w:t>Aceptación</w:t>
      </w:r>
      <w:proofErr w:type="spellEnd"/>
      <w:r w:rsidRPr="003131D5">
        <w:rPr>
          <w:b/>
          <w:lang w:val="en-US"/>
        </w:rPr>
        <w:t>:</w:t>
      </w:r>
    </w:p>
    <w:p w:rsidR="00C826C5" w:rsidRPr="003131D5" w:rsidRDefault="00C826C5" w:rsidP="00C826C5">
      <w:pPr>
        <w:pStyle w:val="Prrafodelista"/>
        <w:numPr>
          <w:ilvl w:val="0"/>
          <w:numId w:val="3"/>
        </w:numPr>
        <w:rPr>
          <w:b/>
          <w:lang w:val="en-US"/>
        </w:rPr>
      </w:pPr>
      <w:proofErr w:type="spellStart"/>
      <w:r w:rsidRPr="003131D5">
        <w:rPr>
          <w:b/>
          <w:lang w:val="en-US"/>
        </w:rPr>
        <w:t>Discusiones</w:t>
      </w:r>
      <w:proofErr w:type="spellEnd"/>
      <w:r w:rsidRPr="003131D5">
        <w:rPr>
          <w:b/>
          <w:lang w:val="en-US"/>
        </w:rPr>
        <w:t xml:space="preserve">: </w:t>
      </w:r>
      <w:r w:rsidRPr="003131D5">
        <w:rPr>
          <w:lang w:val="en-US"/>
        </w:rPr>
        <w:t>N/A</w:t>
      </w:r>
    </w:p>
    <w:p w:rsidR="00C826C5" w:rsidRDefault="00C826C5" w:rsidP="00C826C5">
      <w:pPr>
        <w:pStyle w:val="Prrafodelista"/>
        <w:numPr>
          <w:ilvl w:val="0"/>
          <w:numId w:val="3"/>
        </w:numPr>
      </w:pPr>
      <w:r w:rsidRPr="003131D5">
        <w:rPr>
          <w:b/>
        </w:rPr>
        <w:t>Estimación:</w:t>
      </w:r>
      <w:r>
        <w:tab/>
        <w:t>1,00</w:t>
      </w:r>
      <w:r>
        <w:tab/>
      </w:r>
    </w:p>
    <w:p w:rsidR="00C826C5" w:rsidRDefault="00C826C5" w:rsidP="00C826C5">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C826C5" w:rsidRDefault="00C826C5" w:rsidP="00C826C5">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C826C5" w:rsidRDefault="00C826C5" w:rsidP="00C826C5">
      <w:pPr>
        <w:pStyle w:val="Prrafodelista"/>
        <w:numPr>
          <w:ilvl w:val="0"/>
          <w:numId w:val="3"/>
        </w:numPr>
      </w:pPr>
      <w:r w:rsidRPr="003131D5">
        <w:rPr>
          <w:b/>
        </w:rPr>
        <w:t>Prioridad:</w:t>
      </w:r>
      <w:r>
        <w:tab/>
        <w:t>Alto</w:t>
      </w:r>
      <w:r>
        <w:tab/>
      </w:r>
    </w:p>
    <w:p w:rsidR="00C826C5" w:rsidRDefault="00C826C5" w:rsidP="00C826C5">
      <w:pPr>
        <w:pStyle w:val="Prrafodelista"/>
        <w:numPr>
          <w:ilvl w:val="0"/>
          <w:numId w:val="3"/>
        </w:numPr>
      </w:pPr>
      <w:r w:rsidRPr="003131D5">
        <w:rPr>
          <w:b/>
        </w:rPr>
        <w:t>Complejidad:</w:t>
      </w:r>
      <w:r>
        <w:tab/>
        <w:t>Medio</w:t>
      </w:r>
      <w:r>
        <w:tab/>
      </w:r>
    </w:p>
    <w:p w:rsidR="00C85583" w:rsidRDefault="00C85583" w:rsidP="005B4003">
      <w:pPr>
        <w:ind w:firstLine="0"/>
        <w:rPr>
          <w:sz w:val="20"/>
          <w:szCs w:val="20"/>
        </w:rPr>
      </w:pPr>
    </w:p>
    <w:p w:rsidR="00C67E61" w:rsidRPr="005B7876" w:rsidRDefault="00C67E61" w:rsidP="000C2B0E">
      <w:pPr>
        <w:ind w:firstLine="0"/>
      </w:pPr>
    </w:p>
    <w:p w:rsidR="0021037F" w:rsidRPr="005B7876" w:rsidRDefault="0021037F" w:rsidP="0021037F">
      <w:pPr>
        <w:spacing w:after="200" w:line="276" w:lineRule="auto"/>
      </w:pPr>
      <w:r w:rsidRPr="005B7876">
        <w:br w:type="page"/>
      </w:r>
    </w:p>
    <w:bookmarkStart w:id="18" w:name="_Toc293830635" w:displacedByCustomXml="next"/>
    <w:bookmarkStart w:id="19" w:name="_Toc293830721" w:displacedByCustomXml="next"/>
    <w:bookmarkStart w:id="20" w:name="_Toc293830894" w:displacedByCustomXml="next"/>
    <w:bookmarkStart w:id="21" w:name="_Toc293830976" w:displacedByCustomXml="next"/>
    <w:bookmarkStart w:id="22" w:name="_Toc293831063" w:displacedByCustomXml="next"/>
    <w:bookmarkStart w:id="23" w:name="_Toc341013322"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bookmarkEnd w:id="22" w:displacedByCustomXml="prev"/>
        <w:bookmarkEnd w:id="21" w:displacedByCustomXml="prev"/>
        <w:bookmarkEnd w:id="20" w:displacedByCustomXml="prev"/>
        <w:bookmarkEnd w:id="19" w:displacedByCustomXml="prev"/>
        <w:bookmarkEnd w:id="18" w:displacedByCustomXml="prev"/>
        <w:p w:rsidR="0021037F" w:rsidRPr="005B7876" w:rsidRDefault="0084356E" w:rsidP="0021037F">
          <w:pPr>
            <w:pStyle w:val="Ttulo1"/>
            <w:numPr>
              <w:ilvl w:val="0"/>
              <w:numId w:val="1"/>
            </w:numPr>
          </w:pPr>
          <w:r w:rsidRPr="005B7876">
            <w:t>Recursos</w:t>
          </w:r>
          <w:bookmarkEnd w:id="23"/>
          <w:r w:rsidRPr="005B7876">
            <w:tab/>
          </w:r>
        </w:p>
        <w:sdt>
          <w:sdtPr>
            <w:id w:val="111145805"/>
            <w:bibliography/>
          </w:sdtPr>
          <w:sdtEnd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24" w:name="_Toc293830636"/>
      <w:bookmarkStart w:id="25" w:name="_Toc293830722"/>
      <w:bookmarkStart w:id="26" w:name="_Toc293830895"/>
      <w:bookmarkStart w:id="27" w:name="_Toc293830977"/>
      <w:bookmarkStart w:id="28" w:name="_Toc293831064"/>
      <w:bookmarkStart w:id="29" w:name="_Toc341013323"/>
      <w:r w:rsidRPr="005B7876">
        <w:lastRenderedPageBreak/>
        <w:t>Anexo</w:t>
      </w:r>
      <w:bookmarkEnd w:id="24"/>
      <w:bookmarkEnd w:id="25"/>
      <w:bookmarkEnd w:id="26"/>
      <w:bookmarkEnd w:id="27"/>
      <w:bookmarkEnd w:id="28"/>
      <w:bookmarkEnd w:id="29"/>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52" w:rsidRDefault="004D1C52" w:rsidP="0021037F">
      <w:r>
        <w:separator/>
      </w:r>
    </w:p>
  </w:endnote>
  <w:endnote w:type="continuationSeparator" w:id="0">
    <w:p w:rsidR="004D1C52" w:rsidRDefault="004D1C52"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E95FF6" w:rsidRPr="004734D9" w:rsidTr="00EF15BE">
      <w:trPr>
        <w:trHeight w:val="9772"/>
      </w:trPr>
      <w:tc>
        <w:tcPr>
          <w:tcW w:w="0" w:type="auto"/>
          <w:tcBorders>
            <w:bottom w:val="single" w:sz="4" w:space="0" w:color="auto"/>
          </w:tcBorders>
          <w:textDirection w:val="btLr"/>
        </w:tcPr>
        <w:p w:rsidR="00E95FF6" w:rsidRPr="004734D9" w:rsidRDefault="00E95FF6" w:rsidP="00A516C5">
          <w:pPr>
            <w:pStyle w:val="Encabezado"/>
            <w:ind w:left="113" w:right="113"/>
          </w:pPr>
          <w:r w:rsidRPr="004734D9">
            <w:rPr>
              <w:color w:val="4F81BD"/>
            </w:rPr>
            <w:t xml:space="preserve">Capítulo: </w:t>
          </w:r>
          <w:r w:rsidR="004D1C52">
            <w:fldChar w:fldCharType="begin"/>
          </w:r>
          <w:r w:rsidR="004D1C52">
            <w:instrText xml:space="preserve"> STYLEREF  "1"  </w:instrText>
          </w:r>
          <w:r w:rsidR="004D1C52">
            <w:fldChar w:fldCharType="separate"/>
          </w:r>
          <w:r w:rsidR="00CD1DE6">
            <w:rPr>
              <w:noProof/>
            </w:rPr>
            <w:t>Listado Detallado</w:t>
          </w:r>
          <w:r w:rsidR="004D1C52">
            <w:rPr>
              <w:noProof/>
            </w:rPr>
            <w:fldChar w:fldCharType="end"/>
          </w:r>
        </w:p>
      </w:tc>
    </w:tr>
    <w:tr w:rsidR="00E95FF6" w:rsidRPr="004734D9" w:rsidTr="00EF15BE">
      <w:trPr>
        <w:trHeight w:val="688"/>
      </w:trPr>
      <w:tc>
        <w:tcPr>
          <w:tcW w:w="0" w:type="auto"/>
          <w:tcBorders>
            <w:top w:val="single" w:sz="4" w:space="0" w:color="auto"/>
          </w:tcBorders>
        </w:tcPr>
        <w:p w:rsidR="00E95FF6" w:rsidRPr="004734D9" w:rsidRDefault="00E95FF6"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D1DE6" w:rsidRPr="00CD1DE6">
            <w:rPr>
              <w:rFonts w:asciiTheme="majorHAnsi" w:eastAsiaTheme="majorEastAsia" w:hAnsiTheme="majorHAnsi" w:cstheme="majorBidi"/>
              <w:noProof/>
              <w:color w:val="4F81BD" w:themeColor="accent1"/>
              <w:sz w:val="32"/>
              <w:szCs w:val="40"/>
              <w:lang w:val="es-ES"/>
            </w:rPr>
            <w:t>11</w:t>
          </w:r>
          <w:r w:rsidRPr="009B4117">
            <w:rPr>
              <w:rFonts w:asciiTheme="majorHAnsi" w:eastAsiaTheme="majorEastAsia" w:hAnsiTheme="majorHAnsi" w:cstheme="majorBidi"/>
              <w:color w:val="4F81BD" w:themeColor="accent1"/>
              <w:sz w:val="32"/>
              <w:szCs w:val="40"/>
            </w:rPr>
            <w:fldChar w:fldCharType="end"/>
          </w:r>
        </w:p>
      </w:tc>
    </w:tr>
  </w:tbl>
  <w:p w:rsidR="00E95FF6" w:rsidRPr="009B4117" w:rsidRDefault="002E4E35" w:rsidP="00CE6132">
    <w:pPr>
      <w:pStyle w:val="Piedepgina"/>
      <w:ind w:firstLine="0"/>
      <w:rPr>
        <w:i/>
        <w:sz w:val="16"/>
        <w:szCs w:val="16"/>
      </w:rPr>
    </w:pPr>
    <w:fldSimple w:instr=" FILENAME  \* Caps  \* MERGEFORMAT ">
      <w:r w:rsidR="002A0DB3" w:rsidRPr="002A0DB3">
        <w:rPr>
          <w:rStyle w:val="nfasis"/>
          <w:noProof/>
          <w:sz w:val="16"/>
          <w:szCs w:val="16"/>
        </w:rPr>
        <w:t>Listado User Stories Para Sprint 7.Docx</w:t>
      </w:r>
    </w:fldSimple>
    <w:r w:rsidR="00E95FF6" w:rsidRPr="009B4117">
      <w:rPr>
        <w:i/>
        <w:sz w:val="16"/>
        <w:szCs w:val="16"/>
      </w:rPr>
      <w:t xml:space="preserve"> – Revisión N°: </w:t>
    </w:r>
    <w:r w:rsidR="00E95FF6" w:rsidRPr="009B4117">
      <w:rPr>
        <w:i/>
        <w:sz w:val="16"/>
        <w:szCs w:val="16"/>
      </w:rPr>
      <w:fldChar w:fldCharType="begin"/>
    </w:r>
    <w:r w:rsidR="00E95FF6" w:rsidRPr="009B4117">
      <w:rPr>
        <w:i/>
        <w:sz w:val="16"/>
        <w:szCs w:val="16"/>
      </w:rPr>
      <w:instrText xml:space="preserve"> REVNUM  \# "##0" \* Arabic  \* MERGEFORMAT </w:instrText>
    </w:r>
    <w:r w:rsidR="00E95FF6" w:rsidRPr="009B4117">
      <w:rPr>
        <w:i/>
        <w:sz w:val="16"/>
        <w:szCs w:val="16"/>
      </w:rPr>
      <w:fldChar w:fldCharType="separate"/>
    </w:r>
    <w:r w:rsidR="00E95FF6">
      <w:rPr>
        <w:i/>
        <w:noProof/>
        <w:sz w:val="16"/>
        <w:szCs w:val="16"/>
      </w:rPr>
      <w:t>2</w:t>
    </w:r>
    <w:r w:rsidR="00E95FF6"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52" w:rsidRDefault="004D1C52" w:rsidP="0021037F">
      <w:r>
        <w:separator/>
      </w:r>
    </w:p>
  </w:footnote>
  <w:footnote w:type="continuationSeparator" w:id="0">
    <w:p w:rsidR="004D1C52" w:rsidRDefault="004D1C52"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E95FF6" w:rsidTr="004635FE">
      <w:trPr>
        <w:trHeight w:val="838"/>
      </w:trPr>
      <w:tc>
        <w:tcPr>
          <w:tcW w:w="4095" w:type="dxa"/>
        </w:tcPr>
        <w:p w:rsidR="00E95FF6" w:rsidRDefault="00E95FF6" w:rsidP="00983420">
          <w:pPr>
            <w:pStyle w:val="Encabezado"/>
            <w:spacing w:before="0"/>
            <w:ind w:firstLine="0"/>
            <w:rPr>
              <w:b/>
              <w:i/>
              <w:sz w:val="16"/>
              <w:szCs w:val="16"/>
            </w:rPr>
          </w:pPr>
          <w:r>
            <w:rPr>
              <w:b/>
              <w:i/>
              <w:sz w:val="16"/>
              <w:szCs w:val="16"/>
            </w:rPr>
            <w:t>Proyecto EDUAR 2.0</w:t>
          </w:r>
        </w:p>
        <w:p w:rsidR="00E95FF6" w:rsidRPr="004635FE" w:rsidRDefault="00E95FF6"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E95FF6" w:rsidRPr="008D2B1A" w:rsidRDefault="00E95FF6" w:rsidP="004635FE">
          <w:pPr>
            <w:pStyle w:val="Encabezado"/>
            <w:spacing w:before="0"/>
            <w:ind w:firstLine="0"/>
            <w:jc w:val="right"/>
            <w:rPr>
              <w:b/>
              <w:sz w:val="16"/>
              <w:szCs w:val="16"/>
            </w:rPr>
          </w:pPr>
          <w:r w:rsidRPr="008D2B1A">
            <w:rPr>
              <w:b/>
              <w:sz w:val="16"/>
              <w:szCs w:val="16"/>
            </w:rPr>
            <w:t>Universidad Tecnológica Nacional</w:t>
          </w:r>
        </w:p>
        <w:p w:rsidR="00E95FF6" w:rsidRPr="008D2B1A" w:rsidRDefault="00E95FF6" w:rsidP="004635FE">
          <w:pPr>
            <w:pStyle w:val="Encabezado"/>
            <w:spacing w:before="0"/>
            <w:ind w:firstLine="0"/>
            <w:jc w:val="right"/>
            <w:rPr>
              <w:i/>
              <w:sz w:val="16"/>
              <w:szCs w:val="16"/>
            </w:rPr>
          </w:pPr>
          <w:r w:rsidRPr="008D2B1A">
            <w:rPr>
              <w:i/>
              <w:sz w:val="16"/>
              <w:szCs w:val="16"/>
            </w:rPr>
            <w:t>Facultad Regional Córdoba</w:t>
          </w:r>
        </w:p>
        <w:p w:rsidR="00E95FF6" w:rsidRDefault="00E95FF6"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E95FF6" w:rsidRDefault="00E95FF6"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77D61"/>
    <w:multiLevelType w:val="hybridMultilevel"/>
    <w:tmpl w:val="4F828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42EED"/>
    <w:rsid w:val="000721F3"/>
    <w:rsid w:val="000852AE"/>
    <w:rsid w:val="000B605F"/>
    <w:rsid w:val="000C2B0E"/>
    <w:rsid w:val="000F6868"/>
    <w:rsid w:val="00121889"/>
    <w:rsid w:val="001A2414"/>
    <w:rsid w:val="001B60D3"/>
    <w:rsid w:val="0021037F"/>
    <w:rsid w:val="00211A99"/>
    <w:rsid w:val="00213009"/>
    <w:rsid w:val="00220D64"/>
    <w:rsid w:val="00230E77"/>
    <w:rsid w:val="0025547B"/>
    <w:rsid w:val="0025697B"/>
    <w:rsid w:val="002A0DB3"/>
    <w:rsid w:val="002E4E35"/>
    <w:rsid w:val="002E79E1"/>
    <w:rsid w:val="002F52DA"/>
    <w:rsid w:val="00306DEB"/>
    <w:rsid w:val="00404172"/>
    <w:rsid w:val="004358C0"/>
    <w:rsid w:val="00444A37"/>
    <w:rsid w:val="0046322D"/>
    <w:rsid w:val="004635FE"/>
    <w:rsid w:val="004953D4"/>
    <w:rsid w:val="004954BB"/>
    <w:rsid w:val="004C6CA1"/>
    <w:rsid w:val="004D1C52"/>
    <w:rsid w:val="0050535D"/>
    <w:rsid w:val="00555FD2"/>
    <w:rsid w:val="00587595"/>
    <w:rsid w:val="005A4291"/>
    <w:rsid w:val="005B2DFB"/>
    <w:rsid w:val="005B4003"/>
    <w:rsid w:val="005B7876"/>
    <w:rsid w:val="005C6902"/>
    <w:rsid w:val="005E1A42"/>
    <w:rsid w:val="00636B8B"/>
    <w:rsid w:val="006420E0"/>
    <w:rsid w:val="006942E0"/>
    <w:rsid w:val="006969D2"/>
    <w:rsid w:val="006B0B0D"/>
    <w:rsid w:val="006B5383"/>
    <w:rsid w:val="006F669E"/>
    <w:rsid w:val="00716F15"/>
    <w:rsid w:val="007563FD"/>
    <w:rsid w:val="00763A77"/>
    <w:rsid w:val="0079635A"/>
    <w:rsid w:val="007A2636"/>
    <w:rsid w:val="007B2627"/>
    <w:rsid w:val="007D3B05"/>
    <w:rsid w:val="007D504A"/>
    <w:rsid w:val="008102B9"/>
    <w:rsid w:val="00812E98"/>
    <w:rsid w:val="00821D19"/>
    <w:rsid w:val="008408C4"/>
    <w:rsid w:val="0084356E"/>
    <w:rsid w:val="00854279"/>
    <w:rsid w:val="00863D9A"/>
    <w:rsid w:val="008C2DD3"/>
    <w:rsid w:val="008D1365"/>
    <w:rsid w:val="00955F06"/>
    <w:rsid w:val="0097556F"/>
    <w:rsid w:val="00983420"/>
    <w:rsid w:val="0099445B"/>
    <w:rsid w:val="00997584"/>
    <w:rsid w:val="009B4117"/>
    <w:rsid w:val="009E3F38"/>
    <w:rsid w:val="009F5EE7"/>
    <w:rsid w:val="009F6698"/>
    <w:rsid w:val="00A30F8E"/>
    <w:rsid w:val="00A516C5"/>
    <w:rsid w:val="00A74EE2"/>
    <w:rsid w:val="00A8702E"/>
    <w:rsid w:val="00A87C7B"/>
    <w:rsid w:val="00AC4D8B"/>
    <w:rsid w:val="00AE440F"/>
    <w:rsid w:val="00AE747A"/>
    <w:rsid w:val="00B0168C"/>
    <w:rsid w:val="00B04FF2"/>
    <w:rsid w:val="00B1223F"/>
    <w:rsid w:val="00B30063"/>
    <w:rsid w:val="00B30679"/>
    <w:rsid w:val="00B406ED"/>
    <w:rsid w:val="00B50ABD"/>
    <w:rsid w:val="00B723BA"/>
    <w:rsid w:val="00B772F7"/>
    <w:rsid w:val="00BA4018"/>
    <w:rsid w:val="00BF46F3"/>
    <w:rsid w:val="00C51695"/>
    <w:rsid w:val="00C6175C"/>
    <w:rsid w:val="00C61D02"/>
    <w:rsid w:val="00C67E61"/>
    <w:rsid w:val="00C826C5"/>
    <w:rsid w:val="00C85583"/>
    <w:rsid w:val="00CB18BF"/>
    <w:rsid w:val="00CC153B"/>
    <w:rsid w:val="00CD1DE6"/>
    <w:rsid w:val="00CE6132"/>
    <w:rsid w:val="00D0013C"/>
    <w:rsid w:val="00D36510"/>
    <w:rsid w:val="00D4026A"/>
    <w:rsid w:val="00D95B99"/>
    <w:rsid w:val="00E34CF1"/>
    <w:rsid w:val="00E44C31"/>
    <w:rsid w:val="00E54893"/>
    <w:rsid w:val="00E77E2D"/>
    <w:rsid w:val="00E9170E"/>
    <w:rsid w:val="00E95FF6"/>
    <w:rsid w:val="00E966A2"/>
    <w:rsid w:val="00EB2012"/>
    <w:rsid w:val="00ED502A"/>
    <w:rsid w:val="00EF15BE"/>
    <w:rsid w:val="00F07E73"/>
    <w:rsid w:val="00F27D20"/>
    <w:rsid w:val="00F60E7C"/>
    <w:rsid w:val="00F63888"/>
    <w:rsid w:val="00F86D3A"/>
    <w:rsid w:val="00F915F3"/>
    <w:rsid w:val="00FA1A4A"/>
    <w:rsid w:val="00FA5845"/>
    <w:rsid w:val="00FB5F0F"/>
    <w:rsid w:val="00FC313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676567">
      <w:bodyDiv w:val="1"/>
      <w:marLeft w:val="0"/>
      <w:marRight w:val="0"/>
      <w:marTop w:val="0"/>
      <w:marBottom w:val="0"/>
      <w:divBdr>
        <w:top w:val="none" w:sz="0" w:space="0" w:color="auto"/>
        <w:left w:val="none" w:sz="0" w:space="0" w:color="auto"/>
        <w:bottom w:val="none" w:sz="0" w:space="0" w:color="auto"/>
        <w:right w:val="none" w:sz="0" w:space="0" w:color="auto"/>
      </w:divBdr>
    </w:div>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5478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5955B3"/>
    <w:rsid w:val="006004E5"/>
    <w:rsid w:val="007E0B01"/>
    <w:rsid w:val="00DE2CAA"/>
    <w:rsid w:val="00F7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A144A863-0047-4CFD-91ED-EF9DE80B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613</TotalTime>
  <Pages>13</Pages>
  <Words>2610</Words>
  <Characters>14361</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1</vt:lpstr>
      <vt:lpstr>User Stories para Sprint 1</vt:lpstr>
    </vt:vector>
  </TitlesOfParts>
  <Company>Pastorino</Company>
  <LinksUpToDate>false</LinksUpToDate>
  <CharactersWithSpaces>16938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7</dc:title>
  <dc:creator>Herran Martin Carlos-WPJD37</dc:creator>
  <cp:lastModifiedBy>María Belén Bazán</cp:lastModifiedBy>
  <cp:revision>33</cp:revision>
  <dcterms:created xsi:type="dcterms:W3CDTF">2012-11-18T16:09:00Z</dcterms:created>
  <dcterms:modified xsi:type="dcterms:W3CDTF">2012-12-10T18:49:00Z</dcterms:modified>
</cp:coreProperties>
</file>