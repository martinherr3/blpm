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rels" ContentType="application/vnd.openxmlformats-package.relationships+xml"/>
  <Default Extension="xml" ContentType="application/xml"/>
  <Default Extension="wdp" ContentType="image/vnd.ms-photo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tylesWithEffects.xml" ContentType="application/vnd.ms-word.stylesWithEffect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76538" w:rsidRDefault="00476538" w:rsidP="00476538">
      <w:pPr>
        <w:contextualSpacing w:val="0"/>
        <w:jc w:val="center"/>
        <w:rPr>
          <w:rFonts w:ascii="Cambria" w:hAnsi="Cambria"/>
          <w:b/>
          <w:i/>
          <w:smallCaps/>
          <w:sz w:val="40"/>
        </w:rPr>
      </w:pPr>
      <w:r w:rsidRPr="00476538">
        <w:rPr>
          <w:rFonts w:ascii="Cambria" w:hAnsi="Cambria"/>
          <w:b/>
          <w:i/>
          <w:smallCaps/>
          <w:noProof/>
          <w:sz w:val="40"/>
        </w:rPr>
        <w:drawing>
          <wp:anchor distT="0" distB="126111" distL="126492" distR="124587" simplePos="0" relativeHeight="251659264" behindDoc="0" locked="0" layoutInCell="1" allowOverlap="1" wp14:anchorId="0F15591A" wp14:editId="4107F1F8">
            <wp:simplePos x="0" y="0"/>
            <wp:positionH relativeFrom="margin">
              <wp:align>left</wp:align>
            </wp:positionH>
            <wp:positionV relativeFrom="paragraph">
              <wp:posOffset>4445</wp:posOffset>
            </wp:positionV>
            <wp:extent cx="428371" cy="428879"/>
            <wp:effectExtent l="19050" t="0" r="10160" b="180975"/>
            <wp:wrapNone/>
            <wp:docPr id="2" name="Imagen 2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tn.gif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27990" cy="428625"/>
                    </a:xfrm>
                    <a:prstGeom prst="roundRect">
                      <a:avLst>
                        <a:gd name="adj" fmla="val 8594"/>
                      </a:avLst>
                    </a:prstGeom>
                    <a:solidFill>
                      <a:srgbClr val="FFFFFF">
                        <a:shade val="85000"/>
                      </a:srgbClr>
                    </a:solidFill>
                    <a:ln>
                      <a:noFill/>
                    </a:ln>
                    <a:effectLst>
                      <a:reflection blurRad="12700" stA="38000" endPos="28000" dist="5000" dir="5400000" sy="-100000" algn="bl" rotWithShape="0"/>
                    </a:effec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Cambria" w:hAnsi="Cambria"/>
          <w:b/>
          <w:i/>
          <w:smallCaps/>
          <w:sz w:val="40"/>
        </w:rPr>
        <w:t>UNIVERSIDAD TECNOLÓGICA NACIONAL</w:t>
      </w:r>
    </w:p>
    <w:p w:rsidR="00476538" w:rsidRDefault="00476538" w:rsidP="00476538">
      <w:pPr>
        <w:contextualSpacing w:val="0"/>
        <w:jc w:val="center"/>
        <w:rPr>
          <w:rFonts w:ascii="Cambria" w:hAnsi="Cambria"/>
          <w:b/>
          <w:i/>
          <w:smallCaps/>
          <w:sz w:val="40"/>
        </w:rPr>
      </w:pPr>
      <w:r>
        <w:rPr>
          <w:rFonts w:ascii="Cambria" w:hAnsi="Cambria"/>
          <w:b/>
          <w:i/>
          <w:smallCaps/>
          <w:sz w:val="40"/>
        </w:rPr>
        <w:t>FACULTAD REGIONAL CÓRDOBA</w:t>
      </w:r>
    </w:p>
    <w:p w:rsidR="00476538" w:rsidRPr="00476538" w:rsidRDefault="00476538" w:rsidP="00476538">
      <w:pPr>
        <w:contextualSpacing w:val="0"/>
        <w:jc w:val="center"/>
        <w:rPr>
          <w:rFonts w:ascii="Cambria" w:hAnsi="Cambria"/>
          <w:b/>
          <w:smallCaps/>
          <w:sz w:val="40"/>
        </w:rPr>
      </w:pPr>
      <w:r w:rsidRPr="00476538">
        <w:rPr>
          <w:rFonts w:ascii="Cambria" w:hAnsi="Cambria"/>
          <w:b/>
          <w:smallCaps/>
          <w:sz w:val="40"/>
        </w:rPr>
        <w:t>Ingeniería en Sistemas de Información</w:t>
      </w:r>
    </w:p>
    <w:p w:rsidR="00476538" w:rsidRDefault="00476538" w:rsidP="00476538">
      <w:pPr>
        <w:contextualSpacing w:val="0"/>
      </w:pPr>
    </w:p>
    <w:p w:rsidR="00476538" w:rsidRDefault="00476538" w:rsidP="00476538">
      <w:pPr>
        <w:contextualSpacing w:val="0"/>
      </w:pPr>
    </w:p>
    <w:p w:rsidR="00476538" w:rsidRDefault="00476538" w:rsidP="00476538"/>
    <w:p w:rsidR="00476538" w:rsidRPr="009C756B" w:rsidRDefault="00476538" w:rsidP="00476538">
      <w:pPr>
        <w:contextualSpacing w:val="0"/>
        <w:rPr>
          <w:sz w:val="24"/>
          <w:u w:val="single"/>
        </w:rPr>
      </w:pPr>
      <w:r>
        <w:rPr>
          <w:sz w:val="24"/>
          <w:u w:val="single"/>
        </w:rPr>
        <w:t>Curso</w:t>
      </w:r>
      <w:r w:rsidRPr="009C756B">
        <w:rPr>
          <w:sz w:val="24"/>
          <w:u w:val="single"/>
        </w:rPr>
        <w:t>:</w:t>
      </w:r>
      <w:r w:rsidRPr="009C756B">
        <w:rPr>
          <w:sz w:val="24"/>
          <w:u w:val="single"/>
        </w:rPr>
        <w:tab/>
      </w:r>
      <w:r w:rsidRPr="009C756B">
        <w:rPr>
          <w:sz w:val="24"/>
        </w:rPr>
        <w:tab/>
        <w:t>5K4</w:t>
      </w:r>
      <w:r w:rsidR="00A20623" w:rsidRPr="00A20623">
        <w:rPr>
          <w:b/>
          <w:sz w:val="24"/>
        </w:rPr>
        <w:t>.</w:t>
      </w:r>
    </w:p>
    <w:p w:rsidR="00476538" w:rsidRPr="009C756B" w:rsidRDefault="00476538" w:rsidP="00476538">
      <w:pPr>
        <w:contextualSpacing w:val="0"/>
        <w:rPr>
          <w:sz w:val="24"/>
          <w:u w:val="single"/>
        </w:rPr>
      </w:pPr>
      <w:r>
        <w:rPr>
          <w:sz w:val="24"/>
          <w:u w:val="single"/>
        </w:rPr>
        <w:t>Profesor</w:t>
      </w:r>
      <w:r w:rsidRPr="009C756B">
        <w:rPr>
          <w:sz w:val="24"/>
          <w:u w:val="single"/>
        </w:rPr>
        <w:t>:</w:t>
      </w:r>
      <w:r w:rsidRPr="009C756B">
        <w:rPr>
          <w:sz w:val="24"/>
        </w:rPr>
        <w:tab/>
        <w:t xml:space="preserve">Ing. </w:t>
      </w:r>
      <w:proofErr w:type="spellStart"/>
      <w:r w:rsidRPr="009C756B">
        <w:rPr>
          <w:sz w:val="24"/>
        </w:rPr>
        <w:t>Zohil</w:t>
      </w:r>
      <w:proofErr w:type="spellEnd"/>
      <w:r w:rsidRPr="009C756B">
        <w:rPr>
          <w:sz w:val="24"/>
        </w:rPr>
        <w:t>, Julio</w:t>
      </w:r>
    </w:p>
    <w:p w:rsidR="00476538" w:rsidRPr="009C756B" w:rsidRDefault="00476538" w:rsidP="00476538">
      <w:pPr>
        <w:contextualSpacing w:val="0"/>
        <w:rPr>
          <w:sz w:val="24"/>
          <w:u w:val="single"/>
        </w:rPr>
      </w:pPr>
      <w:r>
        <w:rPr>
          <w:sz w:val="24"/>
          <w:u w:val="single"/>
        </w:rPr>
        <w:t>JTP</w:t>
      </w:r>
      <w:r w:rsidRPr="009C756B">
        <w:rPr>
          <w:sz w:val="24"/>
          <w:u w:val="single"/>
        </w:rPr>
        <w:t>:</w:t>
      </w:r>
      <w:r w:rsidRPr="009C756B">
        <w:rPr>
          <w:sz w:val="24"/>
        </w:rPr>
        <w:tab/>
      </w:r>
      <w:r w:rsidRPr="009C756B">
        <w:rPr>
          <w:sz w:val="24"/>
        </w:rPr>
        <w:tab/>
        <w:t>Ing. Aquino, Francisco</w:t>
      </w:r>
    </w:p>
    <w:p w:rsidR="00476538" w:rsidRDefault="00476538" w:rsidP="00476538"/>
    <w:p w:rsidR="00476538" w:rsidRDefault="00476538" w:rsidP="00476538">
      <w:pPr>
        <w:contextualSpacing w:val="0"/>
        <w:jc w:val="center"/>
        <w:rPr>
          <w:b/>
          <w:i/>
          <w:caps/>
          <w:sz w:val="52"/>
        </w:rPr>
      </w:pPr>
      <w:r>
        <w:rPr>
          <w:b/>
          <w:i/>
          <w:caps/>
          <w:sz w:val="52"/>
        </w:rPr>
        <w:t>PROYECTO FINAL</w:t>
      </w:r>
    </w:p>
    <w:p w:rsidR="00476538" w:rsidRDefault="00476538" w:rsidP="00476538">
      <w:pPr>
        <w:contextualSpacing w:val="0"/>
      </w:pPr>
    </w:p>
    <w:p w:rsidR="00476538" w:rsidRPr="00476538" w:rsidRDefault="00476538" w:rsidP="00476538">
      <w:pPr>
        <w:contextualSpacing w:val="0"/>
      </w:pPr>
      <w:r w:rsidRPr="004D3CB5">
        <w:rPr>
          <w:u w:val="single"/>
        </w:rPr>
        <w:t>Producto</w:t>
      </w:r>
      <w:r w:rsidRPr="00476538">
        <w:t>: Sistema de Explotación de Información Educativa</w:t>
      </w:r>
      <w:r w:rsidRPr="00476538">
        <w:tab/>
      </w:r>
    </w:p>
    <w:p w:rsidR="00476538" w:rsidRPr="00476538" w:rsidRDefault="00476538" w:rsidP="00476538">
      <w:pPr>
        <w:contextualSpacing w:val="0"/>
      </w:pPr>
      <w:r w:rsidRPr="004D3CB5">
        <w:rPr>
          <w:u w:val="single"/>
        </w:rPr>
        <w:t>Sistema</w:t>
      </w:r>
      <w:r w:rsidRPr="00476538">
        <w:t xml:space="preserve">: </w:t>
      </w:r>
    </w:p>
    <w:p w:rsidR="00476538" w:rsidRDefault="00476538" w:rsidP="00476538">
      <w:pPr>
        <w:contextualSpacing w:val="0"/>
      </w:pPr>
    </w:p>
    <w:p w:rsidR="00476538" w:rsidRDefault="00476538" w:rsidP="00476538">
      <w:pPr>
        <w:contextualSpacing w:val="0"/>
      </w:pPr>
    </w:p>
    <w:sdt>
      <w:sdtPr>
        <w:rPr>
          <w:b/>
          <w:i/>
          <w:caps/>
          <w:sz w:val="36"/>
        </w:rPr>
        <w:alias w:val="Título"/>
        <w:tag w:val=""/>
        <w:id w:val="-1275013336"/>
        <w:placeholder>
          <w:docPart w:val="C8DDBD6C1ABA4682B7860F21C9070FAD"/>
        </w:placeholder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:rsidR="00476538" w:rsidRPr="00476538" w:rsidRDefault="00476538" w:rsidP="00476538">
          <w:pPr>
            <w:contextualSpacing w:val="0"/>
            <w:jc w:val="center"/>
            <w:rPr>
              <w:b/>
              <w:i/>
              <w:caps/>
              <w:sz w:val="36"/>
            </w:rPr>
          </w:pPr>
          <w:r>
            <w:rPr>
              <w:b/>
              <w:i/>
              <w:caps/>
              <w:sz w:val="36"/>
            </w:rPr>
            <w:t>EDUAR 2.0</w:t>
          </w:r>
        </w:p>
      </w:sdtContent>
    </w:sdt>
    <w:p w:rsidR="00476538" w:rsidRDefault="00476538" w:rsidP="00476538"/>
    <w:p w:rsidR="00476538" w:rsidRDefault="00476538" w:rsidP="00476538"/>
    <w:p w:rsidR="00476538" w:rsidRDefault="00476538" w:rsidP="00476538">
      <w:pPr>
        <w:rPr>
          <w:sz w:val="24"/>
        </w:rPr>
      </w:pPr>
      <w:r>
        <w:rPr>
          <w:sz w:val="24"/>
          <w:u w:val="single"/>
        </w:rPr>
        <w:t>Grupo N</w:t>
      </w:r>
      <w:r>
        <w:rPr>
          <w:sz w:val="24"/>
          <w:u w:val="single"/>
          <w:vertAlign w:val="superscript"/>
        </w:rPr>
        <w:t>ro</w:t>
      </w:r>
      <w:r>
        <w:rPr>
          <w:sz w:val="24"/>
          <w:u w:val="single"/>
        </w:rPr>
        <w:t>.</w:t>
      </w:r>
      <w:r>
        <w:rPr>
          <w:sz w:val="24"/>
        </w:rPr>
        <w:t>: 6</w:t>
      </w:r>
      <w:r>
        <w:rPr>
          <w:sz w:val="24"/>
        </w:rPr>
        <w:tab/>
      </w:r>
    </w:p>
    <w:p w:rsidR="00476538" w:rsidRDefault="00476538" w:rsidP="00476538"/>
    <w:p w:rsidR="00476538" w:rsidRDefault="00476538" w:rsidP="00476538">
      <w:pPr>
        <w:pBdr>
          <w:bottom w:val="single" w:sz="4" w:space="1" w:color="auto"/>
        </w:pBdr>
        <w:rPr>
          <w:sz w:val="24"/>
        </w:rPr>
      </w:pPr>
      <w:r>
        <w:rPr>
          <w:sz w:val="24"/>
        </w:rPr>
        <w:t>INTEGRANTES</w:t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</w:r>
      <w:r>
        <w:rPr>
          <w:sz w:val="24"/>
        </w:rPr>
        <w:tab/>
        <w:t>LEGAJO</w:t>
      </w:r>
    </w:p>
    <w:p w:rsidR="00476538" w:rsidRDefault="00476538" w:rsidP="00476538"/>
    <w:p w:rsidR="00476538" w:rsidRDefault="00476538" w:rsidP="00476538">
      <w:pPr>
        <w:contextualSpacing w:val="0"/>
        <w:rPr>
          <w:b/>
          <w:i/>
          <w:sz w:val="24"/>
        </w:rPr>
      </w:pPr>
      <w:r>
        <w:rPr>
          <w:b/>
          <w:i/>
          <w:sz w:val="24"/>
        </w:rPr>
        <w:t>Bazán, María Belén</w:t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  <w:t>48071</w:t>
      </w:r>
    </w:p>
    <w:p w:rsidR="00476538" w:rsidRDefault="00476538" w:rsidP="00476538">
      <w:pPr>
        <w:contextualSpacing w:val="0"/>
        <w:rPr>
          <w:b/>
          <w:i/>
          <w:sz w:val="24"/>
        </w:rPr>
      </w:pPr>
      <w:r>
        <w:rPr>
          <w:b/>
          <w:i/>
          <w:sz w:val="24"/>
        </w:rPr>
        <w:t>Herrán, Martín Carlos</w:t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  <w:t>44633</w:t>
      </w:r>
    </w:p>
    <w:p w:rsidR="00476538" w:rsidRDefault="00476538" w:rsidP="00476538">
      <w:pPr>
        <w:contextualSpacing w:val="0"/>
        <w:rPr>
          <w:b/>
          <w:i/>
          <w:sz w:val="24"/>
        </w:rPr>
      </w:pPr>
      <w:proofErr w:type="spellStart"/>
      <w:r>
        <w:rPr>
          <w:b/>
          <w:i/>
          <w:sz w:val="24"/>
        </w:rPr>
        <w:t>Nicoliello</w:t>
      </w:r>
      <w:proofErr w:type="spellEnd"/>
      <w:r>
        <w:rPr>
          <w:b/>
          <w:i/>
          <w:sz w:val="24"/>
        </w:rPr>
        <w:t>, Pablo Fabián</w:t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  <w:t>42318</w:t>
      </w:r>
    </w:p>
    <w:p w:rsidR="00476538" w:rsidRDefault="00476538" w:rsidP="00476538">
      <w:pPr>
        <w:contextualSpacing w:val="0"/>
        <w:rPr>
          <w:b/>
          <w:i/>
          <w:sz w:val="24"/>
        </w:rPr>
      </w:pPr>
      <w:proofErr w:type="spellStart"/>
      <w:r>
        <w:rPr>
          <w:b/>
          <w:i/>
          <w:sz w:val="24"/>
        </w:rPr>
        <w:t>Pastorino</w:t>
      </w:r>
      <w:proofErr w:type="spellEnd"/>
      <w:r>
        <w:rPr>
          <w:b/>
          <w:i/>
          <w:sz w:val="24"/>
        </w:rPr>
        <w:t xml:space="preserve">, Laura </w:t>
      </w:r>
      <w:proofErr w:type="spellStart"/>
      <w:r>
        <w:rPr>
          <w:b/>
          <w:i/>
          <w:sz w:val="24"/>
        </w:rPr>
        <w:t>Analía</w:t>
      </w:r>
      <w:proofErr w:type="spellEnd"/>
      <w:r>
        <w:rPr>
          <w:b/>
          <w:i/>
          <w:sz w:val="24"/>
        </w:rPr>
        <w:tab/>
      </w:r>
      <w:r>
        <w:rPr>
          <w:b/>
          <w:i/>
          <w:sz w:val="24"/>
        </w:rPr>
        <w:tab/>
      </w:r>
      <w:r>
        <w:rPr>
          <w:b/>
          <w:i/>
          <w:sz w:val="24"/>
        </w:rPr>
        <w:tab/>
        <w:t>44647</w:t>
      </w:r>
    </w:p>
    <w:p w:rsidR="00476538" w:rsidRDefault="00476538" w:rsidP="00476538">
      <w:pPr>
        <w:contextualSpacing w:val="0"/>
      </w:pPr>
    </w:p>
    <w:p w:rsidR="00476538" w:rsidRDefault="00476538" w:rsidP="00476538">
      <w:pPr>
        <w:pBdr>
          <w:top w:val="single" w:sz="4" w:space="1" w:color="auto"/>
        </w:pBdr>
        <w:rPr>
          <w:i/>
          <w:sz w:val="20"/>
        </w:rPr>
      </w:pPr>
      <w:r>
        <w:rPr>
          <w:i/>
          <w:sz w:val="20"/>
        </w:rPr>
        <w:t>Revisión:</w:t>
      </w:r>
      <w:r>
        <w:rPr>
          <w:i/>
          <w:sz w:val="20"/>
        </w:rPr>
        <w:tab/>
      </w:r>
      <w:r>
        <w:rPr>
          <w:i/>
          <w:sz w:val="20"/>
        </w:rPr>
        <w:tab/>
      </w:r>
      <w:r>
        <w:rPr>
          <w:i/>
          <w:sz w:val="20"/>
        </w:rPr>
        <w:fldChar w:fldCharType="begin"/>
      </w:r>
      <w:r>
        <w:rPr>
          <w:i/>
          <w:sz w:val="20"/>
        </w:rPr>
        <w:instrText xml:space="preserve"> REVNUM  \# "0"  \* MERGEFORMAT </w:instrText>
      </w:r>
      <w:r>
        <w:rPr>
          <w:i/>
          <w:sz w:val="20"/>
        </w:rPr>
        <w:fldChar w:fldCharType="separate"/>
      </w:r>
      <w:r>
        <w:rPr>
          <w:i/>
          <w:sz w:val="20"/>
        </w:rPr>
        <w:t>1</w:t>
      </w:r>
      <w:r>
        <w:rPr>
          <w:i/>
          <w:sz w:val="20"/>
        </w:rPr>
        <w:fldChar w:fldCharType="end"/>
      </w:r>
    </w:p>
    <w:p w:rsidR="00476538" w:rsidRDefault="00476538" w:rsidP="004D3CB5">
      <w:pPr>
        <w:pBdr>
          <w:top w:val="single" w:sz="4" w:space="1" w:color="auto"/>
        </w:pBdr>
        <w:rPr>
          <w:i/>
          <w:sz w:val="20"/>
        </w:rPr>
      </w:pPr>
      <w:r>
        <w:rPr>
          <w:i/>
          <w:sz w:val="20"/>
        </w:rPr>
        <w:t>Última Modificación:</w:t>
      </w:r>
      <w:r>
        <w:rPr>
          <w:i/>
          <w:sz w:val="20"/>
        </w:rPr>
        <w:tab/>
      </w:r>
      <w:r w:rsidRPr="004D3CB5">
        <w:rPr>
          <w:i/>
          <w:sz w:val="20"/>
        </w:rPr>
        <w:fldChar w:fldCharType="begin"/>
      </w:r>
      <w:r w:rsidRPr="004D3CB5">
        <w:rPr>
          <w:i/>
          <w:sz w:val="20"/>
        </w:rPr>
        <w:instrText xml:space="preserve"> SAVEDATE   \* MERGEFORMAT </w:instrText>
      </w:r>
      <w:r w:rsidRPr="004D3CB5">
        <w:rPr>
          <w:i/>
          <w:sz w:val="20"/>
        </w:rPr>
        <w:fldChar w:fldCharType="separate"/>
      </w:r>
      <w:r w:rsidR="00CE394F">
        <w:rPr>
          <w:i/>
          <w:noProof/>
          <w:sz w:val="20"/>
        </w:rPr>
        <w:t>14/05/2013 02:27:00 a.m.</w:t>
      </w:r>
      <w:r w:rsidRPr="004D3CB5">
        <w:rPr>
          <w:i/>
          <w:sz w:val="20"/>
        </w:rPr>
        <w:fldChar w:fldCharType="end"/>
      </w:r>
    </w:p>
    <w:p w:rsidR="00476538" w:rsidRDefault="00476538" w:rsidP="00476538">
      <w:pPr>
        <w:jc w:val="center"/>
        <w:rPr>
          <w:rFonts w:ascii="Arial" w:hAnsi="Arial" w:cs="Arial"/>
          <w:b/>
          <w:snapToGrid w:val="0"/>
          <w:sz w:val="32"/>
        </w:rPr>
      </w:pPr>
    </w:p>
    <w:p w:rsidR="00476538" w:rsidRDefault="00476538">
      <w:pPr>
        <w:spacing w:before="0" w:after="200" w:line="276" w:lineRule="auto"/>
        <w:ind w:firstLine="0"/>
        <w:contextualSpacing w:val="0"/>
        <w:jc w:val="left"/>
        <w:rPr>
          <w:rFonts w:ascii="Cambria" w:hAnsi="Cambria"/>
          <w:b/>
          <w:bCs/>
          <w:smallCaps/>
          <w:color w:val="365F91"/>
          <w:sz w:val="28"/>
          <w:szCs w:val="28"/>
        </w:rPr>
      </w:pPr>
      <w:r>
        <w:br w:type="page"/>
      </w:r>
    </w:p>
    <w:p w:rsidR="00385558" w:rsidRDefault="00385558" w:rsidP="00650291">
      <w:pPr>
        <w:pStyle w:val="Ttulo1"/>
        <w:ind w:left="714" w:hanging="357"/>
      </w:pPr>
      <w:bookmarkStart w:id="0" w:name="_Toc357338219"/>
      <w:r>
        <w:lastRenderedPageBreak/>
        <w:t>Historial de Revisión</w:t>
      </w:r>
      <w:bookmarkEnd w:id="0"/>
    </w:p>
    <w:p w:rsidR="00385558" w:rsidRDefault="00385558" w:rsidP="00385558">
      <w:pPr>
        <w:pStyle w:val="Body"/>
        <w:rPr>
          <w:rFonts w:ascii="Arial" w:hAnsi="Arial" w:cs="Arial"/>
          <w:lang w:val="es-AR"/>
        </w:rPr>
      </w:pPr>
    </w:p>
    <w:tbl>
      <w:tblPr>
        <w:tblW w:w="946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4A0" w:firstRow="1" w:lastRow="0" w:firstColumn="1" w:lastColumn="0" w:noHBand="0" w:noVBand="1"/>
      </w:tblPr>
      <w:tblGrid>
        <w:gridCol w:w="1548"/>
        <w:gridCol w:w="1673"/>
        <w:gridCol w:w="3833"/>
        <w:gridCol w:w="2411"/>
      </w:tblGrid>
      <w:tr w:rsidR="00385558" w:rsidTr="000555D2">
        <w:trPr>
          <w:trHeight w:val="144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5558" w:rsidRDefault="00385558" w:rsidP="000555D2">
            <w:pPr>
              <w:pStyle w:val="CellBodyCentre"/>
              <w:ind w:firstLine="0"/>
              <w:rPr>
                <w:rFonts w:ascii="Arial" w:hAnsi="Arial" w:cs="Arial"/>
                <w:b/>
                <w:lang w:val="es-AR"/>
              </w:rPr>
            </w:pPr>
            <w:r>
              <w:rPr>
                <w:rFonts w:ascii="Arial" w:hAnsi="Arial" w:cs="Arial"/>
                <w:b/>
                <w:lang w:val="es-AR"/>
              </w:rPr>
              <w:t>Versión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5558" w:rsidRDefault="00385558" w:rsidP="000555D2">
            <w:pPr>
              <w:pStyle w:val="CellBodyCentre"/>
              <w:ind w:firstLine="0"/>
              <w:rPr>
                <w:rFonts w:ascii="Arial" w:hAnsi="Arial" w:cs="Arial"/>
                <w:b/>
                <w:lang w:val="es-AR"/>
              </w:rPr>
            </w:pPr>
            <w:r>
              <w:rPr>
                <w:rFonts w:ascii="Arial" w:hAnsi="Arial" w:cs="Arial"/>
                <w:b/>
                <w:lang w:val="es-AR"/>
              </w:rPr>
              <w:t>Fecha</w:t>
            </w:r>
          </w:p>
        </w:tc>
        <w:tc>
          <w:tcPr>
            <w:tcW w:w="3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5558" w:rsidRDefault="00385558" w:rsidP="000555D2">
            <w:pPr>
              <w:pStyle w:val="CellBodyCentre"/>
              <w:ind w:firstLine="0"/>
              <w:rPr>
                <w:rFonts w:ascii="Arial" w:hAnsi="Arial" w:cs="Arial"/>
                <w:b/>
                <w:lang w:val="es-AR"/>
              </w:rPr>
            </w:pPr>
            <w:r>
              <w:rPr>
                <w:rFonts w:ascii="Arial" w:hAnsi="Arial" w:cs="Arial"/>
                <w:b/>
                <w:lang w:val="es-AR"/>
              </w:rPr>
              <w:t>Descripción del Cambio</w:t>
            </w:r>
          </w:p>
        </w:tc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:rsidR="00385558" w:rsidRDefault="00385558" w:rsidP="000555D2">
            <w:pPr>
              <w:pStyle w:val="CellBodyCentre"/>
              <w:ind w:firstLine="0"/>
              <w:rPr>
                <w:rFonts w:ascii="Arial" w:hAnsi="Arial" w:cs="Arial"/>
                <w:b/>
                <w:lang w:val="es-AR"/>
              </w:rPr>
            </w:pPr>
            <w:r>
              <w:rPr>
                <w:rFonts w:ascii="Arial" w:hAnsi="Arial" w:cs="Arial"/>
                <w:b/>
                <w:lang w:val="es-AR"/>
              </w:rPr>
              <w:t>Autor</w:t>
            </w:r>
          </w:p>
        </w:tc>
      </w:tr>
      <w:tr w:rsidR="00385558" w:rsidTr="005A68D2">
        <w:trPr>
          <w:trHeight w:val="144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5558" w:rsidRDefault="00385558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1.0.0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5558" w:rsidRDefault="00DE2643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10/05/2013</w:t>
            </w:r>
          </w:p>
        </w:tc>
        <w:tc>
          <w:tcPr>
            <w:tcW w:w="3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5558" w:rsidRDefault="00385558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proofErr w:type="spellStart"/>
            <w:r>
              <w:rPr>
                <w:rFonts w:ascii="Arial" w:hAnsi="Arial"/>
                <w:sz w:val="16"/>
                <w:lang w:val="es-AR"/>
              </w:rPr>
              <w:t>Baseline</w:t>
            </w:r>
            <w:proofErr w:type="spellEnd"/>
            <w:r>
              <w:rPr>
                <w:rFonts w:ascii="Arial" w:hAnsi="Arial"/>
                <w:sz w:val="16"/>
                <w:lang w:val="es-AR"/>
              </w:rPr>
              <w:t xml:space="preserve"> versión.</w:t>
            </w:r>
          </w:p>
        </w:tc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  <w:hideMark/>
          </w:tcPr>
          <w:p w:rsidR="00385558" w:rsidRDefault="00DE2643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Martín Herran</w:t>
            </w:r>
          </w:p>
        </w:tc>
      </w:tr>
      <w:tr w:rsidR="000555D2" w:rsidTr="005A68D2">
        <w:trPr>
          <w:trHeight w:val="144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55D2" w:rsidRDefault="000555D2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1.</w:t>
            </w:r>
            <w:r w:rsidR="00AC45B9">
              <w:rPr>
                <w:rFonts w:ascii="Arial" w:hAnsi="Arial"/>
                <w:sz w:val="16"/>
                <w:lang w:val="es-AR"/>
              </w:rPr>
              <w:t>1</w:t>
            </w:r>
            <w:r>
              <w:rPr>
                <w:rFonts w:ascii="Arial" w:hAnsi="Arial"/>
                <w:sz w:val="16"/>
                <w:lang w:val="es-AR"/>
              </w:rPr>
              <w:t>.</w:t>
            </w:r>
            <w:r w:rsidR="00AC45B9">
              <w:rPr>
                <w:rFonts w:ascii="Arial" w:hAnsi="Arial"/>
                <w:sz w:val="16"/>
                <w:lang w:val="es-AR"/>
              </w:rPr>
              <w:t>0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55D2" w:rsidRDefault="000555D2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3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55D2" w:rsidRDefault="000555D2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0555D2" w:rsidRDefault="000555D2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</w:tr>
      <w:tr w:rsidR="00A477FA" w:rsidTr="005A68D2">
        <w:trPr>
          <w:trHeight w:val="144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77FA" w:rsidRDefault="00A477FA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1.1.1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77FA" w:rsidRDefault="00A477FA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3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77FA" w:rsidRDefault="00A477FA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A477FA" w:rsidRDefault="00A477FA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</w:tr>
      <w:tr w:rsidR="003A4EE9" w:rsidTr="005A68D2">
        <w:trPr>
          <w:trHeight w:val="144"/>
        </w:trPr>
        <w:tc>
          <w:tcPr>
            <w:tcW w:w="154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4EE9" w:rsidRDefault="003A4EE9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  <w:r>
              <w:rPr>
                <w:rFonts w:ascii="Arial" w:hAnsi="Arial"/>
                <w:sz w:val="16"/>
                <w:lang w:val="es-AR"/>
              </w:rPr>
              <w:t>1.1.2</w:t>
            </w:r>
          </w:p>
        </w:tc>
        <w:tc>
          <w:tcPr>
            <w:tcW w:w="167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4EE9" w:rsidRDefault="003A4EE9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383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4EE9" w:rsidRDefault="003A4EE9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  <w:tc>
          <w:tcPr>
            <w:tcW w:w="241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vAlign w:val="center"/>
          </w:tcPr>
          <w:p w:rsidR="003A4EE9" w:rsidRDefault="003A4EE9" w:rsidP="005A68D2">
            <w:pPr>
              <w:pStyle w:val="CellBodyCentre"/>
              <w:spacing w:before="0" w:after="0"/>
              <w:ind w:firstLine="0"/>
              <w:rPr>
                <w:rFonts w:ascii="Arial" w:hAnsi="Arial"/>
                <w:sz w:val="16"/>
                <w:lang w:val="es-AR"/>
              </w:rPr>
            </w:pPr>
          </w:p>
        </w:tc>
      </w:tr>
    </w:tbl>
    <w:p w:rsidR="00385558" w:rsidRDefault="00385558" w:rsidP="00385558">
      <w:pPr>
        <w:pStyle w:val="Body"/>
        <w:ind w:left="0"/>
        <w:rPr>
          <w:lang w:val="es-AR"/>
        </w:rPr>
      </w:pPr>
      <w:r w:rsidRPr="00A477FA">
        <w:rPr>
          <w:rFonts w:ascii="Arial" w:hAnsi="Arial" w:cs="Arial"/>
          <w:b/>
          <w:noProof/>
          <w:snapToGrid w:val="0"/>
          <w:lang w:val="es-AR"/>
        </w:rPr>
        <w:br w:type="page"/>
      </w:r>
    </w:p>
    <w:p w:rsidR="00385558" w:rsidRDefault="00385558" w:rsidP="001E1413">
      <w:pPr>
        <w:pStyle w:val="Ttulo1"/>
        <w:ind w:left="714" w:hanging="357"/>
      </w:pPr>
      <w:bookmarkStart w:id="1" w:name="_Toc357338220"/>
      <w:r>
        <w:lastRenderedPageBreak/>
        <w:t>Tabla de contenido</w:t>
      </w:r>
      <w:bookmarkEnd w:id="1"/>
    </w:p>
    <w:p w:rsidR="00385558" w:rsidRDefault="00385558" w:rsidP="00385558">
      <w:pPr>
        <w:rPr>
          <w:lang w:eastAsia="en-US"/>
        </w:rPr>
      </w:pPr>
    </w:p>
    <w:p w:rsidR="0043320B" w:rsidRDefault="00385558">
      <w:pPr>
        <w:pStyle w:val="TDC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r w:rsidRPr="003A594F">
        <w:rPr>
          <w:rFonts w:asciiTheme="minorHAnsi" w:hAnsiTheme="minorHAnsi" w:cstheme="minorHAnsi"/>
          <w:sz w:val="20"/>
          <w:szCs w:val="20"/>
          <w:lang w:val="es-AR"/>
        </w:rPr>
        <w:fldChar w:fldCharType="begin"/>
      </w:r>
      <w:r w:rsidRPr="003A594F">
        <w:rPr>
          <w:rFonts w:asciiTheme="minorHAnsi" w:hAnsiTheme="minorHAnsi" w:cstheme="minorHAnsi"/>
          <w:sz w:val="20"/>
          <w:szCs w:val="20"/>
          <w:lang w:val="es-AR"/>
        </w:rPr>
        <w:instrText xml:space="preserve"> TOC \o "1-3" \h \z \u </w:instrText>
      </w:r>
      <w:r w:rsidRPr="003A594F">
        <w:rPr>
          <w:rFonts w:asciiTheme="minorHAnsi" w:hAnsiTheme="minorHAnsi" w:cstheme="minorHAnsi"/>
          <w:sz w:val="20"/>
          <w:szCs w:val="20"/>
          <w:lang w:val="es-AR"/>
        </w:rPr>
        <w:fldChar w:fldCharType="separate"/>
      </w:r>
      <w:hyperlink w:anchor="_Toc357338219" w:history="1">
        <w:r w:rsidR="0043320B" w:rsidRPr="00E10B31">
          <w:rPr>
            <w:rStyle w:val="Hipervnculo"/>
            <w:noProof/>
          </w:rPr>
          <w:t>Historial de Revisión</w:t>
        </w:r>
        <w:r w:rsidR="0043320B">
          <w:rPr>
            <w:noProof/>
            <w:webHidden/>
          </w:rPr>
          <w:tab/>
        </w:r>
        <w:r w:rsidR="0043320B">
          <w:rPr>
            <w:noProof/>
            <w:webHidden/>
          </w:rPr>
          <w:fldChar w:fldCharType="begin"/>
        </w:r>
        <w:r w:rsidR="0043320B">
          <w:rPr>
            <w:noProof/>
            <w:webHidden/>
          </w:rPr>
          <w:instrText xml:space="preserve"> PAGEREF _Toc357338219 \h </w:instrText>
        </w:r>
        <w:r w:rsidR="0043320B">
          <w:rPr>
            <w:noProof/>
            <w:webHidden/>
          </w:rPr>
        </w:r>
        <w:r w:rsidR="0043320B">
          <w:rPr>
            <w:noProof/>
            <w:webHidden/>
          </w:rPr>
          <w:fldChar w:fldCharType="separate"/>
        </w:r>
        <w:r w:rsidR="0043320B">
          <w:rPr>
            <w:noProof/>
            <w:webHidden/>
          </w:rPr>
          <w:t>2</w:t>
        </w:r>
        <w:r w:rsidR="0043320B"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0" w:history="1">
        <w:r w:rsidRPr="00E10B31">
          <w:rPr>
            <w:rStyle w:val="Hipervnculo"/>
            <w:noProof/>
          </w:rPr>
          <w:t>Tabla de contenido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1" w:history="1">
        <w:r w:rsidRPr="00E10B31">
          <w:rPr>
            <w:rStyle w:val="Hipervnculo"/>
            <w:noProof/>
          </w:rPr>
          <w:t>1.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Security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2" w:history="1">
        <w:r w:rsidRPr="00E10B31">
          <w:rPr>
            <w:rStyle w:val="Hipervnculo"/>
            <w:noProof/>
          </w:rPr>
          <w:t>2.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Reports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3" w:history="1">
        <w:r w:rsidRPr="00E10B31">
          <w:rPr>
            <w:rStyle w:val="Hipervnculo"/>
            <w:noProof/>
          </w:rPr>
          <w:t>3.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Common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4" w:history="1">
        <w:r w:rsidRPr="00E10B31">
          <w:rPr>
            <w:rStyle w:val="Hipervnculo"/>
            <w:noProof/>
          </w:rPr>
          <w:t>4.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Usuarios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5" w:history="1">
        <w:r w:rsidRPr="00E10B31">
          <w:rPr>
            <w:rStyle w:val="Hipervnculo"/>
            <w:noProof/>
          </w:rPr>
          <w:t>5.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Principales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26" w:history="1">
        <w:r w:rsidRPr="00E10B31">
          <w:rPr>
            <w:rStyle w:val="Hipervnculo"/>
            <w:noProof/>
          </w:rPr>
          <w:t>6.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Planificación de clases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33" w:history="1">
        <w:r w:rsidRPr="00E10B31">
          <w:rPr>
            <w:rStyle w:val="Hipervnculo"/>
            <w:noProof/>
          </w:rPr>
          <w:t>7.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Perfiles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34" w:history="1">
        <w:r w:rsidRPr="00E10B31">
          <w:rPr>
            <w:rStyle w:val="Hipervnculo"/>
            <w:noProof/>
          </w:rPr>
          <w:t>8.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Novedades Áulicas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10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35" w:history="1">
        <w:r w:rsidRPr="00E10B31">
          <w:rPr>
            <w:rStyle w:val="Hipervnculo"/>
            <w:noProof/>
          </w:rPr>
          <w:t>9.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Encuestas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:rsidR="0043320B" w:rsidRDefault="0043320B" w:rsidP="0043320B">
      <w:pPr>
        <w:pStyle w:val="TDC1"/>
        <w:tabs>
          <w:tab w:val="left" w:pos="132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36" w:history="1">
        <w:r w:rsidRPr="00E10B31">
          <w:rPr>
            <w:rStyle w:val="Hipervnculo"/>
            <w:noProof/>
          </w:rPr>
          <w:t>10.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Comunicaciones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  <w:bookmarkStart w:id="2" w:name="_GoBack"/>
      <w:bookmarkEnd w:id="2"/>
    </w:p>
    <w:p w:rsidR="0043320B" w:rsidRDefault="0043320B">
      <w:pPr>
        <w:pStyle w:val="TDC1"/>
        <w:tabs>
          <w:tab w:val="left" w:pos="132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47" w:history="1">
        <w:r w:rsidRPr="00E10B31">
          <w:rPr>
            <w:rStyle w:val="Hipervnculo"/>
            <w:noProof/>
          </w:rPr>
          <w:t>11.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Agenda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:rsidR="0043320B" w:rsidRDefault="0043320B">
      <w:pPr>
        <w:pStyle w:val="TDC1"/>
        <w:tabs>
          <w:tab w:val="left" w:pos="1320"/>
          <w:tab w:val="right" w:leader="dot" w:pos="8495"/>
        </w:tabs>
        <w:rPr>
          <w:rFonts w:asciiTheme="minorHAnsi" w:eastAsiaTheme="minorEastAsia" w:hAnsiTheme="minorHAnsi" w:cstheme="minorBidi"/>
          <w:noProof/>
          <w:lang w:val="es-AR" w:eastAsia="es-AR"/>
        </w:rPr>
      </w:pPr>
      <w:hyperlink w:anchor="_Toc357338248" w:history="1">
        <w:r w:rsidRPr="00E10B31">
          <w:rPr>
            <w:rStyle w:val="Hipervnculo"/>
            <w:noProof/>
          </w:rPr>
          <w:t>12.</w:t>
        </w:r>
        <w:r>
          <w:rPr>
            <w:rFonts w:asciiTheme="minorHAnsi" w:eastAsiaTheme="minorEastAsia" w:hAnsiTheme="minorHAnsi" w:cstheme="minorBidi"/>
            <w:noProof/>
            <w:lang w:val="es-AR" w:eastAsia="es-AR"/>
          </w:rPr>
          <w:tab/>
        </w:r>
        <w:r w:rsidRPr="00E10B31">
          <w:rPr>
            <w:rStyle w:val="Hipervnculo"/>
            <w:noProof/>
          </w:rPr>
          <w:t>Paquete Administración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_Toc357338248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:rsidR="008A253E" w:rsidRDefault="00385558" w:rsidP="00851D7B">
      <w:pPr>
        <w:rPr>
          <w:rFonts w:ascii="Cambria" w:hAnsi="Cambria"/>
          <w:b/>
          <w:bCs/>
          <w:smallCaps/>
          <w:color w:val="365F91"/>
          <w:sz w:val="28"/>
          <w:szCs w:val="28"/>
        </w:rPr>
      </w:pPr>
      <w:r w:rsidRPr="003A594F">
        <w:rPr>
          <w:rFonts w:asciiTheme="minorHAnsi" w:hAnsiTheme="minorHAnsi" w:cstheme="minorHAnsi"/>
          <w:sz w:val="20"/>
          <w:szCs w:val="20"/>
        </w:rPr>
        <w:fldChar w:fldCharType="end"/>
      </w:r>
      <w:r w:rsidR="008A253E">
        <w:br w:type="page"/>
      </w:r>
    </w:p>
    <w:p w:rsidR="00385558" w:rsidRPr="0034084A" w:rsidRDefault="00C72441" w:rsidP="0034084A">
      <w:pPr>
        <w:pStyle w:val="Ttulo1"/>
        <w:numPr>
          <w:ilvl w:val="0"/>
          <w:numId w:val="1"/>
        </w:numPr>
      </w:pPr>
      <w:bookmarkStart w:id="3" w:name="_Toc357338221"/>
      <w:r>
        <w:lastRenderedPageBreak/>
        <w:t>Paquete Security</w:t>
      </w:r>
      <w:bookmarkEnd w:id="3"/>
    </w:p>
    <w:p w:rsidR="0034084A" w:rsidRDefault="0034084A" w:rsidP="0034084A"/>
    <w:p w:rsidR="007D0D18" w:rsidRDefault="00C72441" w:rsidP="00C72441">
      <w:r>
        <w:rPr>
          <w:noProof/>
        </w:rPr>
        <w:drawing>
          <wp:inline distT="0" distB="0" distL="0" distR="0">
            <wp:extent cx="5396865" cy="3424555"/>
            <wp:effectExtent l="0" t="0" r="0" b="444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6865" cy="3424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A214B" w:rsidRDefault="00CA214B">
      <w:pPr>
        <w:spacing w:before="0" w:after="200" w:line="276" w:lineRule="auto"/>
        <w:ind w:firstLine="0"/>
        <w:jc w:val="left"/>
        <w:rPr>
          <w:color w:val="FF0000"/>
        </w:rPr>
      </w:pPr>
    </w:p>
    <w:p w:rsidR="005E3368" w:rsidRDefault="005E3368">
      <w:pPr>
        <w:spacing w:before="0" w:after="200" w:line="276" w:lineRule="auto"/>
        <w:ind w:firstLine="0"/>
        <w:jc w:val="left"/>
        <w:rPr>
          <w:rFonts w:ascii="Cambria" w:hAnsi="Cambria"/>
          <w:b/>
          <w:bCs/>
          <w:smallCaps/>
          <w:color w:val="365F91"/>
          <w:sz w:val="28"/>
          <w:szCs w:val="28"/>
        </w:rPr>
      </w:pPr>
      <w:r>
        <w:br w:type="page"/>
      </w:r>
    </w:p>
    <w:p w:rsidR="00385558" w:rsidRDefault="004310D2" w:rsidP="00026F9C">
      <w:pPr>
        <w:pStyle w:val="Ttulo1"/>
        <w:numPr>
          <w:ilvl w:val="0"/>
          <w:numId w:val="1"/>
        </w:numPr>
      </w:pPr>
      <w:bookmarkStart w:id="4" w:name="_Toc357338222"/>
      <w:r>
        <w:rPr>
          <w:noProof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-25.8pt;margin-top:19.9pt;width:498.1pt;height:228.2pt;z-index:251661312;mso-position-horizontal-relative:text;mso-position-vertical-relative:text" wrapcoords="-35 0 -35 21524 21600 21524 21600 0 -35 0">
            <v:imagedata r:id="rId11" o:title=""/>
            <w10:wrap type="through"/>
          </v:shape>
          <o:OLEObject Type="Embed" ProgID="CorelPHOTOPAINT.Image.16" ShapeID="_x0000_s1026" DrawAspect="Content" ObjectID="_1431080229" r:id="rId12"/>
        </w:pict>
      </w:r>
      <w:r w:rsidR="00C72441">
        <w:t>Paquete</w:t>
      </w:r>
      <w:r w:rsidR="00DE0AD1">
        <w:t xml:space="preserve"> </w:t>
      </w:r>
      <w:proofErr w:type="spellStart"/>
      <w:r w:rsidR="00DE0AD1">
        <w:t>Reports</w:t>
      </w:r>
      <w:bookmarkEnd w:id="4"/>
      <w:proofErr w:type="spellEnd"/>
    </w:p>
    <w:p w:rsidR="002C680B" w:rsidRDefault="002C680B" w:rsidP="00026F9C"/>
    <w:p w:rsidR="002C680B" w:rsidRDefault="002C680B" w:rsidP="00026F9C"/>
    <w:p w:rsidR="00026F9C" w:rsidRDefault="004310D2" w:rsidP="00026F9C">
      <w:r>
        <w:rPr>
          <w:noProof/>
        </w:rPr>
        <w:pict>
          <v:shape id="_x0000_s1028" type="#_x0000_t75" style="position:absolute;left:0;text-align:left;margin-left:-2.8pt;margin-top:231.25pt;width:425.05pt;height:119.35pt;z-index:251665408;mso-position-horizontal-relative:text;mso-position-vertical-relative:text" wrapcoords="-38 0 -38 21464 21600 21464 21600 0 -38 0">
            <v:imagedata r:id="rId13" o:title=""/>
            <w10:wrap type="through"/>
          </v:shape>
          <o:OLEObject Type="Embed" ProgID="CorelPHOTOPAINT.Image.16" ShapeID="_x0000_s1028" DrawAspect="Content" ObjectID="_1431080230" r:id="rId14"/>
        </w:pict>
      </w:r>
      <w:r>
        <w:rPr>
          <w:noProof/>
        </w:rPr>
        <w:pict>
          <v:shape id="_x0000_s1027" type="#_x0000_t75" style="position:absolute;left:0;text-align:left;margin-left:-22pt;margin-top:7.15pt;width:489.55pt;height:205.85pt;z-index:251663360;mso-position-horizontal-relative:text;mso-position-vertical-relative:text" wrapcoords="-38 0 -38 21509 21600 21509 21600 0 -38 0">
            <v:imagedata r:id="rId15" o:title=""/>
            <w10:wrap type="through"/>
          </v:shape>
          <o:OLEObject Type="Embed" ProgID="CorelPHOTOPAINT.Image.16" ShapeID="_x0000_s1027" DrawAspect="Content" ObjectID="_1431080231" r:id="rId16"/>
        </w:pict>
      </w:r>
    </w:p>
    <w:p w:rsidR="006D5E9D" w:rsidRDefault="006D5E9D" w:rsidP="00C72441">
      <w:pPr>
        <w:spacing w:after="200" w:line="276" w:lineRule="auto"/>
      </w:pPr>
    </w:p>
    <w:p w:rsidR="00697D1A" w:rsidRDefault="004310D2" w:rsidP="00C72441">
      <w:pPr>
        <w:spacing w:after="200" w:line="276" w:lineRule="auto"/>
      </w:pPr>
      <w:r>
        <w:rPr>
          <w:noProof/>
        </w:rPr>
        <w:lastRenderedPageBreak/>
        <w:pict>
          <v:shape id="_x0000_s1030" type="#_x0000_t75" style="position:absolute;left:0;text-align:left;margin-left:-34.4pt;margin-top:299.45pt;width:385.8pt;height:103.75pt;z-index:251669504;mso-position-horizontal-relative:text;mso-position-vertical-relative:text" wrapcoords="-38 0 -38 21458 21600 21458 21600 0 -38 0">
            <v:imagedata r:id="rId17" o:title=""/>
            <w10:wrap type="through"/>
          </v:shape>
          <o:OLEObject Type="Embed" ProgID="CorelPHOTOPAINT.Image.16" ShapeID="_x0000_s1030" DrawAspect="Content" ObjectID="_1431080232" r:id="rId18"/>
        </w:pict>
      </w:r>
      <w:r>
        <w:rPr>
          <w:noProof/>
        </w:rPr>
        <w:pict>
          <v:shape id="_x0000_s1029" type="#_x0000_t75" style="position:absolute;left:0;text-align:left;margin-left:-53.05pt;margin-top:-12.7pt;width:540.2pt;height:298.6pt;z-index:251667456;mso-position-horizontal-relative:text;mso-position-vertical-relative:text" wrapcoords="-33 0 -33 21541 21600 21541 21600 0 -33 0">
            <v:imagedata r:id="rId19" o:title=""/>
            <w10:wrap type="through"/>
          </v:shape>
          <o:OLEObject Type="Embed" ProgID="CorelPHOTOPAINT.Image.16" ShapeID="_x0000_s1029" DrawAspect="Content" ObjectID="_1431080233" r:id="rId20"/>
        </w:pict>
      </w:r>
    </w:p>
    <w:p w:rsidR="00697D1A" w:rsidRDefault="00697D1A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2C680B" w:rsidRDefault="002C680B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697D1A" w:rsidRDefault="00697D1A" w:rsidP="00C72441">
      <w:pPr>
        <w:spacing w:after="200" w:line="276" w:lineRule="auto"/>
      </w:pPr>
    </w:p>
    <w:p w:rsidR="00697D1A" w:rsidRDefault="00697D1A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697D1A" w:rsidRDefault="004310D2" w:rsidP="007004ED">
      <w:pPr>
        <w:pStyle w:val="Ttulo1"/>
        <w:numPr>
          <w:ilvl w:val="0"/>
          <w:numId w:val="1"/>
        </w:numPr>
      </w:pPr>
      <w:bookmarkStart w:id="5" w:name="_Toc357338223"/>
      <w:r>
        <w:rPr>
          <w:noProof/>
        </w:rPr>
        <w:lastRenderedPageBreak/>
        <w:pict>
          <v:shape id="_x0000_s1032" type="#_x0000_t75" style="position:absolute;left:0;text-align:left;margin-left:-12.55pt;margin-top:30.15pt;width:454.05pt;height:202.05pt;z-index:251671552;mso-position-horizontal-relative:text;mso-position-vertical-relative:text" wrapcoords="-38 0 -38 21514 21600 21514 21600 0 -38 0">
            <v:imagedata r:id="rId21" o:title=""/>
            <w10:wrap type="through"/>
          </v:shape>
          <o:OLEObject Type="Embed" ProgID="CorelPHOTOPAINT.Image.16" ShapeID="_x0000_s1032" DrawAspect="Content" ObjectID="_1431080234" r:id="rId22"/>
        </w:pict>
      </w:r>
      <w:r w:rsidR="00697D1A">
        <w:t xml:space="preserve">Paquete </w:t>
      </w:r>
      <w:proofErr w:type="spellStart"/>
      <w:r w:rsidR="00DB6565">
        <w:t>Common</w:t>
      </w:r>
      <w:bookmarkEnd w:id="5"/>
      <w:proofErr w:type="spellEnd"/>
    </w:p>
    <w:p w:rsidR="00697D1A" w:rsidRDefault="00697D1A" w:rsidP="00C72441">
      <w:pPr>
        <w:spacing w:after="200" w:line="276" w:lineRule="auto"/>
      </w:pPr>
    </w:p>
    <w:p w:rsidR="00DB6565" w:rsidRDefault="004310D2" w:rsidP="00DB6565">
      <w:pPr>
        <w:pStyle w:val="Ttulo1"/>
        <w:numPr>
          <w:ilvl w:val="0"/>
          <w:numId w:val="1"/>
        </w:numPr>
      </w:pPr>
      <w:bookmarkStart w:id="6" w:name="_Toc357338224"/>
      <w:r>
        <w:rPr>
          <w:noProof/>
        </w:rPr>
        <w:pict>
          <v:shape id="_x0000_s1034" type="#_x0000_t75" style="position:absolute;left:0;text-align:left;margin-left:-63.8pt;margin-top:38.15pt;width:524.55pt;height:311.25pt;z-index:251673600;mso-position-horizontal:absolute;mso-position-horizontal-relative:text;mso-position-vertical:absolute;mso-position-vertical-relative:text" wrapcoords="-38 0 -38 21532 21600 21532 21600 0 -38 0">
            <v:imagedata r:id="rId23" o:title=""/>
            <w10:wrap type="through"/>
          </v:shape>
          <o:OLEObject Type="Embed" ProgID="CorelPHOTOPAINT.Image.16" ShapeID="_x0000_s1034" DrawAspect="Content" ObjectID="_1431080235" r:id="rId24"/>
        </w:pict>
      </w:r>
      <w:r w:rsidR="00DB6565">
        <w:t xml:space="preserve">Paquete </w:t>
      </w:r>
      <w:r w:rsidR="00FE5DC8">
        <w:t>Usuarios</w:t>
      </w:r>
      <w:bookmarkEnd w:id="6"/>
    </w:p>
    <w:p w:rsidR="00697D1A" w:rsidRDefault="00697D1A" w:rsidP="00C72441">
      <w:pPr>
        <w:spacing w:after="200" w:line="276" w:lineRule="auto"/>
      </w:pPr>
    </w:p>
    <w:p w:rsidR="00C118FB" w:rsidRDefault="004310D2" w:rsidP="00C118FB">
      <w:pPr>
        <w:pStyle w:val="Ttulo1"/>
        <w:numPr>
          <w:ilvl w:val="0"/>
          <w:numId w:val="1"/>
        </w:numPr>
      </w:pPr>
      <w:bookmarkStart w:id="7" w:name="_Toc357338225"/>
      <w:r>
        <w:rPr>
          <w:noProof/>
        </w:rPr>
        <w:lastRenderedPageBreak/>
        <w:pict>
          <v:shape id="_x0000_s1036" type="#_x0000_t75" style="position:absolute;left:0;text-align:left;margin-left:-62.55pt;margin-top:23.85pt;width:562.45pt;height:401.65pt;z-index:251675648;mso-position-horizontal-relative:text;mso-position-vertical-relative:text" wrapcoords="-30 0 -30 21552 21600 21552 21600 0 -30 0">
            <v:imagedata r:id="rId25" o:title=""/>
            <w10:wrap type="through"/>
          </v:shape>
          <o:OLEObject Type="Embed" ProgID="CorelPHOTOPAINT.Image.16" ShapeID="_x0000_s1036" DrawAspect="Content" ObjectID="_1431080236" r:id="rId26"/>
        </w:pict>
      </w:r>
      <w:r w:rsidR="00C118FB">
        <w:t>Paquete Principales</w:t>
      </w:r>
      <w:bookmarkEnd w:id="7"/>
    </w:p>
    <w:p w:rsidR="00C118FB" w:rsidRDefault="00C118FB" w:rsidP="00811F52">
      <w:pPr>
        <w:spacing w:after="200" w:line="276" w:lineRule="auto"/>
      </w:pPr>
    </w:p>
    <w:p w:rsidR="00143D27" w:rsidRDefault="00143D27" w:rsidP="00811F52">
      <w:pPr>
        <w:spacing w:after="200" w:line="276" w:lineRule="auto"/>
      </w:pPr>
    </w:p>
    <w:p w:rsidR="00143D27" w:rsidRDefault="00143D27" w:rsidP="00811F52">
      <w:pPr>
        <w:spacing w:after="200" w:line="276" w:lineRule="auto"/>
      </w:pPr>
    </w:p>
    <w:p w:rsidR="00143D27" w:rsidRDefault="00143D27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207E03" w:rsidRDefault="004310D2" w:rsidP="00811F52">
      <w:pPr>
        <w:spacing w:after="200" w:line="276" w:lineRule="auto"/>
      </w:pPr>
      <w:r>
        <w:rPr>
          <w:noProof/>
        </w:rPr>
        <w:lastRenderedPageBreak/>
        <w:pict>
          <v:shape id="_x0000_s1037" type="#_x0000_t75" style="position:absolute;left:0;text-align:left;margin-left:-11.9pt;margin-top:-12.5pt;width:440.15pt;height:317.5pt;z-index:251677696;mso-position-horizontal-relative:text;mso-position-vertical-relative:text" wrapcoords="-38 0 -38 21547 21600 21547 21600 0 -38 0">
            <v:imagedata r:id="rId27" o:title=""/>
            <w10:wrap type="through"/>
          </v:shape>
          <o:OLEObject Type="Embed" ProgID="CorelPHOTOPAINT.Image.16" ShapeID="_x0000_s1037" DrawAspect="Content" ObjectID="_1431080237" r:id="rId28"/>
        </w:pict>
      </w:r>
    </w:p>
    <w:p w:rsidR="00207E03" w:rsidRDefault="00207E03" w:rsidP="00811F52">
      <w:pPr>
        <w:spacing w:after="200" w:line="276" w:lineRule="auto"/>
      </w:pPr>
    </w:p>
    <w:p w:rsidR="00207E03" w:rsidRDefault="00207E03" w:rsidP="00811F52">
      <w:pPr>
        <w:spacing w:after="200" w:line="276" w:lineRule="auto"/>
      </w:pPr>
    </w:p>
    <w:p w:rsidR="00207E03" w:rsidRDefault="00207E03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207E03" w:rsidRDefault="00DA2B0A" w:rsidP="00207E03">
      <w:pPr>
        <w:pStyle w:val="Ttulo1"/>
        <w:numPr>
          <w:ilvl w:val="0"/>
          <w:numId w:val="1"/>
        </w:numPr>
      </w:pPr>
      <w:bookmarkStart w:id="8" w:name="_Toc357338226"/>
      <w:r>
        <w:rPr>
          <w:noProof/>
        </w:rPr>
        <w:lastRenderedPageBreak/>
        <w:drawing>
          <wp:anchor distT="0" distB="0" distL="114300" distR="114300" simplePos="0" relativeHeight="251678720" behindDoc="1" locked="0" layoutInCell="1" allowOverlap="1" wp14:anchorId="61F138E8" wp14:editId="7E211822">
            <wp:simplePos x="0" y="0"/>
            <wp:positionH relativeFrom="column">
              <wp:posOffset>98425</wp:posOffset>
            </wp:positionH>
            <wp:positionV relativeFrom="paragraph">
              <wp:posOffset>302895</wp:posOffset>
            </wp:positionV>
            <wp:extent cx="5398135" cy="4792980"/>
            <wp:effectExtent l="0" t="0" r="0" b="7620"/>
            <wp:wrapThrough wrapText="bothSides">
              <wp:wrapPolygon edited="0">
                <wp:start x="0" y="0"/>
                <wp:lineTo x="0" y="21548"/>
                <wp:lineTo x="21496" y="21548"/>
                <wp:lineTo x="21496" y="0"/>
                <wp:lineTo x="0" y="0"/>
              </wp:wrapPolygon>
            </wp:wrapThrough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47929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7E03">
        <w:t>Paquete Planificación de clases</w:t>
      </w:r>
      <w:bookmarkEnd w:id="8"/>
    </w:p>
    <w:p w:rsidR="00207E03" w:rsidRDefault="00D277A6" w:rsidP="00811F52">
      <w:pPr>
        <w:spacing w:after="200" w:line="276" w:lineRule="auto"/>
      </w:pPr>
      <w:r>
        <w:rPr>
          <w:noProof/>
        </w:rPr>
        <w:drawing>
          <wp:anchor distT="0" distB="0" distL="114300" distR="114300" simplePos="0" relativeHeight="251679744" behindDoc="1" locked="0" layoutInCell="1" allowOverlap="1" wp14:anchorId="34699FC1" wp14:editId="53228009">
            <wp:simplePos x="0" y="0"/>
            <wp:positionH relativeFrom="column">
              <wp:posOffset>239395</wp:posOffset>
            </wp:positionH>
            <wp:positionV relativeFrom="paragraph">
              <wp:posOffset>-64770</wp:posOffset>
            </wp:positionV>
            <wp:extent cx="6226175" cy="3780790"/>
            <wp:effectExtent l="0" t="0" r="3175" b="0"/>
            <wp:wrapThrough wrapText="bothSides">
              <wp:wrapPolygon edited="0">
                <wp:start x="0" y="0"/>
                <wp:lineTo x="0" y="21440"/>
                <wp:lineTo x="21545" y="21440"/>
                <wp:lineTo x="21545" y="0"/>
                <wp:lineTo x="0" y="0"/>
              </wp:wrapPolygon>
            </wp:wrapThrough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26175" cy="3780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394F" w:rsidRDefault="00CE394F" w:rsidP="00811F52">
      <w:pPr>
        <w:spacing w:after="200" w:line="276" w:lineRule="auto"/>
      </w:pPr>
    </w:p>
    <w:p w:rsidR="00013D3A" w:rsidRDefault="00CE394F" w:rsidP="003C2E18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9" w:name="_Toc357332405"/>
      <w:bookmarkStart w:id="10" w:name="_Toc357337658"/>
      <w:bookmarkStart w:id="11" w:name="_Toc357337850"/>
      <w:bookmarkStart w:id="12" w:name="_Toc357338025"/>
      <w:bookmarkStart w:id="13" w:name="_Toc357338227"/>
      <w:bookmarkEnd w:id="9"/>
      <w:bookmarkEnd w:id="10"/>
      <w:bookmarkEnd w:id="11"/>
      <w:bookmarkEnd w:id="12"/>
      <w:bookmarkEnd w:id="13"/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14" w:name="_Toc357332406"/>
      <w:bookmarkStart w:id="15" w:name="_Toc357337659"/>
      <w:bookmarkStart w:id="16" w:name="_Toc357337851"/>
      <w:bookmarkStart w:id="17" w:name="_Toc357338026"/>
      <w:bookmarkStart w:id="18" w:name="_Toc357338228"/>
      <w:bookmarkEnd w:id="14"/>
      <w:bookmarkEnd w:id="15"/>
      <w:bookmarkEnd w:id="16"/>
      <w:bookmarkEnd w:id="17"/>
      <w:bookmarkEnd w:id="18"/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19" w:name="_Toc357332407"/>
      <w:bookmarkStart w:id="20" w:name="_Toc357337660"/>
      <w:bookmarkStart w:id="21" w:name="_Toc357337852"/>
      <w:bookmarkStart w:id="22" w:name="_Toc357338027"/>
      <w:bookmarkStart w:id="23" w:name="_Toc357338229"/>
      <w:bookmarkEnd w:id="19"/>
      <w:bookmarkEnd w:id="20"/>
      <w:bookmarkEnd w:id="21"/>
      <w:bookmarkEnd w:id="22"/>
      <w:bookmarkEnd w:id="23"/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24" w:name="_Toc357332408"/>
      <w:bookmarkStart w:id="25" w:name="_Toc357337661"/>
      <w:bookmarkStart w:id="26" w:name="_Toc357337853"/>
      <w:bookmarkStart w:id="27" w:name="_Toc357338028"/>
      <w:bookmarkStart w:id="28" w:name="_Toc357338230"/>
      <w:bookmarkEnd w:id="24"/>
      <w:bookmarkEnd w:id="25"/>
      <w:bookmarkEnd w:id="26"/>
      <w:bookmarkEnd w:id="27"/>
      <w:bookmarkEnd w:id="28"/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29" w:name="_Toc357332409"/>
      <w:bookmarkStart w:id="30" w:name="_Toc357337662"/>
      <w:bookmarkStart w:id="31" w:name="_Toc357337854"/>
      <w:bookmarkStart w:id="32" w:name="_Toc357338029"/>
      <w:bookmarkStart w:id="33" w:name="_Toc357338231"/>
      <w:bookmarkEnd w:id="29"/>
      <w:bookmarkEnd w:id="30"/>
      <w:bookmarkEnd w:id="31"/>
      <w:bookmarkEnd w:id="32"/>
      <w:bookmarkEnd w:id="33"/>
    </w:p>
    <w:p w:rsidR="00013D3A" w:rsidRPr="00013D3A" w:rsidRDefault="00013D3A" w:rsidP="00013D3A">
      <w:pPr>
        <w:pStyle w:val="Prrafodelista"/>
        <w:keepNext/>
        <w:keepLines/>
        <w:numPr>
          <w:ilvl w:val="0"/>
          <w:numId w:val="47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vanish/>
          <w:color w:val="365F91"/>
          <w:sz w:val="28"/>
          <w:szCs w:val="28"/>
        </w:rPr>
      </w:pPr>
      <w:bookmarkStart w:id="34" w:name="_Toc357332410"/>
      <w:bookmarkStart w:id="35" w:name="_Toc357337663"/>
      <w:bookmarkStart w:id="36" w:name="_Toc357337855"/>
      <w:bookmarkStart w:id="37" w:name="_Toc357338030"/>
      <w:bookmarkStart w:id="38" w:name="_Toc357338232"/>
      <w:bookmarkEnd w:id="34"/>
      <w:bookmarkEnd w:id="35"/>
      <w:bookmarkEnd w:id="36"/>
      <w:bookmarkEnd w:id="37"/>
      <w:bookmarkEnd w:id="38"/>
    </w:p>
    <w:p w:rsidR="00013D3A" w:rsidRDefault="00013D3A" w:rsidP="00013D3A">
      <w:pPr>
        <w:pStyle w:val="Ttulo1"/>
        <w:numPr>
          <w:ilvl w:val="0"/>
          <w:numId w:val="47"/>
        </w:numPr>
      </w:pPr>
      <w:bookmarkStart w:id="39" w:name="_Toc357338233"/>
      <w:r>
        <w:t xml:space="preserve">Paquete </w:t>
      </w:r>
      <w:r w:rsidR="00C467C9">
        <w:t>Perfiles</w:t>
      </w:r>
      <w:bookmarkEnd w:id="39"/>
    </w:p>
    <w:p w:rsidR="001E62F4" w:rsidRDefault="001E62F4" w:rsidP="00013D3A">
      <w:r>
        <w:rPr>
          <w:noProof/>
        </w:rPr>
        <w:drawing>
          <wp:anchor distT="0" distB="0" distL="114300" distR="114300" simplePos="0" relativeHeight="251680768" behindDoc="1" locked="0" layoutInCell="1" allowOverlap="1" wp14:anchorId="7D57BC32" wp14:editId="29DBC5F3">
            <wp:simplePos x="0" y="0"/>
            <wp:positionH relativeFrom="column">
              <wp:posOffset>74295</wp:posOffset>
            </wp:positionH>
            <wp:positionV relativeFrom="paragraph">
              <wp:posOffset>137160</wp:posOffset>
            </wp:positionV>
            <wp:extent cx="5398135" cy="3967480"/>
            <wp:effectExtent l="0" t="0" r="0" b="0"/>
            <wp:wrapThrough wrapText="bothSides">
              <wp:wrapPolygon edited="0">
                <wp:start x="0" y="0"/>
                <wp:lineTo x="0" y="21469"/>
                <wp:lineTo x="21496" y="21469"/>
                <wp:lineTo x="21496" y="0"/>
                <wp:lineTo x="0" y="0"/>
              </wp:wrapPolygon>
            </wp:wrapThrough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8135" cy="3967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62F4" w:rsidRDefault="001E62F4" w:rsidP="00013D3A"/>
    <w:p w:rsidR="001E62F4" w:rsidRDefault="001E62F4" w:rsidP="00013D3A"/>
    <w:p w:rsidR="001E62F4" w:rsidRDefault="001E62F4" w:rsidP="00013D3A"/>
    <w:p w:rsidR="001E62F4" w:rsidRDefault="001E62F4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0C1600" w:rsidRDefault="000C1600" w:rsidP="000C1600">
      <w:pPr>
        <w:pStyle w:val="Ttulo1"/>
        <w:numPr>
          <w:ilvl w:val="0"/>
          <w:numId w:val="47"/>
        </w:numPr>
      </w:pPr>
      <w:bookmarkStart w:id="40" w:name="_Toc357338234"/>
      <w:r>
        <w:lastRenderedPageBreak/>
        <w:t xml:space="preserve">Paquete </w:t>
      </w:r>
      <w:r w:rsidR="001E62F4">
        <w:t>Novedades Áulicas</w:t>
      </w:r>
      <w:bookmarkEnd w:id="40"/>
    </w:p>
    <w:p w:rsidR="00013D3A" w:rsidRDefault="001E62F4" w:rsidP="00013D3A">
      <w:r>
        <w:rPr>
          <w:noProof/>
        </w:rPr>
        <w:drawing>
          <wp:anchor distT="0" distB="0" distL="114300" distR="114300" simplePos="0" relativeHeight="251681792" behindDoc="1" locked="0" layoutInCell="1" allowOverlap="1" wp14:anchorId="1E9D8647" wp14:editId="1C3508F1">
            <wp:simplePos x="0" y="0"/>
            <wp:positionH relativeFrom="column">
              <wp:posOffset>209550</wp:posOffset>
            </wp:positionH>
            <wp:positionV relativeFrom="paragraph">
              <wp:posOffset>213360</wp:posOffset>
            </wp:positionV>
            <wp:extent cx="4681220" cy="5177790"/>
            <wp:effectExtent l="0" t="0" r="5080" b="3810"/>
            <wp:wrapThrough wrapText="bothSides">
              <wp:wrapPolygon edited="0">
                <wp:start x="0" y="0"/>
                <wp:lineTo x="0" y="21536"/>
                <wp:lineTo x="21536" y="21536"/>
                <wp:lineTo x="21536" y="0"/>
                <wp:lineTo x="0" y="0"/>
              </wp:wrapPolygon>
            </wp:wrapThrough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1220" cy="5177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E62F4" w:rsidRDefault="001E62F4" w:rsidP="00013D3A"/>
    <w:p w:rsidR="001E62F4" w:rsidRDefault="001E62F4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1E62F4" w:rsidRDefault="00B96716" w:rsidP="001E62F4">
      <w:pPr>
        <w:pStyle w:val="Ttulo1"/>
        <w:numPr>
          <w:ilvl w:val="0"/>
          <w:numId w:val="47"/>
        </w:numPr>
      </w:pPr>
      <w:bookmarkStart w:id="41" w:name="_Toc35733823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3840" behindDoc="1" locked="0" layoutInCell="1" allowOverlap="1">
                <wp:simplePos x="0" y="0"/>
                <wp:positionH relativeFrom="column">
                  <wp:posOffset>-863600</wp:posOffset>
                </wp:positionH>
                <wp:positionV relativeFrom="paragraph">
                  <wp:posOffset>314325</wp:posOffset>
                </wp:positionV>
                <wp:extent cx="6614795" cy="7820025"/>
                <wp:effectExtent l="0" t="0" r="0" b="9525"/>
                <wp:wrapThrough wrapText="bothSides">
                  <wp:wrapPolygon edited="0">
                    <wp:start x="0" y="0"/>
                    <wp:lineTo x="0" y="11208"/>
                    <wp:lineTo x="622" y="11787"/>
                    <wp:lineTo x="622" y="21574"/>
                    <wp:lineTo x="21337" y="21574"/>
                    <wp:lineTo x="21523" y="11208"/>
                    <wp:lineTo x="21523" y="0"/>
                    <wp:lineTo x="0" y="0"/>
                  </wp:wrapPolygon>
                </wp:wrapThrough>
                <wp:docPr id="16" name="16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14795" cy="7820025"/>
                          <a:chOff x="0" y="0"/>
                          <a:chExt cx="5399773" cy="6525928"/>
                        </a:xfrm>
                      </wpg:grpSpPr>
                      <pic:pic xmlns:pic="http://schemas.openxmlformats.org/drawingml/2006/picture">
                        <pic:nvPicPr>
                          <pic:cNvPr id="14" name="Imagen 14"/>
                          <pic:cNvPicPr>
                            <a:picLocks noChangeAspect="1"/>
                          </pic:cNvPicPr>
                        </pic:nvPicPr>
                        <pic:blipFill>
                          <a:blip r:embed="rId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399773" cy="338809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15" name="Imagen 15"/>
                          <pic:cNvPicPr>
                            <a:picLocks noChangeAspect="1"/>
                          </pic:cNvPicPr>
                        </pic:nvPicPr>
                        <pic:blipFill>
                          <a:blip r:embed="rId3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92505" y="3388093"/>
                            <a:ext cx="5130266" cy="313783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16 Grupo" o:spid="_x0000_s1026" style="position:absolute;margin-left:-68pt;margin-top:24.75pt;width:520.85pt;height:615.75pt;z-index:-251632640;mso-width-relative:margin;mso-height-relative:margin" coordsize="53997,652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">
                <v:shape id="Imagen 14" o:spid="_x0000_s1027" type="#_x0000_t75" style="position:absolute;width:53997;height:3388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8dMqPCAAAA2wAAAA8AAABkcnMvZG93bnJldi54bWxET0uLwjAQvgv+hzDC3jR1ER/VKLIgK3sQ&#10;rKLXoRnbajOpTVarv94IC3ubj+85s0VjSnGj2hWWFfR7EQji1OqCMwX73ao7BuE8ssbSMil4kIPF&#10;vN2aYaztnbd0S3wmQgi7GBXk3lexlC7NyaDr2Yo4cCdbG/QB1pnUNd5DuCnlZxQNpcGCQ0OOFX3l&#10;lF6SX6NgcrxuRk93OP+sds/ksR58H4srK/XRaZZTEJ4a/y/+c691mD+A9y/hADl/A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HTKjwgAAANsAAAAPAAAAAAAAAAAAAAAAAJ8C&#10;AABkcnMvZG93bnJldi54bWxQSwUGAAAAAAQABAD3AAAAjgMAAAAA&#10;">
                  <v:imagedata r:id="rId35" o:title=""/>
                  <v:path arrowok="t"/>
                </v:shape>
                <v:shape id="Imagen 15" o:spid="_x0000_s1028" type="#_x0000_t75" style="position:absolute;left:1925;top:33880;width:51302;height:31379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w+HnCAAAA2wAAAA8AAABkcnMvZG93bnJldi54bWxET0trAjEQvgv9D2EK3jTbh0VXoxSLUCgK&#10;bnvocUimu4ubyZLEdfXXm4LgbT6+5yxWvW1ERz7UjhU8jTMQxNqZmksFP9+b0RREiMgGG8ek4EwB&#10;VsuHwQJz4068p66IpUghHHJUUMXY5lIGXZHFMHYtceL+nLcYE/SlNB5PKdw28jnL3qTFmlNDhS2t&#10;K9KH4mgVhFnfbXY+fOnDy/SV9cX8fmyNUsPH/n0OIlIf7+Kb+9Ok+RP4/yUdIJdX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yMPh5wgAAANsAAAAPAAAAAAAAAAAAAAAAAJ8C&#10;AABkcnMvZG93bnJldi54bWxQSwUGAAAAAAQABAD3AAAAjgMAAAAA&#10;">
                  <v:imagedata r:id="rId36" o:title=""/>
                  <v:path arrowok="t"/>
                </v:shape>
                <w10:wrap type="through"/>
              </v:group>
            </w:pict>
          </mc:Fallback>
        </mc:AlternateContent>
      </w:r>
      <w:r w:rsidR="001E62F4">
        <w:t xml:space="preserve">Paquete </w:t>
      </w:r>
      <w:r w:rsidR="001E62F4">
        <w:t>Encuestas</w:t>
      </w:r>
      <w:bookmarkEnd w:id="41"/>
    </w:p>
    <w:p w:rsidR="001E62F4" w:rsidRDefault="001E62F4" w:rsidP="00013D3A"/>
    <w:p w:rsidR="00B96716" w:rsidRDefault="002B2FEC" w:rsidP="005A055B">
      <w:pPr>
        <w:pStyle w:val="Ttulo1"/>
        <w:numPr>
          <w:ilvl w:val="0"/>
          <w:numId w:val="47"/>
        </w:numPr>
      </w:pPr>
      <w:bookmarkStart w:id="42" w:name="_Toc357338236"/>
      <w:r>
        <w:rPr>
          <w:noProof/>
        </w:rPr>
        <w:lastRenderedPageBreak/>
        <w:drawing>
          <wp:anchor distT="0" distB="0" distL="114300" distR="114300" simplePos="0" relativeHeight="251684864" behindDoc="1" locked="0" layoutInCell="1" allowOverlap="1" wp14:anchorId="34E5C3AA" wp14:editId="6D9026A0">
            <wp:simplePos x="0" y="0"/>
            <wp:positionH relativeFrom="column">
              <wp:posOffset>-670560</wp:posOffset>
            </wp:positionH>
            <wp:positionV relativeFrom="paragraph">
              <wp:posOffset>410845</wp:posOffset>
            </wp:positionV>
            <wp:extent cx="6231890" cy="6520815"/>
            <wp:effectExtent l="0" t="0" r="0" b="0"/>
            <wp:wrapThrough wrapText="bothSides">
              <wp:wrapPolygon edited="0">
                <wp:start x="0" y="0"/>
                <wp:lineTo x="0" y="21518"/>
                <wp:lineTo x="21525" y="21518"/>
                <wp:lineTo x="21525" y="0"/>
                <wp:lineTo x="0" y="0"/>
              </wp:wrapPolygon>
            </wp:wrapThrough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31890" cy="65208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A055B">
        <w:t>P</w:t>
      </w:r>
      <w:r w:rsidR="00B96716">
        <w:t xml:space="preserve">aquete </w:t>
      </w:r>
      <w:r w:rsidR="00B96716">
        <w:t>Comunicaciones</w:t>
      </w:r>
      <w:bookmarkEnd w:id="42"/>
    </w:p>
    <w:p w:rsidR="00B96716" w:rsidRDefault="00B96716" w:rsidP="00013D3A"/>
    <w:p w:rsidR="00B96716" w:rsidRDefault="00B96716" w:rsidP="00013D3A"/>
    <w:p w:rsidR="00B96716" w:rsidRDefault="00B96716" w:rsidP="00013D3A"/>
    <w:p w:rsidR="005A055B" w:rsidRDefault="005A055B" w:rsidP="00013D3A"/>
    <w:p w:rsidR="005A055B" w:rsidRDefault="005A055B" w:rsidP="00013D3A"/>
    <w:p w:rsidR="005A055B" w:rsidRDefault="005A055B" w:rsidP="00013D3A"/>
    <w:p w:rsidR="005A055B" w:rsidRDefault="005A055B">
      <w:pPr>
        <w:spacing w:before="0" w:after="200" w:line="276" w:lineRule="auto"/>
        <w:ind w:firstLine="0"/>
        <w:contextualSpacing w:val="0"/>
        <w:jc w:val="left"/>
      </w:pPr>
      <w:r>
        <w:br w:type="page"/>
      </w:r>
    </w:p>
    <w:p w:rsidR="00564380" w:rsidRPr="00564380" w:rsidRDefault="002B2FEC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43" w:name="_Toc357337860"/>
      <w:bookmarkStart w:id="44" w:name="_Toc357338035"/>
      <w:bookmarkStart w:id="45" w:name="_Toc357338237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6912" behindDoc="0" locked="0" layoutInCell="1" allowOverlap="1" wp14:anchorId="6E0E83AC" wp14:editId="3DDE621C">
                <wp:simplePos x="0" y="0"/>
                <wp:positionH relativeFrom="column">
                  <wp:posOffset>-599440</wp:posOffset>
                </wp:positionH>
                <wp:positionV relativeFrom="paragraph">
                  <wp:posOffset>338455</wp:posOffset>
                </wp:positionV>
                <wp:extent cx="6785610" cy="8505825"/>
                <wp:effectExtent l="0" t="0" r="0" b="9525"/>
                <wp:wrapThrough wrapText="bothSides">
                  <wp:wrapPolygon edited="0">
                    <wp:start x="0" y="0"/>
                    <wp:lineTo x="0" y="21576"/>
                    <wp:lineTo x="21467" y="21576"/>
                    <wp:lineTo x="21527" y="10885"/>
                    <wp:lineTo x="21527" y="0"/>
                    <wp:lineTo x="0" y="0"/>
                  </wp:wrapPolygon>
                </wp:wrapThrough>
                <wp:docPr id="23" name="23 Grupo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785610" cy="8505825"/>
                          <a:chOff x="0" y="0"/>
                          <a:chExt cx="6063916" cy="7498080"/>
                        </a:xfrm>
                      </wpg:grpSpPr>
                      <pic:pic xmlns:pic="http://schemas.openxmlformats.org/drawingml/2006/picture">
                        <pic:nvPicPr>
                          <pic:cNvPr id="21" name="Imagen 21"/>
                          <pic:cNvPicPr>
                            <a:picLocks noChangeAspect="1"/>
                          </pic:cNvPicPr>
                        </pic:nvPicPr>
                        <pic:blipFill>
                          <a:blip r:embed="rId3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063916" cy="378272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pic:pic xmlns:pic="http://schemas.openxmlformats.org/drawingml/2006/picture">
                        <pic:nvPicPr>
                          <pic:cNvPr id="22" name="Imagen 22"/>
                          <pic:cNvPicPr>
                            <a:picLocks noChangeAspect="1"/>
                          </pic:cNvPicPr>
                        </pic:nvPicPr>
                        <pic:blipFill>
                          <a:blip r:embed="rId3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3734602"/>
                            <a:ext cx="6015790" cy="376347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23 Grupo" o:spid="_x0000_s1026" style="position:absolute;margin-left:-47.2pt;margin-top:26.65pt;width:534.3pt;height:669.75pt;z-index:251686912;mso-width-relative:margin;mso-height-relative:margin" coordsize="60639,749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">
                <v:shape id="Imagen 21" o:spid="_x0000_s1027" type="#_x0000_t75" style="position:absolute;width:60639;height:37827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1qDA3CAAAA2wAAAA8AAABkcnMvZG93bnJldi54bWxEj9GKwjAURN8X9h/CXfBtTS0iUo3iLgqu&#10;b2o/4NJcm2JyU5qo1a83C4KPw8ycYebL3llxpS40nhWMhhkI4srrhmsF5XHzPQURIrJG65kU3CnA&#10;cvH5McdC+xvv6XqItUgQDgUqMDG2hZShMuQwDH1LnLyT7xzGJLta6g5vCe6szLNsIh02nBYMtvRr&#10;qDofLk7BI66q+8+f3ee7shmfx3Y9qc1aqcFXv5qBiNTHd/jV3moF+Qj+v6QfIBdP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dagwNwgAAANsAAAAPAAAAAAAAAAAAAAAAAJ8C&#10;AABkcnMvZG93bnJldi54bWxQSwUGAAAAAAQABAD3AAAAjgMAAAAA&#10;">
                  <v:imagedata r:id="rId40" o:title=""/>
                  <v:path arrowok="t"/>
                </v:shape>
                <v:shape id="Imagen 22" o:spid="_x0000_s1028" type="#_x0000_t75" style="position:absolute;top:37346;width:60157;height:3763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">
                  <v:imagedata r:id="rId41" o:title=""/>
                  <v:path arrowok="t"/>
                </v:shape>
                <w10:wrap type="through"/>
              </v:group>
            </w:pict>
          </mc:Fallback>
        </mc:AlternateContent>
      </w:r>
      <w:bookmarkEnd w:id="43"/>
      <w:bookmarkEnd w:id="44"/>
      <w:bookmarkEnd w:id="45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46" w:name="_Toc357337669"/>
      <w:bookmarkStart w:id="47" w:name="_Toc357337861"/>
      <w:bookmarkStart w:id="48" w:name="_Toc357338036"/>
      <w:bookmarkStart w:id="49" w:name="_Toc357338238"/>
      <w:bookmarkEnd w:id="46"/>
      <w:bookmarkEnd w:id="47"/>
      <w:bookmarkEnd w:id="48"/>
      <w:bookmarkEnd w:id="49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50" w:name="_Toc357337670"/>
      <w:bookmarkStart w:id="51" w:name="_Toc357337862"/>
      <w:bookmarkStart w:id="52" w:name="_Toc357338037"/>
      <w:bookmarkStart w:id="53" w:name="_Toc357338239"/>
      <w:bookmarkEnd w:id="50"/>
      <w:bookmarkEnd w:id="51"/>
      <w:bookmarkEnd w:id="52"/>
      <w:bookmarkEnd w:id="53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54" w:name="_Toc357337671"/>
      <w:bookmarkStart w:id="55" w:name="_Toc357337863"/>
      <w:bookmarkStart w:id="56" w:name="_Toc357338038"/>
      <w:bookmarkStart w:id="57" w:name="_Toc357338240"/>
      <w:bookmarkEnd w:id="54"/>
      <w:bookmarkEnd w:id="55"/>
      <w:bookmarkEnd w:id="56"/>
      <w:bookmarkEnd w:id="57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58" w:name="_Toc357337672"/>
      <w:bookmarkStart w:id="59" w:name="_Toc357337864"/>
      <w:bookmarkStart w:id="60" w:name="_Toc357338039"/>
      <w:bookmarkStart w:id="61" w:name="_Toc357338241"/>
      <w:bookmarkEnd w:id="58"/>
      <w:bookmarkEnd w:id="59"/>
      <w:bookmarkEnd w:id="60"/>
      <w:bookmarkEnd w:id="61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62" w:name="_Toc357337673"/>
      <w:bookmarkStart w:id="63" w:name="_Toc357337865"/>
      <w:bookmarkStart w:id="64" w:name="_Toc357338040"/>
      <w:bookmarkStart w:id="65" w:name="_Toc357338242"/>
      <w:bookmarkEnd w:id="62"/>
      <w:bookmarkEnd w:id="63"/>
      <w:bookmarkEnd w:id="64"/>
      <w:bookmarkEnd w:id="65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66" w:name="_Toc357337674"/>
      <w:bookmarkStart w:id="67" w:name="_Toc357337866"/>
      <w:bookmarkStart w:id="68" w:name="_Toc357338041"/>
      <w:bookmarkStart w:id="69" w:name="_Toc357338243"/>
      <w:bookmarkEnd w:id="66"/>
      <w:bookmarkEnd w:id="67"/>
      <w:bookmarkEnd w:id="68"/>
      <w:bookmarkEnd w:id="69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70" w:name="_Toc357337675"/>
      <w:bookmarkStart w:id="71" w:name="_Toc357337867"/>
      <w:bookmarkStart w:id="72" w:name="_Toc357338042"/>
      <w:bookmarkStart w:id="73" w:name="_Toc357338244"/>
      <w:bookmarkEnd w:id="70"/>
      <w:bookmarkEnd w:id="71"/>
      <w:bookmarkEnd w:id="72"/>
      <w:bookmarkEnd w:id="73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74" w:name="_Toc357337676"/>
      <w:bookmarkStart w:id="75" w:name="_Toc357337868"/>
      <w:bookmarkStart w:id="76" w:name="_Toc357338043"/>
      <w:bookmarkStart w:id="77" w:name="_Toc357338245"/>
      <w:bookmarkEnd w:id="74"/>
      <w:bookmarkEnd w:id="75"/>
      <w:bookmarkEnd w:id="76"/>
      <w:bookmarkEnd w:id="77"/>
    </w:p>
    <w:p w:rsidR="00564380" w:rsidRPr="00564380" w:rsidRDefault="00564380" w:rsidP="005A055B">
      <w:pPr>
        <w:pStyle w:val="Prrafodelista"/>
        <w:keepNext/>
        <w:keepLines/>
        <w:numPr>
          <w:ilvl w:val="0"/>
          <w:numId w:val="50"/>
        </w:numPr>
        <w:pBdr>
          <w:bottom w:val="single" w:sz="4" w:space="1" w:color="auto"/>
        </w:pBdr>
        <w:spacing w:before="480"/>
        <w:outlineLvl w:val="0"/>
        <w:rPr>
          <w:rFonts w:ascii="Cambria" w:hAnsi="Cambria"/>
          <w:b/>
          <w:bCs/>
          <w:smallCaps/>
          <w:noProof/>
          <w:vanish/>
          <w:color w:val="365F91"/>
          <w:sz w:val="28"/>
          <w:szCs w:val="28"/>
        </w:rPr>
      </w:pPr>
      <w:bookmarkStart w:id="78" w:name="_Toc357337677"/>
      <w:bookmarkStart w:id="79" w:name="_Toc357337869"/>
      <w:bookmarkStart w:id="80" w:name="_Toc357338044"/>
      <w:bookmarkStart w:id="81" w:name="_Toc357338246"/>
      <w:bookmarkEnd w:id="78"/>
      <w:bookmarkEnd w:id="79"/>
      <w:bookmarkEnd w:id="80"/>
      <w:bookmarkEnd w:id="81"/>
    </w:p>
    <w:p w:rsidR="005A055B" w:rsidRDefault="005A055B" w:rsidP="005A055B">
      <w:pPr>
        <w:pStyle w:val="Ttulo1"/>
        <w:numPr>
          <w:ilvl w:val="0"/>
          <w:numId w:val="50"/>
        </w:numPr>
      </w:pPr>
      <w:bookmarkStart w:id="82" w:name="_Toc357338247"/>
      <w:r>
        <w:t xml:space="preserve">Paquete </w:t>
      </w:r>
      <w:r w:rsidR="002301E5">
        <w:t>Agenda</w:t>
      </w:r>
      <w:bookmarkEnd w:id="82"/>
    </w:p>
    <w:p w:rsidR="00564380" w:rsidRDefault="00564380" w:rsidP="00564380">
      <w:pPr>
        <w:pStyle w:val="Ttulo1"/>
        <w:numPr>
          <w:ilvl w:val="0"/>
          <w:numId w:val="50"/>
        </w:numPr>
      </w:pPr>
      <w:bookmarkStart w:id="83" w:name="_Toc357338248"/>
      <w:r>
        <w:lastRenderedPageBreak/>
        <w:t xml:space="preserve">Paquete </w:t>
      </w:r>
      <w:r>
        <w:t>Administración</w:t>
      </w:r>
      <w:bookmarkEnd w:id="83"/>
    </w:p>
    <w:p w:rsidR="00564380" w:rsidRPr="00013D3A" w:rsidRDefault="00564380" w:rsidP="00013D3A">
      <w:r>
        <w:rPr>
          <w:noProof/>
        </w:rPr>
        <w:drawing>
          <wp:inline distT="0" distB="0" distL="0" distR="0">
            <wp:extent cx="4427855" cy="2714625"/>
            <wp:effectExtent l="0" t="0" r="0" b="9525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27855" cy="27146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64380" w:rsidRPr="00013D3A" w:rsidSect="00D2597F">
      <w:headerReference w:type="default" r:id="rId43"/>
      <w:footerReference w:type="default" r:id="rId44"/>
      <w:pgSz w:w="11907" w:h="16840" w:code="9"/>
      <w:pgMar w:top="1417" w:right="1701" w:bottom="1417" w:left="1701" w:header="709" w:footer="1563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4310D2" w:rsidRDefault="004310D2" w:rsidP="001A4EBF">
      <w:r>
        <w:separator/>
      </w:r>
    </w:p>
  </w:endnote>
  <w:endnote w:type="continuationSeparator" w:id="0">
    <w:p w:rsidR="004310D2" w:rsidRDefault="004310D2" w:rsidP="001A4EB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pPr w:leftFromText="187" w:rightFromText="187" w:vertAnchor="page" w:horzAnchor="page" w:tblpXSpec="right" w:tblpYSpec="bottom"/>
      <w:tblW w:w="520" w:type="pct"/>
      <w:tblLook w:val="00A0" w:firstRow="1" w:lastRow="0" w:firstColumn="1" w:lastColumn="0" w:noHBand="0" w:noVBand="0"/>
    </w:tblPr>
    <w:tblGrid>
      <w:gridCol w:w="907"/>
    </w:tblGrid>
    <w:tr w:rsidR="00354047" w:rsidRPr="004734D9" w:rsidTr="00D2597F">
      <w:trPr>
        <w:trHeight w:val="9897"/>
      </w:trPr>
      <w:tc>
        <w:tcPr>
          <w:tcW w:w="907" w:type="dxa"/>
          <w:tcBorders>
            <w:bottom w:val="single" w:sz="4" w:space="0" w:color="auto"/>
          </w:tcBorders>
          <w:textDirection w:val="btLr"/>
        </w:tcPr>
        <w:p w:rsidR="00354047" w:rsidRPr="004734D9" w:rsidRDefault="00354047" w:rsidP="00094B25">
          <w:pPr>
            <w:pStyle w:val="Encabezado"/>
            <w:ind w:left="113" w:right="113"/>
          </w:pPr>
          <w:r>
            <w:rPr>
              <w:color w:val="4F81BD"/>
            </w:rPr>
            <w:t>C</w:t>
          </w:r>
          <w:r w:rsidRPr="004734D9">
            <w:rPr>
              <w:color w:val="4F81BD"/>
            </w:rPr>
            <w:t xml:space="preserve">apítulo: </w:t>
          </w:r>
          <w:r w:rsidR="004310D2">
            <w:fldChar w:fldCharType="begin"/>
          </w:r>
          <w:r w:rsidR="004310D2">
            <w:instrText xml:space="preserve"> STYLEREF  "1"  </w:instrText>
          </w:r>
          <w:r w:rsidR="003C2E18">
            <w:fldChar w:fldCharType="separate"/>
          </w:r>
          <w:r w:rsidR="0043320B">
            <w:rPr>
              <w:noProof/>
            </w:rPr>
            <w:t>Tabla de contenido</w:t>
          </w:r>
          <w:r w:rsidR="004310D2">
            <w:rPr>
              <w:noProof/>
            </w:rPr>
            <w:fldChar w:fldCharType="end"/>
          </w:r>
        </w:p>
      </w:tc>
    </w:tr>
    <w:tr w:rsidR="00354047" w:rsidRPr="00D2597F" w:rsidTr="00D2597F">
      <w:trPr>
        <w:trHeight w:val="806"/>
      </w:trPr>
      <w:tc>
        <w:tcPr>
          <w:tcW w:w="907" w:type="dxa"/>
          <w:tcBorders>
            <w:top w:val="single" w:sz="4" w:space="0" w:color="auto"/>
          </w:tcBorders>
        </w:tcPr>
        <w:p w:rsidR="00354047" w:rsidRPr="00D2597F" w:rsidRDefault="00354047" w:rsidP="00F923D9">
          <w:pPr>
            <w:pStyle w:val="Piedepgina"/>
            <w:spacing w:before="0"/>
            <w:ind w:firstLine="0"/>
            <w:jc w:val="center"/>
            <w:rPr>
              <w:color w:val="4F81BD" w:themeColor="accent1"/>
            </w:rPr>
          </w:pPr>
          <w:r w:rsidRPr="00D2597F">
            <w:rPr>
              <w:color w:val="4F81BD" w:themeColor="accent1"/>
            </w:rPr>
            <w:fldChar w:fldCharType="begin"/>
          </w:r>
          <w:r w:rsidRPr="00D2597F">
            <w:rPr>
              <w:color w:val="4F81BD" w:themeColor="accent1"/>
            </w:rPr>
            <w:instrText xml:space="preserve"> PAGE   \* MERGEFORMAT </w:instrText>
          </w:r>
          <w:r w:rsidRPr="00D2597F">
            <w:rPr>
              <w:color w:val="4F81BD" w:themeColor="accent1"/>
            </w:rPr>
            <w:fldChar w:fldCharType="separate"/>
          </w:r>
          <w:r w:rsidR="0043320B" w:rsidRPr="0043320B">
            <w:rPr>
              <w:noProof/>
              <w:color w:val="4F81BD" w:themeColor="accent1"/>
              <w:sz w:val="40"/>
              <w:szCs w:val="40"/>
            </w:rPr>
            <w:t>3</w:t>
          </w:r>
          <w:r w:rsidRPr="00D2597F">
            <w:rPr>
              <w:noProof/>
              <w:color w:val="4F81BD" w:themeColor="accent1"/>
              <w:sz w:val="40"/>
              <w:szCs w:val="40"/>
            </w:rPr>
            <w:fldChar w:fldCharType="end"/>
          </w:r>
        </w:p>
      </w:tc>
    </w:tr>
  </w:tbl>
  <w:p w:rsidR="00354047" w:rsidRDefault="00354047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4310D2" w:rsidRDefault="004310D2" w:rsidP="001A4EBF">
      <w:r>
        <w:separator/>
      </w:r>
    </w:p>
  </w:footnote>
  <w:footnote w:type="continuationSeparator" w:id="0">
    <w:p w:rsidR="004310D2" w:rsidRDefault="004310D2" w:rsidP="001A4EBF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tbl>
    <w:tblPr>
      <w:tblStyle w:val="Tablaconcuadrcula"/>
      <w:tblW w:w="0" w:type="auto"/>
      <w:tblBorders>
        <w:top w:val="none" w:sz="0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4077"/>
      <w:gridCol w:w="4536"/>
    </w:tblGrid>
    <w:tr w:rsidR="00354047" w:rsidTr="008D2B1A">
      <w:tc>
        <w:tcPr>
          <w:tcW w:w="4077" w:type="dxa"/>
        </w:tcPr>
        <w:p w:rsidR="00354047" w:rsidRPr="00A1085F" w:rsidRDefault="004310D2" w:rsidP="008D2B1A">
          <w:pPr>
            <w:pStyle w:val="Encabezado"/>
            <w:ind w:firstLine="0"/>
            <w:jc w:val="left"/>
            <w:rPr>
              <w:i/>
              <w:sz w:val="16"/>
              <w:szCs w:val="16"/>
            </w:rPr>
          </w:pPr>
          <w:sdt>
            <w:sdtPr>
              <w:rPr>
                <w:b/>
                <w:i/>
                <w:sz w:val="16"/>
                <w:szCs w:val="16"/>
              </w:rPr>
              <w:alias w:val="Título"/>
              <w:tag w:val=""/>
              <w:id w:val="1426763011"/>
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<w:text/>
            </w:sdtPr>
            <w:sdtEndPr/>
            <w:sdtContent>
              <w:r w:rsidR="00354047" w:rsidRPr="008D2B1A">
                <w:rPr>
                  <w:b/>
                  <w:i/>
                  <w:sz w:val="16"/>
                  <w:szCs w:val="16"/>
                </w:rPr>
                <w:t>EDUAR 2.0</w:t>
              </w:r>
            </w:sdtContent>
          </w:sdt>
          <w:r w:rsidR="00354047">
            <w:rPr>
              <w:i/>
              <w:sz w:val="16"/>
              <w:szCs w:val="16"/>
            </w:rPr>
            <w:fldChar w:fldCharType="begin"/>
          </w:r>
          <w:r w:rsidR="00354047">
            <w:rPr>
              <w:i/>
              <w:sz w:val="16"/>
              <w:szCs w:val="16"/>
            </w:rPr>
            <w:instrText xml:space="preserve"> TITLE  \* Upper  \* MERGEFORMAT </w:instrText>
          </w:r>
          <w:r w:rsidR="00354047">
            <w:rPr>
              <w:i/>
              <w:sz w:val="16"/>
              <w:szCs w:val="16"/>
            </w:rPr>
            <w:fldChar w:fldCharType="separate"/>
          </w:r>
          <w:r w:rsidR="00354047">
            <w:rPr>
              <w:i/>
              <w:sz w:val="16"/>
              <w:szCs w:val="16"/>
            </w:rPr>
            <w:t>EDUAR 2.0</w:t>
          </w:r>
          <w:r w:rsidR="00354047">
            <w:rPr>
              <w:i/>
              <w:sz w:val="16"/>
              <w:szCs w:val="16"/>
            </w:rPr>
            <w:fldChar w:fldCharType="end"/>
          </w:r>
        </w:p>
      </w:tc>
      <w:tc>
        <w:tcPr>
          <w:tcW w:w="4536" w:type="dxa"/>
          <w:vAlign w:val="center"/>
        </w:tcPr>
        <w:p w:rsidR="00354047" w:rsidRPr="008D2B1A" w:rsidRDefault="00354047" w:rsidP="008D2B1A">
          <w:pPr>
            <w:pStyle w:val="Encabezado"/>
            <w:spacing w:before="0"/>
            <w:ind w:firstLine="0"/>
            <w:jc w:val="right"/>
            <w:rPr>
              <w:b/>
              <w:sz w:val="16"/>
              <w:szCs w:val="16"/>
            </w:rPr>
          </w:pPr>
          <w:r w:rsidRPr="008D2B1A">
            <w:rPr>
              <w:b/>
              <w:sz w:val="16"/>
              <w:szCs w:val="16"/>
            </w:rPr>
            <w:t>Universidad Tecnológica Nacional</w:t>
          </w:r>
        </w:p>
        <w:p w:rsidR="00354047" w:rsidRPr="008D2B1A" w:rsidRDefault="00354047" w:rsidP="008D2B1A">
          <w:pPr>
            <w:pStyle w:val="Encabezado"/>
            <w:spacing w:before="0"/>
            <w:ind w:firstLine="0"/>
            <w:jc w:val="right"/>
            <w:rPr>
              <w:i/>
              <w:sz w:val="16"/>
              <w:szCs w:val="16"/>
            </w:rPr>
          </w:pPr>
          <w:r w:rsidRPr="008D2B1A">
            <w:rPr>
              <w:i/>
              <w:sz w:val="16"/>
              <w:szCs w:val="16"/>
            </w:rPr>
            <w:t>Facultad Regional Córdoba</w:t>
          </w:r>
        </w:p>
        <w:p w:rsidR="00354047" w:rsidRDefault="00354047" w:rsidP="008D2B1A">
          <w:pPr>
            <w:pStyle w:val="Encabezado"/>
            <w:spacing w:before="0"/>
            <w:ind w:firstLine="0"/>
            <w:jc w:val="right"/>
          </w:pPr>
          <w:r w:rsidRPr="008D2B1A">
            <w:rPr>
              <w:b/>
              <w:noProof/>
              <w:sz w:val="16"/>
              <w:szCs w:val="16"/>
            </w:rPr>
            <w:drawing>
              <wp:anchor distT="0" distB="0" distL="114300" distR="114300" simplePos="0" relativeHeight="251660288" behindDoc="1" locked="0" layoutInCell="1" allowOverlap="1" wp14:anchorId="6CA8CF6F" wp14:editId="232ACBF0">
                <wp:simplePos x="0" y="0"/>
                <wp:positionH relativeFrom="column">
                  <wp:posOffset>2432050</wp:posOffset>
                </wp:positionH>
                <wp:positionV relativeFrom="paragraph">
                  <wp:posOffset>-252730</wp:posOffset>
                </wp:positionV>
                <wp:extent cx="299720" cy="359410"/>
                <wp:effectExtent l="0" t="0" r="5080" b="2540"/>
                <wp:wrapTight wrapText="largest">
                  <wp:wrapPolygon edited="0">
                    <wp:start x="0" y="0"/>
                    <wp:lineTo x="0" y="20608"/>
                    <wp:lineTo x="20593" y="20608"/>
                    <wp:lineTo x="20593" y="0"/>
                    <wp:lineTo x="0" y="0"/>
                  </wp:wrapPolygon>
                </wp:wrapTight>
                <wp:docPr id="7" name="0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Logo UTN.jpg"/>
                        <pic:cNvPicPr/>
                      </pic:nvPicPr>
                      <pic:blipFill>
                        <a:blip r:embed="rId1">
                          <a:duotone>
                            <a:schemeClr val="bg2">
                              <a:shade val="45000"/>
                              <a:satMod val="135000"/>
                            </a:schemeClr>
                            <a:prstClr val="white"/>
                          </a:duotone>
                          <a:extLst>
                            <a:ext uri="{BEBA8EAE-BF5A-486C-A8C5-ECC9F3942E4B}">
                              <a14:imgProps xmlns:a14="http://schemas.microsoft.com/office/drawing/2010/main">
                                <a14:imgLayer r:embed="rId2">
                                  <a14:imgEffect>
                                    <a14:sharpenSoften amount="-50000"/>
                                  </a14:imgEffect>
                                </a14:imgLayer>
                              </a14:imgProps>
                            </a:ex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99720" cy="35941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  <w:r w:rsidRPr="008D2B1A">
            <w:rPr>
              <w:i/>
              <w:sz w:val="16"/>
              <w:szCs w:val="16"/>
            </w:rPr>
            <w:t>Proyecto Final</w:t>
          </w:r>
        </w:p>
      </w:tc>
    </w:tr>
  </w:tbl>
  <w:p w:rsidR="00354047" w:rsidRPr="00A1085F" w:rsidRDefault="00354047" w:rsidP="00A1085F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4FD1218"/>
    <w:multiLevelType w:val="hybridMultilevel"/>
    <w:tmpl w:val="C6843890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5B65263"/>
    <w:multiLevelType w:val="hybridMultilevel"/>
    <w:tmpl w:val="E2A20548"/>
    <w:lvl w:ilvl="0" w:tplc="A08EDD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">
    <w:nsid w:val="063A0DBB"/>
    <w:multiLevelType w:val="hybridMultilevel"/>
    <w:tmpl w:val="E5487AF2"/>
    <w:lvl w:ilvl="0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1" w:tplc="F2E83CA2">
      <w:start w:val="3"/>
      <w:numFmt w:val="bullet"/>
      <w:lvlText w:val="•"/>
      <w:lvlJc w:val="left"/>
      <w:pPr>
        <w:ind w:left="2505" w:hanging="705"/>
      </w:pPr>
      <w:rPr>
        <w:rFonts w:ascii="Calibri" w:eastAsia="Times New Roman" w:hAnsi="Calibri" w:cs="Calibri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">
    <w:nsid w:val="09AD6C64"/>
    <w:multiLevelType w:val="hybridMultilevel"/>
    <w:tmpl w:val="188893A0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2C0A0009">
      <w:start w:val="1"/>
      <w:numFmt w:val="bullet"/>
      <w:lvlText w:val=""/>
      <w:lvlJc w:val="left"/>
      <w:pPr>
        <w:ind w:left="2149" w:hanging="360"/>
      </w:pPr>
      <w:rPr>
        <w:rFonts w:ascii="Wingdings" w:hAnsi="Wingdings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>
    <w:nsid w:val="0A13272E"/>
    <w:multiLevelType w:val="hybridMultilevel"/>
    <w:tmpl w:val="4E78C344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2C0A0009">
      <w:start w:val="1"/>
      <w:numFmt w:val="bullet"/>
      <w:lvlText w:val=""/>
      <w:lvlJc w:val="left"/>
      <w:pPr>
        <w:ind w:left="2149" w:hanging="360"/>
      </w:pPr>
      <w:rPr>
        <w:rFonts w:ascii="Wingdings" w:hAnsi="Wingdings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5">
    <w:nsid w:val="0ACD13D3"/>
    <w:multiLevelType w:val="hybridMultilevel"/>
    <w:tmpl w:val="82F8DACE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6">
    <w:nsid w:val="0DD44380"/>
    <w:multiLevelType w:val="hybridMultilevel"/>
    <w:tmpl w:val="9954B924"/>
    <w:lvl w:ilvl="0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>
    <w:nsid w:val="11260A8D"/>
    <w:multiLevelType w:val="hybridMultilevel"/>
    <w:tmpl w:val="8534C134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2C0A0009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>
    <w:nsid w:val="120B671E"/>
    <w:multiLevelType w:val="hybridMultilevel"/>
    <w:tmpl w:val="940E6272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2" w:tplc="2C0A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5767980"/>
    <w:multiLevelType w:val="hybridMultilevel"/>
    <w:tmpl w:val="F71CA7CE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7C17341"/>
    <w:multiLevelType w:val="hybridMultilevel"/>
    <w:tmpl w:val="DA548606"/>
    <w:lvl w:ilvl="0" w:tplc="2C0A000F">
      <w:start w:val="1"/>
      <w:numFmt w:val="decimal"/>
      <w:lvlText w:val="%1."/>
      <w:lvlJc w:val="left"/>
      <w:pPr>
        <w:ind w:left="1429" w:hanging="360"/>
      </w:pPr>
      <w:rPr>
        <w:rFonts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1">
    <w:nsid w:val="19895306"/>
    <w:multiLevelType w:val="hybridMultilevel"/>
    <w:tmpl w:val="C9D22416"/>
    <w:lvl w:ilvl="0" w:tplc="04090001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  <w:lvl w:ilvl="1" w:tplc="2C0A0009">
      <w:start w:val="1"/>
      <w:numFmt w:val="bullet"/>
      <w:lvlText w:val=""/>
      <w:lvlJc w:val="left"/>
      <w:pPr>
        <w:tabs>
          <w:tab w:val="num" w:pos="1440"/>
        </w:tabs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2">
    <w:nsid w:val="1C2A395E"/>
    <w:multiLevelType w:val="hybridMultilevel"/>
    <w:tmpl w:val="376C71D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13">
    <w:nsid w:val="20786588"/>
    <w:multiLevelType w:val="hybridMultilevel"/>
    <w:tmpl w:val="4C82A43E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4">
    <w:nsid w:val="22A4136F"/>
    <w:multiLevelType w:val="hybridMultilevel"/>
    <w:tmpl w:val="CA12947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>
    <w:nsid w:val="22AF49F2"/>
    <w:multiLevelType w:val="hybridMultilevel"/>
    <w:tmpl w:val="274CE9A0"/>
    <w:lvl w:ilvl="0" w:tplc="2C0A0013">
      <w:start w:val="1"/>
      <w:numFmt w:val="upperRoman"/>
      <w:lvlText w:val="%1."/>
      <w:lvlJc w:val="right"/>
      <w:pPr>
        <w:ind w:left="1776" w:hanging="360"/>
      </w:pPr>
    </w:lvl>
    <w:lvl w:ilvl="1" w:tplc="2C0A0019">
      <w:start w:val="1"/>
      <w:numFmt w:val="lowerLetter"/>
      <w:lvlText w:val="%2."/>
      <w:lvlJc w:val="left"/>
      <w:pPr>
        <w:ind w:left="2496" w:hanging="360"/>
      </w:pPr>
    </w:lvl>
    <w:lvl w:ilvl="2" w:tplc="2C0A001B" w:tentative="1">
      <w:start w:val="1"/>
      <w:numFmt w:val="lowerRoman"/>
      <w:lvlText w:val="%3."/>
      <w:lvlJc w:val="right"/>
      <w:pPr>
        <w:ind w:left="3216" w:hanging="180"/>
      </w:pPr>
    </w:lvl>
    <w:lvl w:ilvl="3" w:tplc="2C0A000F" w:tentative="1">
      <w:start w:val="1"/>
      <w:numFmt w:val="decimal"/>
      <w:lvlText w:val="%4."/>
      <w:lvlJc w:val="left"/>
      <w:pPr>
        <w:ind w:left="3936" w:hanging="360"/>
      </w:pPr>
    </w:lvl>
    <w:lvl w:ilvl="4" w:tplc="2C0A0019" w:tentative="1">
      <w:start w:val="1"/>
      <w:numFmt w:val="lowerLetter"/>
      <w:lvlText w:val="%5."/>
      <w:lvlJc w:val="left"/>
      <w:pPr>
        <w:ind w:left="4656" w:hanging="360"/>
      </w:pPr>
    </w:lvl>
    <w:lvl w:ilvl="5" w:tplc="2C0A001B" w:tentative="1">
      <w:start w:val="1"/>
      <w:numFmt w:val="lowerRoman"/>
      <w:lvlText w:val="%6."/>
      <w:lvlJc w:val="right"/>
      <w:pPr>
        <w:ind w:left="5376" w:hanging="180"/>
      </w:pPr>
    </w:lvl>
    <w:lvl w:ilvl="6" w:tplc="2C0A000F" w:tentative="1">
      <w:start w:val="1"/>
      <w:numFmt w:val="decimal"/>
      <w:lvlText w:val="%7."/>
      <w:lvlJc w:val="left"/>
      <w:pPr>
        <w:ind w:left="6096" w:hanging="360"/>
      </w:pPr>
    </w:lvl>
    <w:lvl w:ilvl="7" w:tplc="2C0A0019" w:tentative="1">
      <w:start w:val="1"/>
      <w:numFmt w:val="lowerLetter"/>
      <w:lvlText w:val="%8."/>
      <w:lvlJc w:val="left"/>
      <w:pPr>
        <w:ind w:left="6816" w:hanging="360"/>
      </w:pPr>
    </w:lvl>
    <w:lvl w:ilvl="8" w:tplc="2C0A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16">
    <w:nsid w:val="245B75C3"/>
    <w:multiLevelType w:val="hybridMultilevel"/>
    <w:tmpl w:val="FF062B8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2B121728"/>
    <w:multiLevelType w:val="hybridMultilevel"/>
    <w:tmpl w:val="956E2F9E"/>
    <w:lvl w:ilvl="0" w:tplc="2C0A0001">
      <w:start w:val="1"/>
      <w:numFmt w:val="bullet"/>
      <w:lvlText w:val=""/>
      <w:lvlJc w:val="left"/>
      <w:pPr>
        <w:ind w:left="250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322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94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66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38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10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82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54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269" w:hanging="360"/>
      </w:pPr>
      <w:rPr>
        <w:rFonts w:ascii="Wingdings" w:hAnsi="Wingdings" w:hint="default"/>
      </w:rPr>
    </w:lvl>
  </w:abstractNum>
  <w:abstractNum w:abstractNumId="18">
    <w:nsid w:val="2D41466C"/>
    <w:multiLevelType w:val="hybridMultilevel"/>
    <w:tmpl w:val="DA8CA920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9">
    <w:nsid w:val="2F29035A"/>
    <w:multiLevelType w:val="hybridMultilevel"/>
    <w:tmpl w:val="E7E6FAF2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0">
    <w:nsid w:val="38D75746"/>
    <w:multiLevelType w:val="hybridMultilevel"/>
    <w:tmpl w:val="C1E89866"/>
    <w:lvl w:ilvl="0" w:tplc="0409000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21">
    <w:nsid w:val="3EB43498"/>
    <w:multiLevelType w:val="hybridMultilevel"/>
    <w:tmpl w:val="BFC22BD8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A08EDD8C">
      <w:start w:val="1"/>
      <w:numFmt w:val="bullet"/>
      <w:lvlText w:val=""/>
      <w:lvlJc w:val="left"/>
      <w:pPr>
        <w:ind w:left="2494" w:hanging="705"/>
      </w:pPr>
      <w:rPr>
        <w:rFonts w:ascii="Symbol" w:hAnsi="Symbol" w:hint="default"/>
        <w:color w:val="4F81BD" w:themeColor="accent1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2">
    <w:nsid w:val="407E62C4"/>
    <w:multiLevelType w:val="hybridMultilevel"/>
    <w:tmpl w:val="83B074B2"/>
    <w:lvl w:ilvl="0" w:tplc="A08EDD8C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23">
    <w:nsid w:val="40D8702A"/>
    <w:multiLevelType w:val="hybridMultilevel"/>
    <w:tmpl w:val="B26451CE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412859EA"/>
    <w:multiLevelType w:val="hybridMultilevel"/>
    <w:tmpl w:val="04BCF226"/>
    <w:lvl w:ilvl="0" w:tplc="AC48C7F2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5">
    <w:nsid w:val="44EE1D0C"/>
    <w:multiLevelType w:val="hybridMultilevel"/>
    <w:tmpl w:val="089235EE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484D0028"/>
    <w:multiLevelType w:val="hybridMultilevel"/>
    <w:tmpl w:val="7AD24162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2" w:tplc="2C0A0009">
      <w:start w:val="1"/>
      <w:numFmt w:val="bullet"/>
      <w:lvlText w:val="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>
    <w:nsid w:val="492B352A"/>
    <w:multiLevelType w:val="hybridMultilevel"/>
    <w:tmpl w:val="06F0A15C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28">
    <w:nsid w:val="4B926477"/>
    <w:multiLevelType w:val="hybridMultilevel"/>
    <w:tmpl w:val="6038C968"/>
    <w:lvl w:ilvl="0" w:tplc="A37C47BC">
      <w:start w:val="1"/>
      <w:numFmt w:val="lowerLetter"/>
      <w:lvlText w:val="%1."/>
      <w:lvlJc w:val="left"/>
      <w:pPr>
        <w:ind w:left="1069" w:hanging="360"/>
      </w:pPr>
      <w:rPr>
        <w:rFonts w:hint="default"/>
      </w:rPr>
    </w:lvl>
    <w:lvl w:ilvl="1" w:tplc="2C0A0019" w:tentative="1">
      <w:start w:val="1"/>
      <w:numFmt w:val="lowerLetter"/>
      <w:lvlText w:val="%2."/>
      <w:lvlJc w:val="left"/>
      <w:pPr>
        <w:ind w:left="1789" w:hanging="360"/>
      </w:pPr>
    </w:lvl>
    <w:lvl w:ilvl="2" w:tplc="2C0A001B" w:tentative="1">
      <w:start w:val="1"/>
      <w:numFmt w:val="lowerRoman"/>
      <w:lvlText w:val="%3."/>
      <w:lvlJc w:val="right"/>
      <w:pPr>
        <w:ind w:left="2509" w:hanging="180"/>
      </w:pPr>
    </w:lvl>
    <w:lvl w:ilvl="3" w:tplc="2C0A000F" w:tentative="1">
      <w:start w:val="1"/>
      <w:numFmt w:val="decimal"/>
      <w:lvlText w:val="%4."/>
      <w:lvlJc w:val="left"/>
      <w:pPr>
        <w:ind w:left="3229" w:hanging="360"/>
      </w:pPr>
    </w:lvl>
    <w:lvl w:ilvl="4" w:tplc="2C0A0019" w:tentative="1">
      <w:start w:val="1"/>
      <w:numFmt w:val="lowerLetter"/>
      <w:lvlText w:val="%5."/>
      <w:lvlJc w:val="left"/>
      <w:pPr>
        <w:ind w:left="3949" w:hanging="360"/>
      </w:pPr>
    </w:lvl>
    <w:lvl w:ilvl="5" w:tplc="2C0A001B" w:tentative="1">
      <w:start w:val="1"/>
      <w:numFmt w:val="lowerRoman"/>
      <w:lvlText w:val="%6."/>
      <w:lvlJc w:val="right"/>
      <w:pPr>
        <w:ind w:left="4669" w:hanging="180"/>
      </w:pPr>
    </w:lvl>
    <w:lvl w:ilvl="6" w:tplc="2C0A000F" w:tentative="1">
      <w:start w:val="1"/>
      <w:numFmt w:val="decimal"/>
      <w:lvlText w:val="%7."/>
      <w:lvlJc w:val="left"/>
      <w:pPr>
        <w:ind w:left="5389" w:hanging="360"/>
      </w:pPr>
    </w:lvl>
    <w:lvl w:ilvl="7" w:tplc="2C0A0019" w:tentative="1">
      <w:start w:val="1"/>
      <w:numFmt w:val="lowerLetter"/>
      <w:lvlText w:val="%8."/>
      <w:lvlJc w:val="left"/>
      <w:pPr>
        <w:ind w:left="6109" w:hanging="360"/>
      </w:pPr>
    </w:lvl>
    <w:lvl w:ilvl="8" w:tplc="2C0A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9">
    <w:nsid w:val="4E5546C5"/>
    <w:multiLevelType w:val="hybridMultilevel"/>
    <w:tmpl w:val="3E661B0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0">
    <w:nsid w:val="4EDB74DA"/>
    <w:multiLevelType w:val="hybridMultilevel"/>
    <w:tmpl w:val="C6FE9EC0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1">
    <w:nsid w:val="4F652D99"/>
    <w:multiLevelType w:val="hybridMultilevel"/>
    <w:tmpl w:val="3E661B0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2">
    <w:nsid w:val="52BB28F9"/>
    <w:multiLevelType w:val="hybridMultilevel"/>
    <w:tmpl w:val="990270C8"/>
    <w:lvl w:ilvl="0" w:tplc="1BF4AD06">
      <w:start w:val="1"/>
      <w:numFmt w:val="bullet"/>
      <w:lvlText w:val=""/>
      <w:lvlJc w:val="left"/>
      <w:pPr>
        <w:ind w:left="1440" w:hanging="360"/>
      </w:pPr>
      <w:rPr>
        <w:rFonts w:ascii="Wingdings" w:hAnsi="Wingdings" w:hint="default"/>
        <w:color w:val="auto"/>
      </w:rPr>
    </w:lvl>
    <w:lvl w:ilvl="1" w:tplc="F2E83CA2">
      <w:start w:val="3"/>
      <w:numFmt w:val="bullet"/>
      <w:lvlText w:val="•"/>
      <w:lvlJc w:val="left"/>
      <w:pPr>
        <w:ind w:left="2505" w:hanging="705"/>
      </w:pPr>
      <w:rPr>
        <w:rFonts w:ascii="Calibri" w:eastAsia="Times New Roman" w:hAnsi="Calibri" w:cs="Calibri" w:hint="default"/>
      </w:rPr>
    </w:lvl>
    <w:lvl w:ilvl="2" w:tplc="2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3">
    <w:nsid w:val="53E54EAC"/>
    <w:multiLevelType w:val="hybridMultilevel"/>
    <w:tmpl w:val="B82C23B0"/>
    <w:lvl w:ilvl="0" w:tplc="2C0A0019">
      <w:start w:val="1"/>
      <w:numFmt w:val="lowerLetter"/>
      <w:lvlText w:val="%1."/>
      <w:lvlJc w:val="left"/>
      <w:pPr>
        <w:ind w:left="1429" w:hanging="360"/>
      </w:pPr>
    </w:lvl>
    <w:lvl w:ilvl="1" w:tplc="8DEE628C">
      <w:start w:val="1"/>
      <w:numFmt w:val="upperRoman"/>
      <w:lvlText w:val="%2."/>
      <w:lvlJc w:val="left"/>
      <w:pPr>
        <w:ind w:left="2509" w:hanging="720"/>
      </w:pPr>
      <w:rPr>
        <w:rFonts w:hint="default"/>
      </w:rPr>
    </w:lvl>
    <w:lvl w:ilvl="2" w:tplc="2C0A001B" w:tentative="1">
      <w:start w:val="1"/>
      <w:numFmt w:val="lowerRoman"/>
      <w:lvlText w:val="%3."/>
      <w:lvlJc w:val="right"/>
      <w:pPr>
        <w:ind w:left="2869" w:hanging="180"/>
      </w:pPr>
    </w:lvl>
    <w:lvl w:ilvl="3" w:tplc="2C0A000F" w:tentative="1">
      <w:start w:val="1"/>
      <w:numFmt w:val="decimal"/>
      <w:lvlText w:val="%4."/>
      <w:lvlJc w:val="left"/>
      <w:pPr>
        <w:ind w:left="3589" w:hanging="360"/>
      </w:pPr>
    </w:lvl>
    <w:lvl w:ilvl="4" w:tplc="2C0A0019" w:tentative="1">
      <w:start w:val="1"/>
      <w:numFmt w:val="lowerLetter"/>
      <w:lvlText w:val="%5."/>
      <w:lvlJc w:val="left"/>
      <w:pPr>
        <w:ind w:left="4309" w:hanging="360"/>
      </w:pPr>
    </w:lvl>
    <w:lvl w:ilvl="5" w:tplc="2C0A001B" w:tentative="1">
      <w:start w:val="1"/>
      <w:numFmt w:val="lowerRoman"/>
      <w:lvlText w:val="%6."/>
      <w:lvlJc w:val="right"/>
      <w:pPr>
        <w:ind w:left="5029" w:hanging="180"/>
      </w:pPr>
    </w:lvl>
    <w:lvl w:ilvl="6" w:tplc="2C0A000F" w:tentative="1">
      <w:start w:val="1"/>
      <w:numFmt w:val="decimal"/>
      <w:lvlText w:val="%7."/>
      <w:lvlJc w:val="left"/>
      <w:pPr>
        <w:ind w:left="5749" w:hanging="360"/>
      </w:pPr>
    </w:lvl>
    <w:lvl w:ilvl="7" w:tplc="2C0A0019" w:tentative="1">
      <w:start w:val="1"/>
      <w:numFmt w:val="lowerLetter"/>
      <w:lvlText w:val="%8."/>
      <w:lvlJc w:val="left"/>
      <w:pPr>
        <w:ind w:left="6469" w:hanging="360"/>
      </w:pPr>
    </w:lvl>
    <w:lvl w:ilvl="8" w:tplc="2C0A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34">
    <w:nsid w:val="56263D6D"/>
    <w:multiLevelType w:val="hybridMultilevel"/>
    <w:tmpl w:val="9B74543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5">
    <w:nsid w:val="57F04EC8"/>
    <w:multiLevelType w:val="hybridMultilevel"/>
    <w:tmpl w:val="7098DF42"/>
    <w:lvl w:ilvl="0" w:tplc="B12674EE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36">
    <w:nsid w:val="5AAA6BE0"/>
    <w:multiLevelType w:val="hybridMultilevel"/>
    <w:tmpl w:val="6BB689F6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7">
    <w:nsid w:val="5E72782E"/>
    <w:multiLevelType w:val="hybridMultilevel"/>
    <w:tmpl w:val="18888C60"/>
    <w:lvl w:ilvl="0" w:tplc="2C0A0009">
      <w:start w:val="1"/>
      <w:numFmt w:val="bullet"/>
      <w:lvlText w:val=""/>
      <w:lvlJc w:val="left"/>
      <w:pPr>
        <w:tabs>
          <w:tab w:val="num" w:pos="1080"/>
        </w:tabs>
        <w:ind w:left="108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tabs>
          <w:tab w:val="num" w:pos="1800"/>
        </w:tabs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tabs>
          <w:tab w:val="num" w:pos="2520"/>
        </w:tabs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tabs>
          <w:tab w:val="num" w:pos="3240"/>
        </w:tabs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tabs>
          <w:tab w:val="num" w:pos="3960"/>
        </w:tabs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tabs>
          <w:tab w:val="num" w:pos="4680"/>
        </w:tabs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tabs>
          <w:tab w:val="num" w:pos="5400"/>
        </w:tabs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tabs>
          <w:tab w:val="num" w:pos="6120"/>
        </w:tabs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tabs>
          <w:tab w:val="num" w:pos="6840"/>
        </w:tabs>
        <w:ind w:left="6840" w:hanging="360"/>
      </w:pPr>
      <w:rPr>
        <w:rFonts w:ascii="Wingdings" w:hAnsi="Wingdings" w:hint="default"/>
      </w:rPr>
    </w:lvl>
  </w:abstractNum>
  <w:abstractNum w:abstractNumId="38">
    <w:nsid w:val="606E25E9"/>
    <w:multiLevelType w:val="hybridMultilevel"/>
    <w:tmpl w:val="FC8C31A8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2C0A0009">
      <w:start w:val="1"/>
      <w:numFmt w:val="bullet"/>
      <w:lvlText w:val=""/>
      <w:lvlJc w:val="left"/>
      <w:pPr>
        <w:ind w:left="2149" w:hanging="360"/>
      </w:pPr>
      <w:rPr>
        <w:rFonts w:ascii="Wingdings" w:hAnsi="Wingdings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9">
    <w:nsid w:val="62634897"/>
    <w:multiLevelType w:val="hybridMultilevel"/>
    <w:tmpl w:val="FBBADAB4"/>
    <w:lvl w:ilvl="0" w:tplc="A08EDD8C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0">
    <w:nsid w:val="62C43CA5"/>
    <w:multiLevelType w:val="hybridMultilevel"/>
    <w:tmpl w:val="808C1768"/>
    <w:lvl w:ilvl="0" w:tplc="A08EDD8C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color w:val="4F81BD" w:themeColor="accent1"/>
      </w:rPr>
    </w:lvl>
    <w:lvl w:ilvl="1" w:tplc="A08EDD8C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  <w:color w:val="4F81BD" w:themeColor="accent1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>
    <w:nsid w:val="63EF089B"/>
    <w:multiLevelType w:val="hybridMultilevel"/>
    <w:tmpl w:val="A2B46584"/>
    <w:lvl w:ilvl="0" w:tplc="A08EDD8C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2">
    <w:nsid w:val="64322D56"/>
    <w:multiLevelType w:val="hybridMultilevel"/>
    <w:tmpl w:val="009827E4"/>
    <w:lvl w:ilvl="0" w:tplc="2C0A0003">
      <w:start w:val="1"/>
      <w:numFmt w:val="bullet"/>
      <w:lvlText w:val="o"/>
      <w:lvlJc w:val="left"/>
      <w:pPr>
        <w:ind w:left="2484" w:hanging="360"/>
      </w:pPr>
      <w:rPr>
        <w:rFonts w:ascii="Courier New" w:hAnsi="Courier New" w:cs="Courier New" w:hint="default"/>
      </w:rPr>
    </w:lvl>
    <w:lvl w:ilvl="1" w:tplc="2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3">
    <w:nsid w:val="65A77BA3"/>
    <w:multiLevelType w:val="hybridMultilevel"/>
    <w:tmpl w:val="C45A50C2"/>
    <w:lvl w:ilvl="0" w:tplc="A08EDD8C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4">
    <w:nsid w:val="65B476C2"/>
    <w:multiLevelType w:val="hybridMultilevel"/>
    <w:tmpl w:val="3E661B0A"/>
    <w:lvl w:ilvl="0" w:tplc="2C0A000F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5">
    <w:nsid w:val="685C519D"/>
    <w:multiLevelType w:val="hybridMultilevel"/>
    <w:tmpl w:val="7098DF42"/>
    <w:lvl w:ilvl="0" w:tplc="B12674EE">
      <w:start w:val="1"/>
      <w:numFmt w:val="decimal"/>
      <w:lvlText w:val="%1."/>
      <w:lvlJc w:val="left"/>
      <w:pPr>
        <w:ind w:left="720" w:hanging="360"/>
      </w:pPr>
    </w:lvl>
    <w:lvl w:ilvl="1" w:tplc="2C0A0019">
      <w:start w:val="1"/>
      <w:numFmt w:val="lowerLetter"/>
      <w:lvlText w:val="%2."/>
      <w:lvlJc w:val="left"/>
      <w:pPr>
        <w:ind w:left="1440" w:hanging="360"/>
      </w:pPr>
      <w:rPr>
        <w:rFonts w:cs="Times New Roman"/>
      </w:rPr>
    </w:lvl>
    <w:lvl w:ilvl="2" w:tplc="2C0A001B">
      <w:start w:val="1"/>
      <w:numFmt w:val="lowerRoman"/>
      <w:lvlText w:val="%3."/>
      <w:lvlJc w:val="right"/>
      <w:pPr>
        <w:ind w:left="2160" w:hanging="180"/>
      </w:pPr>
      <w:rPr>
        <w:rFonts w:cs="Times New Roman"/>
      </w:rPr>
    </w:lvl>
    <w:lvl w:ilvl="3" w:tplc="2C0A000F">
      <w:start w:val="1"/>
      <w:numFmt w:val="decimal"/>
      <w:lvlText w:val="%4."/>
      <w:lvlJc w:val="left"/>
      <w:pPr>
        <w:ind w:left="2880" w:hanging="360"/>
      </w:pPr>
      <w:rPr>
        <w:rFonts w:cs="Times New Roman"/>
      </w:rPr>
    </w:lvl>
    <w:lvl w:ilvl="4" w:tplc="2C0A0019">
      <w:start w:val="1"/>
      <w:numFmt w:val="lowerLetter"/>
      <w:lvlText w:val="%5."/>
      <w:lvlJc w:val="left"/>
      <w:pPr>
        <w:ind w:left="3600" w:hanging="360"/>
      </w:pPr>
      <w:rPr>
        <w:rFonts w:cs="Times New Roman"/>
      </w:rPr>
    </w:lvl>
    <w:lvl w:ilvl="5" w:tplc="2C0A001B">
      <w:start w:val="1"/>
      <w:numFmt w:val="lowerRoman"/>
      <w:lvlText w:val="%6."/>
      <w:lvlJc w:val="right"/>
      <w:pPr>
        <w:ind w:left="4320" w:hanging="180"/>
      </w:pPr>
      <w:rPr>
        <w:rFonts w:cs="Times New Roman"/>
      </w:rPr>
    </w:lvl>
    <w:lvl w:ilvl="6" w:tplc="2C0A000F">
      <w:start w:val="1"/>
      <w:numFmt w:val="decimal"/>
      <w:lvlText w:val="%7."/>
      <w:lvlJc w:val="left"/>
      <w:pPr>
        <w:ind w:left="5040" w:hanging="360"/>
      </w:pPr>
      <w:rPr>
        <w:rFonts w:cs="Times New Roman"/>
      </w:rPr>
    </w:lvl>
    <w:lvl w:ilvl="7" w:tplc="2C0A0019">
      <w:start w:val="1"/>
      <w:numFmt w:val="lowerLetter"/>
      <w:lvlText w:val="%8."/>
      <w:lvlJc w:val="left"/>
      <w:pPr>
        <w:ind w:left="5760" w:hanging="360"/>
      </w:pPr>
      <w:rPr>
        <w:rFonts w:cs="Times New Roman"/>
      </w:rPr>
    </w:lvl>
    <w:lvl w:ilvl="8" w:tplc="2C0A001B">
      <w:start w:val="1"/>
      <w:numFmt w:val="lowerRoman"/>
      <w:lvlText w:val="%9."/>
      <w:lvlJc w:val="right"/>
      <w:pPr>
        <w:ind w:left="6480" w:hanging="180"/>
      </w:pPr>
      <w:rPr>
        <w:rFonts w:cs="Times New Roman"/>
      </w:rPr>
    </w:lvl>
  </w:abstractNum>
  <w:abstractNum w:abstractNumId="46">
    <w:nsid w:val="70140BDB"/>
    <w:multiLevelType w:val="hybridMultilevel"/>
    <w:tmpl w:val="00F07444"/>
    <w:lvl w:ilvl="0" w:tplc="2C0A0001">
      <w:start w:val="1"/>
      <w:numFmt w:val="bullet"/>
      <w:lvlText w:val=""/>
      <w:lvlJc w:val="left"/>
      <w:pPr>
        <w:ind w:left="2484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3204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3924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4644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5364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6084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6804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7524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8244" w:hanging="360"/>
      </w:pPr>
      <w:rPr>
        <w:rFonts w:ascii="Wingdings" w:hAnsi="Wingdings" w:hint="default"/>
      </w:rPr>
    </w:lvl>
  </w:abstractNum>
  <w:abstractNum w:abstractNumId="47">
    <w:nsid w:val="738D40E6"/>
    <w:multiLevelType w:val="hybridMultilevel"/>
    <w:tmpl w:val="DEEEDDDA"/>
    <w:lvl w:ilvl="0" w:tplc="2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>
    <w:nsid w:val="7A013FB9"/>
    <w:multiLevelType w:val="hybridMultilevel"/>
    <w:tmpl w:val="ACB64E6E"/>
    <w:lvl w:ilvl="0" w:tplc="2C0A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2C0A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9">
    <w:nsid w:val="7AF73666"/>
    <w:multiLevelType w:val="hybridMultilevel"/>
    <w:tmpl w:val="256E30AA"/>
    <w:lvl w:ilvl="0" w:tplc="A08EDD8C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  <w:color w:val="4F81BD" w:themeColor="accent1"/>
      </w:rPr>
    </w:lvl>
    <w:lvl w:ilvl="1" w:tplc="2C0A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cs="Courier New" w:hint="default"/>
      </w:rPr>
    </w:lvl>
    <w:lvl w:ilvl="2" w:tplc="2C0A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cs="Courier New" w:hint="default"/>
      </w:rPr>
    </w:lvl>
    <w:lvl w:ilvl="5" w:tplc="2C0A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cs="Courier New" w:hint="default"/>
      </w:rPr>
    </w:lvl>
    <w:lvl w:ilvl="8" w:tplc="2C0A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num w:numId="1">
    <w:abstractNumId w:val="29"/>
  </w:num>
  <w:num w:numId="2">
    <w:abstractNumId w:val="7"/>
  </w:num>
  <w:num w:numId="3">
    <w:abstractNumId w:val="2"/>
  </w:num>
  <w:num w:numId="4">
    <w:abstractNumId w:val="38"/>
  </w:num>
  <w:num w:numId="5">
    <w:abstractNumId w:val="21"/>
  </w:num>
  <w:num w:numId="6">
    <w:abstractNumId w:val="40"/>
  </w:num>
  <w:num w:numId="7">
    <w:abstractNumId w:val="20"/>
  </w:num>
  <w:num w:numId="8">
    <w:abstractNumId w:val="12"/>
  </w:num>
  <w:num w:numId="9">
    <w:abstractNumId w:val="11"/>
  </w:num>
  <w:num w:numId="10">
    <w:abstractNumId w:val="1"/>
  </w:num>
  <w:num w:numId="11">
    <w:abstractNumId w:val="32"/>
  </w:num>
  <w:num w:numId="12">
    <w:abstractNumId w:val="37"/>
  </w:num>
  <w:num w:numId="13">
    <w:abstractNumId w:val="6"/>
  </w:num>
  <w:num w:numId="14">
    <w:abstractNumId w:val="43"/>
  </w:num>
  <w:num w:numId="15">
    <w:abstractNumId w:val="49"/>
  </w:num>
  <w:num w:numId="16">
    <w:abstractNumId w:val="25"/>
  </w:num>
  <w:num w:numId="17">
    <w:abstractNumId w:val="9"/>
  </w:num>
  <w:num w:numId="18">
    <w:abstractNumId w:val="26"/>
  </w:num>
  <w:num w:numId="19">
    <w:abstractNumId w:val="23"/>
  </w:num>
  <w:num w:numId="20">
    <w:abstractNumId w:val="8"/>
  </w:num>
  <w:num w:numId="21">
    <w:abstractNumId w:val="39"/>
  </w:num>
  <w:num w:numId="22">
    <w:abstractNumId w:val="5"/>
  </w:num>
  <w:num w:numId="23">
    <w:abstractNumId w:val="48"/>
  </w:num>
  <w:num w:numId="24">
    <w:abstractNumId w:val="19"/>
  </w:num>
  <w:num w:numId="25">
    <w:abstractNumId w:val="13"/>
  </w:num>
  <w:num w:numId="26">
    <w:abstractNumId w:val="17"/>
  </w:num>
  <w:num w:numId="27">
    <w:abstractNumId w:val="42"/>
  </w:num>
  <w:num w:numId="28">
    <w:abstractNumId w:val="0"/>
  </w:num>
  <w:num w:numId="29">
    <w:abstractNumId w:val="47"/>
  </w:num>
  <w:num w:numId="30">
    <w:abstractNumId w:val="18"/>
  </w:num>
  <w:num w:numId="31">
    <w:abstractNumId w:val="10"/>
  </w:num>
  <w:num w:numId="32">
    <w:abstractNumId w:val="16"/>
  </w:num>
  <w:num w:numId="33">
    <w:abstractNumId w:val="14"/>
  </w:num>
  <w:num w:numId="34">
    <w:abstractNumId w:val="3"/>
  </w:num>
  <w:num w:numId="35">
    <w:abstractNumId w:val="22"/>
  </w:num>
  <w:num w:numId="36">
    <w:abstractNumId w:val="41"/>
  </w:num>
  <w:num w:numId="37">
    <w:abstractNumId w:val="4"/>
  </w:num>
  <w:num w:numId="38">
    <w:abstractNumId w:val="33"/>
  </w:num>
  <w:num w:numId="39">
    <w:abstractNumId w:val="28"/>
  </w:num>
  <w:num w:numId="40">
    <w:abstractNumId w:val="15"/>
  </w:num>
  <w:num w:numId="41">
    <w:abstractNumId w:val="46"/>
  </w:num>
  <w:num w:numId="42">
    <w:abstractNumId w:val="30"/>
  </w:num>
  <w:num w:numId="43">
    <w:abstractNumId w:val="36"/>
  </w:num>
  <w:num w:numId="44">
    <w:abstractNumId w:val="27"/>
  </w:num>
  <w:num w:numId="45">
    <w:abstractNumId w:val="34"/>
  </w:num>
  <w:num w:numId="46">
    <w:abstractNumId w:val="31"/>
  </w:num>
  <w:num w:numId="47">
    <w:abstractNumId w:val="45"/>
  </w:num>
  <w:num w:numId="48">
    <w:abstractNumId w:val="44"/>
  </w:num>
  <w:num w:numId="49">
    <w:abstractNumId w:val="24"/>
  </w:num>
  <w:num w:numId="50">
    <w:abstractNumId w:val="35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9"/>
  <w:proofState w:spelling="clean" w:grammar="clean"/>
  <w:attachedTemplate r:id="rId1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27556"/>
    <w:rsid w:val="000027FC"/>
    <w:rsid w:val="00006DC1"/>
    <w:rsid w:val="00012C15"/>
    <w:rsid w:val="00013D3A"/>
    <w:rsid w:val="00015458"/>
    <w:rsid w:val="00024708"/>
    <w:rsid w:val="00026F9C"/>
    <w:rsid w:val="00027489"/>
    <w:rsid w:val="00027556"/>
    <w:rsid w:val="0002795B"/>
    <w:rsid w:val="0003434E"/>
    <w:rsid w:val="000526FF"/>
    <w:rsid w:val="000555D2"/>
    <w:rsid w:val="00062C02"/>
    <w:rsid w:val="00064498"/>
    <w:rsid w:val="00073A07"/>
    <w:rsid w:val="00075722"/>
    <w:rsid w:val="00083CBD"/>
    <w:rsid w:val="00091947"/>
    <w:rsid w:val="00094B25"/>
    <w:rsid w:val="000A2010"/>
    <w:rsid w:val="000A5DDF"/>
    <w:rsid w:val="000B605F"/>
    <w:rsid w:val="000C1600"/>
    <w:rsid w:val="000C3DD4"/>
    <w:rsid w:val="000D3CA2"/>
    <w:rsid w:val="000D7A73"/>
    <w:rsid w:val="000E0BF6"/>
    <w:rsid w:val="000E1C76"/>
    <w:rsid w:val="000E2153"/>
    <w:rsid w:val="000F28D7"/>
    <w:rsid w:val="00111584"/>
    <w:rsid w:val="001147C4"/>
    <w:rsid w:val="00137ADD"/>
    <w:rsid w:val="00143D27"/>
    <w:rsid w:val="00144AE5"/>
    <w:rsid w:val="0014512C"/>
    <w:rsid w:val="00147C47"/>
    <w:rsid w:val="00153991"/>
    <w:rsid w:val="00170A0E"/>
    <w:rsid w:val="00170C37"/>
    <w:rsid w:val="001910C6"/>
    <w:rsid w:val="00193335"/>
    <w:rsid w:val="001A4EBF"/>
    <w:rsid w:val="001A6BCE"/>
    <w:rsid w:val="001B4927"/>
    <w:rsid w:val="001C4A28"/>
    <w:rsid w:val="001C6E2B"/>
    <w:rsid w:val="001E1109"/>
    <w:rsid w:val="001E1413"/>
    <w:rsid w:val="001E20C2"/>
    <w:rsid w:val="001E62F4"/>
    <w:rsid w:val="001F21CC"/>
    <w:rsid w:val="001F4FF0"/>
    <w:rsid w:val="00201A12"/>
    <w:rsid w:val="002027BC"/>
    <w:rsid w:val="00203336"/>
    <w:rsid w:val="00204BDB"/>
    <w:rsid w:val="00207E03"/>
    <w:rsid w:val="00226437"/>
    <w:rsid w:val="002301E5"/>
    <w:rsid w:val="0024024C"/>
    <w:rsid w:val="00256E54"/>
    <w:rsid w:val="00261456"/>
    <w:rsid w:val="00264029"/>
    <w:rsid w:val="00265062"/>
    <w:rsid w:val="0027240B"/>
    <w:rsid w:val="00272AF7"/>
    <w:rsid w:val="002807C3"/>
    <w:rsid w:val="002817A0"/>
    <w:rsid w:val="00290E29"/>
    <w:rsid w:val="00296255"/>
    <w:rsid w:val="002963BC"/>
    <w:rsid w:val="002A0EA7"/>
    <w:rsid w:val="002A6C30"/>
    <w:rsid w:val="002B2FEC"/>
    <w:rsid w:val="002C00A6"/>
    <w:rsid w:val="002C680B"/>
    <w:rsid w:val="002C7D56"/>
    <w:rsid w:val="002E1666"/>
    <w:rsid w:val="002E28A8"/>
    <w:rsid w:val="002E3940"/>
    <w:rsid w:val="002F3ABE"/>
    <w:rsid w:val="002F3D68"/>
    <w:rsid w:val="002F54A9"/>
    <w:rsid w:val="003114D9"/>
    <w:rsid w:val="0032213A"/>
    <w:rsid w:val="00323F74"/>
    <w:rsid w:val="00326D3D"/>
    <w:rsid w:val="0033286C"/>
    <w:rsid w:val="0034084A"/>
    <w:rsid w:val="00354047"/>
    <w:rsid w:val="0037431D"/>
    <w:rsid w:val="00374618"/>
    <w:rsid w:val="00385558"/>
    <w:rsid w:val="0038758B"/>
    <w:rsid w:val="003963DB"/>
    <w:rsid w:val="003979F9"/>
    <w:rsid w:val="003A4EE9"/>
    <w:rsid w:val="003A594F"/>
    <w:rsid w:val="003A7FDB"/>
    <w:rsid w:val="003B4A19"/>
    <w:rsid w:val="003B546E"/>
    <w:rsid w:val="003C0340"/>
    <w:rsid w:val="003C12B7"/>
    <w:rsid w:val="003C2315"/>
    <w:rsid w:val="003C2401"/>
    <w:rsid w:val="003C2E18"/>
    <w:rsid w:val="003D6343"/>
    <w:rsid w:val="003F1A18"/>
    <w:rsid w:val="003F2004"/>
    <w:rsid w:val="003F48B4"/>
    <w:rsid w:val="00406A21"/>
    <w:rsid w:val="0041047F"/>
    <w:rsid w:val="00410D80"/>
    <w:rsid w:val="00421A24"/>
    <w:rsid w:val="00423296"/>
    <w:rsid w:val="004261F0"/>
    <w:rsid w:val="0042684F"/>
    <w:rsid w:val="004310D2"/>
    <w:rsid w:val="0043320B"/>
    <w:rsid w:val="004351F4"/>
    <w:rsid w:val="004357CA"/>
    <w:rsid w:val="0044194C"/>
    <w:rsid w:val="0044324D"/>
    <w:rsid w:val="00450A9C"/>
    <w:rsid w:val="00452364"/>
    <w:rsid w:val="00456CF6"/>
    <w:rsid w:val="004614A7"/>
    <w:rsid w:val="004635F9"/>
    <w:rsid w:val="0046719E"/>
    <w:rsid w:val="00467298"/>
    <w:rsid w:val="00470503"/>
    <w:rsid w:val="00470AEB"/>
    <w:rsid w:val="00476538"/>
    <w:rsid w:val="004835CE"/>
    <w:rsid w:val="004868AF"/>
    <w:rsid w:val="004A52E9"/>
    <w:rsid w:val="004B063F"/>
    <w:rsid w:val="004C30DD"/>
    <w:rsid w:val="004D32ED"/>
    <w:rsid w:val="004D3CB5"/>
    <w:rsid w:val="004D471B"/>
    <w:rsid w:val="004F3367"/>
    <w:rsid w:val="004F572F"/>
    <w:rsid w:val="004F5B64"/>
    <w:rsid w:val="004F6D78"/>
    <w:rsid w:val="0050068B"/>
    <w:rsid w:val="005255E9"/>
    <w:rsid w:val="00525DAA"/>
    <w:rsid w:val="00530E8B"/>
    <w:rsid w:val="005342A4"/>
    <w:rsid w:val="005520F4"/>
    <w:rsid w:val="0055228B"/>
    <w:rsid w:val="00556D37"/>
    <w:rsid w:val="005628F8"/>
    <w:rsid w:val="00564380"/>
    <w:rsid w:val="0056562E"/>
    <w:rsid w:val="0058185B"/>
    <w:rsid w:val="0059070F"/>
    <w:rsid w:val="005A055B"/>
    <w:rsid w:val="005A1009"/>
    <w:rsid w:val="005A2D55"/>
    <w:rsid w:val="005A68D2"/>
    <w:rsid w:val="005A71D3"/>
    <w:rsid w:val="005B25BD"/>
    <w:rsid w:val="005B52A8"/>
    <w:rsid w:val="005C3E2E"/>
    <w:rsid w:val="005D0DD2"/>
    <w:rsid w:val="005D1514"/>
    <w:rsid w:val="005D16E6"/>
    <w:rsid w:val="005D67F1"/>
    <w:rsid w:val="005E034D"/>
    <w:rsid w:val="005E1A42"/>
    <w:rsid w:val="005E3368"/>
    <w:rsid w:val="005E55EB"/>
    <w:rsid w:val="005F30F3"/>
    <w:rsid w:val="005F4C95"/>
    <w:rsid w:val="006055BF"/>
    <w:rsid w:val="00607B95"/>
    <w:rsid w:val="00612680"/>
    <w:rsid w:val="00616291"/>
    <w:rsid w:val="006203B0"/>
    <w:rsid w:val="00623797"/>
    <w:rsid w:val="0063094E"/>
    <w:rsid w:val="00635B0C"/>
    <w:rsid w:val="00650291"/>
    <w:rsid w:val="00653F67"/>
    <w:rsid w:val="006545E9"/>
    <w:rsid w:val="006571E6"/>
    <w:rsid w:val="0066182C"/>
    <w:rsid w:val="00664FE7"/>
    <w:rsid w:val="0067047F"/>
    <w:rsid w:val="0067493F"/>
    <w:rsid w:val="006842C4"/>
    <w:rsid w:val="00684323"/>
    <w:rsid w:val="0069055D"/>
    <w:rsid w:val="00690EEE"/>
    <w:rsid w:val="00697B1C"/>
    <w:rsid w:val="00697D1A"/>
    <w:rsid w:val="006B2F9B"/>
    <w:rsid w:val="006C1401"/>
    <w:rsid w:val="006C30B1"/>
    <w:rsid w:val="006C4A45"/>
    <w:rsid w:val="006C7E07"/>
    <w:rsid w:val="006D02F6"/>
    <w:rsid w:val="006D4527"/>
    <w:rsid w:val="006D5E9D"/>
    <w:rsid w:val="006D7B70"/>
    <w:rsid w:val="006F55D0"/>
    <w:rsid w:val="007004ED"/>
    <w:rsid w:val="007005AC"/>
    <w:rsid w:val="00714DA2"/>
    <w:rsid w:val="00726F5A"/>
    <w:rsid w:val="007372F5"/>
    <w:rsid w:val="00740BA6"/>
    <w:rsid w:val="00740D3D"/>
    <w:rsid w:val="0074407D"/>
    <w:rsid w:val="007449DB"/>
    <w:rsid w:val="00746DC3"/>
    <w:rsid w:val="00753473"/>
    <w:rsid w:val="00753949"/>
    <w:rsid w:val="00754883"/>
    <w:rsid w:val="007621F4"/>
    <w:rsid w:val="0076622C"/>
    <w:rsid w:val="007763C1"/>
    <w:rsid w:val="0078146A"/>
    <w:rsid w:val="00785DAB"/>
    <w:rsid w:val="00786498"/>
    <w:rsid w:val="0079272A"/>
    <w:rsid w:val="00794514"/>
    <w:rsid w:val="00796D95"/>
    <w:rsid w:val="007A52EB"/>
    <w:rsid w:val="007A66B7"/>
    <w:rsid w:val="007A7534"/>
    <w:rsid w:val="007C5605"/>
    <w:rsid w:val="007C6422"/>
    <w:rsid w:val="007D0418"/>
    <w:rsid w:val="007D0D18"/>
    <w:rsid w:val="007D1718"/>
    <w:rsid w:val="007D7A31"/>
    <w:rsid w:val="007E316F"/>
    <w:rsid w:val="007E6C9E"/>
    <w:rsid w:val="007F256E"/>
    <w:rsid w:val="007F5462"/>
    <w:rsid w:val="007F5826"/>
    <w:rsid w:val="007F7E93"/>
    <w:rsid w:val="00803812"/>
    <w:rsid w:val="00804238"/>
    <w:rsid w:val="00805CC4"/>
    <w:rsid w:val="00811038"/>
    <w:rsid w:val="00811F52"/>
    <w:rsid w:val="008169AC"/>
    <w:rsid w:val="0082036A"/>
    <w:rsid w:val="00851D7B"/>
    <w:rsid w:val="00857B80"/>
    <w:rsid w:val="00870B62"/>
    <w:rsid w:val="008723B3"/>
    <w:rsid w:val="0087620A"/>
    <w:rsid w:val="008836C1"/>
    <w:rsid w:val="00885387"/>
    <w:rsid w:val="00894D23"/>
    <w:rsid w:val="008A1787"/>
    <w:rsid w:val="008A253E"/>
    <w:rsid w:val="008A4BEB"/>
    <w:rsid w:val="008A4EC8"/>
    <w:rsid w:val="008A511E"/>
    <w:rsid w:val="008A5364"/>
    <w:rsid w:val="008B2C94"/>
    <w:rsid w:val="008C1A53"/>
    <w:rsid w:val="008D077A"/>
    <w:rsid w:val="008D2B1A"/>
    <w:rsid w:val="008D569B"/>
    <w:rsid w:val="008E0232"/>
    <w:rsid w:val="008E248B"/>
    <w:rsid w:val="008E262E"/>
    <w:rsid w:val="008E61BB"/>
    <w:rsid w:val="008F2FF3"/>
    <w:rsid w:val="008F3656"/>
    <w:rsid w:val="008F3E95"/>
    <w:rsid w:val="00901021"/>
    <w:rsid w:val="009138A6"/>
    <w:rsid w:val="00923737"/>
    <w:rsid w:val="00936196"/>
    <w:rsid w:val="00943A3B"/>
    <w:rsid w:val="00974A84"/>
    <w:rsid w:val="00975B49"/>
    <w:rsid w:val="00976629"/>
    <w:rsid w:val="0098116E"/>
    <w:rsid w:val="00983673"/>
    <w:rsid w:val="009A5FFD"/>
    <w:rsid w:val="009B12AC"/>
    <w:rsid w:val="009B2D3B"/>
    <w:rsid w:val="009B3EE9"/>
    <w:rsid w:val="009B5ABF"/>
    <w:rsid w:val="009C0AA5"/>
    <w:rsid w:val="009C744C"/>
    <w:rsid w:val="009C756B"/>
    <w:rsid w:val="009E3F50"/>
    <w:rsid w:val="009E41AE"/>
    <w:rsid w:val="009F1A8F"/>
    <w:rsid w:val="00A006ED"/>
    <w:rsid w:val="00A015AA"/>
    <w:rsid w:val="00A03538"/>
    <w:rsid w:val="00A1085F"/>
    <w:rsid w:val="00A12666"/>
    <w:rsid w:val="00A12CDC"/>
    <w:rsid w:val="00A173D7"/>
    <w:rsid w:val="00A20623"/>
    <w:rsid w:val="00A253D0"/>
    <w:rsid w:val="00A363EA"/>
    <w:rsid w:val="00A477FA"/>
    <w:rsid w:val="00A54262"/>
    <w:rsid w:val="00A614EB"/>
    <w:rsid w:val="00A75514"/>
    <w:rsid w:val="00A85AD7"/>
    <w:rsid w:val="00A90473"/>
    <w:rsid w:val="00A91578"/>
    <w:rsid w:val="00A9350A"/>
    <w:rsid w:val="00A94A12"/>
    <w:rsid w:val="00AA5066"/>
    <w:rsid w:val="00AA575D"/>
    <w:rsid w:val="00AA793B"/>
    <w:rsid w:val="00AB4A27"/>
    <w:rsid w:val="00AC0DC4"/>
    <w:rsid w:val="00AC1DFE"/>
    <w:rsid w:val="00AC3A62"/>
    <w:rsid w:val="00AC45B9"/>
    <w:rsid w:val="00AD05C3"/>
    <w:rsid w:val="00AD1765"/>
    <w:rsid w:val="00AD3E94"/>
    <w:rsid w:val="00AD4B5D"/>
    <w:rsid w:val="00AE0C22"/>
    <w:rsid w:val="00AE4889"/>
    <w:rsid w:val="00AE5290"/>
    <w:rsid w:val="00AF292E"/>
    <w:rsid w:val="00AF3FD6"/>
    <w:rsid w:val="00B03A0D"/>
    <w:rsid w:val="00B062B8"/>
    <w:rsid w:val="00B17AD9"/>
    <w:rsid w:val="00B264BF"/>
    <w:rsid w:val="00B41365"/>
    <w:rsid w:val="00B4178D"/>
    <w:rsid w:val="00B42561"/>
    <w:rsid w:val="00B44442"/>
    <w:rsid w:val="00B551C2"/>
    <w:rsid w:val="00B62DC3"/>
    <w:rsid w:val="00B64A26"/>
    <w:rsid w:val="00B66CFC"/>
    <w:rsid w:val="00B71EDE"/>
    <w:rsid w:val="00B72AA3"/>
    <w:rsid w:val="00B84E5B"/>
    <w:rsid w:val="00B8743A"/>
    <w:rsid w:val="00B9352B"/>
    <w:rsid w:val="00B9491D"/>
    <w:rsid w:val="00B96716"/>
    <w:rsid w:val="00BA475D"/>
    <w:rsid w:val="00BA4E68"/>
    <w:rsid w:val="00BA5743"/>
    <w:rsid w:val="00BB3E55"/>
    <w:rsid w:val="00BC15C0"/>
    <w:rsid w:val="00BC352C"/>
    <w:rsid w:val="00BD3602"/>
    <w:rsid w:val="00BE0245"/>
    <w:rsid w:val="00C10AA3"/>
    <w:rsid w:val="00C111B2"/>
    <w:rsid w:val="00C114C8"/>
    <w:rsid w:val="00C118FB"/>
    <w:rsid w:val="00C17290"/>
    <w:rsid w:val="00C22BC9"/>
    <w:rsid w:val="00C24615"/>
    <w:rsid w:val="00C324C9"/>
    <w:rsid w:val="00C3356C"/>
    <w:rsid w:val="00C465F9"/>
    <w:rsid w:val="00C467C9"/>
    <w:rsid w:val="00C5054C"/>
    <w:rsid w:val="00C51CA2"/>
    <w:rsid w:val="00C57D48"/>
    <w:rsid w:val="00C6717B"/>
    <w:rsid w:val="00C71098"/>
    <w:rsid w:val="00C72441"/>
    <w:rsid w:val="00C736D9"/>
    <w:rsid w:val="00C81FE7"/>
    <w:rsid w:val="00C865F2"/>
    <w:rsid w:val="00C9229F"/>
    <w:rsid w:val="00C96D5A"/>
    <w:rsid w:val="00CA1CF9"/>
    <w:rsid w:val="00CA214B"/>
    <w:rsid w:val="00CB2264"/>
    <w:rsid w:val="00CC1545"/>
    <w:rsid w:val="00CD4A60"/>
    <w:rsid w:val="00CD6756"/>
    <w:rsid w:val="00CD7466"/>
    <w:rsid w:val="00CE394F"/>
    <w:rsid w:val="00CF1BBF"/>
    <w:rsid w:val="00CF20D3"/>
    <w:rsid w:val="00D0276F"/>
    <w:rsid w:val="00D146B7"/>
    <w:rsid w:val="00D1491B"/>
    <w:rsid w:val="00D22496"/>
    <w:rsid w:val="00D24465"/>
    <w:rsid w:val="00D2597F"/>
    <w:rsid w:val="00D277A6"/>
    <w:rsid w:val="00D3377B"/>
    <w:rsid w:val="00D4170F"/>
    <w:rsid w:val="00D439B3"/>
    <w:rsid w:val="00D46EF3"/>
    <w:rsid w:val="00D60BA0"/>
    <w:rsid w:val="00D637EB"/>
    <w:rsid w:val="00D63A0A"/>
    <w:rsid w:val="00D63BAB"/>
    <w:rsid w:val="00D8361F"/>
    <w:rsid w:val="00D87119"/>
    <w:rsid w:val="00D94206"/>
    <w:rsid w:val="00DA2B0A"/>
    <w:rsid w:val="00DB426D"/>
    <w:rsid w:val="00DB46F1"/>
    <w:rsid w:val="00DB5F78"/>
    <w:rsid w:val="00DB6565"/>
    <w:rsid w:val="00DC02A5"/>
    <w:rsid w:val="00DC1AB9"/>
    <w:rsid w:val="00DE0AD1"/>
    <w:rsid w:val="00DE2643"/>
    <w:rsid w:val="00DE6C2F"/>
    <w:rsid w:val="00E12CFE"/>
    <w:rsid w:val="00E2044A"/>
    <w:rsid w:val="00E22639"/>
    <w:rsid w:val="00E22C6F"/>
    <w:rsid w:val="00E51077"/>
    <w:rsid w:val="00E51A14"/>
    <w:rsid w:val="00E66290"/>
    <w:rsid w:val="00E71C94"/>
    <w:rsid w:val="00E750FB"/>
    <w:rsid w:val="00E7724E"/>
    <w:rsid w:val="00E82964"/>
    <w:rsid w:val="00E856FE"/>
    <w:rsid w:val="00E91C59"/>
    <w:rsid w:val="00E92A10"/>
    <w:rsid w:val="00EB429C"/>
    <w:rsid w:val="00EB66CD"/>
    <w:rsid w:val="00EC5C1C"/>
    <w:rsid w:val="00ED52F8"/>
    <w:rsid w:val="00EF2842"/>
    <w:rsid w:val="00EF3C67"/>
    <w:rsid w:val="00EF5FFE"/>
    <w:rsid w:val="00F10ACB"/>
    <w:rsid w:val="00F1705F"/>
    <w:rsid w:val="00F20D06"/>
    <w:rsid w:val="00F248E8"/>
    <w:rsid w:val="00F25551"/>
    <w:rsid w:val="00F27364"/>
    <w:rsid w:val="00F3289D"/>
    <w:rsid w:val="00F32FEA"/>
    <w:rsid w:val="00F33C14"/>
    <w:rsid w:val="00F40339"/>
    <w:rsid w:val="00F4318F"/>
    <w:rsid w:val="00F43E68"/>
    <w:rsid w:val="00F45039"/>
    <w:rsid w:val="00F4723C"/>
    <w:rsid w:val="00F50548"/>
    <w:rsid w:val="00F53508"/>
    <w:rsid w:val="00F624D6"/>
    <w:rsid w:val="00F64FE7"/>
    <w:rsid w:val="00F71BED"/>
    <w:rsid w:val="00F74766"/>
    <w:rsid w:val="00F76BD9"/>
    <w:rsid w:val="00F76FC6"/>
    <w:rsid w:val="00F77C1C"/>
    <w:rsid w:val="00F87713"/>
    <w:rsid w:val="00F923D9"/>
    <w:rsid w:val="00FA16DA"/>
    <w:rsid w:val="00FA42F0"/>
    <w:rsid w:val="00FB6594"/>
    <w:rsid w:val="00FC0674"/>
    <w:rsid w:val="00FC0DF8"/>
    <w:rsid w:val="00FC1875"/>
    <w:rsid w:val="00FC19B5"/>
    <w:rsid w:val="00FC3E77"/>
    <w:rsid w:val="00FC62F9"/>
    <w:rsid w:val="00FD1BE4"/>
    <w:rsid w:val="00FD4043"/>
    <w:rsid w:val="00FD6BD2"/>
    <w:rsid w:val="00FE48D3"/>
    <w:rsid w:val="00FE5DC8"/>
    <w:rsid w:val="00FF2F8C"/>
    <w:rsid w:val="00FF359D"/>
    <w:rsid w:val="00FF79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TOC Heading" w:qFormat="1"/>
  </w:latentStyles>
  <w:style w:type="paragraph" w:default="1" w:styleId="Normal">
    <w:name w:val="Normal"/>
    <w:qFormat/>
    <w:rsid w:val="00A614EB"/>
    <w:pPr>
      <w:spacing w:before="120" w:after="0" w:line="240" w:lineRule="auto"/>
      <w:ind w:firstLine="709"/>
      <w:contextualSpacing/>
      <w:jc w:val="both"/>
    </w:pPr>
    <w:rPr>
      <w:rFonts w:ascii="Calibri" w:eastAsia="Times New Roman" w:hAnsi="Calibri" w:cs="Times New Roman"/>
      <w:lang w:eastAsia="es-AR"/>
    </w:rPr>
  </w:style>
  <w:style w:type="paragraph" w:styleId="Ttulo1">
    <w:name w:val="heading 1"/>
    <w:basedOn w:val="Normal"/>
    <w:next w:val="Normal"/>
    <w:link w:val="Ttulo1Car"/>
    <w:uiPriority w:val="99"/>
    <w:qFormat/>
    <w:rsid w:val="00385558"/>
    <w:pPr>
      <w:keepNext/>
      <w:keepLines/>
      <w:pBdr>
        <w:bottom w:val="single" w:sz="4" w:space="1" w:color="auto"/>
      </w:pBdr>
      <w:spacing w:before="480"/>
      <w:outlineLvl w:val="0"/>
    </w:pPr>
    <w:rPr>
      <w:rFonts w:ascii="Cambria" w:hAnsi="Cambria"/>
      <w:b/>
      <w:bCs/>
      <w:smallCap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9"/>
    <w:unhideWhenUsed/>
    <w:qFormat/>
    <w:rsid w:val="00B264BF"/>
    <w:pPr>
      <w:keepNext/>
      <w:keepLines/>
      <w:spacing w:before="36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4BF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CF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rsid w:val="00385558"/>
    <w:rPr>
      <w:rFonts w:ascii="Cambria" w:eastAsia="Times New Roman" w:hAnsi="Cambria" w:cs="Times New Roman"/>
      <w:b/>
      <w:bCs/>
      <w:smallCaps/>
      <w:color w:val="365F91"/>
      <w:sz w:val="28"/>
      <w:szCs w:val="28"/>
      <w:lang w:eastAsia="es-AR"/>
    </w:rPr>
  </w:style>
  <w:style w:type="character" w:customStyle="1" w:styleId="Ttulo2Car">
    <w:name w:val="Título 2 Car"/>
    <w:basedOn w:val="Fuentedeprrafopredeter"/>
    <w:link w:val="Ttulo2"/>
    <w:uiPriority w:val="99"/>
    <w:rsid w:val="00B264BF"/>
    <w:rPr>
      <w:rFonts w:ascii="Cambria" w:eastAsia="Times New Roman" w:hAnsi="Cambria" w:cs="Times New Roman"/>
      <w:b/>
      <w:bCs/>
      <w:color w:val="4F81BD"/>
      <w:sz w:val="26"/>
      <w:szCs w:val="26"/>
      <w:lang w:eastAsia="es-AR"/>
    </w:rPr>
  </w:style>
  <w:style w:type="character" w:styleId="Hipervnculo">
    <w:name w:val="Hyperlink"/>
    <w:uiPriority w:val="99"/>
    <w:unhideWhenUsed/>
    <w:rsid w:val="00385558"/>
    <w:rPr>
      <w:rFonts w:ascii="Times New Roman" w:hAnsi="Times New Roman" w:cs="Times New Roman" w:hint="default"/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85558"/>
    <w:pPr>
      <w:spacing w:after="100" w:line="276" w:lineRule="auto"/>
    </w:pPr>
    <w:rPr>
      <w:lang w:val="es-ES" w:eastAsia="en-US"/>
    </w:rPr>
  </w:style>
  <w:style w:type="paragraph" w:styleId="TDC2">
    <w:name w:val="toc 2"/>
    <w:basedOn w:val="Normal"/>
    <w:next w:val="Normal"/>
    <w:autoRedefine/>
    <w:uiPriority w:val="39"/>
    <w:unhideWhenUsed/>
    <w:rsid w:val="00385558"/>
    <w:pPr>
      <w:spacing w:after="100" w:line="276" w:lineRule="auto"/>
      <w:ind w:left="220"/>
    </w:pPr>
    <w:rPr>
      <w:lang w:val="es-ES" w:eastAsia="en-US"/>
    </w:rPr>
  </w:style>
  <w:style w:type="paragraph" w:styleId="Prrafodelista">
    <w:name w:val="List Paragraph"/>
    <w:basedOn w:val="Normal"/>
    <w:uiPriority w:val="99"/>
    <w:qFormat/>
    <w:rsid w:val="00A614EB"/>
    <w:pPr>
      <w:ind w:left="720"/>
    </w:pPr>
  </w:style>
  <w:style w:type="paragraph" w:styleId="Bibliografa">
    <w:name w:val="Bibliography"/>
    <w:basedOn w:val="Normal"/>
    <w:next w:val="Normal"/>
    <w:uiPriority w:val="99"/>
    <w:unhideWhenUsed/>
    <w:rsid w:val="00385558"/>
  </w:style>
  <w:style w:type="paragraph" w:styleId="TtulodeTDC">
    <w:name w:val="TOC Heading"/>
    <w:basedOn w:val="Ttulo1"/>
    <w:next w:val="Normal"/>
    <w:uiPriority w:val="99"/>
    <w:semiHidden/>
    <w:unhideWhenUsed/>
    <w:qFormat/>
    <w:rsid w:val="00385558"/>
    <w:pPr>
      <w:spacing w:line="276" w:lineRule="auto"/>
      <w:outlineLvl w:val="9"/>
    </w:pPr>
    <w:rPr>
      <w:lang w:val="es-ES" w:eastAsia="en-US"/>
    </w:rPr>
  </w:style>
  <w:style w:type="paragraph" w:customStyle="1" w:styleId="Body">
    <w:name w:val="Body"/>
    <w:basedOn w:val="Normal"/>
    <w:rsid w:val="00385558"/>
    <w:pPr>
      <w:keepNext/>
      <w:widowControl w:val="0"/>
      <w:snapToGrid w:val="0"/>
      <w:spacing w:after="60" w:line="280" w:lineRule="atLeast"/>
      <w:ind w:left="907"/>
    </w:pPr>
    <w:rPr>
      <w:rFonts w:ascii="Times New Roman" w:hAnsi="Times New Roman"/>
      <w:szCs w:val="20"/>
      <w:lang w:val="en-US" w:eastAsia="en-US"/>
    </w:rPr>
  </w:style>
  <w:style w:type="paragraph" w:customStyle="1" w:styleId="CellBodyCentre">
    <w:name w:val="CellBodyCentre"/>
    <w:basedOn w:val="Normal"/>
    <w:rsid w:val="00385558"/>
    <w:pPr>
      <w:spacing w:after="120"/>
      <w:jc w:val="center"/>
    </w:pPr>
    <w:rPr>
      <w:rFonts w:ascii="Helvetica" w:hAnsi="Helvetica"/>
      <w:sz w:val="20"/>
      <w:szCs w:val="20"/>
      <w:lang w:val="en-GB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555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5558"/>
    <w:rPr>
      <w:rFonts w:ascii="Tahoma" w:eastAsia="Times New Roman" w:hAnsi="Tahoma" w:cs="Tahoma"/>
      <w:sz w:val="16"/>
      <w:szCs w:val="16"/>
      <w:lang w:eastAsia="es-AR"/>
    </w:rPr>
  </w:style>
  <w:style w:type="paragraph" w:styleId="Encabezado">
    <w:name w:val="header"/>
    <w:basedOn w:val="Normal"/>
    <w:link w:val="EncabezadoCar"/>
    <w:uiPriority w:val="99"/>
    <w:unhideWhenUsed/>
    <w:rsid w:val="001A4EB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4EBF"/>
    <w:rPr>
      <w:rFonts w:ascii="Calibri" w:eastAsia="Times New Roman" w:hAnsi="Calibri" w:cs="Times New Roman"/>
      <w:lang w:eastAsia="es-AR"/>
    </w:rPr>
  </w:style>
  <w:style w:type="paragraph" w:styleId="Piedepgina">
    <w:name w:val="footer"/>
    <w:basedOn w:val="Normal"/>
    <w:link w:val="PiedepginaCar"/>
    <w:uiPriority w:val="99"/>
    <w:unhideWhenUsed/>
    <w:rsid w:val="001A4EB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4EBF"/>
    <w:rPr>
      <w:rFonts w:ascii="Calibri" w:eastAsia="Times New Roman" w:hAnsi="Calibri" w:cs="Times New Roman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B264BF"/>
    <w:rPr>
      <w:rFonts w:asciiTheme="majorHAnsi" w:eastAsiaTheme="majorEastAsia" w:hAnsiTheme="majorHAnsi" w:cstheme="majorBidi"/>
      <w:b/>
      <w:bCs/>
      <w:color w:val="4F81BD" w:themeColor="accent1"/>
      <w:lang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D2597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A1085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A1085F"/>
    <w:rPr>
      <w:color w:val="808080"/>
    </w:rPr>
  </w:style>
  <w:style w:type="character" w:customStyle="1" w:styleId="apple-style-span">
    <w:name w:val="apple-style-span"/>
    <w:basedOn w:val="Fuentedeprrafopredeter"/>
    <w:rsid w:val="009C744C"/>
  </w:style>
  <w:style w:type="character" w:customStyle="1" w:styleId="apple-converted-space">
    <w:name w:val="apple-converted-space"/>
    <w:basedOn w:val="Fuentedeprrafopredeter"/>
    <w:rsid w:val="00AA5066"/>
  </w:style>
  <w:style w:type="character" w:styleId="nfasis">
    <w:name w:val="Emphasis"/>
    <w:basedOn w:val="Fuentedeprrafopredeter"/>
    <w:uiPriority w:val="20"/>
    <w:qFormat/>
    <w:rsid w:val="00AA5066"/>
    <w:rPr>
      <w:i/>
      <w:iCs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B84E5B"/>
    <w:pPr>
      <w:spacing w:before="0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B84E5B"/>
    <w:rPr>
      <w:rFonts w:ascii="Calibri" w:eastAsia="Times New Roman" w:hAnsi="Calibri" w:cs="Times New Roman"/>
      <w:sz w:val="20"/>
      <w:szCs w:val="20"/>
      <w:lang w:eastAsia="es-AR"/>
    </w:rPr>
  </w:style>
  <w:style w:type="character" w:styleId="Refdenotaalfinal">
    <w:name w:val="endnote reference"/>
    <w:basedOn w:val="Fuentedeprrafopredeter"/>
    <w:uiPriority w:val="99"/>
    <w:semiHidden/>
    <w:unhideWhenUsed/>
    <w:rsid w:val="00B84E5B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B84E5B"/>
    <w:pPr>
      <w:spacing w:before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84E5B"/>
    <w:rPr>
      <w:rFonts w:ascii="Calibri" w:eastAsia="Times New Roman" w:hAnsi="Calibri" w:cs="Times New Roman"/>
      <w:sz w:val="20"/>
      <w:szCs w:val="20"/>
      <w:lang w:eastAsia="es-AR"/>
    </w:rPr>
  </w:style>
  <w:style w:type="character" w:styleId="Refdenotaalpie">
    <w:name w:val="footnote reference"/>
    <w:basedOn w:val="Fuentedeprrafopredeter"/>
    <w:uiPriority w:val="99"/>
    <w:semiHidden/>
    <w:unhideWhenUsed/>
    <w:rsid w:val="00B84E5B"/>
    <w:rPr>
      <w:vertAlign w:val="superscript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CF9"/>
    <w:rPr>
      <w:rFonts w:asciiTheme="majorHAnsi" w:eastAsiaTheme="majorEastAsia" w:hAnsiTheme="majorHAnsi" w:cstheme="majorBidi"/>
      <w:b/>
      <w:bCs/>
      <w:i/>
      <w:iCs/>
      <w:color w:val="4F81BD" w:themeColor="accent1"/>
      <w:lang w:eastAsia="es-AR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nhideWhenUsed="0" w:qFormat="1"/>
    <w:lsdException w:name="heading 2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TOC Heading" w:qFormat="1"/>
  </w:latentStyles>
  <w:style w:type="paragraph" w:default="1" w:styleId="Normal">
    <w:name w:val="Normal"/>
    <w:qFormat/>
    <w:rsid w:val="00A614EB"/>
    <w:pPr>
      <w:spacing w:before="120" w:after="0" w:line="240" w:lineRule="auto"/>
      <w:ind w:firstLine="709"/>
      <w:contextualSpacing/>
      <w:jc w:val="both"/>
    </w:pPr>
    <w:rPr>
      <w:rFonts w:ascii="Calibri" w:eastAsia="Times New Roman" w:hAnsi="Calibri" w:cs="Times New Roman"/>
      <w:lang w:eastAsia="es-AR"/>
    </w:rPr>
  </w:style>
  <w:style w:type="paragraph" w:styleId="Ttulo1">
    <w:name w:val="heading 1"/>
    <w:basedOn w:val="Normal"/>
    <w:next w:val="Normal"/>
    <w:link w:val="Ttulo1Car"/>
    <w:uiPriority w:val="99"/>
    <w:qFormat/>
    <w:rsid w:val="00385558"/>
    <w:pPr>
      <w:keepNext/>
      <w:keepLines/>
      <w:pBdr>
        <w:bottom w:val="single" w:sz="4" w:space="1" w:color="auto"/>
      </w:pBdr>
      <w:spacing w:before="480"/>
      <w:outlineLvl w:val="0"/>
    </w:pPr>
    <w:rPr>
      <w:rFonts w:ascii="Cambria" w:hAnsi="Cambria"/>
      <w:b/>
      <w:bCs/>
      <w:smallCaps/>
      <w:color w:val="365F91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9"/>
    <w:unhideWhenUsed/>
    <w:qFormat/>
    <w:rsid w:val="00B264BF"/>
    <w:pPr>
      <w:keepNext/>
      <w:keepLines/>
      <w:spacing w:before="360"/>
      <w:outlineLvl w:val="1"/>
    </w:pPr>
    <w:rPr>
      <w:rFonts w:ascii="Cambria" w:hAnsi="Cambria"/>
      <w:b/>
      <w:bCs/>
      <w:color w:val="4F81BD"/>
      <w:sz w:val="26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B264BF"/>
    <w:pPr>
      <w:keepNext/>
      <w:keepLines/>
      <w:spacing w:before="36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CA1CF9"/>
    <w:pPr>
      <w:keepNext/>
      <w:keepLines/>
      <w:spacing w:before="20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9"/>
    <w:rsid w:val="00385558"/>
    <w:rPr>
      <w:rFonts w:ascii="Cambria" w:eastAsia="Times New Roman" w:hAnsi="Cambria" w:cs="Times New Roman"/>
      <w:b/>
      <w:bCs/>
      <w:smallCaps/>
      <w:color w:val="365F91"/>
      <w:sz w:val="28"/>
      <w:szCs w:val="28"/>
      <w:lang w:eastAsia="es-AR"/>
    </w:rPr>
  </w:style>
  <w:style w:type="character" w:customStyle="1" w:styleId="Ttulo2Car">
    <w:name w:val="Título 2 Car"/>
    <w:basedOn w:val="Fuentedeprrafopredeter"/>
    <w:link w:val="Ttulo2"/>
    <w:uiPriority w:val="99"/>
    <w:rsid w:val="00B264BF"/>
    <w:rPr>
      <w:rFonts w:ascii="Cambria" w:eastAsia="Times New Roman" w:hAnsi="Cambria" w:cs="Times New Roman"/>
      <w:b/>
      <w:bCs/>
      <w:color w:val="4F81BD"/>
      <w:sz w:val="26"/>
      <w:szCs w:val="26"/>
      <w:lang w:eastAsia="es-AR"/>
    </w:rPr>
  </w:style>
  <w:style w:type="character" w:styleId="Hipervnculo">
    <w:name w:val="Hyperlink"/>
    <w:uiPriority w:val="99"/>
    <w:unhideWhenUsed/>
    <w:rsid w:val="00385558"/>
    <w:rPr>
      <w:rFonts w:ascii="Times New Roman" w:hAnsi="Times New Roman" w:cs="Times New Roman" w:hint="default"/>
      <w:color w:val="0000FF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385558"/>
    <w:pPr>
      <w:spacing w:after="100" w:line="276" w:lineRule="auto"/>
    </w:pPr>
    <w:rPr>
      <w:lang w:val="es-ES" w:eastAsia="en-US"/>
    </w:rPr>
  </w:style>
  <w:style w:type="paragraph" w:styleId="TDC2">
    <w:name w:val="toc 2"/>
    <w:basedOn w:val="Normal"/>
    <w:next w:val="Normal"/>
    <w:autoRedefine/>
    <w:uiPriority w:val="39"/>
    <w:unhideWhenUsed/>
    <w:rsid w:val="00385558"/>
    <w:pPr>
      <w:spacing w:after="100" w:line="276" w:lineRule="auto"/>
      <w:ind w:left="220"/>
    </w:pPr>
    <w:rPr>
      <w:lang w:val="es-ES" w:eastAsia="en-US"/>
    </w:rPr>
  </w:style>
  <w:style w:type="paragraph" w:styleId="Prrafodelista">
    <w:name w:val="List Paragraph"/>
    <w:basedOn w:val="Normal"/>
    <w:uiPriority w:val="99"/>
    <w:qFormat/>
    <w:rsid w:val="00A614EB"/>
    <w:pPr>
      <w:ind w:left="720"/>
    </w:pPr>
  </w:style>
  <w:style w:type="paragraph" w:styleId="Bibliografa">
    <w:name w:val="Bibliography"/>
    <w:basedOn w:val="Normal"/>
    <w:next w:val="Normal"/>
    <w:uiPriority w:val="99"/>
    <w:unhideWhenUsed/>
    <w:rsid w:val="00385558"/>
  </w:style>
  <w:style w:type="paragraph" w:styleId="TtulodeTDC">
    <w:name w:val="TOC Heading"/>
    <w:basedOn w:val="Ttulo1"/>
    <w:next w:val="Normal"/>
    <w:uiPriority w:val="99"/>
    <w:semiHidden/>
    <w:unhideWhenUsed/>
    <w:qFormat/>
    <w:rsid w:val="00385558"/>
    <w:pPr>
      <w:spacing w:line="276" w:lineRule="auto"/>
      <w:outlineLvl w:val="9"/>
    </w:pPr>
    <w:rPr>
      <w:lang w:val="es-ES" w:eastAsia="en-US"/>
    </w:rPr>
  </w:style>
  <w:style w:type="paragraph" w:customStyle="1" w:styleId="Body">
    <w:name w:val="Body"/>
    <w:basedOn w:val="Normal"/>
    <w:rsid w:val="00385558"/>
    <w:pPr>
      <w:keepNext/>
      <w:widowControl w:val="0"/>
      <w:snapToGrid w:val="0"/>
      <w:spacing w:after="60" w:line="280" w:lineRule="atLeast"/>
      <w:ind w:left="907"/>
    </w:pPr>
    <w:rPr>
      <w:rFonts w:ascii="Times New Roman" w:hAnsi="Times New Roman"/>
      <w:szCs w:val="20"/>
      <w:lang w:val="en-US" w:eastAsia="en-US"/>
    </w:rPr>
  </w:style>
  <w:style w:type="paragraph" w:customStyle="1" w:styleId="CellBodyCentre">
    <w:name w:val="CellBodyCentre"/>
    <w:basedOn w:val="Normal"/>
    <w:rsid w:val="00385558"/>
    <w:pPr>
      <w:spacing w:after="120"/>
      <w:jc w:val="center"/>
    </w:pPr>
    <w:rPr>
      <w:rFonts w:ascii="Helvetica" w:hAnsi="Helvetica"/>
      <w:sz w:val="20"/>
      <w:szCs w:val="20"/>
      <w:lang w:val="en-GB" w:eastAsia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385558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385558"/>
    <w:rPr>
      <w:rFonts w:ascii="Tahoma" w:eastAsia="Times New Roman" w:hAnsi="Tahoma" w:cs="Tahoma"/>
      <w:sz w:val="16"/>
      <w:szCs w:val="16"/>
      <w:lang w:eastAsia="es-AR"/>
    </w:rPr>
  </w:style>
  <w:style w:type="paragraph" w:styleId="Encabezado">
    <w:name w:val="header"/>
    <w:basedOn w:val="Normal"/>
    <w:link w:val="EncabezadoCar"/>
    <w:uiPriority w:val="99"/>
    <w:unhideWhenUsed/>
    <w:rsid w:val="001A4EBF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1A4EBF"/>
    <w:rPr>
      <w:rFonts w:ascii="Calibri" w:eastAsia="Times New Roman" w:hAnsi="Calibri" w:cs="Times New Roman"/>
      <w:lang w:eastAsia="es-AR"/>
    </w:rPr>
  </w:style>
  <w:style w:type="paragraph" w:styleId="Piedepgina">
    <w:name w:val="footer"/>
    <w:basedOn w:val="Normal"/>
    <w:link w:val="PiedepginaCar"/>
    <w:uiPriority w:val="99"/>
    <w:unhideWhenUsed/>
    <w:rsid w:val="001A4EBF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1A4EBF"/>
    <w:rPr>
      <w:rFonts w:ascii="Calibri" w:eastAsia="Times New Roman" w:hAnsi="Calibri" w:cs="Times New Roman"/>
      <w:lang w:eastAsia="es-AR"/>
    </w:rPr>
  </w:style>
  <w:style w:type="character" w:customStyle="1" w:styleId="Ttulo3Car">
    <w:name w:val="Título 3 Car"/>
    <w:basedOn w:val="Fuentedeprrafopredeter"/>
    <w:link w:val="Ttulo3"/>
    <w:uiPriority w:val="9"/>
    <w:rsid w:val="00B264BF"/>
    <w:rPr>
      <w:rFonts w:asciiTheme="majorHAnsi" w:eastAsiaTheme="majorEastAsia" w:hAnsiTheme="majorHAnsi" w:cstheme="majorBidi"/>
      <w:b/>
      <w:bCs/>
      <w:color w:val="4F81BD" w:themeColor="accent1"/>
      <w:lang w:eastAsia="es-AR"/>
    </w:rPr>
  </w:style>
  <w:style w:type="paragraph" w:styleId="TDC3">
    <w:name w:val="toc 3"/>
    <w:basedOn w:val="Normal"/>
    <w:next w:val="Normal"/>
    <w:autoRedefine/>
    <w:uiPriority w:val="39"/>
    <w:unhideWhenUsed/>
    <w:rsid w:val="00D2597F"/>
    <w:pPr>
      <w:spacing w:after="100"/>
      <w:ind w:left="440"/>
    </w:pPr>
  </w:style>
  <w:style w:type="table" w:styleId="Tablaconcuadrcula">
    <w:name w:val="Table Grid"/>
    <w:basedOn w:val="Tablanormal"/>
    <w:uiPriority w:val="59"/>
    <w:rsid w:val="00A1085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styleId="Textodelmarcadordeposicin">
    <w:name w:val="Placeholder Text"/>
    <w:basedOn w:val="Fuentedeprrafopredeter"/>
    <w:uiPriority w:val="99"/>
    <w:semiHidden/>
    <w:rsid w:val="00A1085F"/>
    <w:rPr>
      <w:color w:val="808080"/>
    </w:rPr>
  </w:style>
  <w:style w:type="character" w:customStyle="1" w:styleId="apple-style-span">
    <w:name w:val="apple-style-span"/>
    <w:basedOn w:val="Fuentedeprrafopredeter"/>
    <w:rsid w:val="009C744C"/>
  </w:style>
  <w:style w:type="character" w:customStyle="1" w:styleId="apple-converted-space">
    <w:name w:val="apple-converted-space"/>
    <w:basedOn w:val="Fuentedeprrafopredeter"/>
    <w:rsid w:val="00AA5066"/>
  </w:style>
  <w:style w:type="character" w:styleId="nfasis">
    <w:name w:val="Emphasis"/>
    <w:basedOn w:val="Fuentedeprrafopredeter"/>
    <w:uiPriority w:val="20"/>
    <w:qFormat/>
    <w:rsid w:val="00AA5066"/>
    <w:rPr>
      <w:i/>
      <w:iCs/>
    </w:rPr>
  </w:style>
  <w:style w:type="paragraph" w:styleId="Textonotaalfinal">
    <w:name w:val="endnote text"/>
    <w:basedOn w:val="Normal"/>
    <w:link w:val="TextonotaalfinalCar"/>
    <w:uiPriority w:val="99"/>
    <w:semiHidden/>
    <w:unhideWhenUsed/>
    <w:rsid w:val="00B84E5B"/>
    <w:pPr>
      <w:spacing w:before="0"/>
    </w:pPr>
    <w:rPr>
      <w:sz w:val="20"/>
      <w:szCs w:val="20"/>
    </w:rPr>
  </w:style>
  <w:style w:type="character" w:customStyle="1" w:styleId="TextonotaalfinalCar">
    <w:name w:val="Texto nota al final Car"/>
    <w:basedOn w:val="Fuentedeprrafopredeter"/>
    <w:link w:val="Textonotaalfinal"/>
    <w:uiPriority w:val="99"/>
    <w:semiHidden/>
    <w:rsid w:val="00B84E5B"/>
    <w:rPr>
      <w:rFonts w:ascii="Calibri" w:eastAsia="Times New Roman" w:hAnsi="Calibri" w:cs="Times New Roman"/>
      <w:sz w:val="20"/>
      <w:szCs w:val="20"/>
      <w:lang w:eastAsia="es-AR"/>
    </w:rPr>
  </w:style>
  <w:style w:type="character" w:styleId="Refdenotaalfinal">
    <w:name w:val="endnote reference"/>
    <w:basedOn w:val="Fuentedeprrafopredeter"/>
    <w:uiPriority w:val="99"/>
    <w:semiHidden/>
    <w:unhideWhenUsed/>
    <w:rsid w:val="00B84E5B"/>
    <w:rPr>
      <w:vertAlign w:val="superscript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B84E5B"/>
    <w:pPr>
      <w:spacing w:before="0"/>
    </w:pPr>
    <w:rPr>
      <w:sz w:val="20"/>
      <w:szCs w:val="20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B84E5B"/>
    <w:rPr>
      <w:rFonts w:ascii="Calibri" w:eastAsia="Times New Roman" w:hAnsi="Calibri" w:cs="Times New Roman"/>
      <w:sz w:val="20"/>
      <w:szCs w:val="20"/>
      <w:lang w:eastAsia="es-AR"/>
    </w:rPr>
  </w:style>
  <w:style w:type="character" w:styleId="Refdenotaalpie">
    <w:name w:val="footnote reference"/>
    <w:basedOn w:val="Fuentedeprrafopredeter"/>
    <w:uiPriority w:val="99"/>
    <w:semiHidden/>
    <w:unhideWhenUsed/>
    <w:rsid w:val="00B84E5B"/>
    <w:rPr>
      <w:vertAlign w:val="superscript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CA1CF9"/>
    <w:rPr>
      <w:rFonts w:asciiTheme="majorHAnsi" w:eastAsiaTheme="majorEastAsia" w:hAnsiTheme="majorHAnsi" w:cstheme="majorBidi"/>
      <w:b/>
      <w:bCs/>
      <w:i/>
      <w:iCs/>
      <w:color w:val="4F81BD" w:themeColor="accent1"/>
      <w:lang w:eastAsia="es-A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000354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8223804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AAC5AF"/>
            <w:bottom w:val="none" w:sz="0" w:space="0" w:color="auto"/>
            <w:right w:val="single" w:sz="6" w:space="0" w:color="AAC5AF"/>
          </w:divBdr>
          <w:divsChild>
            <w:div w:id="1310476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843468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0630795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77886020">
                          <w:marLeft w:val="0"/>
                          <w:marRight w:val="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52390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088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22125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664965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AAC5AF"/>
            <w:bottom w:val="none" w:sz="0" w:space="0" w:color="auto"/>
            <w:right w:val="single" w:sz="6" w:space="0" w:color="AAC5AF"/>
          </w:divBdr>
          <w:divsChild>
            <w:div w:id="934943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841847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906183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631641233">
                          <w:marLeft w:val="0"/>
                          <w:marRight w:val="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10610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0662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051560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AAC5AF"/>
            <w:bottom w:val="none" w:sz="0" w:space="0" w:color="auto"/>
            <w:right w:val="single" w:sz="6" w:space="0" w:color="AAC5AF"/>
          </w:divBdr>
          <w:divsChild>
            <w:div w:id="1061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89381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641980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55873406">
                          <w:marLeft w:val="0"/>
                          <w:marRight w:val="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974632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41044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1106848">
          <w:marLeft w:val="0"/>
          <w:marRight w:val="0"/>
          <w:marTop w:val="0"/>
          <w:marBottom w:val="0"/>
          <w:divBdr>
            <w:top w:val="none" w:sz="0" w:space="0" w:color="auto"/>
            <w:left w:val="single" w:sz="6" w:space="0" w:color="AAC5AF"/>
            <w:bottom w:val="none" w:sz="0" w:space="0" w:color="auto"/>
            <w:right w:val="single" w:sz="6" w:space="0" w:color="AAC5AF"/>
          </w:divBdr>
          <w:divsChild>
            <w:div w:id="233201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241151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5310412">
                      <w:marLeft w:val="24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22023688">
                          <w:marLeft w:val="0"/>
                          <w:marRight w:val="0"/>
                          <w:marTop w:val="0"/>
                          <w:marBottom w:val="48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oleObject" Target="embeddings/oleObject4.bin"/><Relationship Id="rId26" Type="http://schemas.openxmlformats.org/officeDocument/2006/relationships/oleObject" Target="embeddings/oleObject8.bin"/><Relationship Id="rId39" Type="http://schemas.openxmlformats.org/officeDocument/2006/relationships/image" Target="media/image22.png"/><Relationship Id="rId21" Type="http://schemas.openxmlformats.org/officeDocument/2006/relationships/image" Target="media/image8.png"/><Relationship Id="rId34" Type="http://schemas.openxmlformats.org/officeDocument/2006/relationships/image" Target="media/image17.png"/><Relationship Id="rId42" Type="http://schemas.openxmlformats.org/officeDocument/2006/relationships/image" Target="media/image25.png"/><Relationship Id="rId47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oleObject" Target="embeddings/oleObject3.bin"/><Relationship Id="rId29" Type="http://schemas.openxmlformats.org/officeDocument/2006/relationships/image" Target="media/image12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oleObject" Target="embeddings/oleObject7.bin"/><Relationship Id="rId32" Type="http://schemas.openxmlformats.org/officeDocument/2006/relationships/image" Target="media/image15.png"/><Relationship Id="rId37" Type="http://schemas.openxmlformats.org/officeDocument/2006/relationships/image" Target="media/image20.png"/><Relationship Id="rId40" Type="http://schemas.openxmlformats.org/officeDocument/2006/relationships/image" Target="media/image23.png"/><Relationship Id="rId45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5.png"/><Relationship Id="rId23" Type="http://schemas.openxmlformats.org/officeDocument/2006/relationships/image" Target="media/image9.png"/><Relationship Id="rId28" Type="http://schemas.openxmlformats.org/officeDocument/2006/relationships/oleObject" Target="embeddings/oleObject9.bin"/><Relationship Id="rId36" Type="http://schemas.openxmlformats.org/officeDocument/2006/relationships/image" Target="media/image19.png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4.png"/><Relationship Id="rId44" Type="http://schemas.openxmlformats.org/officeDocument/2006/relationships/footer" Target="footer1.xml"/><Relationship Id="rId4" Type="http://schemas.microsoft.com/office/2007/relationships/stylesWithEffects" Target="stylesWithEffects.xml"/><Relationship Id="rId9" Type="http://schemas.openxmlformats.org/officeDocument/2006/relationships/image" Target="media/image1.gif"/><Relationship Id="rId14" Type="http://schemas.openxmlformats.org/officeDocument/2006/relationships/oleObject" Target="embeddings/oleObject2.bin"/><Relationship Id="rId22" Type="http://schemas.openxmlformats.org/officeDocument/2006/relationships/oleObject" Target="embeddings/oleObject6.bin"/><Relationship Id="rId27" Type="http://schemas.openxmlformats.org/officeDocument/2006/relationships/image" Target="media/image11.png"/><Relationship Id="rId30" Type="http://schemas.openxmlformats.org/officeDocument/2006/relationships/image" Target="media/image13.png"/><Relationship Id="rId35" Type="http://schemas.openxmlformats.org/officeDocument/2006/relationships/image" Target="media/image18.png"/><Relationship Id="rId43" Type="http://schemas.openxmlformats.org/officeDocument/2006/relationships/header" Target="header1.xml"/><Relationship Id="rId8" Type="http://schemas.openxmlformats.org/officeDocument/2006/relationships/endnotes" Target="endnotes.xml"/><Relationship Id="rId3" Type="http://schemas.openxmlformats.org/officeDocument/2006/relationships/styles" Target="styles.xml"/><Relationship Id="rId12" Type="http://schemas.openxmlformats.org/officeDocument/2006/relationships/oleObject" Target="embeddings/oleObject1.bin"/><Relationship Id="rId17" Type="http://schemas.openxmlformats.org/officeDocument/2006/relationships/image" Target="media/image6.png"/><Relationship Id="rId25" Type="http://schemas.openxmlformats.org/officeDocument/2006/relationships/image" Target="media/image10.png"/><Relationship Id="rId33" Type="http://schemas.openxmlformats.org/officeDocument/2006/relationships/image" Target="media/image16.png"/><Relationship Id="rId38" Type="http://schemas.openxmlformats.org/officeDocument/2006/relationships/image" Target="media/image21.png"/><Relationship Id="rId46" Type="http://schemas.openxmlformats.org/officeDocument/2006/relationships/glossaryDocument" Target="glossary/document.xml"/><Relationship Id="rId20" Type="http://schemas.openxmlformats.org/officeDocument/2006/relationships/oleObject" Target="embeddings/oleObject5.bin"/><Relationship Id="rId41" Type="http://schemas.openxmlformats.org/officeDocument/2006/relationships/image" Target="media/image24.png"/></Relationships>
</file>

<file path=word/_rels/header1.xml.rels><?xml version="1.0" encoding="UTF-8" standalone="yes"?>
<Relationships xmlns="http://schemas.openxmlformats.org/package/2006/relationships"><Relationship Id="rId2" Type="http://schemas.microsoft.com/office/2007/relationships/hdphoto" Target="media/hdphoto1.wdp"/><Relationship Id="rId1" Type="http://schemas.openxmlformats.org/officeDocument/2006/relationships/image" Target="media/image26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D:\Documentos\Facu\2011\Proyecto\Repositorio\Docs\11-Plantillas\Plantilla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settings" Target="settings.xml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5" Type="http://schemas.openxmlformats.org/officeDocument/2006/relationships/fontTable" Target="fontTable.xml"/><Relationship Id="rId4" Type="http://schemas.openxmlformats.org/officeDocument/2006/relationships/webSettings" Target="webSettings.xml"/></Relationships>
</file>

<file path=word/glossary/document.xml><?xml version="1.0" encoding="utf-8"?>
<w:glossary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Parts>
    <w:docPart>
      <w:docPartPr>
        <w:name w:val="C8DDBD6C1ABA4682B7860F21C9070FA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4279976-BD2C-48AA-A539-BA31ADCF196D}"/>
      </w:docPartPr>
      <w:docPartBody>
        <w:p w:rsidR="00333B1F" w:rsidRDefault="00333B1F" w:rsidP="00333B1F">
          <w:pPr>
            <w:pStyle w:val="C8DDBD6C1ABA4682B7860F21C9070FAD"/>
          </w:pPr>
          <w:r w:rsidRPr="00800876">
            <w:rPr>
              <w:rStyle w:val="Textodelmarcadordeposicin"/>
            </w:rPr>
            <w:t>[Título]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Helvetica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31C73"/>
    <w:rsid w:val="0006384F"/>
    <w:rsid w:val="000950E4"/>
    <w:rsid w:val="000A3D2F"/>
    <w:rsid w:val="001205B5"/>
    <w:rsid w:val="00134C17"/>
    <w:rsid w:val="00262576"/>
    <w:rsid w:val="002F3104"/>
    <w:rsid w:val="00333B1F"/>
    <w:rsid w:val="003646D0"/>
    <w:rsid w:val="003D3D86"/>
    <w:rsid w:val="003F5774"/>
    <w:rsid w:val="004A0ADB"/>
    <w:rsid w:val="00506908"/>
    <w:rsid w:val="00531C73"/>
    <w:rsid w:val="0054019F"/>
    <w:rsid w:val="006C7B5D"/>
    <w:rsid w:val="007E0F9C"/>
    <w:rsid w:val="0080075B"/>
    <w:rsid w:val="008E4B3D"/>
    <w:rsid w:val="009F7679"/>
    <w:rsid w:val="00A417C3"/>
    <w:rsid w:val="00B76991"/>
    <w:rsid w:val="00C16268"/>
    <w:rsid w:val="00CA63F4"/>
    <w:rsid w:val="00CD0864"/>
    <w:rsid w:val="00DD0EDC"/>
    <w:rsid w:val="00E841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333B1F"/>
    <w:rPr>
      <w:color w:val="808080"/>
    </w:rPr>
  </w:style>
  <w:style w:type="paragraph" w:customStyle="1" w:styleId="3E2618D4EE81463190E66E1CD8A66969">
    <w:name w:val="3E2618D4EE81463190E66E1CD8A66969"/>
    <w:rsid w:val="00531C73"/>
  </w:style>
  <w:style w:type="paragraph" w:customStyle="1" w:styleId="33F950C50CEB43F0950E111601A5349B">
    <w:name w:val="33F950C50CEB43F0950E111601A5349B"/>
    <w:rsid w:val="00531C73"/>
  </w:style>
  <w:style w:type="paragraph" w:customStyle="1" w:styleId="0F063CB1E18E4D13989CB02AA00878F4">
    <w:name w:val="0F063CB1E18E4D13989CB02AA00878F4"/>
    <w:rsid w:val="00531C73"/>
  </w:style>
  <w:style w:type="paragraph" w:customStyle="1" w:styleId="3C10BD8193CD458C9F9541F764E39C60">
    <w:name w:val="3C10BD8193CD458C9F9541F764E39C60"/>
    <w:rsid w:val="00333B1F"/>
  </w:style>
  <w:style w:type="paragraph" w:customStyle="1" w:styleId="C8DDBD6C1ABA4682B7860F21C9070FAD">
    <w:name w:val="C8DDBD6C1ABA4682B7860F21C9070FAD"/>
    <w:rsid w:val="00333B1F"/>
  </w:style>
</w:styles>
</file>

<file path=word/glossary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s-AR" w:eastAsia="es-A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Textodelmarcadordeposicin">
    <w:name w:val="Placeholder Text"/>
    <w:basedOn w:val="Fuentedeprrafopredeter"/>
    <w:uiPriority w:val="99"/>
    <w:semiHidden/>
    <w:rsid w:val="00333B1F"/>
    <w:rPr>
      <w:color w:val="808080"/>
    </w:rPr>
  </w:style>
  <w:style w:type="paragraph" w:customStyle="1" w:styleId="3E2618D4EE81463190E66E1CD8A66969">
    <w:name w:val="3E2618D4EE81463190E66E1CD8A66969"/>
    <w:rsid w:val="00531C73"/>
  </w:style>
  <w:style w:type="paragraph" w:customStyle="1" w:styleId="33F950C50CEB43F0950E111601A5349B">
    <w:name w:val="33F950C50CEB43F0950E111601A5349B"/>
    <w:rsid w:val="00531C73"/>
  </w:style>
  <w:style w:type="paragraph" w:customStyle="1" w:styleId="0F063CB1E18E4D13989CB02AA00878F4">
    <w:name w:val="0F063CB1E18E4D13989CB02AA00878F4"/>
    <w:rsid w:val="00531C73"/>
  </w:style>
  <w:style w:type="paragraph" w:customStyle="1" w:styleId="3C10BD8193CD458C9F9541F764E39C60">
    <w:name w:val="3C10BD8193CD458C9F9541F764E39C60"/>
    <w:rsid w:val="00333B1F"/>
  </w:style>
  <w:style w:type="paragraph" w:customStyle="1" w:styleId="C8DDBD6C1ABA4682B7860F21C9070FAD">
    <w:name w:val="C8DDBD6C1ABA4682B7860F21C9070FAD"/>
    <w:rsid w:val="00333B1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>
  <b:Source>
    <b:Tag>Lau11</b:Tag>
    <b:SourceType>Book</b:SourceType>
    <b:Guid>{AA4E5233-91F3-4F80-B17C-894411C46F23}</b:Guid>
    <b:Title>La Plantilla</b:Title>
    <b:Year>2011</b:Year>
    <b:City>Córdoba</b:City>
    <b:Publisher>BLPM</b:Publisher>
    <b:LCID>es-AR</b:LCID>
    <b:Author>
      <b:Author>
        <b:NameList>
          <b:Person>
            <b:Last>Pastorino</b:Last>
            <b:First>Laura</b:First>
          </b:Person>
        </b:NameList>
      </b:Author>
    </b:Author>
    <b:RefOrder>2</b:RefOrder>
  </b:Source>
  <b:Source>
    <b:Tag>Esc11</b:Tag>
    <b:SourceType>Misc</b:SourceType>
    <b:Guid>{9576A248-3077-4A21-A6E0-C999F11D2CAA}</b:Guid>
    <b:Title>Ideario</b:Title>
    <b:Year>2011</b:Year>
    <b:Author>
      <b:Author>
        <b:Corporate> Escuela Las Pías</b:Corporate>
      </b:Author>
    </b:Author>
    <b:PublicationTitle>Ideario Escuela Las Pías</b:PublicationTitle>
    <b:RefOrder>1</b:RefOrder>
  </b:Source>
</b:Sources>
</file>

<file path=customXml/itemProps1.xml><?xml version="1.0" encoding="utf-8"?>
<ds:datastoreItem xmlns:ds="http://schemas.openxmlformats.org/officeDocument/2006/customXml" ds:itemID="{0275778E-AFEA-49F7-B9A9-435A8CDDDF0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Plantilla.dotx</Template>
  <TotalTime>755</TotalTime>
  <Pages>16</Pages>
  <Words>360</Words>
  <Characters>1980</Characters>
  <Application>Microsoft Office Word</Application>
  <DocSecurity>0</DocSecurity>
  <Lines>16</Lines>
  <Paragraphs>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EDUAR 2.0</vt:lpstr>
    </vt:vector>
  </TitlesOfParts>
  <Company>Pastorino</Company>
  <LinksUpToDate>false</LinksUpToDate>
  <CharactersWithSpaces>2336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EDUAR 2.0</dc:title>
  <dc:creator>Laupra Pastorino</dc:creator>
  <cp:lastModifiedBy>Tincho</cp:lastModifiedBy>
  <cp:revision>28</cp:revision>
  <cp:lastPrinted>2011-04-12T22:19:00Z</cp:lastPrinted>
  <dcterms:created xsi:type="dcterms:W3CDTF">2013-05-13T02:59:00Z</dcterms:created>
  <dcterms:modified xsi:type="dcterms:W3CDTF">2013-05-26T16:28:00Z</dcterms:modified>
</cp:coreProperties>
</file>